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6B51" w:rsidRPr="00826B51" w:rsidRDefault="00826B51" w:rsidP="00826B51">
      <w:pPr>
        <w:suppressAutoHyphens/>
        <w:autoSpaceDE w:val="0"/>
        <w:autoSpaceDN w:val="0"/>
        <w:adjustRightInd w:val="0"/>
        <w:spacing w:line="360" w:lineRule="auto"/>
        <w:jc w:val="center"/>
        <w:rPr>
          <w:b/>
          <w:sz w:val="28"/>
          <w:szCs w:val="28"/>
          <w:lang w:val="en"/>
        </w:rPr>
      </w:pPr>
      <w:r w:rsidRPr="00826B51">
        <w:rPr>
          <w:b/>
          <w:bCs/>
          <w:sz w:val="28"/>
          <w:szCs w:val="28"/>
          <w:lang w:val="en"/>
        </w:rPr>
        <w:t>TỔNG LIỀN ĐOÀN LAO ĐỘNG VIỆT NAM</w:t>
      </w:r>
    </w:p>
    <w:p w:rsidR="00826B51" w:rsidRPr="001C0EAE" w:rsidRDefault="00826B51" w:rsidP="00826B51">
      <w:pPr>
        <w:suppressAutoHyphens/>
        <w:autoSpaceDE w:val="0"/>
        <w:autoSpaceDN w:val="0"/>
        <w:adjustRightInd w:val="0"/>
        <w:spacing w:line="360" w:lineRule="auto"/>
        <w:jc w:val="center"/>
        <w:rPr>
          <w:sz w:val="28"/>
          <w:szCs w:val="28"/>
        </w:rPr>
      </w:pPr>
      <w:r w:rsidRPr="001C0EAE">
        <w:rPr>
          <w:b/>
          <w:bCs/>
          <w:sz w:val="28"/>
          <w:szCs w:val="28"/>
          <w:lang w:val="en"/>
        </w:rPr>
        <w:t>TRƯỜNG ĐẠI HỌC TÔN ĐỨC THẮNG</w:t>
      </w:r>
    </w:p>
    <w:p w:rsidR="00826B51" w:rsidRPr="001C0EAE" w:rsidRDefault="00826B51" w:rsidP="00826B51">
      <w:pPr>
        <w:suppressAutoHyphens/>
        <w:autoSpaceDE w:val="0"/>
        <w:autoSpaceDN w:val="0"/>
        <w:adjustRightInd w:val="0"/>
        <w:spacing w:line="360" w:lineRule="auto"/>
        <w:jc w:val="center"/>
        <w:rPr>
          <w:sz w:val="28"/>
          <w:szCs w:val="28"/>
          <w:lang w:val="en"/>
        </w:rPr>
      </w:pPr>
      <w:r w:rsidRPr="001C0EAE">
        <w:rPr>
          <w:b/>
          <w:bCs/>
          <w:sz w:val="28"/>
          <w:szCs w:val="28"/>
          <w:lang w:val="en"/>
        </w:rPr>
        <w:t>KHOA CÔNG NGHỆ THÔNG TIN</w:t>
      </w:r>
    </w:p>
    <w:p w:rsidR="00826B51" w:rsidRPr="001C0EAE" w:rsidRDefault="00826B51" w:rsidP="00826B51">
      <w:pPr>
        <w:suppressAutoHyphens/>
        <w:autoSpaceDE w:val="0"/>
        <w:autoSpaceDN w:val="0"/>
        <w:adjustRightInd w:val="0"/>
        <w:spacing w:line="360" w:lineRule="auto"/>
        <w:ind w:firstLine="720"/>
        <w:jc w:val="center"/>
        <w:rPr>
          <w:lang w:val="en"/>
        </w:rPr>
      </w:pPr>
    </w:p>
    <w:p w:rsidR="00826B51" w:rsidRPr="001C0EAE" w:rsidRDefault="00826B51" w:rsidP="00826B51">
      <w:pPr>
        <w:suppressAutoHyphens/>
        <w:autoSpaceDE w:val="0"/>
        <w:autoSpaceDN w:val="0"/>
        <w:adjustRightInd w:val="0"/>
        <w:spacing w:line="360" w:lineRule="auto"/>
        <w:ind w:firstLine="720"/>
        <w:jc w:val="center"/>
        <w:rPr>
          <w:b/>
          <w:bCs/>
          <w:sz w:val="28"/>
          <w:szCs w:val="28"/>
          <w:lang w:val="en"/>
        </w:rPr>
      </w:pPr>
      <w:r w:rsidRPr="001C0EAE">
        <w:rPr>
          <w:noProof/>
          <w:sz w:val="22"/>
          <w:szCs w:val="22"/>
        </w:rPr>
        <w:drawing>
          <wp:inline distT="0" distB="0" distL="0" distR="0" wp14:anchorId="0CF37DE0" wp14:editId="7430A502">
            <wp:extent cx="790575" cy="7429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826B51" w:rsidRPr="001C0EAE" w:rsidRDefault="00826B51" w:rsidP="00826B51">
      <w:pPr>
        <w:suppressAutoHyphens/>
        <w:autoSpaceDE w:val="0"/>
        <w:autoSpaceDN w:val="0"/>
        <w:adjustRightInd w:val="0"/>
        <w:spacing w:line="360" w:lineRule="auto"/>
        <w:ind w:firstLine="720"/>
        <w:rPr>
          <w:b/>
          <w:bCs/>
          <w:sz w:val="28"/>
          <w:szCs w:val="28"/>
          <w:lang w:val="en"/>
        </w:rPr>
      </w:pPr>
    </w:p>
    <w:p w:rsidR="00826B51" w:rsidRPr="001C0EAE" w:rsidRDefault="00826B51" w:rsidP="00826B5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1C0EAE">
        <w:rPr>
          <w:b/>
          <w:bCs/>
          <w:sz w:val="32"/>
          <w:szCs w:val="32"/>
          <w:lang w:val="en"/>
        </w:rPr>
        <w:t xml:space="preserve">BÀI CUỐI KỲ MÔN: HỆ THỐNG HOẠCH ĐỊNH NGUỒN </w:t>
      </w:r>
      <w:r w:rsidR="006E03D7">
        <w:rPr>
          <w:b/>
          <w:bCs/>
          <w:sz w:val="32"/>
          <w:szCs w:val="32"/>
          <w:lang w:val="en"/>
        </w:rPr>
        <w:t>LỰC DOANH NGHIỆP</w:t>
      </w:r>
    </w:p>
    <w:p w:rsidR="00826B51" w:rsidRPr="001C0EAE" w:rsidRDefault="00826B51" w:rsidP="00826B51">
      <w:pPr>
        <w:suppressAutoHyphens/>
        <w:autoSpaceDE w:val="0"/>
        <w:autoSpaceDN w:val="0"/>
        <w:adjustRightInd w:val="0"/>
        <w:spacing w:line="360" w:lineRule="auto"/>
        <w:rPr>
          <w:b/>
          <w:bCs/>
          <w:lang w:val="en"/>
        </w:rPr>
      </w:pPr>
    </w:p>
    <w:p w:rsidR="00826B51" w:rsidRPr="001C0EAE" w:rsidRDefault="00826B51" w:rsidP="00826B51">
      <w:pPr>
        <w:suppressAutoHyphens/>
        <w:autoSpaceDE w:val="0"/>
        <w:autoSpaceDN w:val="0"/>
        <w:adjustRightInd w:val="0"/>
        <w:spacing w:line="360" w:lineRule="auto"/>
        <w:jc w:val="center"/>
        <w:rPr>
          <w:b/>
          <w:bCs/>
          <w:sz w:val="48"/>
          <w:szCs w:val="52"/>
          <w:lang w:val="en"/>
        </w:rPr>
      </w:pPr>
      <w:r w:rsidRPr="001C0EAE">
        <w:rPr>
          <w:b/>
          <w:bCs/>
          <w:sz w:val="48"/>
          <w:szCs w:val="52"/>
          <w:lang w:val="en"/>
        </w:rPr>
        <w:t>QUY TRÌNH QUẢN LÝ TÀI SẢN CỐ ĐỊNH TRONG ERP TẠI CÔNG TY TRÁCH NHIỆM HỮU HẠN ISC INTERNATIONAL</w:t>
      </w:r>
    </w:p>
    <w:p w:rsidR="00826B51" w:rsidRPr="001C0EAE" w:rsidRDefault="00826B51" w:rsidP="00826B51">
      <w:pPr>
        <w:suppressAutoHyphens/>
        <w:autoSpaceDE w:val="0"/>
        <w:autoSpaceDN w:val="0"/>
        <w:adjustRightInd w:val="0"/>
        <w:spacing w:line="360" w:lineRule="auto"/>
        <w:jc w:val="both"/>
        <w:rPr>
          <w:b/>
          <w:bCs/>
          <w:lang w:val="en"/>
        </w:rPr>
      </w:pPr>
    </w:p>
    <w:p w:rsidR="00826B51" w:rsidRPr="001C0EAE" w:rsidRDefault="00826B51" w:rsidP="00826B51">
      <w:pPr>
        <w:suppressAutoHyphens/>
        <w:autoSpaceDE w:val="0"/>
        <w:autoSpaceDN w:val="0"/>
        <w:adjustRightInd w:val="0"/>
        <w:spacing w:line="360" w:lineRule="auto"/>
        <w:jc w:val="right"/>
        <w:rPr>
          <w:sz w:val="28"/>
          <w:szCs w:val="28"/>
        </w:rPr>
      </w:pPr>
      <w:r w:rsidRPr="001C0EAE">
        <w:rPr>
          <w:i/>
          <w:sz w:val="28"/>
          <w:szCs w:val="28"/>
          <w:lang w:val="en"/>
        </w:rPr>
        <w:t>Người h</w:t>
      </w:r>
      <w:r w:rsidRPr="001C0EAE">
        <w:rPr>
          <w:i/>
          <w:sz w:val="28"/>
          <w:szCs w:val="28"/>
          <w:lang w:val="vi-VN"/>
        </w:rPr>
        <w:t>ướng dẫn</w:t>
      </w:r>
      <w:r w:rsidRPr="001C0EAE">
        <w:rPr>
          <w:sz w:val="28"/>
          <w:szCs w:val="28"/>
          <w:lang w:val="vi-VN"/>
        </w:rPr>
        <w:t xml:space="preserve">: </w:t>
      </w:r>
      <w:r>
        <w:rPr>
          <w:b/>
          <w:sz w:val="28"/>
          <w:szCs w:val="28"/>
        </w:rPr>
        <w:t>GV</w:t>
      </w:r>
      <w:r w:rsidRPr="001C0EAE">
        <w:rPr>
          <w:b/>
          <w:sz w:val="28"/>
          <w:szCs w:val="28"/>
        </w:rPr>
        <w:t xml:space="preserve"> HỒ THỊ LINH</w:t>
      </w:r>
    </w:p>
    <w:p w:rsidR="00826B51" w:rsidRPr="001C0EAE" w:rsidRDefault="00826B51" w:rsidP="00826B51">
      <w:pPr>
        <w:suppressAutoHyphens/>
        <w:autoSpaceDE w:val="0"/>
        <w:autoSpaceDN w:val="0"/>
        <w:adjustRightInd w:val="0"/>
        <w:spacing w:line="360" w:lineRule="auto"/>
        <w:jc w:val="right"/>
        <w:rPr>
          <w:b/>
          <w:bCs/>
          <w:sz w:val="28"/>
          <w:szCs w:val="28"/>
        </w:rPr>
      </w:pPr>
      <w:r w:rsidRPr="001C0EAE">
        <w:rPr>
          <w:i/>
          <w:sz w:val="28"/>
          <w:szCs w:val="28"/>
          <w:lang w:val="vi-VN"/>
        </w:rPr>
        <w:t>Người thực hiện</w:t>
      </w:r>
      <w:r w:rsidRPr="001C0EAE">
        <w:rPr>
          <w:sz w:val="28"/>
          <w:szCs w:val="28"/>
          <w:lang w:val="vi-VN"/>
        </w:rPr>
        <w:t>:</w:t>
      </w:r>
      <w:r w:rsidRPr="001C0EAE">
        <w:rPr>
          <w:b/>
          <w:bCs/>
          <w:sz w:val="28"/>
          <w:szCs w:val="28"/>
          <w:lang w:val="vi-VN"/>
        </w:rPr>
        <w:t xml:space="preserve">   </w:t>
      </w:r>
      <w:r w:rsidRPr="001C0EAE">
        <w:rPr>
          <w:b/>
          <w:bCs/>
          <w:sz w:val="28"/>
          <w:szCs w:val="28"/>
        </w:rPr>
        <w:t>NGUYỄN CÔNG HẬU – 51800382</w:t>
      </w:r>
    </w:p>
    <w:p w:rsidR="00826B51" w:rsidRPr="001C0EAE" w:rsidRDefault="00826B51" w:rsidP="00826B51">
      <w:pPr>
        <w:suppressAutoHyphens/>
        <w:autoSpaceDE w:val="0"/>
        <w:autoSpaceDN w:val="0"/>
        <w:adjustRightInd w:val="0"/>
        <w:spacing w:line="360" w:lineRule="auto"/>
        <w:jc w:val="right"/>
        <w:rPr>
          <w:b/>
          <w:bCs/>
          <w:sz w:val="28"/>
          <w:szCs w:val="28"/>
        </w:rPr>
      </w:pPr>
      <w:r w:rsidRPr="001C0EAE">
        <w:rPr>
          <w:b/>
          <w:bCs/>
          <w:sz w:val="28"/>
          <w:szCs w:val="28"/>
        </w:rPr>
        <w:t>NGUYỄN KHÁNH MINH - 51900132</w:t>
      </w:r>
    </w:p>
    <w:p w:rsidR="00826B51" w:rsidRPr="001C0EAE" w:rsidRDefault="00826B51" w:rsidP="00826B51">
      <w:pPr>
        <w:suppressAutoHyphens/>
        <w:autoSpaceDE w:val="0"/>
        <w:autoSpaceDN w:val="0"/>
        <w:adjustRightInd w:val="0"/>
        <w:spacing w:line="360" w:lineRule="auto"/>
        <w:jc w:val="right"/>
        <w:rPr>
          <w:sz w:val="28"/>
          <w:szCs w:val="28"/>
        </w:rPr>
      </w:pPr>
      <w:r w:rsidRPr="001C0EAE">
        <w:rPr>
          <w:sz w:val="28"/>
          <w:szCs w:val="28"/>
          <w:lang w:val="vi-VN"/>
        </w:rPr>
        <w:t xml:space="preserve">Khoá    </w:t>
      </w:r>
      <w:r w:rsidRPr="001C0EAE">
        <w:rPr>
          <w:b/>
          <w:bCs/>
          <w:sz w:val="28"/>
          <w:szCs w:val="28"/>
          <w:lang w:val="vi-VN"/>
        </w:rPr>
        <w:t xml:space="preserve"> :    22</w:t>
      </w:r>
      <w:r w:rsidRPr="001C0EAE">
        <w:rPr>
          <w:b/>
          <w:bCs/>
          <w:sz w:val="28"/>
          <w:szCs w:val="28"/>
        </w:rPr>
        <w:t>, 21</w:t>
      </w:r>
    </w:p>
    <w:p w:rsidR="00826B51" w:rsidRPr="001C0EAE" w:rsidRDefault="00826B51" w:rsidP="00826B51">
      <w:pPr>
        <w:suppressAutoHyphens/>
        <w:autoSpaceDE w:val="0"/>
        <w:autoSpaceDN w:val="0"/>
        <w:adjustRightInd w:val="0"/>
        <w:spacing w:line="360" w:lineRule="auto"/>
        <w:jc w:val="center"/>
        <w:rPr>
          <w:b/>
          <w:bCs/>
          <w:lang w:val="vi-VN"/>
        </w:rPr>
      </w:pPr>
    </w:p>
    <w:p w:rsidR="00826B51" w:rsidRPr="001C0EAE" w:rsidRDefault="00826B51" w:rsidP="00826B51">
      <w:pPr>
        <w:suppressAutoHyphens/>
        <w:autoSpaceDE w:val="0"/>
        <w:autoSpaceDN w:val="0"/>
        <w:adjustRightInd w:val="0"/>
        <w:spacing w:line="360" w:lineRule="auto"/>
        <w:rPr>
          <w:b/>
          <w:bCs/>
          <w:lang w:val="vi-VN"/>
        </w:rPr>
      </w:pPr>
    </w:p>
    <w:p w:rsidR="00826B51" w:rsidRPr="001C0EAE" w:rsidRDefault="00826B51" w:rsidP="00826B51">
      <w:pPr>
        <w:suppressAutoHyphens/>
        <w:autoSpaceDE w:val="0"/>
        <w:autoSpaceDN w:val="0"/>
        <w:adjustRightInd w:val="0"/>
        <w:spacing w:line="360" w:lineRule="auto"/>
        <w:jc w:val="center"/>
        <w:rPr>
          <w:b/>
          <w:bCs/>
          <w:iCs/>
          <w:sz w:val="28"/>
          <w:szCs w:val="28"/>
        </w:rPr>
        <w:sectPr w:rsidR="00826B51" w:rsidRPr="001C0EAE" w:rsidSect="005D5C20">
          <w:headerReference w:type="default" r:id="rId10"/>
          <w:pgSz w:w="12240" w:h="15840"/>
          <w:pgMar w:top="1985" w:right="1134" w:bottom="1701" w:left="1985" w:header="720" w:footer="720" w:gutter="0"/>
          <w:cols w:space="720"/>
          <w:docGrid w:linePitch="360"/>
        </w:sectPr>
      </w:pPr>
      <w:r w:rsidRPr="001C0EAE">
        <w:rPr>
          <w:b/>
          <w:bCs/>
          <w:iCs/>
          <w:sz w:val="28"/>
          <w:szCs w:val="28"/>
          <w:lang w:val="vi-VN"/>
        </w:rPr>
        <w:t>THÀNH PHỐ HỒ CHÍ MINH, NĂM 2</w:t>
      </w:r>
      <w:r>
        <w:rPr>
          <w:b/>
          <w:bCs/>
          <w:iCs/>
          <w:sz w:val="28"/>
          <w:szCs w:val="28"/>
        </w:rPr>
        <w:t>021</w:t>
      </w:r>
    </w:p>
    <w:p w:rsidR="00826B51" w:rsidRPr="00826B51" w:rsidRDefault="00826B51" w:rsidP="00826B51">
      <w:pPr>
        <w:suppressAutoHyphens/>
        <w:autoSpaceDE w:val="0"/>
        <w:autoSpaceDN w:val="0"/>
        <w:adjustRightInd w:val="0"/>
        <w:spacing w:line="360" w:lineRule="auto"/>
        <w:jc w:val="center"/>
        <w:rPr>
          <w:b/>
          <w:sz w:val="28"/>
          <w:szCs w:val="28"/>
          <w:lang w:val="en"/>
        </w:rPr>
      </w:pPr>
      <w:r w:rsidRPr="00826B51">
        <w:rPr>
          <w:b/>
          <w:bCs/>
          <w:sz w:val="28"/>
          <w:szCs w:val="28"/>
          <w:lang w:val="en"/>
        </w:rPr>
        <w:lastRenderedPageBreak/>
        <w:t>TỔNG LIỀN ĐOÀN LAO ĐỘNG VIỆT NAM</w:t>
      </w:r>
    </w:p>
    <w:p w:rsidR="00826B51" w:rsidRPr="001C0EAE" w:rsidRDefault="00826B51" w:rsidP="00826B51">
      <w:pPr>
        <w:suppressAutoHyphens/>
        <w:autoSpaceDE w:val="0"/>
        <w:autoSpaceDN w:val="0"/>
        <w:adjustRightInd w:val="0"/>
        <w:spacing w:line="360" w:lineRule="auto"/>
        <w:jc w:val="center"/>
        <w:rPr>
          <w:sz w:val="28"/>
          <w:szCs w:val="28"/>
        </w:rPr>
      </w:pPr>
      <w:r w:rsidRPr="001C0EAE">
        <w:rPr>
          <w:b/>
          <w:bCs/>
          <w:sz w:val="28"/>
          <w:szCs w:val="28"/>
          <w:lang w:val="en"/>
        </w:rPr>
        <w:t>TRƯỜNG ĐẠI HỌC TÔN ĐỨC THẮNG</w:t>
      </w:r>
    </w:p>
    <w:p w:rsidR="00826B51" w:rsidRPr="001C0EAE" w:rsidRDefault="00826B51" w:rsidP="00826B51">
      <w:pPr>
        <w:suppressAutoHyphens/>
        <w:autoSpaceDE w:val="0"/>
        <w:autoSpaceDN w:val="0"/>
        <w:adjustRightInd w:val="0"/>
        <w:spacing w:line="360" w:lineRule="auto"/>
        <w:jc w:val="center"/>
        <w:rPr>
          <w:sz w:val="28"/>
          <w:szCs w:val="28"/>
          <w:lang w:val="en"/>
        </w:rPr>
      </w:pPr>
      <w:r w:rsidRPr="001C0EAE">
        <w:rPr>
          <w:b/>
          <w:bCs/>
          <w:sz w:val="28"/>
          <w:szCs w:val="28"/>
          <w:lang w:val="en"/>
        </w:rPr>
        <w:t>KHOA CÔNG NGHỆ THÔNG TIN</w:t>
      </w:r>
    </w:p>
    <w:p w:rsidR="00826B51" w:rsidRPr="001C0EAE" w:rsidRDefault="00826B51" w:rsidP="00826B51">
      <w:pPr>
        <w:suppressAutoHyphens/>
        <w:autoSpaceDE w:val="0"/>
        <w:autoSpaceDN w:val="0"/>
        <w:adjustRightInd w:val="0"/>
        <w:spacing w:line="360" w:lineRule="auto"/>
        <w:ind w:firstLine="720"/>
        <w:jc w:val="center"/>
        <w:rPr>
          <w:lang w:val="en"/>
        </w:rPr>
      </w:pPr>
    </w:p>
    <w:p w:rsidR="00826B51" w:rsidRPr="001C0EAE" w:rsidRDefault="00826B51" w:rsidP="00826B51">
      <w:pPr>
        <w:suppressAutoHyphens/>
        <w:autoSpaceDE w:val="0"/>
        <w:autoSpaceDN w:val="0"/>
        <w:adjustRightInd w:val="0"/>
        <w:spacing w:line="360" w:lineRule="auto"/>
        <w:ind w:firstLine="720"/>
        <w:jc w:val="center"/>
        <w:rPr>
          <w:b/>
          <w:bCs/>
          <w:sz w:val="28"/>
          <w:szCs w:val="28"/>
          <w:lang w:val="en"/>
        </w:rPr>
      </w:pPr>
      <w:r w:rsidRPr="001C0EAE">
        <w:rPr>
          <w:noProof/>
          <w:sz w:val="22"/>
          <w:szCs w:val="22"/>
        </w:rPr>
        <w:drawing>
          <wp:inline distT="0" distB="0" distL="0" distR="0" wp14:anchorId="0CF37DE0" wp14:editId="7430A502">
            <wp:extent cx="790575" cy="742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90575" cy="742950"/>
                    </a:xfrm>
                    <a:prstGeom prst="rect">
                      <a:avLst/>
                    </a:prstGeom>
                    <a:noFill/>
                    <a:ln>
                      <a:noFill/>
                    </a:ln>
                  </pic:spPr>
                </pic:pic>
              </a:graphicData>
            </a:graphic>
          </wp:inline>
        </w:drawing>
      </w:r>
    </w:p>
    <w:p w:rsidR="00826B51" w:rsidRPr="001C0EAE" w:rsidRDefault="00826B51" w:rsidP="00826B51">
      <w:pPr>
        <w:suppressAutoHyphens/>
        <w:autoSpaceDE w:val="0"/>
        <w:autoSpaceDN w:val="0"/>
        <w:adjustRightInd w:val="0"/>
        <w:spacing w:line="360" w:lineRule="auto"/>
        <w:ind w:firstLine="720"/>
        <w:rPr>
          <w:b/>
          <w:bCs/>
          <w:sz w:val="28"/>
          <w:szCs w:val="28"/>
          <w:lang w:val="en"/>
        </w:rPr>
      </w:pPr>
    </w:p>
    <w:p w:rsidR="00826B51" w:rsidRPr="001C0EAE" w:rsidRDefault="00826B51" w:rsidP="00826B51">
      <w:pPr>
        <w:tabs>
          <w:tab w:val="center" w:pos="4920"/>
          <w:tab w:val="right" w:pos="9121"/>
        </w:tabs>
        <w:suppressAutoHyphens/>
        <w:autoSpaceDE w:val="0"/>
        <w:autoSpaceDN w:val="0"/>
        <w:adjustRightInd w:val="0"/>
        <w:spacing w:line="360" w:lineRule="auto"/>
        <w:ind w:firstLine="720"/>
        <w:jc w:val="center"/>
        <w:rPr>
          <w:b/>
          <w:bCs/>
          <w:sz w:val="32"/>
          <w:szCs w:val="32"/>
          <w:lang w:val="en"/>
        </w:rPr>
      </w:pPr>
      <w:r w:rsidRPr="001C0EAE">
        <w:rPr>
          <w:b/>
          <w:bCs/>
          <w:sz w:val="32"/>
          <w:szCs w:val="32"/>
          <w:lang w:val="en"/>
        </w:rPr>
        <w:t>BÀI CUỐI KỲ</w:t>
      </w:r>
      <w:r w:rsidR="006E03D7">
        <w:rPr>
          <w:b/>
          <w:bCs/>
          <w:sz w:val="32"/>
          <w:szCs w:val="32"/>
          <w:lang w:val="en"/>
        </w:rPr>
        <w:t xml:space="preserve"> MÔN: HỆ THỐNG HOẠCH ĐỊNH NGUỒN LỰC DOANH NGHIỆP</w:t>
      </w:r>
      <w:r w:rsidRPr="001C0EAE">
        <w:rPr>
          <w:b/>
          <w:bCs/>
          <w:sz w:val="32"/>
          <w:szCs w:val="32"/>
          <w:lang w:val="en"/>
        </w:rPr>
        <w:t xml:space="preserve"> </w:t>
      </w:r>
    </w:p>
    <w:p w:rsidR="00826B51" w:rsidRPr="001C0EAE" w:rsidRDefault="00826B51" w:rsidP="00826B51">
      <w:pPr>
        <w:suppressAutoHyphens/>
        <w:autoSpaceDE w:val="0"/>
        <w:autoSpaceDN w:val="0"/>
        <w:adjustRightInd w:val="0"/>
        <w:spacing w:line="360" w:lineRule="auto"/>
        <w:rPr>
          <w:b/>
          <w:bCs/>
          <w:lang w:val="en"/>
        </w:rPr>
      </w:pPr>
    </w:p>
    <w:p w:rsidR="00826B51" w:rsidRPr="001C0EAE" w:rsidRDefault="00826B51" w:rsidP="00826B51">
      <w:pPr>
        <w:suppressAutoHyphens/>
        <w:autoSpaceDE w:val="0"/>
        <w:autoSpaceDN w:val="0"/>
        <w:adjustRightInd w:val="0"/>
        <w:spacing w:line="360" w:lineRule="auto"/>
        <w:jc w:val="center"/>
        <w:rPr>
          <w:b/>
          <w:bCs/>
          <w:sz w:val="48"/>
          <w:szCs w:val="52"/>
          <w:lang w:val="en"/>
        </w:rPr>
      </w:pPr>
      <w:r w:rsidRPr="001C0EAE">
        <w:rPr>
          <w:b/>
          <w:bCs/>
          <w:sz w:val="48"/>
          <w:szCs w:val="52"/>
          <w:lang w:val="en"/>
        </w:rPr>
        <w:t>QUY TRÌNH QUẢN LÝ TÀI SẢN CỐ ĐỊNH TRONG ERP TẠI CÔNG TY TRÁCH NHIỆM HỮU HẠN ISC INTERNATIONAL</w:t>
      </w:r>
    </w:p>
    <w:p w:rsidR="00826B51" w:rsidRPr="001C0EAE" w:rsidRDefault="00826B51" w:rsidP="00826B51">
      <w:pPr>
        <w:suppressAutoHyphens/>
        <w:autoSpaceDE w:val="0"/>
        <w:autoSpaceDN w:val="0"/>
        <w:adjustRightInd w:val="0"/>
        <w:spacing w:line="360" w:lineRule="auto"/>
        <w:jc w:val="both"/>
        <w:rPr>
          <w:b/>
          <w:bCs/>
          <w:lang w:val="en"/>
        </w:rPr>
      </w:pPr>
    </w:p>
    <w:p w:rsidR="00826B51" w:rsidRPr="001C0EAE" w:rsidRDefault="00826B51" w:rsidP="00826B51">
      <w:pPr>
        <w:suppressAutoHyphens/>
        <w:autoSpaceDE w:val="0"/>
        <w:autoSpaceDN w:val="0"/>
        <w:adjustRightInd w:val="0"/>
        <w:spacing w:line="360" w:lineRule="auto"/>
        <w:jc w:val="right"/>
        <w:rPr>
          <w:sz w:val="28"/>
          <w:szCs w:val="28"/>
        </w:rPr>
      </w:pPr>
      <w:r w:rsidRPr="001C0EAE">
        <w:rPr>
          <w:i/>
          <w:sz w:val="28"/>
          <w:szCs w:val="28"/>
          <w:lang w:val="en"/>
        </w:rPr>
        <w:t>Người h</w:t>
      </w:r>
      <w:r w:rsidRPr="001C0EAE">
        <w:rPr>
          <w:i/>
          <w:sz w:val="28"/>
          <w:szCs w:val="28"/>
          <w:lang w:val="vi-VN"/>
        </w:rPr>
        <w:t>ướng dẫn</w:t>
      </w:r>
      <w:r w:rsidRPr="001C0EAE">
        <w:rPr>
          <w:sz w:val="28"/>
          <w:szCs w:val="28"/>
          <w:lang w:val="vi-VN"/>
        </w:rPr>
        <w:t>:</w:t>
      </w:r>
      <w:r>
        <w:rPr>
          <w:sz w:val="28"/>
          <w:szCs w:val="28"/>
        </w:rPr>
        <w:t xml:space="preserve"> </w:t>
      </w:r>
      <w:r w:rsidRPr="00826B51">
        <w:rPr>
          <w:b/>
          <w:sz w:val="28"/>
          <w:szCs w:val="28"/>
        </w:rPr>
        <w:t>GV</w:t>
      </w:r>
      <w:r w:rsidRPr="001C0EAE">
        <w:rPr>
          <w:b/>
          <w:sz w:val="28"/>
          <w:szCs w:val="28"/>
        </w:rPr>
        <w:t xml:space="preserve"> HỒ THỊ LINH</w:t>
      </w:r>
    </w:p>
    <w:p w:rsidR="00826B51" w:rsidRPr="001C0EAE" w:rsidRDefault="00826B51" w:rsidP="00826B51">
      <w:pPr>
        <w:suppressAutoHyphens/>
        <w:autoSpaceDE w:val="0"/>
        <w:autoSpaceDN w:val="0"/>
        <w:adjustRightInd w:val="0"/>
        <w:spacing w:line="360" w:lineRule="auto"/>
        <w:jc w:val="right"/>
        <w:rPr>
          <w:b/>
          <w:bCs/>
          <w:sz w:val="28"/>
          <w:szCs w:val="28"/>
        </w:rPr>
      </w:pPr>
      <w:r w:rsidRPr="001C0EAE">
        <w:rPr>
          <w:i/>
          <w:sz w:val="28"/>
          <w:szCs w:val="28"/>
          <w:lang w:val="vi-VN"/>
        </w:rPr>
        <w:t>Người thực hiện</w:t>
      </w:r>
      <w:r w:rsidRPr="001C0EAE">
        <w:rPr>
          <w:sz w:val="28"/>
          <w:szCs w:val="28"/>
          <w:lang w:val="vi-VN"/>
        </w:rPr>
        <w:t>:</w:t>
      </w:r>
      <w:r w:rsidRPr="001C0EAE">
        <w:rPr>
          <w:b/>
          <w:bCs/>
          <w:sz w:val="28"/>
          <w:szCs w:val="28"/>
          <w:lang w:val="vi-VN"/>
        </w:rPr>
        <w:t xml:space="preserve">   </w:t>
      </w:r>
      <w:r w:rsidRPr="001C0EAE">
        <w:rPr>
          <w:b/>
          <w:bCs/>
          <w:sz w:val="28"/>
          <w:szCs w:val="28"/>
        </w:rPr>
        <w:t>NGUYỄN CÔNG HẬU – 51800382</w:t>
      </w:r>
    </w:p>
    <w:p w:rsidR="00826B51" w:rsidRPr="001C0EAE" w:rsidRDefault="00826B51" w:rsidP="00826B51">
      <w:pPr>
        <w:suppressAutoHyphens/>
        <w:autoSpaceDE w:val="0"/>
        <w:autoSpaceDN w:val="0"/>
        <w:adjustRightInd w:val="0"/>
        <w:spacing w:line="360" w:lineRule="auto"/>
        <w:jc w:val="right"/>
        <w:rPr>
          <w:b/>
          <w:bCs/>
          <w:sz w:val="28"/>
          <w:szCs w:val="28"/>
        </w:rPr>
      </w:pPr>
      <w:r w:rsidRPr="001C0EAE">
        <w:rPr>
          <w:b/>
          <w:bCs/>
          <w:sz w:val="28"/>
          <w:szCs w:val="28"/>
        </w:rPr>
        <w:t>NGUYỄN KHÁNH MINH - 51900132</w:t>
      </w:r>
    </w:p>
    <w:p w:rsidR="00826B51" w:rsidRPr="001C0EAE" w:rsidRDefault="00826B51" w:rsidP="00826B51">
      <w:pPr>
        <w:suppressAutoHyphens/>
        <w:autoSpaceDE w:val="0"/>
        <w:autoSpaceDN w:val="0"/>
        <w:adjustRightInd w:val="0"/>
        <w:spacing w:line="360" w:lineRule="auto"/>
        <w:jc w:val="right"/>
        <w:rPr>
          <w:sz w:val="28"/>
          <w:szCs w:val="28"/>
        </w:rPr>
      </w:pPr>
      <w:r w:rsidRPr="001C0EAE">
        <w:rPr>
          <w:sz w:val="28"/>
          <w:szCs w:val="28"/>
          <w:lang w:val="vi-VN"/>
        </w:rPr>
        <w:t xml:space="preserve">Khoá    </w:t>
      </w:r>
      <w:r w:rsidRPr="001C0EAE">
        <w:rPr>
          <w:b/>
          <w:bCs/>
          <w:sz w:val="28"/>
          <w:szCs w:val="28"/>
          <w:lang w:val="vi-VN"/>
        </w:rPr>
        <w:t xml:space="preserve"> :    22</w:t>
      </w:r>
      <w:r w:rsidRPr="001C0EAE">
        <w:rPr>
          <w:b/>
          <w:bCs/>
          <w:sz w:val="28"/>
          <w:szCs w:val="28"/>
        </w:rPr>
        <w:t>, 21</w:t>
      </w:r>
    </w:p>
    <w:p w:rsidR="00826B51" w:rsidRPr="001C0EAE" w:rsidRDefault="00826B51" w:rsidP="00826B51">
      <w:pPr>
        <w:suppressAutoHyphens/>
        <w:autoSpaceDE w:val="0"/>
        <w:autoSpaceDN w:val="0"/>
        <w:adjustRightInd w:val="0"/>
        <w:spacing w:line="360" w:lineRule="auto"/>
        <w:jc w:val="center"/>
        <w:rPr>
          <w:b/>
          <w:bCs/>
          <w:lang w:val="vi-VN"/>
        </w:rPr>
      </w:pPr>
    </w:p>
    <w:p w:rsidR="00826B51" w:rsidRPr="001C0EAE" w:rsidRDefault="00826B51" w:rsidP="00826B51">
      <w:pPr>
        <w:suppressAutoHyphens/>
        <w:autoSpaceDE w:val="0"/>
        <w:autoSpaceDN w:val="0"/>
        <w:adjustRightInd w:val="0"/>
        <w:spacing w:line="360" w:lineRule="auto"/>
        <w:rPr>
          <w:b/>
          <w:bCs/>
          <w:lang w:val="vi-VN"/>
        </w:rPr>
      </w:pPr>
    </w:p>
    <w:p w:rsidR="00826B51" w:rsidRPr="001C0EAE" w:rsidRDefault="00826B51" w:rsidP="00826B51">
      <w:pPr>
        <w:suppressAutoHyphens/>
        <w:autoSpaceDE w:val="0"/>
        <w:autoSpaceDN w:val="0"/>
        <w:adjustRightInd w:val="0"/>
        <w:spacing w:line="360" w:lineRule="auto"/>
        <w:jc w:val="center"/>
        <w:rPr>
          <w:b/>
          <w:bCs/>
          <w:iCs/>
          <w:sz w:val="28"/>
          <w:szCs w:val="28"/>
        </w:rPr>
        <w:sectPr w:rsidR="00826B51" w:rsidRPr="001C0EAE" w:rsidSect="005D5C20">
          <w:headerReference w:type="default" r:id="rId11"/>
          <w:pgSz w:w="12240" w:h="15840"/>
          <w:pgMar w:top="1985" w:right="1134" w:bottom="1701" w:left="1985" w:header="720" w:footer="720" w:gutter="0"/>
          <w:cols w:space="720"/>
          <w:docGrid w:linePitch="360"/>
        </w:sectPr>
      </w:pPr>
      <w:r w:rsidRPr="001C0EAE">
        <w:rPr>
          <w:b/>
          <w:bCs/>
          <w:iCs/>
          <w:sz w:val="28"/>
          <w:szCs w:val="28"/>
          <w:lang w:val="vi-VN"/>
        </w:rPr>
        <w:t>THÀNH PHỐ HỒ CHÍ MINH, NĂM 2</w:t>
      </w:r>
      <w:r>
        <w:rPr>
          <w:b/>
          <w:bCs/>
          <w:iCs/>
          <w:sz w:val="28"/>
          <w:szCs w:val="28"/>
        </w:rPr>
        <w:t>021</w:t>
      </w:r>
    </w:p>
    <w:p w:rsidR="00E9796E" w:rsidRDefault="005C69B5">
      <w:pPr>
        <w:pStyle w:val="Tiucctrangmu"/>
        <w:rPr>
          <w:szCs w:val="26"/>
          <w:lang w:val="vi-VN"/>
        </w:rPr>
      </w:pPr>
      <w:bookmarkStart w:id="0" w:name="_Toc387692905"/>
      <w:bookmarkStart w:id="1" w:name="_Toc91683997"/>
      <w:r>
        <w:rPr>
          <w:szCs w:val="26"/>
          <w:lang w:val="vi-VN"/>
        </w:rPr>
        <w:lastRenderedPageBreak/>
        <w:t>LỜI CẢM ƠN</w:t>
      </w:r>
      <w:bookmarkEnd w:id="0"/>
      <w:bookmarkEnd w:id="1"/>
    </w:p>
    <w:p w:rsidR="00E9796E" w:rsidRDefault="005C69B5">
      <w:pPr>
        <w:pStyle w:val="Nidungvnbn"/>
        <w:rPr>
          <w:bCs/>
          <w:lang w:val="vi-VN"/>
        </w:rPr>
      </w:pPr>
      <w:r w:rsidRPr="005C69B5">
        <w:rPr>
          <w:bCs/>
          <w:lang w:val="vi-VN"/>
        </w:rPr>
        <w:t>Tụi em</w:t>
      </w:r>
      <w:r>
        <w:rPr>
          <w:bCs/>
          <w:lang w:val="vi-VN"/>
        </w:rPr>
        <w:t xml:space="preserve"> xin chân thành cảm ơn cô Hồ Thị Linh trong thời gian qua đã tận tâm giảng dạy. Trong thời gian học môn Hệ thống hoạch định nguồn lực doanh nghiệp của cô em đã nhận được rất nhiều sự giúp đỡ từ cô. Cô là người hướng dẫn và truyền cảm hứng cho </w:t>
      </w:r>
      <w:r w:rsidRPr="005C69B5">
        <w:rPr>
          <w:bCs/>
          <w:lang w:val="vi-VN"/>
        </w:rPr>
        <w:t>tụi em</w:t>
      </w:r>
      <w:r>
        <w:rPr>
          <w:bCs/>
          <w:lang w:val="vi-VN"/>
        </w:rPr>
        <w:t xml:space="preserve"> cảm thấy thú vị và yêu thích môn học này hơn. Cô đã truyền đạt rất nhiều kiến thức hay và bổ ích. Với những kiến thức mà cô đã truyền đạt, </w:t>
      </w:r>
      <w:r w:rsidRPr="005C69B5">
        <w:rPr>
          <w:bCs/>
          <w:lang w:val="vi-VN"/>
        </w:rPr>
        <w:t xml:space="preserve">nhóm </w:t>
      </w:r>
      <w:r>
        <w:rPr>
          <w:bCs/>
          <w:lang w:val="vi-VN"/>
        </w:rPr>
        <w:t xml:space="preserve">em đã hoàn thành tốt bài </w:t>
      </w:r>
      <w:r w:rsidR="006E03D7">
        <w:rPr>
          <w:bCs/>
        </w:rPr>
        <w:t>cuối</w:t>
      </w:r>
      <w:r w:rsidRPr="005C69B5">
        <w:rPr>
          <w:bCs/>
          <w:lang w:val="vi-VN"/>
        </w:rPr>
        <w:t xml:space="preserve"> kì</w:t>
      </w:r>
      <w:r>
        <w:rPr>
          <w:bCs/>
          <w:lang w:val="vi-VN"/>
        </w:rPr>
        <w:t xml:space="preserve"> này.</w:t>
      </w:r>
    </w:p>
    <w:p w:rsidR="00E9796E" w:rsidRDefault="005C69B5">
      <w:pPr>
        <w:pStyle w:val="Nidungvnbn"/>
        <w:rPr>
          <w:bCs/>
          <w:lang w:val="vi-VN"/>
        </w:rPr>
      </w:pPr>
      <w:r>
        <w:rPr>
          <w:bCs/>
          <w:lang w:val="vi-VN"/>
        </w:rPr>
        <w:t xml:space="preserve">Bên cạnh đó, </w:t>
      </w:r>
      <w:r w:rsidRPr="005C69B5">
        <w:rPr>
          <w:bCs/>
          <w:lang w:val="vi-VN"/>
        </w:rPr>
        <w:t>tụi em</w:t>
      </w:r>
      <w:r>
        <w:rPr>
          <w:bCs/>
          <w:lang w:val="vi-VN"/>
        </w:rPr>
        <w:t xml:space="preserve"> cũng cảm ơn cô vì đã giao đề tài này để </w:t>
      </w:r>
      <w:r w:rsidRPr="005C69B5">
        <w:rPr>
          <w:bCs/>
          <w:lang w:val="vi-VN"/>
        </w:rPr>
        <w:t xml:space="preserve">nhóm </w:t>
      </w:r>
      <w:r>
        <w:rPr>
          <w:bCs/>
          <w:lang w:val="vi-VN"/>
        </w:rPr>
        <w:t xml:space="preserve">em có thể hiểu rõ hơn về quy trình </w:t>
      </w:r>
      <w:r w:rsidRPr="005C69B5">
        <w:rPr>
          <w:bCs/>
          <w:lang w:val="vi-VN"/>
        </w:rPr>
        <w:t>quản lý tài sản cố định</w:t>
      </w:r>
      <w:r>
        <w:rPr>
          <w:bCs/>
          <w:lang w:val="vi-VN"/>
        </w:rPr>
        <w:t xml:space="preserve"> của một doanh nghiệp cụ thể. </w:t>
      </w:r>
    </w:p>
    <w:p w:rsidR="00E9796E" w:rsidRDefault="005C69B5">
      <w:pPr>
        <w:pStyle w:val="Nidungvnbn"/>
        <w:rPr>
          <w:bCs/>
          <w:lang w:val="vi-VN"/>
        </w:rPr>
      </w:pPr>
      <w:r w:rsidRPr="005C69B5">
        <w:rPr>
          <w:bCs/>
          <w:lang w:val="vi-VN"/>
        </w:rPr>
        <w:t xml:space="preserve">Bài </w:t>
      </w:r>
      <w:r w:rsidR="006E03D7">
        <w:rPr>
          <w:bCs/>
        </w:rPr>
        <w:t>cuối</w:t>
      </w:r>
      <w:r w:rsidRPr="005C69B5">
        <w:rPr>
          <w:bCs/>
          <w:lang w:val="vi-VN"/>
        </w:rPr>
        <w:t xml:space="preserve"> kì</w:t>
      </w:r>
      <w:r>
        <w:rPr>
          <w:bCs/>
          <w:lang w:val="vi-VN"/>
        </w:rPr>
        <w:t xml:space="preserve"> là kết quả của sự nổ lực tìm hiểu và kiến thức đã học nên nó khó tránh khỏi những sai sót, mong cô thông cảm và góp ý nhiều hơn để</w:t>
      </w:r>
      <w:r w:rsidRPr="005C69B5">
        <w:rPr>
          <w:bCs/>
          <w:lang w:val="vi-VN"/>
        </w:rPr>
        <w:t xml:space="preserve"> nhóm</w:t>
      </w:r>
      <w:r>
        <w:rPr>
          <w:bCs/>
          <w:lang w:val="vi-VN"/>
        </w:rPr>
        <w:t xml:space="preserve"> em có thêm kinh nghiệm và kiến thức để hoành thành tốt các đồ án về sau.</w:t>
      </w:r>
      <w:r>
        <w:rPr>
          <w:bCs/>
          <w:lang w:val="vi-VN"/>
        </w:rPr>
        <w:br w:type="page"/>
      </w:r>
    </w:p>
    <w:p w:rsidR="00E9796E" w:rsidRDefault="005C69B5">
      <w:pPr>
        <w:pStyle w:val="Tiucctrangmu"/>
        <w:rPr>
          <w:szCs w:val="26"/>
          <w:lang w:val="vi-VN"/>
        </w:rPr>
      </w:pPr>
      <w:bookmarkStart w:id="2" w:name="_Toc387692907"/>
      <w:bookmarkStart w:id="3" w:name="_Toc91683998"/>
      <w:r>
        <w:rPr>
          <w:szCs w:val="26"/>
          <w:lang w:val="vi-VN"/>
        </w:rPr>
        <w:lastRenderedPageBreak/>
        <w:t>TÓM TẮT</w:t>
      </w:r>
      <w:bookmarkEnd w:id="2"/>
      <w:bookmarkEnd w:id="3"/>
    </w:p>
    <w:p w:rsidR="00E9796E" w:rsidRDefault="005C69B5">
      <w:pPr>
        <w:pStyle w:val="Nidungvnbn"/>
        <w:rPr>
          <w:lang w:val="vi-VN"/>
        </w:rPr>
      </w:pPr>
      <w:r w:rsidRPr="005C69B5">
        <w:rPr>
          <w:lang w:val="vi-VN"/>
        </w:rPr>
        <w:t>Tài sản cố định</w:t>
      </w:r>
      <w:r>
        <w:rPr>
          <w:lang w:val="vi-VN"/>
        </w:rPr>
        <w:t xml:space="preserve"> là một bộ phận của tư liệu sản xuất, giữ vai trò tư liệu lao động chủ yếu của quá trình sản xuất. Chúng được coi là cơ sở vật chất kỹ thuật có vai trò quan trọng trong hoạt động sản xuất kinh doanh, là điều kiện tăng năng suất lao động xã hội và phát triển nền kinh tế quốc dân. Vì thế việc quản lý tốt tài sản cố định vô cùng quan trọng.</w:t>
      </w:r>
    </w:p>
    <w:p w:rsidR="00E9796E" w:rsidRPr="005C69B5" w:rsidRDefault="005C69B5">
      <w:pPr>
        <w:pStyle w:val="Nidungvnbn"/>
        <w:rPr>
          <w:lang w:val="vi-VN"/>
        </w:rPr>
      </w:pPr>
      <w:r>
        <w:rPr>
          <w:lang w:val="vi-VN"/>
        </w:rPr>
        <w:t>Công ty trách nhiệm hữu hạn ISC International – ISC international company limited</w:t>
      </w:r>
      <w:r w:rsidRPr="005C69B5">
        <w:rPr>
          <w:lang w:val="vi-VN"/>
        </w:rPr>
        <w:t xml:space="preserve"> là một công ty tư nhân hoạt động trên lĩnh vực lập trình máy tính, sản xuất, mua bán và gia công phần mềm, thiết bị theo yêu cầu của khách hàng.</w:t>
      </w:r>
    </w:p>
    <w:p w:rsidR="00E9796E" w:rsidRDefault="005C69B5">
      <w:pPr>
        <w:pStyle w:val="Nidungvnbn"/>
        <w:rPr>
          <w:lang w:val="vi-VN"/>
        </w:rPr>
        <w:sectPr w:rsidR="00E9796E">
          <w:headerReference w:type="default" r:id="rId12"/>
          <w:pgSz w:w="12240" w:h="15840"/>
          <w:pgMar w:top="1985" w:right="1134" w:bottom="1701" w:left="1985" w:header="720" w:footer="720" w:gutter="0"/>
          <w:pgNumType w:fmt="lowerRoman" w:start="1"/>
          <w:cols w:space="720"/>
          <w:docGrid w:linePitch="360"/>
        </w:sectPr>
      </w:pPr>
      <w:r>
        <w:rPr>
          <w:lang w:val="vi-VN"/>
        </w:rPr>
        <w:t xml:space="preserve">Trong bài tập này sẽ nói về quy trình để </w:t>
      </w:r>
      <w:r w:rsidRPr="005C69B5">
        <w:rPr>
          <w:lang w:val="vi-VN"/>
        </w:rPr>
        <w:t>quản lý TSCĐ của công ty ISC</w:t>
      </w:r>
      <w:r>
        <w:rPr>
          <w:lang w:val="vi-VN"/>
        </w:rPr>
        <w:t xml:space="preserve"> như thế nào</w:t>
      </w:r>
      <w:r w:rsidR="006E03D7">
        <w:t xml:space="preserve"> khi sử dụng trên phần mềm Odoo ERP</w:t>
      </w:r>
      <w:r>
        <w:rPr>
          <w:lang w:val="vi-VN"/>
        </w:rPr>
        <w:t xml:space="preserve">, </w:t>
      </w:r>
      <w:r w:rsidRPr="005C69B5">
        <w:rPr>
          <w:lang w:val="vi-VN"/>
        </w:rPr>
        <w:t>qua đó có thể hiểu rõ được các hình thể của tài sản có trong hoạt động sản xuất, kinh doanh của công ty và sẽ mang lại một cái nhìn tổng quan nhất về tài sản từ đó có để thực hiện quản lý tài sản một cách hiệu quả nhất.</w:t>
      </w:r>
      <w:r>
        <w:rPr>
          <w:lang w:val="vi-VN"/>
        </w:rPr>
        <w:br w:type="page"/>
      </w:r>
    </w:p>
    <w:p w:rsidR="00E9796E" w:rsidRDefault="005C69B5">
      <w:pPr>
        <w:pStyle w:val="Tiucctrangmu"/>
        <w:tabs>
          <w:tab w:val="clear" w:pos="6379"/>
        </w:tabs>
        <w:rPr>
          <w:lang w:val="vi-VN"/>
        </w:rPr>
      </w:pPr>
      <w:bookmarkStart w:id="4" w:name="_Toc387692908"/>
      <w:bookmarkStart w:id="5" w:name="_Toc91683999"/>
      <w:r>
        <w:rPr>
          <w:lang w:val="vi-VN"/>
        </w:rPr>
        <w:lastRenderedPageBreak/>
        <w:t>MỤC LỤC</w:t>
      </w:r>
      <w:bookmarkEnd w:id="4"/>
      <w:bookmarkEnd w:id="5"/>
    </w:p>
    <w:sdt>
      <w:sdtPr>
        <w:rPr>
          <w:rFonts w:ascii="Times New Roman" w:eastAsia="Times New Roman" w:hAnsi="Times New Roman" w:cs="Times New Roman"/>
          <w:color w:val="auto"/>
          <w:sz w:val="26"/>
          <w:szCs w:val="26"/>
        </w:rPr>
        <w:id w:val="35328553"/>
        <w:docPartObj>
          <w:docPartGallery w:val="Table of Contents"/>
          <w:docPartUnique/>
        </w:docPartObj>
      </w:sdtPr>
      <w:sdtEndPr>
        <w:rPr>
          <w:b/>
          <w:bCs/>
        </w:rPr>
      </w:sdtEndPr>
      <w:sdtContent>
        <w:p w:rsidR="00E9796E" w:rsidRDefault="00E9796E">
          <w:pPr>
            <w:pStyle w:val="TOCHeading1"/>
            <w:rPr>
              <w:sz w:val="26"/>
              <w:szCs w:val="26"/>
            </w:rPr>
          </w:pPr>
        </w:p>
        <w:p w:rsidR="00826B51" w:rsidRDefault="005C69B5">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\o "1-3" \h \z \t "Tiêu đề các trang mở đầu,1,Chương,1,Tiểu mục cấp 1,2,Tiểu mục cấp 2,3" </w:instrText>
          </w:r>
          <w:r>
            <w:rPr>
              <w:szCs w:val="26"/>
            </w:rPr>
            <w:fldChar w:fldCharType="separate"/>
          </w:r>
          <w:hyperlink w:anchor="_Toc91683997" w:history="1">
            <w:r w:rsidR="00826B51" w:rsidRPr="00010441">
              <w:rPr>
                <w:rStyle w:val="Hyperlink"/>
                <w:noProof/>
                <w:lang w:val="vi-VN"/>
              </w:rPr>
              <w:t>LỜI CẢM ƠN</w:t>
            </w:r>
            <w:r w:rsidR="00826B51">
              <w:rPr>
                <w:noProof/>
                <w:webHidden/>
              </w:rPr>
              <w:tab/>
            </w:r>
            <w:r w:rsidR="00826B51">
              <w:rPr>
                <w:noProof/>
                <w:webHidden/>
              </w:rPr>
              <w:fldChar w:fldCharType="begin"/>
            </w:r>
            <w:r w:rsidR="00826B51">
              <w:rPr>
                <w:noProof/>
                <w:webHidden/>
              </w:rPr>
              <w:instrText xml:space="preserve"> PAGEREF _Toc91683997 \h </w:instrText>
            </w:r>
            <w:r w:rsidR="00826B51">
              <w:rPr>
                <w:noProof/>
                <w:webHidden/>
              </w:rPr>
            </w:r>
            <w:r w:rsidR="00826B51">
              <w:rPr>
                <w:noProof/>
                <w:webHidden/>
              </w:rPr>
              <w:fldChar w:fldCharType="separate"/>
            </w:r>
            <w:r w:rsidR="00826B51">
              <w:rPr>
                <w:noProof/>
                <w:webHidden/>
              </w:rPr>
              <w:t>i</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3998" w:history="1">
            <w:r w:rsidR="00826B51" w:rsidRPr="00010441">
              <w:rPr>
                <w:rStyle w:val="Hyperlink"/>
                <w:noProof/>
                <w:lang w:val="vi-VN"/>
              </w:rPr>
              <w:t>TÓM TẮT</w:t>
            </w:r>
            <w:r w:rsidR="00826B51">
              <w:rPr>
                <w:noProof/>
                <w:webHidden/>
              </w:rPr>
              <w:tab/>
            </w:r>
            <w:r w:rsidR="00826B51">
              <w:rPr>
                <w:noProof/>
                <w:webHidden/>
              </w:rPr>
              <w:fldChar w:fldCharType="begin"/>
            </w:r>
            <w:r w:rsidR="00826B51">
              <w:rPr>
                <w:noProof/>
                <w:webHidden/>
              </w:rPr>
              <w:instrText xml:space="preserve"> PAGEREF _Toc91683998 \h </w:instrText>
            </w:r>
            <w:r w:rsidR="00826B51">
              <w:rPr>
                <w:noProof/>
                <w:webHidden/>
              </w:rPr>
            </w:r>
            <w:r w:rsidR="00826B51">
              <w:rPr>
                <w:noProof/>
                <w:webHidden/>
              </w:rPr>
              <w:fldChar w:fldCharType="separate"/>
            </w:r>
            <w:r w:rsidR="00826B51">
              <w:rPr>
                <w:noProof/>
                <w:webHidden/>
              </w:rPr>
              <w:t>ii</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3999" w:history="1">
            <w:r w:rsidR="00826B51" w:rsidRPr="00010441">
              <w:rPr>
                <w:rStyle w:val="Hyperlink"/>
                <w:noProof/>
                <w:lang w:val="vi-VN"/>
              </w:rPr>
              <w:t>MỤC LỤC</w:t>
            </w:r>
            <w:r w:rsidR="00826B51">
              <w:rPr>
                <w:noProof/>
                <w:webHidden/>
              </w:rPr>
              <w:tab/>
            </w:r>
            <w:r w:rsidR="00826B51">
              <w:rPr>
                <w:noProof/>
                <w:webHidden/>
              </w:rPr>
              <w:fldChar w:fldCharType="begin"/>
            </w:r>
            <w:r w:rsidR="00826B51">
              <w:rPr>
                <w:noProof/>
                <w:webHidden/>
              </w:rPr>
              <w:instrText xml:space="preserve"> PAGEREF _Toc91683999 \h </w:instrText>
            </w:r>
            <w:r w:rsidR="00826B51">
              <w:rPr>
                <w:noProof/>
                <w:webHidden/>
              </w:rPr>
            </w:r>
            <w:r w:rsidR="00826B51">
              <w:rPr>
                <w:noProof/>
                <w:webHidden/>
              </w:rPr>
              <w:fldChar w:fldCharType="separate"/>
            </w:r>
            <w:r w:rsidR="00826B51">
              <w:rPr>
                <w:noProof/>
                <w:webHidden/>
              </w:rPr>
              <w:t>1</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00" w:history="1">
            <w:r w:rsidR="00826B51" w:rsidRPr="00010441">
              <w:rPr>
                <w:rStyle w:val="Hyperlink"/>
                <w:noProof/>
              </w:rPr>
              <w:t>DANH MỤC CÁC BẢNG BIỂU, HÌNH VẼ, ĐỒ THỊ</w:t>
            </w:r>
            <w:r w:rsidR="00826B51">
              <w:rPr>
                <w:noProof/>
                <w:webHidden/>
              </w:rPr>
              <w:tab/>
            </w:r>
            <w:r w:rsidR="00826B51">
              <w:rPr>
                <w:noProof/>
                <w:webHidden/>
              </w:rPr>
              <w:fldChar w:fldCharType="begin"/>
            </w:r>
            <w:r w:rsidR="00826B51">
              <w:rPr>
                <w:noProof/>
                <w:webHidden/>
              </w:rPr>
              <w:instrText xml:space="preserve"> PAGEREF _Toc91684000 \h </w:instrText>
            </w:r>
            <w:r w:rsidR="00826B51">
              <w:rPr>
                <w:noProof/>
                <w:webHidden/>
              </w:rPr>
            </w:r>
            <w:r w:rsidR="00826B51">
              <w:rPr>
                <w:noProof/>
                <w:webHidden/>
              </w:rPr>
              <w:fldChar w:fldCharType="separate"/>
            </w:r>
            <w:r w:rsidR="00826B51">
              <w:rPr>
                <w:noProof/>
                <w:webHidden/>
              </w:rPr>
              <w:t>3</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01" w:history="1">
            <w:r w:rsidR="00826B51" w:rsidRPr="00010441">
              <w:rPr>
                <w:rStyle w:val="Hyperlink"/>
                <w:noProof/>
              </w:rPr>
              <w:t>CHƯƠNG 1 – TỔNG QUAN VỀ ERP</w:t>
            </w:r>
            <w:r w:rsidR="00826B51">
              <w:rPr>
                <w:noProof/>
                <w:webHidden/>
              </w:rPr>
              <w:tab/>
            </w:r>
            <w:r w:rsidR="00826B51">
              <w:rPr>
                <w:noProof/>
                <w:webHidden/>
              </w:rPr>
              <w:fldChar w:fldCharType="begin"/>
            </w:r>
            <w:r w:rsidR="00826B51">
              <w:rPr>
                <w:noProof/>
                <w:webHidden/>
              </w:rPr>
              <w:instrText xml:space="preserve"> PAGEREF _Toc91684001 \h </w:instrText>
            </w:r>
            <w:r w:rsidR="00826B51">
              <w:rPr>
                <w:noProof/>
                <w:webHidden/>
              </w:rPr>
            </w:r>
            <w:r w:rsidR="00826B51">
              <w:rPr>
                <w:noProof/>
                <w:webHidden/>
              </w:rPr>
              <w:fldChar w:fldCharType="separate"/>
            </w:r>
            <w:r w:rsidR="00826B51">
              <w:rPr>
                <w:noProof/>
                <w:webHidden/>
              </w:rPr>
              <w:t>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02" w:history="1">
            <w:r w:rsidR="00826B51" w:rsidRPr="00010441">
              <w:rPr>
                <w:rStyle w:val="Hyperlink"/>
                <w:noProof/>
              </w:rPr>
              <w:t>1.1 Khái niệm</w:t>
            </w:r>
            <w:r w:rsidR="00826B51">
              <w:rPr>
                <w:noProof/>
                <w:webHidden/>
              </w:rPr>
              <w:tab/>
            </w:r>
            <w:r w:rsidR="00826B51">
              <w:rPr>
                <w:noProof/>
                <w:webHidden/>
              </w:rPr>
              <w:fldChar w:fldCharType="begin"/>
            </w:r>
            <w:r w:rsidR="00826B51">
              <w:rPr>
                <w:noProof/>
                <w:webHidden/>
              </w:rPr>
              <w:instrText xml:space="preserve"> PAGEREF _Toc91684002 \h </w:instrText>
            </w:r>
            <w:r w:rsidR="00826B51">
              <w:rPr>
                <w:noProof/>
                <w:webHidden/>
              </w:rPr>
            </w:r>
            <w:r w:rsidR="00826B51">
              <w:rPr>
                <w:noProof/>
                <w:webHidden/>
              </w:rPr>
              <w:fldChar w:fldCharType="separate"/>
            </w:r>
            <w:r w:rsidR="00826B51">
              <w:rPr>
                <w:noProof/>
                <w:webHidden/>
              </w:rPr>
              <w:t>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03" w:history="1">
            <w:r w:rsidR="00826B51" w:rsidRPr="00010441">
              <w:rPr>
                <w:rStyle w:val="Hyperlink"/>
                <w:noProof/>
              </w:rPr>
              <w:t>1.2 Lợi ích và hạn chế của ERP:</w:t>
            </w:r>
            <w:r w:rsidR="00826B51">
              <w:rPr>
                <w:noProof/>
                <w:webHidden/>
              </w:rPr>
              <w:tab/>
            </w:r>
            <w:r w:rsidR="00826B51">
              <w:rPr>
                <w:noProof/>
                <w:webHidden/>
              </w:rPr>
              <w:fldChar w:fldCharType="begin"/>
            </w:r>
            <w:r w:rsidR="00826B51">
              <w:rPr>
                <w:noProof/>
                <w:webHidden/>
              </w:rPr>
              <w:instrText xml:space="preserve"> PAGEREF _Toc91684003 \h </w:instrText>
            </w:r>
            <w:r w:rsidR="00826B51">
              <w:rPr>
                <w:noProof/>
                <w:webHidden/>
              </w:rPr>
            </w:r>
            <w:r w:rsidR="00826B51">
              <w:rPr>
                <w:noProof/>
                <w:webHidden/>
              </w:rPr>
              <w:fldChar w:fldCharType="separate"/>
            </w:r>
            <w:r w:rsidR="00826B51">
              <w:rPr>
                <w:noProof/>
                <w:webHidden/>
              </w:rPr>
              <w:t>5</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04" w:history="1">
            <w:r w:rsidR="00826B51" w:rsidRPr="00010441">
              <w:rPr>
                <w:rStyle w:val="Hyperlink"/>
                <w:noProof/>
              </w:rPr>
              <w:t>1.3 Yêu cầu cần thiết đối với hệ thống ERP:</w:t>
            </w:r>
            <w:r w:rsidR="00826B51">
              <w:rPr>
                <w:noProof/>
                <w:webHidden/>
              </w:rPr>
              <w:tab/>
            </w:r>
            <w:r w:rsidR="00826B51">
              <w:rPr>
                <w:noProof/>
                <w:webHidden/>
              </w:rPr>
              <w:fldChar w:fldCharType="begin"/>
            </w:r>
            <w:r w:rsidR="00826B51">
              <w:rPr>
                <w:noProof/>
                <w:webHidden/>
              </w:rPr>
              <w:instrText xml:space="preserve"> PAGEREF _Toc91684004 \h </w:instrText>
            </w:r>
            <w:r w:rsidR="00826B51">
              <w:rPr>
                <w:noProof/>
                <w:webHidden/>
              </w:rPr>
            </w:r>
            <w:r w:rsidR="00826B51">
              <w:rPr>
                <w:noProof/>
                <w:webHidden/>
              </w:rPr>
              <w:fldChar w:fldCharType="separate"/>
            </w:r>
            <w:r w:rsidR="00826B51">
              <w:rPr>
                <w:noProof/>
                <w:webHidden/>
              </w:rPr>
              <w:t>7</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05" w:history="1">
            <w:r w:rsidR="00826B51" w:rsidRPr="00010441">
              <w:rPr>
                <w:rStyle w:val="Hyperlink"/>
                <w:noProof/>
              </w:rPr>
              <w:t>1.4 Các yếu tố quyết định để triển khai ERP thành công</w:t>
            </w:r>
            <w:r w:rsidR="00826B51">
              <w:rPr>
                <w:noProof/>
                <w:webHidden/>
              </w:rPr>
              <w:tab/>
            </w:r>
            <w:r w:rsidR="00826B51">
              <w:rPr>
                <w:noProof/>
                <w:webHidden/>
              </w:rPr>
              <w:fldChar w:fldCharType="begin"/>
            </w:r>
            <w:r w:rsidR="00826B51">
              <w:rPr>
                <w:noProof/>
                <w:webHidden/>
              </w:rPr>
              <w:instrText xml:space="preserve"> PAGEREF _Toc91684005 \h </w:instrText>
            </w:r>
            <w:r w:rsidR="00826B51">
              <w:rPr>
                <w:noProof/>
                <w:webHidden/>
              </w:rPr>
            </w:r>
            <w:r w:rsidR="00826B51">
              <w:rPr>
                <w:noProof/>
                <w:webHidden/>
              </w:rPr>
              <w:fldChar w:fldCharType="separate"/>
            </w:r>
            <w:r w:rsidR="00826B51">
              <w:rPr>
                <w:noProof/>
                <w:webHidden/>
              </w:rPr>
              <w:t>8</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06" w:history="1">
            <w:r w:rsidR="00826B51" w:rsidRPr="00010441">
              <w:rPr>
                <w:rStyle w:val="Hyperlink"/>
                <w:noProof/>
              </w:rPr>
              <w:t>1.4.1 Chuẩn bị dự án ERP</w:t>
            </w:r>
            <w:r w:rsidR="00826B51">
              <w:rPr>
                <w:noProof/>
                <w:webHidden/>
              </w:rPr>
              <w:tab/>
            </w:r>
            <w:r w:rsidR="00826B51">
              <w:rPr>
                <w:noProof/>
                <w:webHidden/>
              </w:rPr>
              <w:fldChar w:fldCharType="begin"/>
            </w:r>
            <w:r w:rsidR="00826B51">
              <w:rPr>
                <w:noProof/>
                <w:webHidden/>
              </w:rPr>
              <w:instrText xml:space="preserve"> PAGEREF _Toc91684006 \h </w:instrText>
            </w:r>
            <w:r w:rsidR="00826B51">
              <w:rPr>
                <w:noProof/>
                <w:webHidden/>
              </w:rPr>
            </w:r>
            <w:r w:rsidR="00826B51">
              <w:rPr>
                <w:noProof/>
                <w:webHidden/>
              </w:rPr>
              <w:fldChar w:fldCharType="separate"/>
            </w:r>
            <w:r w:rsidR="00826B51">
              <w:rPr>
                <w:noProof/>
                <w:webHidden/>
              </w:rPr>
              <w:t>8</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07" w:history="1">
            <w:r w:rsidR="00826B51" w:rsidRPr="00010441">
              <w:rPr>
                <w:rStyle w:val="Hyperlink"/>
                <w:noProof/>
              </w:rPr>
              <w:t>1.4.2 Lập kế hoạch thực hiện dự án ERP</w:t>
            </w:r>
            <w:r w:rsidR="00826B51">
              <w:rPr>
                <w:noProof/>
                <w:webHidden/>
              </w:rPr>
              <w:tab/>
            </w:r>
            <w:r w:rsidR="00826B51">
              <w:rPr>
                <w:noProof/>
                <w:webHidden/>
              </w:rPr>
              <w:fldChar w:fldCharType="begin"/>
            </w:r>
            <w:r w:rsidR="00826B51">
              <w:rPr>
                <w:noProof/>
                <w:webHidden/>
              </w:rPr>
              <w:instrText xml:space="preserve"> PAGEREF _Toc91684007 \h </w:instrText>
            </w:r>
            <w:r w:rsidR="00826B51">
              <w:rPr>
                <w:noProof/>
                <w:webHidden/>
              </w:rPr>
            </w:r>
            <w:r w:rsidR="00826B51">
              <w:rPr>
                <w:noProof/>
                <w:webHidden/>
              </w:rPr>
              <w:fldChar w:fldCharType="separate"/>
            </w:r>
            <w:r w:rsidR="00826B51">
              <w:rPr>
                <w:noProof/>
                <w:webHidden/>
              </w:rPr>
              <w:t>8</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08" w:history="1">
            <w:r w:rsidR="00826B51" w:rsidRPr="00010441">
              <w:rPr>
                <w:rStyle w:val="Hyperlink"/>
                <w:noProof/>
              </w:rPr>
              <w:t>1.4.3 Phân tích dự án ERP</w:t>
            </w:r>
            <w:r w:rsidR="00826B51">
              <w:rPr>
                <w:noProof/>
                <w:webHidden/>
              </w:rPr>
              <w:tab/>
            </w:r>
            <w:r w:rsidR="00826B51">
              <w:rPr>
                <w:noProof/>
                <w:webHidden/>
              </w:rPr>
              <w:fldChar w:fldCharType="begin"/>
            </w:r>
            <w:r w:rsidR="00826B51">
              <w:rPr>
                <w:noProof/>
                <w:webHidden/>
              </w:rPr>
              <w:instrText xml:space="preserve"> PAGEREF _Toc91684008 \h </w:instrText>
            </w:r>
            <w:r w:rsidR="00826B51">
              <w:rPr>
                <w:noProof/>
                <w:webHidden/>
              </w:rPr>
            </w:r>
            <w:r w:rsidR="00826B51">
              <w:rPr>
                <w:noProof/>
                <w:webHidden/>
              </w:rPr>
              <w:fldChar w:fldCharType="separate"/>
            </w:r>
            <w:r w:rsidR="00826B51">
              <w:rPr>
                <w:noProof/>
                <w:webHidden/>
              </w:rPr>
              <w:t>8</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09" w:history="1">
            <w:r w:rsidR="00826B51" w:rsidRPr="00010441">
              <w:rPr>
                <w:rStyle w:val="Hyperlink"/>
                <w:noProof/>
              </w:rPr>
              <w:t>1.4.4 Thực hiên dự án ERP</w:t>
            </w:r>
            <w:r w:rsidR="00826B51">
              <w:rPr>
                <w:noProof/>
                <w:webHidden/>
              </w:rPr>
              <w:tab/>
            </w:r>
            <w:r w:rsidR="00826B51">
              <w:rPr>
                <w:noProof/>
                <w:webHidden/>
              </w:rPr>
              <w:fldChar w:fldCharType="begin"/>
            </w:r>
            <w:r w:rsidR="00826B51">
              <w:rPr>
                <w:noProof/>
                <w:webHidden/>
              </w:rPr>
              <w:instrText xml:space="preserve"> PAGEREF _Toc91684009 \h </w:instrText>
            </w:r>
            <w:r w:rsidR="00826B51">
              <w:rPr>
                <w:noProof/>
                <w:webHidden/>
              </w:rPr>
            </w:r>
            <w:r w:rsidR="00826B51">
              <w:rPr>
                <w:noProof/>
                <w:webHidden/>
              </w:rPr>
              <w:fldChar w:fldCharType="separate"/>
            </w:r>
            <w:r w:rsidR="00826B51">
              <w:rPr>
                <w:noProof/>
                <w:webHidden/>
              </w:rPr>
              <w:t>9</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10" w:history="1">
            <w:r w:rsidR="00826B51" w:rsidRPr="00010441">
              <w:rPr>
                <w:rStyle w:val="Hyperlink"/>
                <w:noProof/>
              </w:rPr>
              <w:t>1.4.5 Xác nhận dự dán ERP</w:t>
            </w:r>
            <w:r w:rsidR="00826B51">
              <w:rPr>
                <w:noProof/>
                <w:webHidden/>
              </w:rPr>
              <w:tab/>
            </w:r>
            <w:r w:rsidR="00826B51">
              <w:rPr>
                <w:noProof/>
                <w:webHidden/>
              </w:rPr>
              <w:fldChar w:fldCharType="begin"/>
            </w:r>
            <w:r w:rsidR="00826B51">
              <w:rPr>
                <w:noProof/>
                <w:webHidden/>
              </w:rPr>
              <w:instrText xml:space="preserve"> PAGEREF _Toc91684010 \h </w:instrText>
            </w:r>
            <w:r w:rsidR="00826B51">
              <w:rPr>
                <w:noProof/>
                <w:webHidden/>
              </w:rPr>
            </w:r>
            <w:r w:rsidR="00826B51">
              <w:rPr>
                <w:noProof/>
                <w:webHidden/>
              </w:rPr>
              <w:fldChar w:fldCharType="separate"/>
            </w:r>
            <w:r w:rsidR="00826B51">
              <w:rPr>
                <w:noProof/>
                <w:webHidden/>
              </w:rPr>
              <w:t>9</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11" w:history="1">
            <w:r w:rsidR="00826B51" w:rsidRPr="00010441">
              <w:rPr>
                <w:rStyle w:val="Hyperlink"/>
                <w:noProof/>
              </w:rPr>
              <w:t>1.4.6 Triển khai hệ thống ERP</w:t>
            </w:r>
            <w:r w:rsidR="00826B51">
              <w:rPr>
                <w:noProof/>
                <w:webHidden/>
              </w:rPr>
              <w:tab/>
            </w:r>
            <w:r w:rsidR="00826B51">
              <w:rPr>
                <w:noProof/>
                <w:webHidden/>
              </w:rPr>
              <w:fldChar w:fldCharType="begin"/>
            </w:r>
            <w:r w:rsidR="00826B51">
              <w:rPr>
                <w:noProof/>
                <w:webHidden/>
              </w:rPr>
              <w:instrText xml:space="preserve"> PAGEREF _Toc91684011 \h </w:instrText>
            </w:r>
            <w:r w:rsidR="00826B51">
              <w:rPr>
                <w:noProof/>
                <w:webHidden/>
              </w:rPr>
            </w:r>
            <w:r w:rsidR="00826B51">
              <w:rPr>
                <w:noProof/>
                <w:webHidden/>
              </w:rPr>
              <w:fldChar w:fldCharType="separate"/>
            </w:r>
            <w:r w:rsidR="00826B51">
              <w:rPr>
                <w:noProof/>
                <w:webHidden/>
              </w:rPr>
              <w:t>9</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12" w:history="1">
            <w:r w:rsidR="00826B51" w:rsidRPr="00010441">
              <w:rPr>
                <w:rStyle w:val="Hyperlink"/>
                <w:noProof/>
              </w:rPr>
              <w:t>CHƯƠNG 2 – TỔNG QUAN VỀ CÔNG TY TRÁCH NHIỆM HỮU HẠN ISC INTERNATIONAL</w:t>
            </w:r>
            <w:r w:rsidR="00826B51">
              <w:rPr>
                <w:noProof/>
                <w:webHidden/>
              </w:rPr>
              <w:tab/>
            </w:r>
            <w:r w:rsidR="00826B51">
              <w:rPr>
                <w:noProof/>
                <w:webHidden/>
              </w:rPr>
              <w:fldChar w:fldCharType="begin"/>
            </w:r>
            <w:r w:rsidR="00826B51">
              <w:rPr>
                <w:noProof/>
                <w:webHidden/>
              </w:rPr>
              <w:instrText xml:space="preserve"> PAGEREF _Toc91684012 \h </w:instrText>
            </w:r>
            <w:r w:rsidR="00826B51">
              <w:rPr>
                <w:noProof/>
                <w:webHidden/>
              </w:rPr>
            </w:r>
            <w:r w:rsidR="00826B51">
              <w:rPr>
                <w:noProof/>
                <w:webHidden/>
              </w:rPr>
              <w:fldChar w:fldCharType="separate"/>
            </w:r>
            <w:r w:rsidR="00826B51">
              <w:rPr>
                <w:noProof/>
                <w:webHidden/>
              </w:rPr>
              <w:t>10</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13" w:history="1">
            <w:r w:rsidR="00826B51" w:rsidRPr="00010441">
              <w:rPr>
                <w:rStyle w:val="Hyperlink"/>
                <w:noProof/>
              </w:rPr>
              <w:t>2.1. Giới thiệu về công ty:</w:t>
            </w:r>
            <w:r w:rsidR="00826B51">
              <w:rPr>
                <w:noProof/>
                <w:webHidden/>
              </w:rPr>
              <w:tab/>
            </w:r>
            <w:r w:rsidR="00826B51">
              <w:rPr>
                <w:noProof/>
                <w:webHidden/>
              </w:rPr>
              <w:fldChar w:fldCharType="begin"/>
            </w:r>
            <w:r w:rsidR="00826B51">
              <w:rPr>
                <w:noProof/>
                <w:webHidden/>
              </w:rPr>
              <w:instrText xml:space="preserve"> PAGEREF _Toc91684013 \h </w:instrText>
            </w:r>
            <w:r w:rsidR="00826B51">
              <w:rPr>
                <w:noProof/>
                <w:webHidden/>
              </w:rPr>
            </w:r>
            <w:r w:rsidR="00826B51">
              <w:rPr>
                <w:noProof/>
                <w:webHidden/>
              </w:rPr>
              <w:fldChar w:fldCharType="separate"/>
            </w:r>
            <w:r w:rsidR="00826B51">
              <w:rPr>
                <w:noProof/>
                <w:webHidden/>
              </w:rPr>
              <w:t>10</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14" w:history="1">
            <w:r w:rsidR="00826B51" w:rsidRPr="00010441">
              <w:rPr>
                <w:rStyle w:val="Hyperlink"/>
                <w:noProof/>
              </w:rPr>
              <w:t>2.2 Hoạt động của công ty trước và sau khi triển khai ERP</w:t>
            </w:r>
            <w:r w:rsidR="00826B51">
              <w:rPr>
                <w:noProof/>
                <w:webHidden/>
              </w:rPr>
              <w:tab/>
            </w:r>
            <w:r w:rsidR="00826B51">
              <w:rPr>
                <w:noProof/>
                <w:webHidden/>
              </w:rPr>
              <w:fldChar w:fldCharType="begin"/>
            </w:r>
            <w:r w:rsidR="00826B51">
              <w:rPr>
                <w:noProof/>
                <w:webHidden/>
              </w:rPr>
              <w:instrText xml:space="preserve"> PAGEREF _Toc91684014 \h </w:instrText>
            </w:r>
            <w:r w:rsidR="00826B51">
              <w:rPr>
                <w:noProof/>
                <w:webHidden/>
              </w:rPr>
            </w:r>
            <w:r w:rsidR="00826B51">
              <w:rPr>
                <w:noProof/>
                <w:webHidden/>
              </w:rPr>
              <w:fldChar w:fldCharType="separate"/>
            </w:r>
            <w:r w:rsidR="00826B51">
              <w:rPr>
                <w:noProof/>
                <w:webHidden/>
              </w:rPr>
              <w:t>10</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15" w:history="1">
            <w:r w:rsidR="00826B51" w:rsidRPr="00010441">
              <w:rPr>
                <w:rStyle w:val="Hyperlink"/>
                <w:noProof/>
              </w:rPr>
              <w:t>2.2.1 Trước khi triển khai ERP</w:t>
            </w:r>
            <w:r w:rsidR="00826B51">
              <w:rPr>
                <w:noProof/>
                <w:webHidden/>
              </w:rPr>
              <w:tab/>
            </w:r>
            <w:r w:rsidR="00826B51">
              <w:rPr>
                <w:noProof/>
                <w:webHidden/>
              </w:rPr>
              <w:fldChar w:fldCharType="begin"/>
            </w:r>
            <w:r w:rsidR="00826B51">
              <w:rPr>
                <w:noProof/>
                <w:webHidden/>
              </w:rPr>
              <w:instrText xml:space="preserve"> PAGEREF _Toc91684015 \h </w:instrText>
            </w:r>
            <w:r w:rsidR="00826B51">
              <w:rPr>
                <w:noProof/>
                <w:webHidden/>
              </w:rPr>
            </w:r>
            <w:r w:rsidR="00826B51">
              <w:rPr>
                <w:noProof/>
                <w:webHidden/>
              </w:rPr>
              <w:fldChar w:fldCharType="separate"/>
            </w:r>
            <w:r w:rsidR="00826B51">
              <w:rPr>
                <w:noProof/>
                <w:webHidden/>
              </w:rPr>
              <w:t>10</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16" w:history="1">
            <w:r w:rsidR="00826B51" w:rsidRPr="00010441">
              <w:rPr>
                <w:rStyle w:val="Hyperlink"/>
                <w:noProof/>
              </w:rPr>
              <w:t>2.2.2 Sau khi triển khai ERP</w:t>
            </w:r>
            <w:r w:rsidR="00826B51">
              <w:rPr>
                <w:noProof/>
                <w:webHidden/>
              </w:rPr>
              <w:tab/>
            </w:r>
            <w:r w:rsidR="00826B51">
              <w:rPr>
                <w:noProof/>
                <w:webHidden/>
              </w:rPr>
              <w:fldChar w:fldCharType="begin"/>
            </w:r>
            <w:r w:rsidR="00826B51">
              <w:rPr>
                <w:noProof/>
                <w:webHidden/>
              </w:rPr>
              <w:instrText xml:space="preserve"> PAGEREF _Toc91684016 \h </w:instrText>
            </w:r>
            <w:r w:rsidR="00826B51">
              <w:rPr>
                <w:noProof/>
                <w:webHidden/>
              </w:rPr>
            </w:r>
            <w:r w:rsidR="00826B51">
              <w:rPr>
                <w:noProof/>
                <w:webHidden/>
              </w:rPr>
              <w:fldChar w:fldCharType="separate"/>
            </w:r>
            <w:r w:rsidR="00826B51">
              <w:rPr>
                <w:noProof/>
                <w:webHidden/>
              </w:rPr>
              <w:t>11</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17" w:history="1">
            <w:r w:rsidR="00826B51" w:rsidRPr="00010441">
              <w:rPr>
                <w:rStyle w:val="Hyperlink"/>
                <w:noProof/>
              </w:rPr>
              <w:t>2.3 Sản phẩm và dịch vụ của công ty:</w:t>
            </w:r>
            <w:r w:rsidR="00826B51">
              <w:rPr>
                <w:noProof/>
                <w:webHidden/>
              </w:rPr>
              <w:tab/>
            </w:r>
            <w:r w:rsidR="00826B51">
              <w:rPr>
                <w:noProof/>
                <w:webHidden/>
              </w:rPr>
              <w:fldChar w:fldCharType="begin"/>
            </w:r>
            <w:r w:rsidR="00826B51">
              <w:rPr>
                <w:noProof/>
                <w:webHidden/>
              </w:rPr>
              <w:instrText xml:space="preserve"> PAGEREF _Toc91684017 \h </w:instrText>
            </w:r>
            <w:r w:rsidR="00826B51">
              <w:rPr>
                <w:noProof/>
                <w:webHidden/>
              </w:rPr>
            </w:r>
            <w:r w:rsidR="00826B51">
              <w:rPr>
                <w:noProof/>
                <w:webHidden/>
              </w:rPr>
              <w:fldChar w:fldCharType="separate"/>
            </w:r>
            <w:r w:rsidR="00826B51">
              <w:rPr>
                <w:noProof/>
                <w:webHidden/>
              </w:rPr>
              <w:t>11</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18" w:history="1">
            <w:r w:rsidR="00826B51" w:rsidRPr="00010441">
              <w:rPr>
                <w:rStyle w:val="Hyperlink"/>
                <w:noProof/>
              </w:rPr>
              <w:t>CHƯƠNG 3 – SƠ ĐỒ MÔ HÌNH HÓA QUY TRÌNH QUẢN LÝ TÀI SẢN CỐ ĐỊNH</w:t>
            </w:r>
            <w:r w:rsidR="00826B51">
              <w:rPr>
                <w:noProof/>
                <w:webHidden/>
              </w:rPr>
              <w:tab/>
            </w:r>
            <w:r w:rsidR="00826B51">
              <w:rPr>
                <w:noProof/>
                <w:webHidden/>
              </w:rPr>
              <w:fldChar w:fldCharType="begin"/>
            </w:r>
            <w:r w:rsidR="00826B51">
              <w:rPr>
                <w:noProof/>
                <w:webHidden/>
              </w:rPr>
              <w:instrText xml:space="preserve"> PAGEREF _Toc91684018 \h </w:instrText>
            </w:r>
            <w:r w:rsidR="00826B51">
              <w:rPr>
                <w:noProof/>
                <w:webHidden/>
              </w:rPr>
            </w:r>
            <w:r w:rsidR="00826B51">
              <w:rPr>
                <w:noProof/>
                <w:webHidden/>
              </w:rPr>
              <w:fldChar w:fldCharType="separate"/>
            </w:r>
            <w:r w:rsidR="00826B51">
              <w:rPr>
                <w:noProof/>
                <w:webHidden/>
              </w:rPr>
              <w:t>12</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19" w:history="1">
            <w:r w:rsidR="00826B51" w:rsidRPr="00010441">
              <w:rPr>
                <w:rStyle w:val="Hyperlink"/>
                <w:noProof/>
              </w:rPr>
              <w:t>3.1 swimlane flowchart</w:t>
            </w:r>
            <w:r w:rsidR="00826B51">
              <w:rPr>
                <w:noProof/>
                <w:webHidden/>
              </w:rPr>
              <w:tab/>
            </w:r>
            <w:r w:rsidR="00826B51">
              <w:rPr>
                <w:noProof/>
                <w:webHidden/>
              </w:rPr>
              <w:fldChar w:fldCharType="begin"/>
            </w:r>
            <w:r w:rsidR="00826B51">
              <w:rPr>
                <w:noProof/>
                <w:webHidden/>
              </w:rPr>
              <w:instrText xml:space="preserve"> PAGEREF _Toc91684019 \h </w:instrText>
            </w:r>
            <w:r w:rsidR="00826B51">
              <w:rPr>
                <w:noProof/>
                <w:webHidden/>
              </w:rPr>
            </w:r>
            <w:r w:rsidR="00826B51">
              <w:rPr>
                <w:noProof/>
                <w:webHidden/>
              </w:rPr>
              <w:fldChar w:fldCharType="separate"/>
            </w:r>
            <w:r w:rsidR="00826B51">
              <w:rPr>
                <w:noProof/>
                <w:webHidden/>
              </w:rPr>
              <w:t>12</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0" w:history="1">
            <w:r w:rsidR="00826B51" w:rsidRPr="00010441">
              <w:rPr>
                <w:rStyle w:val="Hyperlink"/>
                <w:noProof/>
              </w:rPr>
              <w:t>3.2 EPC flowchart.</w:t>
            </w:r>
            <w:r w:rsidR="00826B51">
              <w:rPr>
                <w:noProof/>
                <w:webHidden/>
              </w:rPr>
              <w:tab/>
            </w:r>
            <w:r w:rsidR="00826B51">
              <w:rPr>
                <w:noProof/>
                <w:webHidden/>
              </w:rPr>
              <w:fldChar w:fldCharType="begin"/>
            </w:r>
            <w:r w:rsidR="00826B51">
              <w:rPr>
                <w:noProof/>
                <w:webHidden/>
              </w:rPr>
              <w:instrText xml:space="preserve"> PAGEREF _Toc91684020 \h </w:instrText>
            </w:r>
            <w:r w:rsidR="00826B51">
              <w:rPr>
                <w:noProof/>
                <w:webHidden/>
              </w:rPr>
            </w:r>
            <w:r w:rsidR="00826B51">
              <w:rPr>
                <w:noProof/>
                <w:webHidden/>
              </w:rPr>
              <w:fldChar w:fldCharType="separate"/>
            </w:r>
            <w:r w:rsidR="00826B51">
              <w:rPr>
                <w:noProof/>
                <w:webHidden/>
              </w:rPr>
              <w:t>13</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21" w:history="1">
            <w:r w:rsidR="00826B51" w:rsidRPr="00010441">
              <w:rPr>
                <w:rStyle w:val="Hyperlink"/>
                <w:noProof/>
              </w:rPr>
              <w:t>CHƯƠNG 4 – QUY TRÌNH NGHIỆP VỤ TƯƠNG ỨNG TRÊN ERP ODOO</w:t>
            </w:r>
            <w:r w:rsidR="00826B51">
              <w:rPr>
                <w:noProof/>
                <w:webHidden/>
              </w:rPr>
              <w:tab/>
            </w:r>
            <w:r w:rsidR="00826B51">
              <w:rPr>
                <w:noProof/>
                <w:webHidden/>
              </w:rPr>
              <w:fldChar w:fldCharType="begin"/>
            </w:r>
            <w:r w:rsidR="00826B51">
              <w:rPr>
                <w:noProof/>
                <w:webHidden/>
              </w:rPr>
              <w:instrText xml:space="preserve"> PAGEREF _Toc91684021 \h </w:instrText>
            </w:r>
            <w:r w:rsidR="00826B51">
              <w:rPr>
                <w:noProof/>
                <w:webHidden/>
              </w:rPr>
            </w:r>
            <w:r w:rsidR="00826B51">
              <w:rPr>
                <w:noProof/>
                <w:webHidden/>
              </w:rPr>
              <w:fldChar w:fldCharType="separate"/>
            </w:r>
            <w:r w:rsidR="00826B51">
              <w:rPr>
                <w:noProof/>
                <w:webHidden/>
              </w:rPr>
              <w:t>14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2" w:history="1">
            <w:r w:rsidR="00826B51" w:rsidRPr="00010441">
              <w:rPr>
                <w:rStyle w:val="Hyperlink"/>
                <w:noProof/>
              </w:rPr>
              <w:t>4.1 Phần mềm Odoo</w:t>
            </w:r>
            <w:r w:rsidR="00826B51">
              <w:rPr>
                <w:noProof/>
                <w:webHidden/>
              </w:rPr>
              <w:tab/>
            </w:r>
            <w:r w:rsidR="00826B51">
              <w:rPr>
                <w:noProof/>
                <w:webHidden/>
              </w:rPr>
              <w:fldChar w:fldCharType="begin"/>
            </w:r>
            <w:r w:rsidR="00826B51">
              <w:rPr>
                <w:noProof/>
                <w:webHidden/>
              </w:rPr>
              <w:instrText xml:space="preserve"> PAGEREF _Toc91684022 \h </w:instrText>
            </w:r>
            <w:r w:rsidR="00826B51">
              <w:rPr>
                <w:noProof/>
                <w:webHidden/>
              </w:rPr>
            </w:r>
            <w:r w:rsidR="00826B51">
              <w:rPr>
                <w:noProof/>
                <w:webHidden/>
              </w:rPr>
              <w:fldChar w:fldCharType="separate"/>
            </w:r>
            <w:r w:rsidR="00826B51">
              <w:rPr>
                <w:noProof/>
                <w:webHidden/>
              </w:rPr>
              <w:t>14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3" w:history="1">
            <w:r w:rsidR="00826B51" w:rsidRPr="00010441">
              <w:rPr>
                <w:rStyle w:val="Hyperlink"/>
                <w:noProof/>
              </w:rPr>
              <w:t>4.2 Các lợi ích của Odoo mang lại trong doanh nghiệp</w:t>
            </w:r>
            <w:r w:rsidR="00826B51">
              <w:rPr>
                <w:noProof/>
                <w:webHidden/>
              </w:rPr>
              <w:tab/>
            </w:r>
            <w:r w:rsidR="00826B51">
              <w:rPr>
                <w:noProof/>
                <w:webHidden/>
              </w:rPr>
              <w:fldChar w:fldCharType="begin"/>
            </w:r>
            <w:r w:rsidR="00826B51">
              <w:rPr>
                <w:noProof/>
                <w:webHidden/>
              </w:rPr>
              <w:instrText xml:space="preserve"> PAGEREF _Toc91684023 \h </w:instrText>
            </w:r>
            <w:r w:rsidR="00826B51">
              <w:rPr>
                <w:noProof/>
                <w:webHidden/>
              </w:rPr>
            </w:r>
            <w:r w:rsidR="00826B51">
              <w:rPr>
                <w:noProof/>
                <w:webHidden/>
              </w:rPr>
              <w:fldChar w:fldCharType="separate"/>
            </w:r>
            <w:r w:rsidR="00826B51">
              <w:rPr>
                <w:noProof/>
                <w:webHidden/>
              </w:rPr>
              <w:t>14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4" w:history="1">
            <w:r w:rsidR="00826B51" w:rsidRPr="00010441">
              <w:rPr>
                <w:rStyle w:val="Hyperlink"/>
                <w:noProof/>
              </w:rPr>
              <w:t>4.3 Mô tả quy trình nghiệp vụ trên ERP Odoo</w:t>
            </w:r>
            <w:r w:rsidR="00826B51">
              <w:rPr>
                <w:noProof/>
                <w:webHidden/>
              </w:rPr>
              <w:tab/>
            </w:r>
            <w:r w:rsidR="00826B51">
              <w:rPr>
                <w:noProof/>
                <w:webHidden/>
              </w:rPr>
              <w:fldChar w:fldCharType="begin"/>
            </w:r>
            <w:r w:rsidR="00826B51">
              <w:rPr>
                <w:noProof/>
                <w:webHidden/>
              </w:rPr>
              <w:instrText xml:space="preserve"> PAGEREF _Toc91684024 \h </w:instrText>
            </w:r>
            <w:r w:rsidR="00826B51">
              <w:rPr>
                <w:noProof/>
                <w:webHidden/>
              </w:rPr>
            </w:r>
            <w:r w:rsidR="00826B51">
              <w:rPr>
                <w:noProof/>
                <w:webHidden/>
              </w:rPr>
              <w:fldChar w:fldCharType="separate"/>
            </w:r>
            <w:r w:rsidR="00826B51">
              <w:rPr>
                <w:noProof/>
                <w:webHidden/>
              </w:rPr>
              <w:t>16</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25" w:history="1">
            <w:r w:rsidR="00826B51" w:rsidRPr="00010441">
              <w:rPr>
                <w:rStyle w:val="Hyperlink"/>
                <w:noProof/>
              </w:rPr>
              <w:t>4.3.1 Sơ đồ quy trình</w:t>
            </w:r>
            <w:r w:rsidR="00826B51">
              <w:rPr>
                <w:noProof/>
                <w:webHidden/>
              </w:rPr>
              <w:tab/>
            </w:r>
            <w:r w:rsidR="00826B51">
              <w:rPr>
                <w:noProof/>
                <w:webHidden/>
              </w:rPr>
              <w:fldChar w:fldCharType="begin"/>
            </w:r>
            <w:r w:rsidR="00826B51">
              <w:rPr>
                <w:noProof/>
                <w:webHidden/>
              </w:rPr>
              <w:instrText xml:space="preserve"> PAGEREF _Toc91684025 \h </w:instrText>
            </w:r>
            <w:r w:rsidR="00826B51">
              <w:rPr>
                <w:noProof/>
                <w:webHidden/>
              </w:rPr>
            </w:r>
            <w:r w:rsidR="00826B51">
              <w:rPr>
                <w:noProof/>
                <w:webHidden/>
              </w:rPr>
              <w:fldChar w:fldCharType="separate"/>
            </w:r>
            <w:r w:rsidR="00826B51">
              <w:rPr>
                <w:noProof/>
                <w:webHidden/>
              </w:rPr>
              <w:t>16</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26" w:history="1">
            <w:r w:rsidR="00826B51" w:rsidRPr="00010441">
              <w:rPr>
                <w:rStyle w:val="Hyperlink"/>
                <w:noProof/>
              </w:rPr>
              <w:t>4.3.2 Chi tiết quy trình</w:t>
            </w:r>
            <w:r w:rsidR="00826B51">
              <w:rPr>
                <w:noProof/>
                <w:webHidden/>
              </w:rPr>
              <w:tab/>
            </w:r>
            <w:r w:rsidR="00826B51">
              <w:rPr>
                <w:noProof/>
                <w:webHidden/>
              </w:rPr>
              <w:fldChar w:fldCharType="begin"/>
            </w:r>
            <w:r w:rsidR="00826B51">
              <w:rPr>
                <w:noProof/>
                <w:webHidden/>
              </w:rPr>
              <w:instrText xml:space="preserve"> PAGEREF _Toc91684026 \h </w:instrText>
            </w:r>
            <w:r w:rsidR="00826B51">
              <w:rPr>
                <w:noProof/>
                <w:webHidden/>
              </w:rPr>
            </w:r>
            <w:r w:rsidR="00826B51">
              <w:rPr>
                <w:noProof/>
                <w:webHidden/>
              </w:rPr>
              <w:fldChar w:fldCharType="separate"/>
            </w:r>
            <w:r w:rsidR="00826B51">
              <w:rPr>
                <w:noProof/>
                <w:webHidden/>
              </w:rPr>
              <w:t>17</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027" w:history="1">
            <w:r w:rsidR="00826B51" w:rsidRPr="00010441">
              <w:rPr>
                <w:rStyle w:val="Hyperlink"/>
                <w:noProof/>
              </w:rPr>
              <w:t>CHƯƠNG 5 – DEMO QUY TRÌNH NGHIỆP VỤ TRÊN PHẦN MỀM ERP ODOO</w:t>
            </w:r>
            <w:r w:rsidR="00826B51">
              <w:rPr>
                <w:noProof/>
                <w:webHidden/>
              </w:rPr>
              <w:tab/>
            </w:r>
            <w:r w:rsidR="00826B51">
              <w:rPr>
                <w:noProof/>
                <w:webHidden/>
              </w:rPr>
              <w:fldChar w:fldCharType="begin"/>
            </w:r>
            <w:r w:rsidR="00826B51">
              <w:rPr>
                <w:noProof/>
                <w:webHidden/>
              </w:rPr>
              <w:instrText xml:space="preserve"> PAGEREF _Toc91684027 \h </w:instrText>
            </w:r>
            <w:r w:rsidR="00826B51">
              <w:rPr>
                <w:noProof/>
                <w:webHidden/>
              </w:rPr>
            </w:r>
            <w:r w:rsidR="00826B51">
              <w:rPr>
                <w:noProof/>
                <w:webHidden/>
              </w:rPr>
              <w:fldChar w:fldCharType="separate"/>
            </w:r>
            <w:r w:rsidR="00826B51">
              <w:rPr>
                <w:noProof/>
                <w:webHidden/>
              </w:rPr>
              <w:t>18</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8" w:history="1">
            <w:r w:rsidR="00826B51" w:rsidRPr="00010441">
              <w:rPr>
                <w:rStyle w:val="Hyperlink"/>
                <w:noProof/>
              </w:rPr>
              <w:t>5.1 Kịch bản</w:t>
            </w:r>
            <w:r w:rsidR="00826B51">
              <w:rPr>
                <w:noProof/>
                <w:webHidden/>
              </w:rPr>
              <w:tab/>
            </w:r>
            <w:r w:rsidR="00826B51">
              <w:rPr>
                <w:noProof/>
                <w:webHidden/>
              </w:rPr>
              <w:fldChar w:fldCharType="begin"/>
            </w:r>
            <w:r w:rsidR="00826B51">
              <w:rPr>
                <w:noProof/>
                <w:webHidden/>
              </w:rPr>
              <w:instrText xml:space="preserve"> PAGEREF _Toc91684028 \h </w:instrText>
            </w:r>
            <w:r w:rsidR="00826B51">
              <w:rPr>
                <w:noProof/>
                <w:webHidden/>
              </w:rPr>
            </w:r>
            <w:r w:rsidR="00826B51">
              <w:rPr>
                <w:noProof/>
                <w:webHidden/>
              </w:rPr>
              <w:fldChar w:fldCharType="separate"/>
            </w:r>
            <w:r w:rsidR="00826B51">
              <w:rPr>
                <w:noProof/>
                <w:webHidden/>
              </w:rPr>
              <w:t>18</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29" w:history="1">
            <w:r w:rsidR="00826B51" w:rsidRPr="00010441">
              <w:rPr>
                <w:rStyle w:val="Hyperlink"/>
                <w:noProof/>
              </w:rPr>
              <w:t>5.2 Dữ liệu sử dụng cho kịch bản.</w:t>
            </w:r>
            <w:r w:rsidR="00826B51">
              <w:rPr>
                <w:noProof/>
                <w:webHidden/>
              </w:rPr>
              <w:tab/>
            </w:r>
            <w:r w:rsidR="00826B51">
              <w:rPr>
                <w:noProof/>
                <w:webHidden/>
              </w:rPr>
              <w:fldChar w:fldCharType="begin"/>
            </w:r>
            <w:r w:rsidR="00826B51">
              <w:rPr>
                <w:noProof/>
                <w:webHidden/>
              </w:rPr>
              <w:instrText xml:space="preserve"> PAGEREF _Toc91684029 \h </w:instrText>
            </w:r>
            <w:r w:rsidR="00826B51">
              <w:rPr>
                <w:noProof/>
                <w:webHidden/>
              </w:rPr>
            </w:r>
            <w:r w:rsidR="00826B51">
              <w:rPr>
                <w:noProof/>
                <w:webHidden/>
              </w:rPr>
              <w:fldChar w:fldCharType="separate"/>
            </w:r>
            <w:r w:rsidR="00826B51">
              <w:rPr>
                <w:noProof/>
                <w:webHidden/>
              </w:rPr>
              <w:t>19</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0" w:history="1">
            <w:r w:rsidR="00826B51" w:rsidRPr="00010441">
              <w:rPr>
                <w:rStyle w:val="Hyperlink"/>
                <w:noProof/>
              </w:rPr>
              <w:t>5.2.1 Bảng số lượng tài sản cố định của công ty</w:t>
            </w:r>
            <w:r w:rsidR="00826B51">
              <w:rPr>
                <w:noProof/>
                <w:webHidden/>
              </w:rPr>
              <w:tab/>
            </w:r>
            <w:r w:rsidR="00826B51">
              <w:rPr>
                <w:noProof/>
                <w:webHidden/>
              </w:rPr>
              <w:fldChar w:fldCharType="begin"/>
            </w:r>
            <w:r w:rsidR="00826B51">
              <w:rPr>
                <w:noProof/>
                <w:webHidden/>
              </w:rPr>
              <w:instrText xml:space="preserve"> PAGEREF _Toc91684030 \h </w:instrText>
            </w:r>
            <w:r w:rsidR="00826B51">
              <w:rPr>
                <w:noProof/>
                <w:webHidden/>
              </w:rPr>
            </w:r>
            <w:r w:rsidR="00826B51">
              <w:rPr>
                <w:noProof/>
                <w:webHidden/>
              </w:rPr>
              <w:fldChar w:fldCharType="separate"/>
            </w:r>
            <w:r w:rsidR="00826B51">
              <w:rPr>
                <w:noProof/>
                <w:webHidden/>
              </w:rPr>
              <w:t>19</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1" w:history="1">
            <w:r w:rsidR="00826B51" w:rsidRPr="00010441">
              <w:rPr>
                <w:rStyle w:val="Hyperlink"/>
                <w:noProof/>
              </w:rPr>
              <w:t>5.2.2 Bảng chi tiết phiếu nhập kho</w:t>
            </w:r>
            <w:r w:rsidR="00826B51">
              <w:rPr>
                <w:noProof/>
                <w:webHidden/>
              </w:rPr>
              <w:tab/>
            </w:r>
            <w:r w:rsidR="00826B51">
              <w:rPr>
                <w:noProof/>
                <w:webHidden/>
              </w:rPr>
              <w:fldChar w:fldCharType="begin"/>
            </w:r>
            <w:r w:rsidR="00826B51">
              <w:rPr>
                <w:noProof/>
                <w:webHidden/>
              </w:rPr>
              <w:instrText xml:space="preserve"> PAGEREF _Toc91684031 \h </w:instrText>
            </w:r>
            <w:r w:rsidR="00826B51">
              <w:rPr>
                <w:noProof/>
                <w:webHidden/>
              </w:rPr>
            </w:r>
            <w:r w:rsidR="00826B51">
              <w:rPr>
                <w:noProof/>
                <w:webHidden/>
              </w:rPr>
              <w:fldChar w:fldCharType="separate"/>
            </w:r>
            <w:r w:rsidR="00826B51">
              <w:rPr>
                <w:noProof/>
                <w:webHidden/>
              </w:rPr>
              <w:t>20</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2" w:history="1">
            <w:r w:rsidR="00826B51" w:rsidRPr="00010441">
              <w:rPr>
                <w:rStyle w:val="Hyperlink"/>
                <w:noProof/>
              </w:rPr>
              <w:t>5.2.3 Bảng ghi nhận tài sản doanh thu</w:t>
            </w:r>
            <w:r w:rsidR="00826B51">
              <w:rPr>
                <w:noProof/>
                <w:webHidden/>
              </w:rPr>
              <w:tab/>
            </w:r>
            <w:r w:rsidR="00826B51">
              <w:rPr>
                <w:noProof/>
                <w:webHidden/>
              </w:rPr>
              <w:fldChar w:fldCharType="begin"/>
            </w:r>
            <w:r w:rsidR="00826B51">
              <w:rPr>
                <w:noProof/>
                <w:webHidden/>
              </w:rPr>
              <w:instrText xml:space="preserve"> PAGEREF _Toc91684032 \h </w:instrText>
            </w:r>
            <w:r w:rsidR="00826B51">
              <w:rPr>
                <w:noProof/>
                <w:webHidden/>
              </w:rPr>
            </w:r>
            <w:r w:rsidR="00826B51">
              <w:rPr>
                <w:noProof/>
                <w:webHidden/>
              </w:rPr>
              <w:fldChar w:fldCharType="separate"/>
            </w:r>
            <w:r w:rsidR="00826B51">
              <w:rPr>
                <w:noProof/>
                <w:webHidden/>
              </w:rPr>
              <w:t>21</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3" w:history="1">
            <w:r w:rsidR="00826B51" w:rsidRPr="00010441">
              <w:rPr>
                <w:rStyle w:val="Hyperlink"/>
                <w:noProof/>
              </w:rPr>
              <w:t>5.2.4 Bảng sửa chữa tài sản.</w:t>
            </w:r>
            <w:r w:rsidR="00826B51">
              <w:rPr>
                <w:noProof/>
                <w:webHidden/>
              </w:rPr>
              <w:tab/>
            </w:r>
            <w:r w:rsidR="00826B51">
              <w:rPr>
                <w:noProof/>
                <w:webHidden/>
              </w:rPr>
              <w:fldChar w:fldCharType="begin"/>
            </w:r>
            <w:r w:rsidR="00826B51">
              <w:rPr>
                <w:noProof/>
                <w:webHidden/>
              </w:rPr>
              <w:instrText xml:space="preserve"> PAGEREF _Toc91684033 \h </w:instrText>
            </w:r>
            <w:r w:rsidR="00826B51">
              <w:rPr>
                <w:noProof/>
                <w:webHidden/>
              </w:rPr>
            </w:r>
            <w:r w:rsidR="00826B51">
              <w:rPr>
                <w:noProof/>
                <w:webHidden/>
              </w:rPr>
              <w:fldChar w:fldCharType="separate"/>
            </w:r>
            <w:r w:rsidR="00826B51">
              <w:rPr>
                <w:noProof/>
                <w:webHidden/>
              </w:rPr>
              <w:t>21</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4" w:history="1">
            <w:r w:rsidR="00826B51" w:rsidRPr="00010441">
              <w:rPr>
                <w:rStyle w:val="Hyperlink"/>
                <w:noProof/>
              </w:rPr>
              <w:t>5.2.5 Bảng đơn bán hàng</w:t>
            </w:r>
            <w:r w:rsidR="00826B51">
              <w:rPr>
                <w:noProof/>
                <w:webHidden/>
              </w:rPr>
              <w:tab/>
            </w:r>
            <w:r w:rsidR="00826B51">
              <w:rPr>
                <w:noProof/>
                <w:webHidden/>
              </w:rPr>
              <w:fldChar w:fldCharType="begin"/>
            </w:r>
            <w:r w:rsidR="00826B51">
              <w:rPr>
                <w:noProof/>
                <w:webHidden/>
              </w:rPr>
              <w:instrText xml:space="preserve"> PAGEREF _Toc91684034 \h </w:instrText>
            </w:r>
            <w:r w:rsidR="00826B51">
              <w:rPr>
                <w:noProof/>
                <w:webHidden/>
              </w:rPr>
            </w:r>
            <w:r w:rsidR="00826B51">
              <w:rPr>
                <w:noProof/>
                <w:webHidden/>
              </w:rPr>
              <w:fldChar w:fldCharType="separate"/>
            </w:r>
            <w:r w:rsidR="00826B51">
              <w:rPr>
                <w:noProof/>
                <w:webHidden/>
              </w:rPr>
              <w:t>22</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5" w:history="1">
            <w:r w:rsidR="00826B51" w:rsidRPr="00010441">
              <w:rPr>
                <w:rStyle w:val="Hyperlink"/>
                <w:noProof/>
              </w:rPr>
              <w:t>5.2.6 bảng đơn mua hàng</w:t>
            </w:r>
            <w:r w:rsidR="00826B51">
              <w:rPr>
                <w:noProof/>
                <w:webHidden/>
              </w:rPr>
              <w:tab/>
            </w:r>
            <w:r w:rsidR="00826B51">
              <w:rPr>
                <w:noProof/>
                <w:webHidden/>
              </w:rPr>
              <w:fldChar w:fldCharType="begin"/>
            </w:r>
            <w:r w:rsidR="00826B51">
              <w:rPr>
                <w:noProof/>
                <w:webHidden/>
              </w:rPr>
              <w:instrText xml:space="preserve"> PAGEREF _Toc91684035 \h </w:instrText>
            </w:r>
            <w:r w:rsidR="00826B51">
              <w:rPr>
                <w:noProof/>
                <w:webHidden/>
              </w:rPr>
            </w:r>
            <w:r w:rsidR="00826B51">
              <w:rPr>
                <w:noProof/>
                <w:webHidden/>
              </w:rPr>
              <w:fldChar w:fldCharType="separate"/>
            </w:r>
            <w:r w:rsidR="00826B51">
              <w:rPr>
                <w:noProof/>
                <w:webHidden/>
              </w:rPr>
              <w:t>22</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6" w:history="1">
            <w:r w:rsidR="00826B51" w:rsidRPr="00010441">
              <w:rPr>
                <w:rStyle w:val="Hyperlink"/>
                <w:noProof/>
              </w:rPr>
              <w:t>5.2.7 Bảng hóa đơn khách hàng</w:t>
            </w:r>
            <w:r w:rsidR="00826B51">
              <w:rPr>
                <w:noProof/>
                <w:webHidden/>
              </w:rPr>
              <w:tab/>
            </w:r>
            <w:r w:rsidR="00826B51">
              <w:rPr>
                <w:noProof/>
                <w:webHidden/>
              </w:rPr>
              <w:fldChar w:fldCharType="begin"/>
            </w:r>
            <w:r w:rsidR="00826B51">
              <w:rPr>
                <w:noProof/>
                <w:webHidden/>
              </w:rPr>
              <w:instrText xml:space="preserve"> PAGEREF _Toc91684036 \h </w:instrText>
            </w:r>
            <w:r w:rsidR="00826B51">
              <w:rPr>
                <w:noProof/>
                <w:webHidden/>
              </w:rPr>
            </w:r>
            <w:r w:rsidR="00826B51">
              <w:rPr>
                <w:noProof/>
                <w:webHidden/>
              </w:rPr>
              <w:fldChar w:fldCharType="separate"/>
            </w:r>
            <w:r w:rsidR="00826B51">
              <w:rPr>
                <w:noProof/>
                <w:webHidden/>
              </w:rPr>
              <w:t>23</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7" w:history="1">
            <w:r w:rsidR="00826B51" w:rsidRPr="00010441">
              <w:rPr>
                <w:rStyle w:val="Hyperlink"/>
                <w:noProof/>
              </w:rPr>
              <w:t>5.2.8 Bảng hóa đơn nhà cung cấp</w:t>
            </w:r>
            <w:r w:rsidR="00826B51">
              <w:rPr>
                <w:noProof/>
                <w:webHidden/>
              </w:rPr>
              <w:tab/>
            </w:r>
            <w:r w:rsidR="00826B51">
              <w:rPr>
                <w:noProof/>
                <w:webHidden/>
              </w:rPr>
              <w:fldChar w:fldCharType="begin"/>
            </w:r>
            <w:r w:rsidR="00826B51">
              <w:rPr>
                <w:noProof/>
                <w:webHidden/>
              </w:rPr>
              <w:instrText xml:space="preserve"> PAGEREF _Toc91684037 \h </w:instrText>
            </w:r>
            <w:r w:rsidR="00826B51">
              <w:rPr>
                <w:noProof/>
                <w:webHidden/>
              </w:rPr>
            </w:r>
            <w:r w:rsidR="00826B51">
              <w:rPr>
                <w:noProof/>
                <w:webHidden/>
              </w:rPr>
              <w:fldChar w:fldCharType="separate"/>
            </w:r>
            <w:r w:rsidR="00826B51">
              <w:rPr>
                <w:noProof/>
                <w:webHidden/>
              </w:rPr>
              <w:t>23</w:t>
            </w:r>
            <w:r w:rsidR="00826B51">
              <w:rPr>
                <w:noProof/>
                <w:webHidden/>
              </w:rPr>
              <w:fldChar w:fldCharType="end"/>
            </w:r>
          </w:hyperlink>
        </w:p>
        <w:p w:rsidR="00826B51" w:rsidRDefault="00B873BC">
          <w:pPr>
            <w:pStyle w:val="TOC3"/>
            <w:tabs>
              <w:tab w:val="right" w:leader="dot" w:pos="9111"/>
            </w:tabs>
            <w:rPr>
              <w:rFonts w:asciiTheme="minorHAnsi" w:eastAsiaTheme="minorEastAsia" w:hAnsiTheme="minorHAnsi" w:cstheme="minorBidi"/>
              <w:noProof/>
              <w:sz w:val="22"/>
              <w:szCs w:val="22"/>
            </w:rPr>
          </w:pPr>
          <w:hyperlink w:anchor="_Toc91684038" w:history="1">
            <w:r w:rsidR="00826B51" w:rsidRPr="00010441">
              <w:rPr>
                <w:rStyle w:val="Hyperlink"/>
                <w:noProof/>
              </w:rPr>
              <w:t>5.2.9 Bảng báo cáo khấu hao TSCĐ</w:t>
            </w:r>
            <w:r w:rsidR="00826B51">
              <w:rPr>
                <w:noProof/>
                <w:webHidden/>
              </w:rPr>
              <w:tab/>
            </w:r>
            <w:r w:rsidR="00826B51">
              <w:rPr>
                <w:noProof/>
                <w:webHidden/>
              </w:rPr>
              <w:fldChar w:fldCharType="begin"/>
            </w:r>
            <w:r w:rsidR="00826B51">
              <w:rPr>
                <w:noProof/>
                <w:webHidden/>
              </w:rPr>
              <w:instrText xml:space="preserve"> PAGEREF _Toc91684038 \h </w:instrText>
            </w:r>
            <w:r w:rsidR="00826B51">
              <w:rPr>
                <w:noProof/>
                <w:webHidden/>
              </w:rPr>
            </w:r>
            <w:r w:rsidR="00826B51">
              <w:rPr>
                <w:noProof/>
                <w:webHidden/>
              </w:rPr>
              <w:fldChar w:fldCharType="separate"/>
            </w:r>
            <w:r w:rsidR="00826B51">
              <w:rPr>
                <w:noProof/>
                <w:webHidden/>
              </w:rPr>
              <w:t>24</w:t>
            </w:r>
            <w:r w:rsidR="00826B51">
              <w:rPr>
                <w:noProof/>
                <w:webHidden/>
              </w:rPr>
              <w:fldChar w:fldCharType="end"/>
            </w:r>
          </w:hyperlink>
        </w:p>
        <w:p w:rsidR="00826B51" w:rsidRDefault="00B873BC">
          <w:pPr>
            <w:pStyle w:val="TOC2"/>
            <w:tabs>
              <w:tab w:val="right" w:leader="dot" w:pos="9111"/>
            </w:tabs>
            <w:rPr>
              <w:rFonts w:asciiTheme="minorHAnsi" w:eastAsiaTheme="minorEastAsia" w:hAnsiTheme="minorHAnsi" w:cstheme="minorBidi"/>
              <w:noProof/>
              <w:sz w:val="22"/>
              <w:szCs w:val="22"/>
            </w:rPr>
          </w:pPr>
          <w:hyperlink w:anchor="_Toc91684039" w:history="1">
            <w:r w:rsidR="00826B51" w:rsidRPr="00010441">
              <w:rPr>
                <w:rStyle w:val="Hyperlink"/>
                <w:noProof/>
              </w:rPr>
              <w:t>5.3 Demo trên phần mềm Odoo.</w:t>
            </w:r>
            <w:r w:rsidR="00826B51">
              <w:rPr>
                <w:noProof/>
                <w:webHidden/>
              </w:rPr>
              <w:tab/>
            </w:r>
            <w:r w:rsidR="00826B51">
              <w:rPr>
                <w:noProof/>
                <w:webHidden/>
              </w:rPr>
              <w:fldChar w:fldCharType="begin"/>
            </w:r>
            <w:r w:rsidR="00826B51">
              <w:rPr>
                <w:noProof/>
                <w:webHidden/>
              </w:rPr>
              <w:instrText xml:space="preserve"> PAGEREF _Toc91684039 \h </w:instrText>
            </w:r>
            <w:r w:rsidR="00826B51">
              <w:rPr>
                <w:noProof/>
                <w:webHidden/>
              </w:rPr>
            </w:r>
            <w:r w:rsidR="00826B51">
              <w:rPr>
                <w:noProof/>
                <w:webHidden/>
              </w:rPr>
              <w:fldChar w:fldCharType="separate"/>
            </w:r>
            <w:r w:rsidR="00826B51">
              <w:rPr>
                <w:noProof/>
                <w:webHidden/>
              </w:rPr>
              <w:t>24</w:t>
            </w:r>
            <w:r w:rsidR="00826B51">
              <w:rPr>
                <w:noProof/>
                <w:webHidden/>
              </w:rPr>
              <w:fldChar w:fldCharType="end"/>
            </w:r>
          </w:hyperlink>
        </w:p>
        <w:p w:rsidR="00E9796E" w:rsidRDefault="005C69B5">
          <w:pPr>
            <w:rPr>
              <w:szCs w:val="26"/>
            </w:rPr>
          </w:pPr>
          <w:r>
            <w:rPr>
              <w:szCs w:val="26"/>
            </w:rPr>
            <w:fldChar w:fldCharType="end"/>
          </w:r>
        </w:p>
      </w:sdtContent>
    </w:sdt>
    <w:p w:rsidR="00E9796E" w:rsidRDefault="005C69B5">
      <w:pPr>
        <w:spacing w:after="200" w:line="276" w:lineRule="auto"/>
        <w:rPr>
          <w:szCs w:val="26"/>
        </w:rPr>
      </w:pPr>
      <w:r>
        <w:rPr>
          <w:szCs w:val="26"/>
        </w:rPr>
        <w:br w:type="page"/>
      </w:r>
    </w:p>
    <w:p w:rsidR="00E9796E" w:rsidRDefault="005C69B5">
      <w:pPr>
        <w:pStyle w:val="Chng"/>
        <w:numPr>
          <w:ilvl w:val="0"/>
          <w:numId w:val="0"/>
        </w:numPr>
        <w:jc w:val="center"/>
      </w:pPr>
      <w:bookmarkStart w:id="6" w:name="_Toc23884143"/>
      <w:bookmarkStart w:id="7" w:name="_Toc91684000"/>
      <w:r>
        <w:lastRenderedPageBreak/>
        <w:t>DANH MỤC CÁC BẢNG BIỂU, HÌNH VẼ, ĐỒ THỊ</w:t>
      </w:r>
      <w:bookmarkEnd w:id="6"/>
      <w:bookmarkEnd w:id="7"/>
    </w:p>
    <w:p w:rsidR="00E9796E" w:rsidRDefault="005C69B5">
      <w:pPr>
        <w:spacing w:line="360" w:lineRule="auto"/>
        <w:rPr>
          <w:b/>
          <w:szCs w:val="26"/>
        </w:rPr>
      </w:pPr>
      <w:r>
        <w:rPr>
          <w:b/>
          <w:szCs w:val="26"/>
        </w:rPr>
        <w:t>DANH MỤC HÌNH VÀ BẢNG:</w:t>
      </w:r>
    </w:p>
    <w:p w:rsidR="00826B51" w:rsidRDefault="005C69B5">
      <w:pPr>
        <w:pStyle w:val="TOC1"/>
        <w:tabs>
          <w:tab w:val="right" w:leader="dot" w:pos="9111"/>
        </w:tabs>
        <w:rPr>
          <w:rFonts w:asciiTheme="minorHAnsi" w:eastAsiaTheme="minorEastAsia" w:hAnsiTheme="minorHAnsi" w:cstheme="minorBidi"/>
          <w:noProof/>
          <w:sz w:val="22"/>
          <w:szCs w:val="22"/>
        </w:rPr>
      </w:pPr>
      <w:r>
        <w:rPr>
          <w:b/>
          <w:szCs w:val="26"/>
        </w:rPr>
        <w:fldChar w:fldCharType="begin"/>
      </w:r>
      <w:r>
        <w:rPr>
          <w:b/>
          <w:szCs w:val="26"/>
        </w:rPr>
        <w:instrText xml:space="preserve"> TOC \h \z \t "Caption,1" </w:instrText>
      </w:r>
      <w:r>
        <w:rPr>
          <w:b/>
          <w:szCs w:val="26"/>
        </w:rPr>
        <w:fldChar w:fldCharType="separate"/>
      </w:r>
      <w:hyperlink w:anchor="_Toc91684118" w:history="1">
        <w:r w:rsidR="00826B51" w:rsidRPr="00C1041B">
          <w:rPr>
            <w:rStyle w:val="Hyperlink"/>
            <w:noProof/>
          </w:rPr>
          <w:t>Bảng số lượng tài sản cố định của công ty</w:t>
        </w:r>
        <w:r w:rsidR="00826B51">
          <w:rPr>
            <w:noProof/>
            <w:webHidden/>
          </w:rPr>
          <w:tab/>
        </w:r>
        <w:r w:rsidR="00826B51">
          <w:rPr>
            <w:noProof/>
            <w:webHidden/>
          </w:rPr>
          <w:fldChar w:fldCharType="begin"/>
        </w:r>
        <w:r w:rsidR="00826B51">
          <w:rPr>
            <w:noProof/>
            <w:webHidden/>
          </w:rPr>
          <w:instrText xml:space="preserve"> PAGEREF _Toc91684118 \h </w:instrText>
        </w:r>
        <w:r w:rsidR="00826B51">
          <w:rPr>
            <w:noProof/>
            <w:webHidden/>
          </w:rPr>
        </w:r>
        <w:r w:rsidR="00826B51">
          <w:rPr>
            <w:noProof/>
            <w:webHidden/>
          </w:rPr>
          <w:fldChar w:fldCharType="separate"/>
        </w:r>
        <w:r w:rsidR="00826B51">
          <w:rPr>
            <w:noProof/>
            <w:webHidden/>
          </w:rPr>
          <w:t>20</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19" w:history="1">
        <w:r w:rsidR="00826B51" w:rsidRPr="00C1041B">
          <w:rPr>
            <w:rStyle w:val="Hyperlink"/>
            <w:noProof/>
          </w:rPr>
          <w:t>Bảng chi tiết phiếu nhập kho</w:t>
        </w:r>
        <w:r w:rsidR="00826B51">
          <w:rPr>
            <w:noProof/>
            <w:webHidden/>
          </w:rPr>
          <w:tab/>
        </w:r>
        <w:r w:rsidR="00826B51">
          <w:rPr>
            <w:noProof/>
            <w:webHidden/>
          </w:rPr>
          <w:fldChar w:fldCharType="begin"/>
        </w:r>
        <w:r w:rsidR="00826B51">
          <w:rPr>
            <w:noProof/>
            <w:webHidden/>
          </w:rPr>
          <w:instrText xml:space="preserve"> PAGEREF _Toc91684119 \h </w:instrText>
        </w:r>
        <w:r w:rsidR="00826B51">
          <w:rPr>
            <w:noProof/>
            <w:webHidden/>
          </w:rPr>
        </w:r>
        <w:r w:rsidR="00826B51">
          <w:rPr>
            <w:noProof/>
            <w:webHidden/>
          </w:rPr>
          <w:fldChar w:fldCharType="separate"/>
        </w:r>
        <w:r w:rsidR="00826B51">
          <w:rPr>
            <w:noProof/>
            <w:webHidden/>
          </w:rPr>
          <w:t>21</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0" w:history="1">
        <w:r w:rsidR="00826B51" w:rsidRPr="00C1041B">
          <w:rPr>
            <w:rStyle w:val="Hyperlink"/>
            <w:noProof/>
          </w:rPr>
          <w:t>Bảng ghi nhận tài sản doanh thu</w:t>
        </w:r>
        <w:r w:rsidR="00826B51">
          <w:rPr>
            <w:noProof/>
            <w:webHidden/>
          </w:rPr>
          <w:tab/>
        </w:r>
        <w:r w:rsidR="00826B51">
          <w:rPr>
            <w:noProof/>
            <w:webHidden/>
          </w:rPr>
          <w:fldChar w:fldCharType="begin"/>
        </w:r>
        <w:r w:rsidR="00826B51">
          <w:rPr>
            <w:noProof/>
            <w:webHidden/>
          </w:rPr>
          <w:instrText xml:space="preserve"> PAGEREF _Toc91684120 \h </w:instrText>
        </w:r>
        <w:r w:rsidR="00826B51">
          <w:rPr>
            <w:noProof/>
            <w:webHidden/>
          </w:rPr>
        </w:r>
        <w:r w:rsidR="00826B51">
          <w:rPr>
            <w:noProof/>
            <w:webHidden/>
          </w:rPr>
          <w:fldChar w:fldCharType="separate"/>
        </w:r>
        <w:r w:rsidR="00826B51">
          <w:rPr>
            <w:noProof/>
            <w:webHidden/>
          </w:rPr>
          <w:t>21</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1" w:history="1">
        <w:r w:rsidR="00826B51" w:rsidRPr="00C1041B">
          <w:rPr>
            <w:rStyle w:val="Hyperlink"/>
            <w:noProof/>
          </w:rPr>
          <w:t>Bảng sửa chữa tài sản.</w:t>
        </w:r>
        <w:r w:rsidR="00826B51">
          <w:rPr>
            <w:noProof/>
            <w:webHidden/>
          </w:rPr>
          <w:tab/>
        </w:r>
        <w:r w:rsidR="00826B51">
          <w:rPr>
            <w:noProof/>
            <w:webHidden/>
          </w:rPr>
          <w:fldChar w:fldCharType="begin"/>
        </w:r>
        <w:r w:rsidR="00826B51">
          <w:rPr>
            <w:noProof/>
            <w:webHidden/>
          </w:rPr>
          <w:instrText xml:space="preserve"> PAGEREF _Toc91684121 \h </w:instrText>
        </w:r>
        <w:r w:rsidR="00826B51">
          <w:rPr>
            <w:noProof/>
            <w:webHidden/>
          </w:rPr>
        </w:r>
        <w:r w:rsidR="00826B51">
          <w:rPr>
            <w:noProof/>
            <w:webHidden/>
          </w:rPr>
          <w:fldChar w:fldCharType="separate"/>
        </w:r>
        <w:r w:rsidR="00826B51">
          <w:rPr>
            <w:noProof/>
            <w:webHidden/>
          </w:rPr>
          <w:t>22</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2" w:history="1">
        <w:r w:rsidR="00826B51" w:rsidRPr="00C1041B">
          <w:rPr>
            <w:rStyle w:val="Hyperlink"/>
            <w:noProof/>
          </w:rPr>
          <w:t>Bảng đơn bán hàng</w:t>
        </w:r>
        <w:r w:rsidR="00826B51">
          <w:rPr>
            <w:noProof/>
            <w:webHidden/>
          </w:rPr>
          <w:tab/>
        </w:r>
        <w:r w:rsidR="00826B51">
          <w:rPr>
            <w:noProof/>
            <w:webHidden/>
          </w:rPr>
          <w:fldChar w:fldCharType="begin"/>
        </w:r>
        <w:r w:rsidR="00826B51">
          <w:rPr>
            <w:noProof/>
            <w:webHidden/>
          </w:rPr>
          <w:instrText xml:space="preserve"> PAGEREF _Toc91684122 \h </w:instrText>
        </w:r>
        <w:r w:rsidR="00826B51">
          <w:rPr>
            <w:noProof/>
            <w:webHidden/>
          </w:rPr>
        </w:r>
        <w:r w:rsidR="00826B51">
          <w:rPr>
            <w:noProof/>
            <w:webHidden/>
          </w:rPr>
          <w:fldChar w:fldCharType="separate"/>
        </w:r>
        <w:r w:rsidR="00826B51">
          <w:rPr>
            <w:noProof/>
            <w:webHidden/>
          </w:rPr>
          <w:t>22</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3" w:history="1">
        <w:r w:rsidR="00826B51" w:rsidRPr="00C1041B">
          <w:rPr>
            <w:rStyle w:val="Hyperlink"/>
            <w:noProof/>
          </w:rPr>
          <w:t>Bảng đơn mua hàng</w:t>
        </w:r>
        <w:r w:rsidR="00826B51">
          <w:rPr>
            <w:noProof/>
            <w:webHidden/>
          </w:rPr>
          <w:tab/>
        </w:r>
        <w:r w:rsidR="00826B51">
          <w:rPr>
            <w:noProof/>
            <w:webHidden/>
          </w:rPr>
          <w:fldChar w:fldCharType="begin"/>
        </w:r>
        <w:r w:rsidR="00826B51">
          <w:rPr>
            <w:noProof/>
            <w:webHidden/>
          </w:rPr>
          <w:instrText xml:space="preserve"> PAGEREF _Toc91684123 \h </w:instrText>
        </w:r>
        <w:r w:rsidR="00826B51">
          <w:rPr>
            <w:noProof/>
            <w:webHidden/>
          </w:rPr>
        </w:r>
        <w:r w:rsidR="00826B51">
          <w:rPr>
            <w:noProof/>
            <w:webHidden/>
          </w:rPr>
          <w:fldChar w:fldCharType="separate"/>
        </w:r>
        <w:r w:rsidR="00826B51">
          <w:rPr>
            <w:noProof/>
            <w:webHidden/>
          </w:rPr>
          <w:t>22</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4" w:history="1">
        <w:r w:rsidR="00826B51" w:rsidRPr="00C1041B">
          <w:rPr>
            <w:rStyle w:val="Hyperlink"/>
            <w:noProof/>
          </w:rPr>
          <w:t>Bảng hóa đơn khách hàng</w:t>
        </w:r>
        <w:r w:rsidR="00826B51">
          <w:rPr>
            <w:noProof/>
            <w:webHidden/>
          </w:rPr>
          <w:tab/>
        </w:r>
        <w:r w:rsidR="00826B51">
          <w:rPr>
            <w:noProof/>
            <w:webHidden/>
          </w:rPr>
          <w:fldChar w:fldCharType="begin"/>
        </w:r>
        <w:r w:rsidR="00826B51">
          <w:rPr>
            <w:noProof/>
            <w:webHidden/>
          </w:rPr>
          <w:instrText xml:space="preserve"> PAGEREF _Toc91684124 \h </w:instrText>
        </w:r>
        <w:r w:rsidR="00826B51">
          <w:rPr>
            <w:noProof/>
            <w:webHidden/>
          </w:rPr>
        </w:r>
        <w:r w:rsidR="00826B51">
          <w:rPr>
            <w:noProof/>
            <w:webHidden/>
          </w:rPr>
          <w:fldChar w:fldCharType="separate"/>
        </w:r>
        <w:r w:rsidR="00826B51">
          <w:rPr>
            <w:noProof/>
            <w:webHidden/>
          </w:rPr>
          <w:t>23</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5" w:history="1">
        <w:r w:rsidR="00826B51" w:rsidRPr="00C1041B">
          <w:rPr>
            <w:rStyle w:val="Hyperlink"/>
            <w:noProof/>
          </w:rPr>
          <w:t>Bảng hóa đơn nhà cung cấp</w:t>
        </w:r>
        <w:r w:rsidR="00826B51">
          <w:rPr>
            <w:noProof/>
            <w:webHidden/>
          </w:rPr>
          <w:tab/>
        </w:r>
        <w:r w:rsidR="00826B51">
          <w:rPr>
            <w:noProof/>
            <w:webHidden/>
          </w:rPr>
          <w:fldChar w:fldCharType="begin"/>
        </w:r>
        <w:r w:rsidR="00826B51">
          <w:rPr>
            <w:noProof/>
            <w:webHidden/>
          </w:rPr>
          <w:instrText xml:space="preserve"> PAGEREF _Toc91684125 \h </w:instrText>
        </w:r>
        <w:r w:rsidR="00826B51">
          <w:rPr>
            <w:noProof/>
            <w:webHidden/>
          </w:rPr>
        </w:r>
        <w:r w:rsidR="00826B51">
          <w:rPr>
            <w:noProof/>
            <w:webHidden/>
          </w:rPr>
          <w:fldChar w:fldCharType="separate"/>
        </w:r>
        <w:r w:rsidR="00826B51">
          <w:rPr>
            <w:noProof/>
            <w:webHidden/>
          </w:rPr>
          <w:t>24</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6" w:history="1">
        <w:r w:rsidR="00826B51" w:rsidRPr="00C1041B">
          <w:rPr>
            <w:rStyle w:val="Hyperlink"/>
            <w:noProof/>
          </w:rPr>
          <w:t>Bảng báo cáo khấu hao TSCĐ</w:t>
        </w:r>
        <w:r w:rsidR="00826B51">
          <w:rPr>
            <w:noProof/>
            <w:webHidden/>
          </w:rPr>
          <w:tab/>
        </w:r>
        <w:r w:rsidR="00826B51">
          <w:rPr>
            <w:noProof/>
            <w:webHidden/>
          </w:rPr>
          <w:fldChar w:fldCharType="begin"/>
        </w:r>
        <w:r w:rsidR="00826B51">
          <w:rPr>
            <w:noProof/>
            <w:webHidden/>
          </w:rPr>
          <w:instrText xml:space="preserve"> PAGEREF _Toc91684126 \h </w:instrText>
        </w:r>
        <w:r w:rsidR="00826B51">
          <w:rPr>
            <w:noProof/>
            <w:webHidden/>
          </w:rPr>
        </w:r>
        <w:r w:rsidR="00826B51">
          <w:rPr>
            <w:noProof/>
            <w:webHidden/>
          </w:rPr>
          <w:fldChar w:fldCharType="separate"/>
        </w:r>
        <w:r w:rsidR="00826B51">
          <w:rPr>
            <w:noProof/>
            <w:webHidden/>
          </w:rPr>
          <w:t>24</w:t>
        </w:r>
        <w:r w:rsidR="00826B51">
          <w:rPr>
            <w:noProof/>
            <w:webHidden/>
          </w:rPr>
          <w:fldChar w:fldCharType="end"/>
        </w:r>
      </w:hyperlink>
    </w:p>
    <w:p w:rsidR="00826B51" w:rsidRDefault="00B873BC">
      <w:pPr>
        <w:pStyle w:val="TOC1"/>
        <w:tabs>
          <w:tab w:val="right" w:leader="dot" w:pos="9111"/>
        </w:tabs>
        <w:rPr>
          <w:rFonts w:asciiTheme="minorHAnsi" w:eastAsiaTheme="minorEastAsia" w:hAnsiTheme="minorHAnsi" w:cstheme="minorBidi"/>
          <w:noProof/>
          <w:sz w:val="22"/>
          <w:szCs w:val="22"/>
        </w:rPr>
      </w:pPr>
      <w:hyperlink w:anchor="_Toc91684127" w:history="1">
        <w:r w:rsidR="00826B51" w:rsidRPr="00C1041B">
          <w:rPr>
            <w:rStyle w:val="Hyperlink"/>
            <w:b/>
            <w:noProof/>
          </w:rPr>
          <w:t>TÀI LIỆU THAM KHẢO</w:t>
        </w:r>
        <w:r w:rsidR="00826B51">
          <w:rPr>
            <w:noProof/>
            <w:webHidden/>
          </w:rPr>
          <w:tab/>
        </w:r>
        <w:r w:rsidR="00826B51">
          <w:rPr>
            <w:noProof/>
            <w:webHidden/>
          </w:rPr>
          <w:fldChar w:fldCharType="begin"/>
        </w:r>
        <w:r w:rsidR="00826B51">
          <w:rPr>
            <w:noProof/>
            <w:webHidden/>
          </w:rPr>
          <w:instrText xml:space="preserve"> PAGEREF _Toc91684127 \h </w:instrText>
        </w:r>
        <w:r w:rsidR="00826B51">
          <w:rPr>
            <w:noProof/>
            <w:webHidden/>
          </w:rPr>
        </w:r>
        <w:r w:rsidR="00826B51">
          <w:rPr>
            <w:noProof/>
            <w:webHidden/>
          </w:rPr>
          <w:fldChar w:fldCharType="separate"/>
        </w:r>
        <w:r w:rsidR="00826B51">
          <w:rPr>
            <w:noProof/>
            <w:webHidden/>
          </w:rPr>
          <w:t>34</w:t>
        </w:r>
        <w:r w:rsidR="00826B51">
          <w:rPr>
            <w:noProof/>
            <w:webHidden/>
          </w:rPr>
          <w:fldChar w:fldCharType="end"/>
        </w:r>
      </w:hyperlink>
    </w:p>
    <w:p w:rsidR="00E9796E" w:rsidRDefault="005C69B5">
      <w:pPr>
        <w:rPr>
          <w:b/>
          <w:szCs w:val="26"/>
        </w:rPr>
      </w:pPr>
      <w:r>
        <w:rPr>
          <w:b/>
          <w:szCs w:val="26"/>
        </w:rPr>
        <w:fldChar w:fldCharType="end"/>
      </w:r>
    </w:p>
    <w:p w:rsidR="00E9796E" w:rsidRDefault="005C69B5">
      <w:pPr>
        <w:rPr>
          <w:b/>
          <w:szCs w:val="26"/>
        </w:rPr>
      </w:pPr>
      <w:r>
        <w:rPr>
          <w:b/>
          <w:szCs w:val="26"/>
        </w:rPr>
        <w:br w:type="page"/>
      </w:r>
    </w:p>
    <w:p w:rsidR="00992FB4" w:rsidRDefault="005C69B5" w:rsidP="00826B51">
      <w:pPr>
        <w:pStyle w:val="Chng"/>
        <w:numPr>
          <w:ilvl w:val="0"/>
          <w:numId w:val="0"/>
        </w:numPr>
      </w:pPr>
      <w:r>
        <w:lastRenderedPageBreak/>
        <w:t xml:space="preserve"> </w:t>
      </w:r>
    </w:p>
    <w:p w:rsidR="00992FB4" w:rsidRDefault="00992FB4">
      <w:pPr>
        <w:pStyle w:val="Chng"/>
        <w:numPr>
          <w:ilvl w:val="0"/>
          <w:numId w:val="0"/>
        </w:numPr>
        <w:jc w:val="center"/>
      </w:pPr>
    </w:p>
    <w:p w:rsidR="00826B51" w:rsidRPr="001C0EAE" w:rsidRDefault="00826B51" w:rsidP="00826B51">
      <w:pPr>
        <w:pStyle w:val="Chng"/>
        <w:numPr>
          <w:ilvl w:val="0"/>
          <w:numId w:val="0"/>
        </w:numPr>
        <w:ind w:left="360" w:hanging="360"/>
      </w:pPr>
      <w:bookmarkStart w:id="8" w:name="_Toc91684001"/>
      <w:r w:rsidRPr="001C0EAE">
        <w:t>CHƯƠNG 1 – TỔNG QUAN VỀ ERP</w:t>
      </w:r>
      <w:bookmarkEnd w:id="8"/>
    </w:p>
    <w:p w:rsidR="00826B51" w:rsidRPr="001C0EAE" w:rsidRDefault="00826B51" w:rsidP="00826B51">
      <w:pPr>
        <w:pStyle w:val="Tiumccp1"/>
      </w:pPr>
      <w:bookmarkStart w:id="9" w:name="_Toc91684002"/>
      <w:r w:rsidRPr="001C0EAE">
        <w:t>1.1 Khái niệm</w:t>
      </w:r>
      <w:bookmarkEnd w:id="9"/>
    </w:p>
    <w:p w:rsidR="00826B51" w:rsidRPr="001C0EAE" w:rsidRDefault="00826B51" w:rsidP="00826B51">
      <w:pPr>
        <w:pStyle w:val="Nidungvnbn"/>
      </w:pPr>
      <w:r w:rsidRPr="001C0EAE">
        <w:t>ERP (Enterprise Resource Planning) là phần mềm hoạch định nguồn lực doanh nghiệp. Hệ thống này cho phép tiếp cận các dữ liệu nội bộ được chia sẻ nhằm quản lý được toàn bộ hoạt động của ty.</w:t>
      </w:r>
    </w:p>
    <w:p w:rsidR="00826B51" w:rsidRPr="001C0EAE" w:rsidRDefault="00826B51" w:rsidP="00826B51">
      <w:pPr>
        <w:pStyle w:val="Nidungvnbn"/>
      </w:pPr>
      <w:r w:rsidRPr="001C0EAE">
        <w:t>Cụ thể hơn, ERP có thể được hiểu như sau:</w:t>
      </w:r>
    </w:p>
    <w:p w:rsidR="00826B51" w:rsidRPr="001C0EAE" w:rsidRDefault="00826B51" w:rsidP="00826B51">
      <w:pPr>
        <w:pStyle w:val="Nidungvnbn"/>
      </w:pPr>
      <w:r w:rsidRPr="001C0EAE">
        <w:t>E-Enterprise: Và điều cuối cùng chính là doanh nghiệp- thứ mà ERP muốn nhắm tới. Mục đích chính của hệ thống này là kết nối và đồng bộ công việc giữa các phòng ban, cập nhật mọi thông tin cần thiết theo thời gian thật, thêm tính tự động trong hoạt động công ty và giảm sai sót trong quá trình xử lý nghiệp vụ.</w:t>
      </w:r>
    </w:p>
    <w:p w:rsidR="00826B51" w:rsidRPr="001C0EAE" w:rsidRDefault="00826B51" w:rsidP="00826B51">
      <w:pPr>
        <w:pStyle w:val="Nidungvnbn"/>
      </w:pPr>
      <w:r w:rsidRPr="001C0EAE">
        <w:t>R-Resource: Ứng dụng ERP vào trong doanh nghiệp chính là tận dụng được toàn bộ tài nguyên của công ty, đặc biệt là nguồn nhân lực. Khi doanh nghiệp bắt đầu triển khai hệ thống ERP, cần có sự trao đổi chặt chẽ giữa người quản lý và nhà tư vấn, giai đoạn này sẽ quyết định hơn 50% sự thành công của một hệ thống ERP.</w:t>
      </w:r>
    </w:p>
    <w:p w:rsidR="00826B51" w:rsidRPr="001C0EAE" w:rsidRDefault="00826B51" w:rsidP="00826B51">
      <w:pPr>
        <w:pStyle w:val="Nidungvnbn"/>
      </w:pPr>
      <w:r w:rsidRPr="001C0EAE">
        <w:rPr>
          <w:noProof/>
        </w:rPr>
        <w:drawing>
          <wp:anchor distT="0" distB="0" distL="114300" distR="114300" simplePos="0" relativeHeight="251659264" behindDoc="0" locked="0" layoutInCell="1" allowOverlap="1" wp14:anchorId="064886C1" wp14:editId="2766517D">
            <wp:simplePos x="0" y="0"/>
            <wp:positionH relativeFrom="column">
              <wp:posOffset>-127000</wp:posOffset>
            </wp:positionH>
            <wp:positionV relativeFrom="paragraph">
              <wp:posOffset>1732915</wp:posOffset>
            </wp:positionV>
            <wp:extent cx="6336665" cy="2413000"/>
            <wp:effectExtent l="0" t="0" r="6985" b="635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6665" cy="2413000"/>
                    </a:xfrm>
                    <a:prstGeom prst="rect">
                      <a:avLst/>
                    </a:prstGeom>
                    <a:noFill/>
                  </pic:spPr>
                </pic:pic>
              </a:graphicData>
            </a:graphic>
            <wp14:sizeRelH relativeFrom="margin">
              <wp14:pctWidth>0</wp14:pctWidth>
            </wp14:sizeRelH>
            <wp14:sizeRelV relativeFrom="margin">
              <wp14:pctHeight>0</wp14:pctHeight>
            </wp14:sizeRelV>
          </wp:anchor>
        </w:drawing>
      </w:r>
      <w:r w:rsidRPr="001C0EAE">
        <w:t xml:space="preserve">P-Planning: Hệ thống ERP hỗ trợ công ty lên trước các kế hoạch, nghiệp vụ trong sản xuất, kinh doanh. Phần hoạch định sẽ vạch ra hướng đi cho doanh nghiệp, việc tính </w:t>
      </w:r>
      <w:r w:rsidRPr="001C0EAE">
        <w:lastRenderedPageBreak/>
        <w:t>toán và dự báo các khả năng có thể phát sinh trong tương lai sẽ tác động tới các hoạt động sau đó. Ví dụ, phần mềm ERP tính toán chính xác kế hoạch cung ứng nguyên vật liệu cho mỗi sản phẩm dựa theo năng suất, tiến độ, khả năng cung ứng nguyên vật liệu, tránh lượng tồn kho lớn gây đọng vốn.</w:t>
      </w:r>
    </w:p>
    <w:p w:rsidR="00826B51" w:rsidRPr="001C0EAE" w:rsidRDefault="00826B51" w:rsidP="00826B51">
      <w:pPr>
        <w:pStyle w:val="Tiumccp1"/>
      </w:pPr>
      <w:bookmarkStart w:id="10" w:name="_Toc91684003"/>
      <w:r w:rsidRPr="001C0EAE">
        <w:t>1.2 Lợi ích và hạn chế của ERP:</w:t>
      </w:r>
      <w:bookmarkEnd w:id="10"/>
    </w:p>
    <w:p w:rsidR="00826B51" w:rsidRPr="001C0EAE" w:rsidRDefault="00826B51" w:rsidP="00826B51">
      <w:pPr>
        <w:pStyle w:val="Nidungvnbn"/>
        <w:numPr>
          <w:ilvl w:val="0"/>
          <w:numId w:val="22"/>
        </w:numPr>
      </w:pPr>
      <w:r w:rsidRPr="001C0EAE">
        <w:t>Lợi ích:</w:t>
      </w:r>
    </w:p>
    <w:p w:rsidR="00826B51" w:rsidRPr="001C0EAE" w:rsidRDefault="00826B51" w:rsidP="00826B51">
      <w:pPr>
        <w:pStyle w:val="Nidungvnbn"/>
        <w:numPr>
          <w:ilvl w:val="0"/>
          <w:numId w:val="19"/>
        </w:numPr>
      </w:pPr>
      <w:r w:rsidRPr="001C0EAE">
        <w:t>Đáp ứng nhu cầu chung cho các nhân viên: Cốt lõi của một phần mềm ERP là giảm thiểu quy trình thu công bằng tự động hóa trong công việc, việc cung cấp thông tin hay quyền truy cập cho nhân viên sẽ được phân bổ trên ERP dễ dàng. Nhân viên sẽ nhận được các thông tin cơ bản như bộ phận mình làm việc, lương thưởng, bảng chấm công, kho tài liệu (quy định công ty, mẫu hợp đồng, tài liệu đào tạo,…). Thêm vào đó là việc phân quyền truy cập dữ liệu công ty theo cấp bậc của nhân viên, giúp kiểm soát những tài liệu quan trọng hay theo dõi được công việc của nhân viên.</w:t>
      </w:r>
    </w:p>
    <w:p w:rsidR="00826B51" w:rsidRPr="001C0EAE" w:rsidRDefault="00826B51" w:rsidP="00826B51">
      <w:pPr>
        <w:pStyle w:val="Nidungvnbn"/>
        <w:numPr>
          <w:ilvl w:val="0"/>
          <w:numId w:val="19"/>
        </w:numPr>
      </w:pPr>
      <w:r w:rsidRPr="001C0EAE">
        <w:t>Tăng hiệu suất sản xuất và xác định rõ ràng quy trình kinh doanh: Việc chuẩn hóa quy trình kinh doanh trong hệ thống ERP đồng thời sẽ đưa các kế hoạch sản xuất theo đúng quy trình. Hệ thống ERP giúp xác định rõ ràng quy trình kinh doanh, tăng hiệu quả và giảm chi phí hoạt động sản xuất.</w:t>
      </w:r>
    </w:p>
    <w:p w:rsidR="00826B51" w:rsidRPr="001C0EAE" w:rsidRDefault="00826B51" w:rsidP="00826B51">
      <w:pPr>
        <w:pStyle w:val="Nidungvnbn"/>
        <w:numPr>
          <w:ilvl w:val="0"/>
          <w:numId w:val="19"/>
        </w:numPr>
      </w:pPr>
      <w:r w:rsidRPr="001C0EAE">
        <w:t>Xử lý đơn hàng hoàn chỉnh: Quá trình từ khi nhận đơn hàng cho đến khi xuất hóa đơn và ghi nhận doanh thu sẽ được cải thiện bởi ERP. Cụ thể, nhân viên sẽ nhân được thông tin đầy đủ khi nhập đơn hàng vào hệ thống ERP như hạn mức tín dụng của khách hàng, lịch sử mua bán từ phân hệ tài chính, lượng hàng tồn kho, hay lịch trình giao hàng từ phân hệ cung ứng.</w:t>
      </w:r>
    </w:p>
    <w:p w:rsidR="00826B51" w:rsidRPr="001C0EAE" w:rsidRDefault="00826B51" w:rsidP="00826B51">
      <w:pPr>
        <w:pStyle w:val="Nidungvnbn"/>
        <w:numPr>
          <w:ilvl w:val="0"/>
          <w:numId w:val="19"/>
        </w:numPr>
      </w:pPr>
      <w:r w:rsidRPr="001C0EAE">
        <w:t xml:space="preserve">Hạn chế sai lầm trong việc nhập dữ liệu: Có nhiều sự cố đã từng xuất hiện khi chuyển dịch dữ liệu qua từng bộ phận, như khi hóa đơn phòng kinh doanh là “16” đơn hàng nhưng nét chữ không rõ ràng dẫn đến kế toán nhập </w:t>
      </w:r>
      <w:r w:rsidRPr="001C0EAE">
        <w:lastRenderedPageBreak/>
        <w:t xml:space="preserve">thành “10” đơn hàng. Việc này ảnh hưởng không nhỏ tới hoạt động của công ty. Nhờ ERP mọi công việc đều đã được đưa lên hệ thống ngoài ra tài liệu sẽ được chia sẻ giữa các phòng ban, tiết kiệm nguồn nhân lực và giảm thiểu sai sót không đáng có. </w:t>
      </w:r>
    </w:p>
    <w:p w:rsidR="00826B51" w:rsidRPr="001C0EAE" w:rsidRDefault="00826B51" w:rsidP="00826B51">
      <w:pPr>
        <w:pStyle w:val="Nidungvnbn"/>
        <w:numPr>
          <w:ilvl w:val="0"/>
          <w:numId w:val="19"/>
        </w:numPr>
      </w:pPr>
      <w:r w:rsidRPr="001C0EAE">
        <w:t>Nghiệp vụ kế toán tin cậy: Hệ thống ERP cung cấp module kế toán giúp công ty giảm thiểu nhầm lẫn mà nhân viên có thể gây ra trong hạch toán thủ công. Các phần mềm hoặc phân hệ kế toán này thường được thiết kế theo quy chuẩn quốc tế, nhưng hiện nay nhiều công ty đã có những thiết kế riêng theo đúng quy chuẩn kế toán Việt Nam như Magenest.</w:t>
      </w:r>
    </w:p>
    <w:p w:rsidR="00826B51" w:rsidRPr="001C0EAE" w:rsidRDefault="00826B51" w:rsidP="00826B51">
      <w:pPr>
        <w:pStyle w:val="Nidungvnbn"/>
        <w:numPr>
          <w:ilvl w:val="0"/>
          <w:numId w:val="20"/>
        </w:numPr>
      </w:pPr>
      <w:r w:rsidRPr="001C0EAE">
        <w:t>Hạn chế:</w:t>
      </w:r>
    </w:p>
    <w:p w:rsidR="00826B51" w:rsidRPr="001C0EAE" w:rsidRDefault="00826B51" w:rsidP="00826B51">
      <w:pPr>
        <w:pStyle w:val="Nidungvnbn"/>
        <w:numPr>
          <w:ilvl w:val="0"/>
          <w:numId w:val="21"/>
        </w:numPr>
      </w:pPr>
      <w:r w:rsidRPr="001C0EAE">
        <w:t>Chi phí của một phần mềm ERP: Hệ thống ERP sẽ tiêu tốn ngân quỹ của công ty một khoản lớn nếu không thực hiện nghiêm túc tất cả các bước chuẩn bị. Ngoài ra, nếu triển khai phần mềm ERP truyền thống, doanh nghiệp sẽ phải chi trăm triệu đồng chỉ để có một bản giấy phép duy nhất. Chỉ riêng chi phí trả trước cho một hệ thống ERP đã khá cao và sẽ là điều đáng lo ngại cho doanh nghiệp vừa và nhỏ. Nhưng có một cách giải quyết là sử dụng giải pháp điện toán đám mây (cloud ERP), những doanh nghiệp vừa và nhỏ chỉ cần thanh toán một khoản tiền hàng tháng.</w:t>
      </w:r>
    </w:p>
    <w:p w:rsidR="00826B51" w:rsidRPr="001C0EAE" w:rsidRDefault="00826B51" w:rsidP="00826B51">
      <w:pPr>
        <w:pStyle w:val="Nidungvnbn"/>
        <w:numPr>
          <w:ilvl w:val="0"/>
          <w:numId w:val="21"/>
        </w:numPr>
      </w:pPr>
      <w:r w:rsidRPr="001C0EAE">
        <w:t>Cần nhiều thời gian và nhân lực để triển khai: Việc hoàn thiện triển khai hệ thống và đi vào hoạt động một cách suôn sẻ đòi hỏi tốc độ triển khai của bên cung ứng và thời gian làm quen phần mềm ở doanh nghiệp. Và hai việc này đều khá tốn thời gian. Trong khi tiền đầu tư hệ thống ERP đã là một khoản đầu tư, thì quá trình triển khai cũng có thể tốn thêm gấp 4 lần tiền nếu không được theo dõi sát sao. Việc triển khai này sẽ trực tiếp tác động tới toàn bộ doanh nghiệp vì sự phức tạp ban đầu và dẫn đến chỉ số ROI thấp nếu không có lộ trình phù hợp, ngân sách đầu tư về việc mở rộng và nâng cấp hệ thống chính xác.</w:t>
      </w:r>
    </w:p>
    <w:p w:rsidR="00826B51" w:rsidRDefault="00826B51" w:rsidP="00826B51">
      <w:pPr>
        <w:pStyle w:val="Tiumccp1"/>
      </w:pPr>
    </w:p>
    <w:p w:rsidR="00826B51" w:rsidRDefault="00826B51" w:rsidP="00826B51">
      <w:pPr>
        <w:pStyle w:val="Tiumccp1"/>
      </w:pPr>
    </w:p>
    <w:p w:rsidR="00826B51" w:rsidRPr="001C0EAE" w:rsidRDefault="00826B51" w:rsidP="00826B51">
      <w:pPr>
        <w:pStyle w:val="Tiumccp1"/>
      </w:pPr>
      <w:bookmarkStart w:id="11" w:name="_Toc91684004"/>
      <w:r w:rsidRPr="001C0EAE">
        <w:t>1.3 Yêu cầu cần thiết đối với hệ thống ERP:</w:t>
      </w:r>
      <w:bookmarkEnd w:id="11"/>
    </w:p>
    <w:p w:rsidR="00826B51" w:rsidRPr="001C0EAE" w:rsidRDefault="00826B51" w:rsidP="00826B51">
      <w:pPr>
        <w:pStyle w:val="Nidungvnbn"/>
        <w:numPr>
          <w:ilvl w:val="0"/>
          <w:numId w:val="23"/>
        </w:numPr>
      </w:pPr>
      <w:r w:rsidRPr="001C0EAE">
        <w:t>Được thiết kế theo từng phần nghiệp vụ (moduler): Ứng với từng chức năng kinh doanh sẽ một module PM tương ứng. Ví dụ: Phòng mua hàng sẽ có module đặt hàng (Purchase). Phòng bán hàng có module phân phối và bán hàng (Sale &amp; Distribution), v.v… Mỗi module chỉ đảm trách một nghiệp vụ. Với thiết kế module, DN có thể mua ERP theo từng giai đoạn tùy khả năng.</w:t>
      </w:r>
    </w:p>
    <w:p w:rsidR="00826B51" w:rsidRPr="001C0EAE" w:rsidRDefault="00826B51" w:rsidP="00826B51">
      <w:pPr>
        <w:pStyle w:val="Nidungvnbn"/>
        <w:numPr>
          <w:ilvl w:val="0"/>
          <w:numId w:val="23"/>
        </w:numPr>
      </w:pPr>
      <w:r w:rsidRPr="001C0EAE">
        <w:t>Có tính tích hợp chặt chẽ: Việc tích hợp các module cho phép kế thừa thông tin giữa các phòng, ban; đảm bảo đồng nhất thông tin, giảm việc cập nhật xử lý dữ liệu tại nhiều nơi; cho phép thiết lập các quy trình luân chuyển nghiệp vụ giữa các phòng ban.</w:t>
      </w:r>
    </w:p>
    <w:p w:rsidR="00826B51" w:rsidRPr="001C0EAE" w:rsidRDefault="00826B51" w:rsidP="00826B51">
      <w:pPr>
        <w:pStyle w:val="Nidungvnbn"/>
        <w:numPr>
          <w:ilvl w:val="0"/>
          <w:numId w:val="23"/>
        </w:numPr>
      </w:pPr>
      <w:r w:rsidRPr="001C0EAE">
        <w:t>Có khả năng phân tích quản trị: Hệ thống ERP cho phép phân tích dựa trên các trung tâm chi phí (cost center) hay chiều phân tích (dimension); qua đó, đánh giá hiệu quả sản xuất kinh doanh. Ví dụ có thể phân tích chi phí nhập kho ứng với toàn bộ NVL, một công trình, một đơn hàng, một nhà vận chuyển hay một sản phẩm… Hệ thống cũng có thể đánh giá hiệu quả sản xuất kinh doanh thông qua tổ hợp các chiều phân tích. Ví dụ phân tích hiệu quả kinh doanh sản phẩm cho từng dây chuyền sản xuất ứng với vùng thị trường của từng đơn hàng… Đây là điều các DN rất hay bỏ qua khi lựa chọn ERP.</w:t>
      </w:r>
    </w:p>
    <w:p w:rsidR="00826B51" w:rsidRPr="001C0EAE" w:rsidRDefault="00826B51" w:rsidP="00826B51">
      <w:pPr>
        <w:pStyle w:val="Nidungvnbn"/>
        <w:numPr>
          <w:ilvl w:val="0"/>
          <w:numId w:val="23"/>
        </w:numPr>
      </w:pPr>
      <w:r w:rsidRPr="001C0EAE">
        <w:t xml:space="preserve">Tính mở: Tính mở của hệ thống được đánh giá thông qua các lớp tham số hóa quy trình nghiệp vụ. Tùy thuộc vào thực tế có thể thiết lập các thông số để thích ứng với thực tế (cấu hình hệ thống). Thông qua thay đổi thông số, người dùng có thể thiết lập quy trình quản lý mới trong DN. Với cách này DN có thể thêm, mở rộng quy trình quản lý của mình khi cần. Tính </w:t>
      </w:r>
      <w:r w:rsidRPr="001C0EAE">
        <w:lastRenderedPageBreak/>
        <w:t>mở còn thể hiện trong khả năng kết nối dữ liệu từ nhiều nguồn khác nhau, từ nhiều CSDL khác nhau trong hệ thống.</w:t>
      </w:r>
    </w:p>
    <w:p w:rsidR="00826B51" w:rsidRPr="001C0EAE" w:rsidRDefault="00826B51" w:rsidP="00826B51">
      <w:pPr>
        <w:pStyle w:val="Tiumccp1"/>
      </w:pPr>
      <w:bookmarkStart w:id="12" w:name="_Toc91684005"/>
      <w:r w:rsidRPr="001C0EAE">
        <w:t>1.4 Các yếu tố quyết định để triển khai ERP thành công</w:t>
      </w:r>
      <w:bookmarkEnd w:id="12"/>
    </w:p>
    <w:p w:rsidR="00826B51" w:rsidRPr="001C0EAE" w:rsidRDefault="00826B51" w:rsidP="00826B51">
      <w:pPr>
        <w:pStyle w:val="Tiumccp2"/>
      </w:pPr>
      <w:bookmarkStart w:id="13" w:name="_Toc91684006"/>
      <w:r w:rsidRPr="001C0EAE">
        <w:t>1.4.1 Chuẩn bị dự án ERP</w:t>
      </w:r>
      <w:bookmarkEnd w:id="13"/>
    </w:p>
    <w:p w:rsidR="00826B51" w:rsidRPr="001C0EAE" w:rsidRDefault="00826B51" w:rsidP="00826B51">
      <w:pPr>
        <w:pStyle w:val="Nidungvnbn"/>
        <w:numPr>
          <w:ilvl w:val="0"/>
          <w:numId w:val="24"/>
        </w:numPr>
      </w:pPr>
      <w:r w:rsidRPr="001C0EAE">
        <w:t>Doanh nghiệp sẽ phải luôn bám sát mục tiêu đó trong quá trình thực hiện. Việc xác định mục tiêu cũng là căn cứ quan trọng để lựa chọn được nhà cung cấp phù hợp..</w:t>
      </w:r>
    </w:p>
    <w:p w:rsidR="00826B51" w:rsidRPr="001C0EAE" w:rsidRDefault="00826B51" w:rsidP="00826B51">
      <w:pPr>
        <w:pStyle w:val="Nidungvnbn"/>
        <w:numPr>
          <w:ilvl w:val="0"/>
          <w:numId w:val="24"/>
        </w:numPr>
      </w:pPr>
      <w:r w:rsidRPr="001C0EAE">
        <w:t>Một đối tác cung cấp giải pháp hệ thống ERP chuyên nghiệp sẽ có những tư vấn tốt cho bạn về quy trình tổng thể, các bài toán nghiệp vụ đặc trưng của doanh nghiệp.</w:t>
      </w:r>
    </w:p>
    <w:p w:rsidR="00826B51" w:rsidRPr="001C0EAE" w:rsidRDefault="00826B51" w:rsidP="00826B51">
      <w:pPr>
        <w:pStyle w:val="Nidungvnbn"/>
        <w:numPr>
          <w:ilvl w:val="0"/>
          <w:numId w:val="24"/>
        </w:numPr>
      </w:pPr>
      <w:r w:rsidRPr="001C0EAE">
        <w:t>Các doanh nghiệp cũng thường yêu cầu nhà cung cấp giải pháp ERP đưa ra nhiều hơn một phương án để lựa chọn. Thêm vào đó, trong bước chuẩn bị này, các doanh nghiệp cũng chuẩn bị về mặt tinh thần, đặc biệt là tạo sự tin tưởng, thiện chí làm việc với nhà cung cấp để quá trình triển khai diễn ra thuận lợi.</w:t>
      </w:r>
    </w:p>
    <w:p w:rsidR="00826B51" w:rsidRPr="001C0EAE" w:rsidRDefault="00826B51" w:rsidP="00826B51">
      <w:pPr>
        <w:pStyle w:val="Tiumccp2"/>
        <w:rPr>
          <w:sz w:val="26"/>
        </w:rPr>
      </w:pPr>
      <w:bookmarkStart w:id="14" w:name="_Toc91684007"/>
      <w:r w:rsidRPr="001C0EAE">
        <w:t>1.4.2 Lập kế hoạch thực hiện dự án ERP</w:t>
      </w:r>
      <w:bookmarkEnd w:id="14"/>
    </w:p>
    <w:p w:rsidR="00826B51" w:rsidRPr="001C0EAE" w:rsidRDefault="00826B51" w:rsidP="00826B51">
      <w:pPr>
        <w:pStyle w:val="Nidungvnbn"/>
        <w:numPr>
          <w:ilvl w:val="0"/>
          <w:numId w:val="25"/>
        </w:numPr>
      </w:pPr>
      <w:r w:rsidRPr="001C0EAE">
        <w:t>Xác định các nguồn tài nguyên, tiêu chí thành công, rủi ro và xác định phạm vi.</w:t>
      </w:r>
    </w:p>
    <w:p w:rsidR="00826B51" w:rsidRPr="001C0EAE" w:rsidRDefault="00826B51" w:rsidP="00826B51">
      <w:pPr>
        <w:pStyle w:val="Nidungvnbn"/>
        <w:numPr>
          <w:ilvl w:val="0"/>
          <w:numId w:val="25"/>
        </w:numPr>
      </w:pPr>
      <w:r w:rsidRPr="001C0EAE">
        <w:t xml:space="preserve">Các nhiệm vụ trọng tâm cho dự án của doanh nghiệp nên bao gồm các cuộc họp với các nhà quản lý dự án của cả 2 bên để đưa ra một kế hoạch thực hiện cụ thể từ đó hoạch định được các nguồn lực để đáp ứng tốt kế hoạch đó. </w:t>
      </w:r>
    </w:p>
    <w:p w:rsidR="00826B51" w:rsidRPr="001C0EAE" w:rsidRDefault="00826B51" w:rsidP="00826B51">
      <w:pPr>
        <w:pStyle w:val="Nidungvnbn"/>
        <w:numPr>
          <w:ilvl w:val="0"/>
          <w:numId w:val="25"/>
        </w:numPr>
      </w:pPr>
      <w:r w:rsidRPr="001C0EAE">
        <w:t>Doanh nghiệp nên dành thời gian trong giai đoạn này để thảo luận về mô hình quá trình ban đầu và giả thiết nhiều tình huống sử dụng hệ thống ERP. Vào cuối giai đoạn, doanh nghiệp nên có trong tay một kế hoạch dự án cụ thể về hành động mà tất cả các bên đều đồng ý.</w:t>
      </w:r>
    </w:p>
    <w:p w:rsidR="00826B51" w:rsidRPr="001C0EAE" w:rsidRDefault="00826B51" w:rsidP="00826B51">
      <w:pPr>
        <w:pStyle w:val="Tiumccp2"/>
      </w:pPr>
      <w:bookmarkStart w:id="15" w:name="_Toc91684008"/>
      <w:r w:rsidRPr="001C0EAE">
        <w:t>1.4.3 Phân tích dự án ERP</w:t>
      </w:r>
      <w:bookmarkEnd w:id="15"/>
    </w:p>
    <w:p w:rsidR="00826B51" w:rsidRPr="001C0EAE" w:rsidRDefault="00826B51" w:rsidP="00826B51">
      <w:pPr>
        <w:pStyle w:val="Nidungvnbn"/>
        <w:numPr>
          <w:ilvl w:val="0"/>
          <w:numId w:val="26"/>
        </w:numPr>
      </w:pPr>
      <w:r w:rsidRPr="001C0EAE">
        <w:lastRenderedPageBreak/>
        <w:t>Giai đoạn này doanh nghiệp nên bắt đầu thực hiện đào tạo cho nhân viên bên mình biết những kiến thức cơ bản các bước trong quy trình triển khai hệ thống ERP.  Nhân viên là người thực sự hiểu biết chi tiết về quy trình hoạt động và nhu cầu họ cần từ một hệ thống ERP.</w:t>
      </w:r>
    </w:p>
    <w:p w:rsidR="00826B51" w:rsidRPr="001C0EAE" w:rsidRDefault="00826B51" w:rsidP="00826B51">
      <w:pPr>
        <w:pStyle w:val="Nidungvnbn"/>
        <w:numPr>
          <w:ilvl w:val="0"/>
          <w:numId w:val="26"/>
        </w:numPr>
      </w:pPr>
      <w:r w:rsidRPr="001C0EAE">
        <w:t>Vì thế, nhân viên sẽ là người đưa ra được những yêu cầu về thiết kế phần mềm ERP để phục vụ tốt công việc của họ. Vào cuối giai đoạn này, bạn nên chắc chắn đã được trải nghiệm cơ bản mô hình chức năng quá trình kinh doanh, dự toán, và một danh mục trường hợp sử dụng thực hiện đến bước cuối.</w:t>
      </w:r>
    </w:p>
    <w:p w:rsidR="00826B51" w:rsidRPr="001C0EAE" w:rsidRDefault="00826B51" w:rsidP="00826B51">
      <w:pPr>
        <w:pStyle w:val="Tiumccp2"/>
      </w:pPr>
      <w:bookmarkStart w:id="16" w:name="_Toc91684009"/>
      <w:r w:rsidRPr="001C0EAE">
        <w:t>1.4.4 Thực hiên dự án ERP</w:t>
      </w:r>
      <w:bookmarkEnd w:id="16"/>
    </w:p>
    <w:p w:rsidR="00826B51" w:rsidRPr="001C0EAE" w:rsidRDefault="00826B51" w:rsidP="00826B51">
      <w:pPr>
        <w:pStyle w:val="Nidungvnbn"/>
      </w:pPr>
      <w:r w:rsidRPr="001C0EAE">
        <w:t>Đây là giai đoạn mà nhà cung cấp sẽ thực hiện thiết kế, điều chỉnh hệ thống ERP để phù hợp với các nghiệp vụ đặc thù và những yêu cầu riêng của doanh nghiệp để đi tới các đích cuối cùng đã được hoạch định ngay bước 1.</w:t>
      </w:r>
    </w:p>
    <w:p w:rsidR="00826B51" w:rsidRPr="001C0EAE" w:rsidRDefault="00826B51" w:rsidP="00826B51">
      <w:pPr>
        <w:pStyle w:val="Nidungvnbn"/>
      </w:pPr>
      <w:r w:rsidRPr="001C0EAE">
        <w:t>Tất cả các báo cáo và tuỳ biến nên được thử nghiệm và hoạt động tốt. Đánh giá hệ thống ERP bằng cách sử dụng các tình huống khác nhau và thực hiện tương tác chức năng. Tất cả các thư viện, hệ thống phần mềm ERP trong giai đoạn này sẽ được thực hiện.</w:t>
      </w:r>
    </w:p>
    <w:p w:rsidR="00826B51" w:rsidRPr="001C0EAE" w:rsidRDefault="00826B51" w:rsidP="00826B51">
      <w:pPr>
        <w:pStyle w:val="Tiumccp2"/>
      </w:pPr>
      <w:bookmarkStart w:id="17" w:name="_Toc91684010"/>
      <w:r w:rsidRPr="001C0EAE">
        <w:t>1.4.5 Xác nhận dự dán ERP</w:t>
      </w:r>
      <w:bookmarkEnd w:id="17"/>
    </w:p>
    <w:p w:rsidR="00826B51" w:rsidRPr="001C0EAE" w:rsidRDefault="00826B51" w:rsidP="00826B51">
      <w:pPr>
        <w:pStyle w:val="Nidungvnbn"/>
      </w:pPr>
      <w:r w:rsidRPr="001C0EAE">
        <w:t>Bạn nên có một hệ thống ERP đầy đủ chức năng mới. Bạn cần phải có một thiết lập hệ thống thí điểm và báo cáo kết quả, công việc, và sử dụng tùy chỉnh tất cả các chức năng.</w:t>
      </w:r>
    </w:p>
    <w:p w:rsidR="00826B51" w:rsidRPr="001C0EAE" w:rsidRDefault="00826B51" w:rsidP="00826B51">
      <w:pPr>
        <w:pStyle w:val="Nidungvnbn"/>
      </w:pPr>
      <w:r w:rsidRPr="001C0EAE">
        <w:t>Kế hoạch triển khai nên được thực hiện trực tiếp cùng với quy trình đào tạo cho người dùng cuối – là nhân viên. Sau khi hoàn thành, xác nhận của hệ thống ERP mới được hoàn tất với nhóm dự án trước khi triển khai.</w:t>
      </w:r>
    </w:p>
    <w:p w:rsidR="00826B51" w:rsidRPr="001C0EAE" w:rsidRDefault="00826B51" w:rsidP="00826B51">
      <w:pPr>
        <w:pStyle w:val="Tiumccp2"/>
      </w:pPr>
      <w:bookmarkStart w:id="18" w:name="_Toc91684011"/>
      <w:r w:rsidRPr="001C0EAE">
        <w:t>1.4.6 Triển khai hệ thống ERP</w:t>
      </w:r>
      <w:bookmarkEnd w:id="18"/>
    </w:p>
    <w:p w:rsidR="00826B51" w:rsidRPr="001C0EAE" w:rsidRDefault="00826B51" w:rsidP="00826B51">
      <w:pPr>
        <w:pStyle w:val="Nidungvnbn"/>
      </w:pPr>
      <w:r w:rsidRPr="001C0EAE">
        <w:t>Doanh nghiệp cần phải có một danh sách kiểm tra để đảm bảo rằng tất cả các yếu tố của dự án được thực hiện đúng.</w:t>
      </w:r>
    </w:p>
    <w:p w:rsidR="00826B51" w:rsidRPr="001C0EAE" w:rsidRDefault="00826B51" w:rsidP="00826B51">
      <w:pPr>
        <w:pStyle w:val="Nidungvnbn"/>
      </w:pPr>
      <w:r w:rsidRPr="001C0EAE">
        <w:lastRenderedPageBreak/>
        <w:t>Hãy chắc chắn rằng những người thực hiện triển khai dự án ERP của doanh nghiệp đang tham gia vào quá trình đó để mọi thứ hoạt động trơn tru. Hệ thống của doanh nghiệp đã được cài đặt vận hành đầy đủ. Tại thời điểm này, doanh nghiệp có thể quyết định đào tạo liên tục cho nhân viên giúp duy trì hệ thống. Doanh nghiệp nên phản hồi chia sẻ những thông tin với đơn vị cung cấp đảm hệ thống vận hành tốt theo thời gian.</w:t>
      </w:r>
    </w:p>
    <w:p w:rsidR="00826B51" w:rsidRPr="00826B51" w:rsidRDefault="00826B51" w:rsidP="00826B51">
      <w:pPr>
        <w:pStyle w:val="Chng"/>
        <w:numPr>
          <w:ilvl w:val="0"/>
          <w:numId w:val="0"/>
        </w:numPr>
      </w:pPr>
      <w:bookmarkStart w:id="19" w:name="_Toc91684012"/>
      <w:r w:rsidRPr="00826B51">
        <w:t>CHƯƠNG 2 – T</w:t>
      </w:r>
      <w:r>
        <w:t xml:space="preserve">ỔNG QUAN VỀ CÔNG TY TRÁCH NHIỆM </w:t>
      </w:r>
      <w:r w:rsidRPr="00826B51">
        <w:t>HỮU HẠN ISC INTERNATIONAL</w:t>
      </w:r>
      <w:bookmarkEnd w:id="19"/>
      <w:r w:rsidRPr="00826B51">
        <w:t xml:space="preserve"> </w:t>
      </w:r>
    </w:p>
    <w:p w:rsidR="00826B51" w:rsidRPr="001C0EAE" w:rsidRDefault="00826B51" w:rsidP="00826B51">
      <w:pPr>
        <w:pStyle w:val="Tiumccp1"/>
      </w:pPr>
      <w:bookmarkStart w:id="20" w:name="_Toc91684013"/>
      <w:r w:rsidRPr="001C0EAE">
        <w:t>2.1. Giới thiệu về công ty:</w:t>
      </w:r>
      <w:bookmarkEnd w:id="20"/>
    </w:p>
    <w:p w:rsidR="00826B51" w:rsidRPr="001C0EAE" w:rsidRDefault="00826B51" w:rsidP="00826B51">
      <w:pPr>
        <w:pStyle w:val="Nidungvnbn"/>
      </w:pPr>
      <w:r w:rsidRPr="001C0EAE">
        <w:t>Công ty trách nhiệm hữu hạn ISC International – ISC international company limited gọi tắt là công ty TNHH QUỐC TẾ  ISC được thành lập vào ngày 12/01/2016, địa chỉ  tại Số 32 Đường 16, Phường Hiệp Bình Chánh, Quận Thủ Đức, TP Hồ Chí Minh. Là một công ty tư nhân hoạt động trên lĩnh vực lập trình máy tính, sản xuất, mua bán và gia công phần mềm, thiết bị theo yêu cầu của khách hàng.</w:t>
      </w:r>
    </w:p>
    <w:p w:rsidR="00826B51" w:rsidRPr="001C0EAE" w:rsidRDefault="00826B51" w:rsidP="00826B51">
      <w:pPr>
        <w:pStyle w:val="Nidungvnbn"/>
      </w:pPr>
      <w:r w:rsidRPr="001C0EAE">
        <w:t>Công ty có không gian rộng rãi, khi bước vào bạn sẽ nhìn thấy quầy tiếp tân, tại đây bạn sẽ được nhân viên tư vấn về quá trình tiếp nhận và mua bán sản phẩm. Bên cạnh đó trong công ty có trưng thêm bày đầy đủ các trang thiết bị đa dạng đủ để đáp ứng cho nhu cầu của khách hàng.</w:t>
      </w:r>
    </w:p>
    <w:p w:rsidR="00826B51" w:rsidRPr="001C0EAE" w:rsidRDefault="00826B51" w:rsidP="00826B51">
      <w:pPr>
        <w:pStyle w:val="Tiumccp1"/>
      </w:pPr>
      <w:bookmarkStart w:id="21" w:name="_Toc91684014"/>
      <w:r w:rsidRPr="001C0EAE">
        <w:t>2.2 Hoạt động của công ty trước và sau khi triển khai ERP</w:t>
      </w:r>
      <w:bookmarkEnd w:id="21"/>
    </w:p>
    <w:p w:rsidR="00826B51" w:rsidRPr="001C0EAE" w:rsidRDefault="00826B51" w:rsidP="00826B51">
      <w:pPr>
        <w:pStyle w:val="Tiumccp2"/>
      </w:pPr>
      <w:bookmarkStart w:id="22" w:name="_Toc91684015"/>
      <w:r w:rsidRPr="001C0EAE">
        <w:t>2.2.1 Trước khi triển khai ERP</w:t>
      </w:r>
      <w:bookmarkEnd w:id="22"/>
    </w:p>
    <w:p w:rsidR="00826B51" w:rsidRPr="001C0EAE" w:rsidRDefault="00826B51" w:rsidP="00826B51">
      <w:pPr>
        <w:pStyle w:val="Nidungvnbn"/>
      </w:pPr>
      <w:r w:rsidRPr="001C0EAE">
        <w:t>Công ty trách nhiệm hữu hạn ISC International là một doanh nghiệp vừa vì vậy nên quy trình sản xuất cũng như bộ máy tổ chức của công ty vô cùng phức tạp. Khi chưa áp dụng ERP, các hoạt động của doanh nghiệp gặp phải một số khó khăn sau:</w:t>
      </w:r>
    </w:p>
    <w:p w:rsidR="00826B51" w:rsidRPr="001C0EAE" w:rsidRDefault="00826B51" w:rsidP="00826B51">
      <w:pPr>
        <w:pStyle w:val="Nidungvnbn"/>
      </w:pPr>
      <w:r w:rsidRPr="001C0EAE">
        <w:t>-</w:t>
      </w:r>
      <w:r w:rsidRPr="001C0EAE">
        <w:tab/>
        <w:t>Việc lưu trữ dữ liệu sổ sách bằng giấy tờ nên khả năng dễ bị mất.</w:t>
      </w:r>
    </w:p>
    <w:p w:rsidR="00826B51" w:rsidRPr="001C0EAE" w:rsidRDefault="00826B51" w:rsidP="00826B51">
      <w:pPr>
        <w:pStyle w:val="Nidungvnbn"/>
      </w:pPr>
      <w:r w:rsidRPr="001C0EAE">
        <w:t>-</w:t>
      </w:r>
      <w:r w:rsidRPr="001C0EAE">
        <w:tab/>
        <w:t>Xử lý báo cáo và trích xuất dữ liệu chậm không đầy đủ, có thể gây thiếu sot và sai lệch thông tin.</w:t>
      </w:r>
    </w:p>
    <w:p w:rsidR="00826B51" w:rsidRPr="001C0EAE" w:rsidRDefault="00826B51" w:rsidP="00826B51">
      <w:pPr>
        <w:pStyle w:val="Nidungvnbn"/>
      </w:pPr>
      <w:r w:rsidRPr="001C0EAE">
        <w:lastRenderedPageBreak/>
        <w:t>-</w:t>
      </w:r>
      <w:r w:rsidRPr="001C0EAE">
        <w:tab/>
        <w:t>Việc trích xuất và lưu trữ dữ liệu thủ công tốn sức và tốn nhiều thời gian đồng thời mang lại hiệu quả cũng không cao.</w:t>
      </w:r>
    </w:p>
    <w:p w:rsidR="00826B51" w:rsidRPr="001C0EAE" w:rsidRDefault="00826B51" w:rsidP="00826B51">
      <w:pPr>
        <w:pStyle w:val="Nidungvnbn"/>
      </w:pPr>
      <w:r w:rsidRPr="001C0EAE">
        <w:t>-</w:t>
      </w:r>
      <w:r w:rsidRPr="001C0EAE">
        <w:tab/>
        <w:t>Lập báo cáo khó khăn nhàm chán do việc phải ghi chép tất cả bằng tay.</w:t>
      </w:r>
    </w:p>
    <w:p w:rsidR="00826B51" w:rsidRPr="001C0EAE" w:rsidRDefault="00826B51" w:rsidP="00826B51">
      <w:pPr>
        <w:pStyle w:val="Nidungvnbn"/>
      </w:pPr>
      <w:r w:rsidRPr="001C0EAE">
        <w:t>-</w:t>
      </w:r>
      <w:r w:rsidRPr="001C0EAE">
        <w:tab/>
        <w:t>Tính khấu hao thiết bị mất thời gian, không chính xác và không gắn với từng đơn vị sử dụng do giá thành của thiết bị luôn thay đổi theo thời gian.</w:t>
      </w:r>
    </w:p>
    <w:p w:rsidR="00826B51" w:rsidRPr="001C0EAE" w:rsidRDefault="00826B51" w:rsidP="00826B51">
      <w:pPr>
        <w:pStyle w:val="Tiumccp2"/>
        <w:rPr>
          <w:sz w:val="26"/>
        </w:rPr>
      </w:pPr>
      <w:bookmarkStart w:id="23" w:name="_Toc91684016"/>
      <w:r w:rsidRPr="001C0EAE">
        <w:t>2.2.2 Sau khi triển khai ERP</w:t>
      </w:r>
      <w:bookmarkEnd w:id="23"/>
    </w:p>
    <w:p w:rsidR="00826B51" w:rsidRPr="001C0EAE" w:rsidRDefault="00826B51" w:rsidP="00826B51">
      <w:pPr>
        <w:pStyle w:val="Nidungvnbn"/>
      </w:pPr>
      <w:r w:rsidRPr="001C0EAE">
        <w:t>Để đáp ứng nhu cầu ngày càng cao của người tiêu dùng, công ty ISC đã không ngừng đổi mới công nghệ, nâng cao công tác quản lý. Tổng công ty ISC đã tiến hành triển khai giải pháp ERP trong việc hoàn thiện hệ thống quản lý.</w:t>
      </w:r>
    </w:p>
    <w:p w:rsidR="00826B51" w:rsidRPr="001C0EAE" w:rsidRDefault="00826B51" w:rsidP="00826B51">
      <w:pPr>
        <w:pStyle w:val="Nidungvnbn"/>
      </w:pPr>
      <w:r w:rsidRPr="001C0EAE">
        <w:t>Trong quá trình triển khai, đội dự án đã phần nào giải quyết được các nhu cầu chính như sau:</w:t>
      </w:r>
    </w:p>
    <w:p w:rsidR="00826B51" w:rsidRPr="001C0EAE" w:rsidRDefault="00826B51" w:rsidP="00826B51">
      <w:pPr>
        <w:pStyle w:val="Nidungvnbn"/>
        <w:numPr>
          <w:ilvl w:val="0"/>
          <w:numId w:val="27"/>
        </w:numPr>
      </w:pPr>
      <w:r w:rsidRPr="001C0EAE">
        <w:t>Tổ chức lưu trữ dữ liệu trên máy tính.</w:t>
      </w:r>
    </w:p>
    <w:p w:rsidR="00826B51" w:rsidRPr="001C0EAE" w:rsidRDefault="00826B51" w:rsidP="00826B51">
      <w:pPr>
        <w:pStyle w:val="Nidungvnbn"/>
        <w:numPr>
          <w:ilvl w:val="0"/>
          <w:numId w:val="27"/>
        </w:numPr>
      </w:pPr>
      <w:r w:rsidRPr="001C0EAE">
        <w:t>Xử lý trích xuất dữ liệu bằng phần mềm máy tính để cho việc tìm kiếm, tổng hợp dữ liệu dễ dàng và hiệu quả hơn</w:t>
      </w:r>
    </w:p>
    <w:p w:rsidR="00826B51" w:rsidRPr="001C0EAE" w:rsidRDefault="00826B51" w:rsidP="00826B51">
      <w:pPr>
        <w:pStyle w:val="Nidungvnbn"/>
        <w:numPr>
          <w:ilvl w:val="0"/>
          <w:numId w:val="27"/>
        </w:numPr>
      </w:pPr>
      <w:r w:rsidRPr="001C0EAE">
        <w:t>Chuyển mọi công việc có thể thực hiện tự động cho máy thực hiện.</w:t>
      </w:r>
    </w:p>
    <w:p w:rsidR="00826B51" w:rsidRPr="001C0EAE" w:rsidRDefault="00826B51" w:rsidP="00826B51">
      <w:pPr>
        <w:pStyle w:val="Nidungvnbn"/>
        <w:numPr>
          <w:ilvl w:val="0"/>
          <w:numId w:val="27"/>
        </w:numPr>
      </w:pPr>
      <w:r w:rsidRPr="001C0EAE">
        <w:t>Tạo báo cáo bằng form có sẵn và lưu trữ trực tiếp trên máy. Sử dụng đơn giản, đáp ứng được yêu cầu. Mẫu báo thể hiện đầy đủ thông tin dễ đọc và phù hợp với thực tế.</w:t>
      </w:r>
    </w:p>
    <w:p w:rsidR="00826B51" w:rsidRPr="001C0EAE" w:rsidRDefault="00826B51" w:rsidP="00826B51">
      <w:pPr>
        <w:pStyle w:val="Nidungvnbn"/>
        <w:numPr>
          <w:ilvl w:val="0"/>
          <w:numId w:val="27"/>
        </w:numPr>
      </w:pPr>
      <w:r w:rsidRPr="001C0EAE">
        <w:t>Sử dụng các danh sách thiết bị đã được khấu hao, dựa vào những tiêu chuẩn cụ thể để chọn thiết bị thanh lý một cách chính xác và hiệu quả hơn khi thực hiện trên máy tính.</w:t>
      </w:r>
    </w:p>
    <w:p w:rsidR="00826B51" w:rsidRPr="001C0EAE" w:rsidRDefault="00826B51" w:rsidP="00826B51">
      <w:pPr>
        <w:pStyle w:val="Tiumccp1"/>
        <w:ind w:left="-76"/>
        <w:rPr>
          <w:sz w:val="26"/>
          <w:szCs w:val="26"/>
        </w:rPr>
      </w:pPr>
      <w:bookmarkStart w:id="24" w:name="_Toc91684017"/>
      <w:r w:rsidRPr="001C0EAE">
        <w:rPr>
          <w:color w:val="000000" w:themeColor="text1"/>
        </w:rPr>
        <w:t xml:space="preserve">2.3 </w:t>
      </w:r>
      <w:r w:rsidRPr="001C0EAE">
        <w:rPr>
          <w:sz w:val="26"/>
          <w:szCs w:val="26"/>
        </w:rPr>
        <w:t>Sản phẩm và dịch vụ của công ty:</w:t>
      </w:r>
      <w:bookmarkEnd w:id="24"/>
    </w:p>
    <w:p w:rsidR="00826B51" w:rsidRPr="001C0EAE" w:rsidRDefault="00826B51" w:rsidP="00826B51">
      <w:pPr>
        <w:pStyle w:val="Nidungvnbn"/>
        <w:rPr>
          <w:rFonts w:eastAsia="Calibri"/>
        </w:rPr>
      </w:pPr>
      <w:r w:rsidRPr="001C0EAE">
        <w:rPr>
          <w:rFonts w:eastAsia="Calibri"/>
        </w:rPr>
        <w:t>Các sản phẩm chính của công ty chủ yếu là nhận yêu cầu từ khách hàng về việc sửa chữa, cập nhật và tạo ra các phần mềm, trang thiết bị phục vụ theo nhu cầu của khách hàng như: phần mềm học tập, phần mềm mua bán hàng hóa, sữa chữa các trang thiết bị bị hư hỏng,..</w:t>
      </w:r>
    </w:p>
    <w:p w:rsidR="00826B51" w:rsidRPr="001C0EAE" w:rsidRDefault="00826B51" w:rsidP="00826B51">
      <w:pPr>
        <w:pStyle w:val="Nidungvnbn"/>
        <w:rPr>
          <w:rFonts w:eastAsia="Calibri"/>
        </w:rPr>
      </w:pPr>
      <w:r w:rsidRPr="001C0EAE">
        <w:rPr>
          <w:rFonts w:eastAsia="Calibri"/>
        </w:rPr>
        <w:tab/>
        <w:t>Có 2 loại hình dịch vụ:</w:t>
      </w:r>
    </w:p>
    <w:p w:rsidR="00826B51" w:rsidRPr="001C0EAE" w:rsidRDefault="00826B51" w:rsidP="00826B51">
      <w:pPr>
        <w:pStyle w:val="Nidungvnbn"/>
        <w:rPr>
          <w:rFonts w:eastAsia="Calibri"/>
        </w:rPr>
      </w:pPr>
      <w:r w:rsidRPr="001C0EAE">
        <w:rPr>
          <w:rFonts w:eastAsia="Calibri"/>
        </w:rPr>
        <w:lastRenderedPageBreak/>
        <w:t>-  Tư vấn khách hàng trực tuyến thông qua hotline của công ty: tại đây khách hàng sẽ được tư vấn hoàn toàn miễn phí về các thắc mắc, các vấn đề mà khách hàng gặp phải.</w:t>
      </w:r>
    </w:p>
    <w:p w:rsidR="00826B51" w:rsidRPr="001C0EAE" w:rsidRDefault="00826B51" w:rsidP="00826B51">
      <w:pPr>
        <w:pStyle w:val="Nidungvnbn"/>
        <w:rPr>
          <w:rFonts w:eastAsia="Calibri"/>
        </w:rPr>
      </w:pPr>
      <w:r w:rsidRPr="001C0EAE">
        <w:rPr>
          <w:rFonts w:eastAsia="Calibri"/>
        </w:rPr>
        <w:tab/>
        <w:t>- Phục vụ khách hàng trực tiếp tại công ty (dịch vụ chính): khi đến đây khách hàng sẽ được nhân viên tư vấn về các vấn đề mình gặp phải và đưa ra giải pháp phù hợp với nhu cầu của từng khách hàng. Bên cạnh đó khách hàng cũng có thể mang thiết bị hư hỏng của mình đến công ty để sửa chữa, nâng cấp hoặc mua mới.</w:t>
      </w:r>
    </w:p>
    <w:p w:rsidR="00826B51" w:rsidRPr="001C0EAE" w:rsidRDefault="00826B51" w:rsidP="00826B51">
      <w:pPr>
        <w:pStyle w:val="Chng"/>
        <w:numPr>
          <w:ilvl w:val="0"/>
          <w:numId w:val="0"/>
        </w:numPr>
      </w:pPr>
      <w:bookmarkStart w:id="25" w:name="_Toc91684018"/>
      <w:r w:rsidRPr="001C0EAE">
        <w:t>CHƯƠNG 3 – SƠ ĐỒ MÔ HÌNH HÓA QUY TRÌNH QUẢN LÝ TÀI SẢN CỐ ĐỊNH</w:t>
      </w:r>
      <w:bookmarkEnd w:id="25"/>
      <w:r w:rsidRPr="001C0EAE">
        <w:t xml:space="preserve"> </w:t>
      </w:r>
    </w:p>
    <w:p w:rsidR="00826B51" w:rsidRPr="001C0EAE" w:rsidRDefault="00826B51" w:rsidP="00826B51">
      <w:pPr>
        <w:pStyle w:val="Tiumccp1"/>
      </w:pPr>
      <w:bookmarkStart w:id="26" w:name="_Toc91684019"/>
      <w:r w:rsidRPr="001C0EAE">
        <w:t>3.1 swimlane flowchart</w:t>
      </w:r>
      <w:bookmarkEnd w:id="26"/>
      <w:r w:rsidRPr="001C0EAE">
        <w:t> </w:t>
      </w:r>
    </w:p>
    <w:p w:rsidR="00826B51" w:rsidRPr="000A6AAF" w:rsidRDefault="00826B51" w:rsidP="000A6AAF">
      <w:pPr>
        <w:pStyle w:val="Nidungvnbn"/>
      </w:pPr>
      <w:r w:rsidRPr="001C0EAE">
        <w:rPr>
          <w:noProof/>
        </w:rPr>
        <w:drawing>
          <wp:inline distT="0" distB="0" distL="0" distR="0" wp14:anchorId="1B50E4CE" wp14:editId="096675C0">
            <wp:extent cx="4000500" cy="4941795"/>
            <wp:effectExtent l="0" t="0" r="0" b="0"/>
            <wp:docPr id="9" name="Picture 9" descr="C:\Users\congh\AppData\Local\Microsoft\Windows\INetCache\Content.Word\Swiml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ongh\AppData\Local\Microsoft\Windows\INetCache\Content.Word\SwimlFlowchar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13816" cy="4958245"/>
                    </a:xfrm>
                    <a:prstGeom prst="rect">
                      <a:avLst/>
                    </a:prstGeom>
                    <a:noFill/>
                    <a:ln>
                      <a:noFill/>
                    </a:ln>
                  </pic:spPr>
                </pic:pic>
              </a:graphicData>
            </a:graphic>
          </wp:inline>
        </w:drawing>
      </w:r>
    </w:p>
    <w:p w:rsidR="00826B51" w:rsidRDefault="00826B51" w:rsidP="00826B51">
      <w:pPr>
        <w:pStyle w:val="Tiumccp1"/>
      </w:pPr>
      <w:bookmarkStart w:id="27" w:name="_Toc91684020"/>
      <w:r w:rsidRPr="001C0EAE">
        <w:lastRenderedPageBreak/>
        <w:t>3.2 EPC flowchart.</w:t>
      </w:r>
      <w:bookmarkEnd w:id="27"/>
    </w:p>
    <w:p w:rsidR="00826B51" w:rsidRDefault="006E03D7" w:rsidP="006E03D7">
      <w:pPr>
        <w:pStyle w:val="Tiumccp1"/>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69.8pt;height:570.6pt">
            <v:imagedata r:id="rId15" o:title="epc"/>
          </v:shape>
        </w:pict>
      </w:r>
    </w:p>
    <w:p w:rsidR="00826B51" w:rsidRPr="001C0EAE" w:rsidRDefault="00826B51" w:rsidP="00826B51">
      <w:pPr>
        <w:pStyle w:val="Chng"/>
        <w:numPr>
          <w:ilvl w:val="0"/>
          <w:numId w:val="0"/>
        </w:numPr>
      </w:pPr>
      <w:bookmarkStart w:id="28" w:name="_Toc91684021"/>
      <w:r w:rsidRPr="001C0EAE">
        <w:lastRenderedPageBreak/>
        <w:t>CHƯƠNG 4 – QUY TRÌNH NGHIỆP VỤ TƯƠNG ỨNG TRÊN ERP ODOO</w:t>
      </w:r>
      <w:bookmarkEnd w:id="28"/>
    </w:p>
    <w:p w:rsidR="00826B51" w:rsidRPr="00826B51" w:rsidRDefault="00826B51" w:rsidP="00826B51">
      <w:pPr>
        <w:pStyle w:val="Tiumccp1"/>
      </w:pPr>
      <w:bookmarkStart w:id="29" w:name="_Toc91684022"/>
      <w:r w:rsidRPr="00826B51">
        <w:t>4.1 Phần mềm Odoo</w:t>
      </w:r>
      <w:bookmarkEnd w:id="29"/>
    </w:p>
    <w:p w:rsidR="00826B51" w:rsidRPr="001C0EAE" w:rsidRDefault="00826B51" w:rsidP="00826B51">
      <w:pPr>
        <w:pStyle w:val="Nidungvnbn"/>
        <w:rPr>
          <w:rFonts w:eastAsiaTheme="minorHAnsi"/>
        </w:rPr>
      </w:pPr>
      <w:r w:rsidRPr="001C0EAE">
        <w:rPr>
          <w:rFonts w:eastAsiaTheme="minorHAnsi"/>
        </w:rPr>
        <w:t>Odoo là một phần mềm ERP mã nguồn mở (open-source), nghĩa là khả năng tùy chỉnh và phát triển các tính năng của phần mềm này là vô hạn. Cụ thể hơn, ngoài các phân hệ hay module cơ bản của Odoo như POS, CRM, quản lý kho, quản lý nhân sự,… thì Odoo cho phép bạn hoàn toàn chỉnh sửa hay thêm bớt những tính năng hoặc tạo ra các phân hệ mới mà bạn mong muốn.</w:t>
      </w:r>
    </w:p>
    <w:p w:rsidR="00826B51" w:rsidRPr="001C0EAE" w:rsidRDefault="00826B51" w:rsidP="00826B51">
      <w:pPr>
        <w:pStyle w:val="Tiumccp1"/>
      </w:pPr>
      <w:bookmarkStart w:id="30" w:name="_Toc91684023"/>
      <w:r>
        <w:t>4.2</w:t>
      </w:r>
      <w:r w:rsidRPr="001C0EAE">
        <w:t xml:space="preserve"> Các lợi ích của Odoo mang lại trong doanh nghiệp</w:t>
      </w:r>
      <w:bookmarkEnd w:id="30"/>
    </w:p>
    <w:p w:rsidR="00826B51" w:rsidRPr="001C0EAE" w:rsidRDefault="00826B51" w:rsidP="00826B51">
      <w:pPr>
        <w:pStyle w:val="ListParagraph"/>
        <w:numPr>
          <w:ilvl w:val="0"/>
          <w:numId w:val="28"/>
        </w:numPr>
        <w:spacing w:line="360" w:lineRule="auto"/>
        <w:rPr>
          <w:szCs w:val="26"/>
        </w:rPr>
      </w:pPr>
      <w:r w:rsidRPr="001C0EAE">
        <w:rPr>
          <w:szCs w:val="26"/>
        </w:rPr>
        <w:t>Phần mềm ERP toàn diện cùng kho ứng dụng đa dạng:</w:t>
      </w:r>
    </w:p>
    <w:p w:rsidR="00826B51" w:rsidRPr="001C0EAE" w:rsidRDefault="00826B51" w:rsidP="00826B51">
      <w:pPr>
        <w:pStyle w:val="ListParagraph"/>
        <w:numPr>
          <w:ilvl w:val="0"/>
          <w:numId w:val="29"/>
        </w:numPr>
        <w:spacing w:line="360" w:lineRule="auto"/>
        <w:ind w:left="1170"/>
        <w:jc w:val="both"/>
        <w:rPr>
          <w:szCs w:val="26"/>
        </w:rPr>
      </w:pPr>
      <w:r w:rsidRPr="001C0EAE">
        <w:rPr>
          <w:szCs w:val="26"/>
        </w:rPr>
        <w:t>Phần mềm Odoo ERP có một kho hệ thống đa dạng hỗ trợ từng bộ phận trọng công ty từ kế toán, quản lý dự án, chăm sóc khách hàng,  cho đến quản lý nhà kho, nguyên liệu sản xuất, …</w:t>
      </w:r>
    </w:p>
    <w:p w:rsidR="00826B51" w:rsidRPr="001C0EAE" w:rsidRDefault="00826B51" w:rsidP="00826B51">
      <w:pPr>
        <w:pStyle w:val="ListParagraph"/>
        <w:numPr>
          <w:ilvl w:val="0"/>
          <w:numId w:val="29"/>
        </w:numPr>
        <w:spacing w:line="360" w:lineRule="auto"/>
        <w:ind w:left="1170"/>
        <w:jc w:val="both"/>
        <w:rPr>
          <w:szCs w:val="26"/>
        </w:rPr>
      </w:pPr>
      <w:r w:rsidRPr="001C0EAE">
        <w:rPr>
          <w:szCs w:val="26"/>
        </w:rPr>
        <w:t xml:space="preserve">Đặc biệt hệ thống Odoo được xây dựng theo cấu trúc module, người dùng có thể tùy ý lựa chọn các ứng dụng phù hợp trên kho apps và cài đặt về tài khoản của công ty. </w:t>
      </w:r>
    </w:p>
    <w:p w:rsidR="00826B51" w:rsidRPr="001C0EAE" w:rsidRDefault="00826B51" w:rsidP="00826B51">
      <w:pPr>
        <w:pStyle w:val="ListParagraph"/>
        <w:numPr>
          <w:ilvl w:val="0"/>
          <w:numId w:val="29"/>
        </w:numPr>
        <w:spacing w:line="360" w:lineRule="auto"/>
        <w:ind w:left="1170"/>
        <w:jc w:val="both"/>
        <w:rPr>
          <w:szCs w:val="26"/>
        </w:rPr>
      </w:pPr>
      <w:r w:rsidRPr="001C0EAE">
        <w:rPr>
          <w:szCs w:val="26"/>
        </w:rPr>
        <w:t>Hơn 10.000 module hỗ trợ chính là điểm nổi bật của hệ thống Odoo. Doanh nghiệp chỉ cần lựa chọn những chức năng phù hợp, loại bỏ được các chức năng thừa thãi không cần thiết.</w:t>
      </w:r>
    </w:p>
    <w:p w:rsidR="00826B51" w:rsidRPr="001C0EAE" w:rsidRDefault="00826B51" w:rsidP="00826B51">
      <w:pPr>
        <w:pStyle w:val="ListParagraph"/>
        <w:numPr>
          <w:ilvl w:val="0"/>
          <w:numId w:val="30"/>
        </w:numPr>
        <w:spacing w:line="360" w:lineRule="auto"/>
        <w:jc w:val="both"/>
        <w:rPr>
          <w:szCs w:val="26"/>
        </w:rPr>
      </w:pPr>
      <w:r w:rsidRPr="001C0EAE">
        <w:rPr>
          <w:szCs w:val="26"/>
        </w:rPr>
        <w:t>Tính linh hoạt:</w:t>
      </w:r>
    </w:p>
    <w:p w:rsidR="00826B51" w:rsidRPr="001C0EAE" w:rsidRDefault="00826B51" w:rsidP="00826B51">
      <w:pPr>
        <w:pStyle w:val="ListParagraph"/>
        <w:numPr>
          <w:ilvl w:val="0"/>
          <w:numId w:val="31"/>
        </w:numPr>
        <w:spacing w:line="360" w:lineRule="auto"/>
        <w:ind w:left="1170"/>
        <w:jc w:val="both"/>
        <w:rPr>
          <w:szCs w:val="26"/>
        </w:rPr>
      </w:pPr>
      <w:r w:rsidRPr="001C0EAE">
        <w:rPr>
          <w:szCs w:val="26"/>
        </w:rPr>
        <w:t xml:space="preserve">Nhờ vào việc kho ứng dụng đa dạng được đề cập ở trên, Odoo có tính linh hoạt cao phù hợp cho mọi loại hình doanh nghiệp (đặc biệt dành cho các doanh nghiệp vừa và nhỏ). </w:t>
      </w:r>
    </w:p>
    <w:p w:rsidR="00826B51" w:rsidRPr="001C0EAE" w:rsidRDefault="00826B51" w:rsidP="00826B51">
      <w:pPr>
        <w:pStyle w:val="ListParagraph"/>
        <w:numPr>
          <w:ilvl w:val="0"/>
          <w:numId w:val="31"/>
        </w:numPr>
        <w:spacing w:line="360" w:lineRule="auto"/>
        <w:ind w:left="1170"/>
        <w:jc w:val="both"/>
        <w:rPr>
          <w:szCs w:val="26"/>
        </w:rPr>
      </w:pPr>
      <w:r w:rsidRPr="001C0EAE">
        <w:rPr>
          <w:szCs w:val="26"/>
        </w:rPr>
        <w:t>Ban đầu người dùng có thể bắt đầu với những module mặc định để quản lý doanh nghiệp, theo thời gian có thể cài đặt thêm các module theo nhu cầu phát sinh hay kế hoạch phát triển của doanh nghiệp.</w:t>
      </w:r>
    </w:p>
    <w:p w:rsidR="00826B51" w:rsidRPr="001C0EAE" w:rsidRDefault="00826B51" w:rsidP="00826B51">
      <w:pPr>
        <w:pStyle w:val="ListParagraph"/>
        <w:numPr>
          <w:ilvl w:val="0"/>
          <w:numId w:val="31"/>
        </w:numPr>
        <w:spacing w:line="360" w:lineRule="auto"/>
        <w:ind w:left="1170"/>
        <w:jc w:val="both"/>
        <w:rPr>
          <w:szCs w:val="26"/>
        </w:rPr>
      </w:pPr>
      <w:r w:rsidRPr="001C0EAE">
        <w:rPr>
          <w:szCs w:val="26"/>
        </w:rPr>
        <w:lastRenderedPageBreak/>
        <w:t>Ngoài ra, Odoo cho phép bạn tuỳ chỉnh module hoặc tạo thêm module của riêng bạn để phục vụ từng loại hình doanh nghiệp khác nhau. Những gì bạn cần chỉ là một đội ngũ lập trình viên mạnh mẽ để tạo ra hay chỉnh sửa các tính năng theo ý của bạn.</w:t>
      </w:r>
    </w:p>
    <w:p w:rsidR="00826B51" w:rsidRPr="001C0EAE" w:rsidRDefault="00826B51" w:rsidP="00826B51">
      <w:pPr>
        <w:pStyle w:val="ListParagraph"/>
        <w:numPr>
          <w:ilvl w:val="0"/>
          <w:numId w:val="32"/>
        </w:numPr>
        <w:spacing w:line="360" w:lineRule="auto"/>
        <w:jc w:val="both"/>
        <w:rPr>
          <w:szCs w:val="26"/>
        </w:rPr>
      </w:pPr>
      <w:r w:rsidRPr="001C0EAE">
        <w:rPr>
          <w:szCs w:val="26"/>
        </w:rPr>
        <w:t>Dễ dàng tích hợp:</w:t>
      </w:r>
    </w:p>
    <w:p w:rsidR="00826B51" w:rsidRPr="001C0EAE" w:rsidRDefault="00826B51" w:rsidP="00826B51">
      <w:pPr>
        <w:pStyle w:val="ListParagraph"/>
        <w:numPr>
          <w:ilvl w:val="0"/>
          <w:numId w:val="33"/>
        </w:numPr>
        <w:spacing w:line="360" w:lineRule="auto"/>
        <w:ind w:left="1170"/>
        <w:jc w:val="both"/>
        <w:rPr>
          <w:szCs w:val="26"/>
        </w:rPr>
      </w:pPr>
      <w:r w:rsidRPr="001C0EAE">
        <w:rPr>
          <w:szCs w:val="26"/>
        </w:rPr>
        <w:t>Không nhiều ứng dụng có khả năng tích hợp mạnh mẽ như Odoo. Thông thường, các phần mềm ERP thường là close source, tức là mã nguồn đóng. Việc này khiến bạn muốn liên kết với các phần mềm của bên thứ ba trở nên khó khăn, đặc biệt khi bạn sử dụng rất nhiều phần mềm để quản lý từng bộ phận khác nhau.</w:t>
      </w:r>
    </w:p>
    <w:p w:rsidR="00826B51" w:rsidRPr="001C0EAE" w:rsidRDefault="00826B51" w:rsidP="00826B51">
      <w:pPr>
        <w:pStyle w:val="ListParagraph"/>
        <w:numPr>
          <w:ilvl w:val="0"/>
          <w:numId w:val="33"/>
        </w:numPr>
        <w:spacing w:line="360" w:lineRule="auto"/>
        <w:ind w:left="1170"/>
        <w:jc w:val="both"/>
        <w:rPr>
          <w:szCs w:val="26"/>
        </w:rPr>
      </w:pPr>
      <w:r w:rsidRPr="001C0EAE">
        <w:rPr>
          <w:szCs w:val="26"/>
        </w:rPr>
        <w:t>Odoo cung cấp API miễn phí, cho phép bạn hoàn toàn có thể tích hợp với bất kỳ một phần mềm nào mà không giới hạn. Doanh nghiệp bạn hoàn toàn có thể tích hợp Odoo để phục vụ các quy trình riêng, làm cấu nối để kết nối và thống kê hoạt động của từng phần mềm riêng biệt của các phòng ban lại với nhau. Từ đó, nhân viên hay nhà quản lý đều có thể tăng hiệu suất làm việc và quản lý một cách chặt chẽ hơn.</w:t>
      </w:r>
    </w:p>
    <w:p w:rsidR="00826B51" w:rsidRDefault="00826B51"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6E03D7" w:rsidRDefault="006E03D7" w:rsidP="00826B51">
      <w:pPr>
        <w:pStyle w:val="Tiumccp1"/>
      </w:pPr>
    </w:p>
    <w:p w:rsidR="00826B51" w:rsidRPr="001C0EAE" w:rsidRDefault="00826B51" w:rsidP="00826B51">
      <w:pPr>
        <w:pStyle w:val="Tiumccp1"/>
      </w:pPr>
      <w:bookmarkStart w:id="31" w:name="_Toc91684024"/>
      <w:r>
        <w:lastRenderedPageBreak/>
        <w:t>4.3</w:t>
      </w:r>
      <w:r w:rsidRPr="001C0EAE">
        <w:t xml:space="preserve"> Mô tả quy trình nghiệp vụ trên ERP Odoo</w:t>
      </w:r>
      <w:bookmarkEnd w:id="31"/>
    </w:p>
    <w:p w:rsidR="00826B51" w:rsidRPr="001C0EAE" w:rsidRDefault="00826B51" w:rsidP="00826B51">
      <w:pPr>
        <w:pStyle w:val="Tiumccp2"/>
      </w:pPr>
      <w:bookmarkStart w:id="32" w:name="_Toc91684025"/>
      <w:r w:rsidRPr="001C0EAE">
        <w:t>4</w:t>
      </w:r>
      <w:r>
        <w:t>.3</w:t>
      </w:r>
      <w:r w:rsidRPr="001C0EAE">
        <w:t>.1 Sơ đồ quy trình</w:t>
      </w:r>
      <w:bookmarkEnd w:id="32"/>
    </w:p>
    <w:p w:rsidR="00826B51" w:rsidRDefault="00826B51" w:rsidP="000A6AAF">
      <w:pPr>
        <w:pStyle w:val="Nidungvnbn"/>
        <w:jc w:val="center"/>
      </w:pPr>
      <w:r w:rsidRPr="001C0EAE">
        <w:rPr>
          <w:noProof/>
        </w:rPr>
        <w:drawing>
          <wp:inline distT="0" distB="0" distL="0" distR="0">
            <wp:extent cx="1272540" cy="4251960"/>
            <wp:effectExtent l="0" t="0" r="3810" b="0"/>
            <wp:docPr id="1" name="Picture 1" descr="C:\Users\congh\AppData\Local\Microsoft\Windows\INetCache\Content.Word\sơ đồ.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ongh\AppData\Local\Microsoft\Windows\INetCache\Content.Word\sơ đồ.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272540" cy="4251960"/>
                    </a:xfrm>
                    <a:prstGeom prst="rect">
                      <a:avLst/>
                    </a:prstGeom>
                    <a:noFill/>
                    <a:ln>
                      <a:noFill/>
                    </a:ln>
                  </pic:spPr>
                </pic:pic>
              </a:graphicData>
            </a:graphic>
          </wp:inline>
        </w:drawing>
      </w:r>
    </w:p>
    <w:p w:rsidR="00826B51" w:rsidRPr="001C0EAE" w:rsidRDefault="00826B51" w:rsidP="00826B51">
      <w:pPr>
        <w:pStyle w:val="Tiumccp2"/>
      </w:pPr>
      <w:bookmarkStart w:id="33" w:name="_Toc91684026"/>
      <w:r>
        <w:t>4.3</w:t>
      </w:r>
      <w:r w:rsidRPr="001C0EAE">
        <w:t>.2 Chi tiết quy trình</w:t>
      </w:r>
      <w:bookmarkEnd w:id="33"/>
    </w:p>
    <w:p w:rsidR="00826B51" w:rsidRPr="001C0EAE" w:rsidRDefault="00826B51" w:rsidP="00826B51">
      <w:pPr>
        <w:pStyle w:val="Nidungvnbn"/>
        <w:numPr>
          <w:ilvl w:val="0"/>
          <w:numId w:val="35"/>
        </w:numPr>
        <w:ind w:left="810"/>
      </w:pPr>
      <w:r w:rsidRPr="001C0EAE">
        <w:t>Mua sắm: Odoo cho phép quản lý khép kín quy trình mua sắm tài sản, trang vật tư thiết bị trong 5 bước:</w:t>
      </w:r>
    </w:p>
    <w:p w:rsidR="00826B51" w:rsidRPr="001C0EAE" w:rsidRDefault="00826B51" w:rsidP="00826B51">
      <w:pPr>
        <w:pStyle w:val="Nidungvnbn"/>
        <w:numPr>
          <w:ilvl w:val="0"/>
          <w:numId w:val="34"/>
        </w:numPr>
      </w:pPr>
      <w:r w:rsidRPr="001C0EAE">
        <w:t>Bước 1 - Yêu cầu mua hàng: Tạo lập và quản lý các yêu cầu mua sắm tài sản, vật tư thiết bị từ các phòng ban với đầy đủ thông tin như chủng loại, số lượng,...</w:t>
      </w:r>
    </w:p>
    <w:p w:rsidR="00826B51" w:rsidRPr="001C0EAE" w:rsidRDefault="00826B51" w:rsidP="00826B51">
      <w:pPr>
        <w:pStyle w:val="Nidungvnbn"/>
        <w:numPr>
          <w:ilvl w:val="0"/>
          <w:numId w:val="34"/>
        </w:numPr>
      </w:pPr>
      <w:r w:rsidRPr="001C0EAE">
        <w:t>Bước 2 - Thu thập chào giá: Quản lý thông tin chào giá và hỗ trợ đánh giá các nhà cung cấp khác nhau với đầy đủ các thông tin đối tác, mức giá, sản phẩm,…</w:t>
      </w:r>
    </w:p>
    <w:p w:rsidR="00826B51" w:rsidRPr="001C0EAE" w:rsidRDefault="00826B51" w:rsidP="00826B51">
      <w:pPr>
        <w:pStyle w:val="Nidungvnbn"/>
        <w:numPr>
          <w:ilvl w:val="0"/>
          <w:numId w:val="34"/>
        </w:numPr>
      </w:pPr>
      <w:r w:rsidRPr="001C0EAE">
        <w:lastRenderedPageBreak/>
        <w:t>Bước 3 - Đơn mua hàng: Quản lý thông tin đơn mua hàng chi tiết theo thông tin đối tác, sản phẩm,... Odoo hỗ trợ tạo nhanh đơn mua hàng từ thông tin yêu cầu mua hàng hoặc chào giá.</w:t>
      </w:r>
    </w:p>
    <w:p w:rsidR="00826B51" w:rsidRPr="001C0EAE" w:rsidRDefault="00826B51" w:rsidP="00826B51">
      <w:pPr>
        <w:pStyle w:val="Nidungvnbn"/>
        <w:numPr>
          <w:ilvl w:val="0"/>
          <w:numId w:val="34"/>
        </w:numPr>
      </w:pPr>
      <w:r w:rsidRPr="001C0EAE">
        <w:t>Bước 4 - Nhận hàng: Quản lý và kiểm soát quá trình nhận hàng. Lưu trữ thông tin, nhập kho tài sản, thông tin giao nhận, thông tin sản phẩm,… Odoo hỗ trợ tạo nhanh hóa đơn mua từ thông tin trên đơn mua hàng.</w:t>
      </w:r>
    </w:p>
    <w:p w:rsidR="00826B51" w:rsidRPr="001C0EAE" w:rsidRDefault="00826B51" w:rsidP="00826B51">
      <w:pPr>
        <w:pStyle w:val="Nidungvnbn"/>
        <w:numPr>
          <w:ilvl w:val="0"/>
          <w:numId w:val="34"/>
        </w:numPr>
      </w:pPr>
      <w:r w:rsidRPr="001C0EAE">
        <w:t>Bước 5 - Hóa đơn mua: Quản lý hóa đơn mua với đầy đủ thông tin nhà cung cấp, thông tin sản phẩm, thông tin giao nhận,… Odoo hỗ trợ tạo nhanh hóa đơn mua từ thông tin trên đơn mua hàng hoặc phiếu nhận hàng.</w:t>
      </w:r>
    </w:p>
    <w:p w:rsidR="00826B51" w:rsidRPr="001C0EAE" w:rsidRDefault="00826B51" w:rsidP="00826B51">
      <w:pPr>
        <w:pStyle w:val="Nidungvnbn"/>
        <w:numPr>
          <w:ilvl w:val="0"/>
          <w:numId w:val="36"/>
        </w:numPr>
        <w:ind w:left="810"/>
      </w:pPr>
      <w:r w:rsidRPr="001C0EAE">
        <w:t>Điều chỉnh: Theo dõi, quản lý lịch sử quá trình biến động tài sản về giá trị, thời gian khấu hao.</w:t>
      </w:r>
    </w:p>
    <w:p w:rsidR="00826B51" w:rsidRPr="001C0EAE" w:rsidRDefault="00826B51" w:rsidP="00826B51">
      <w:pPr>
        <w:pStyle w:val="Nidungvnbn"/>
        <w:numPr>
          <w:ilvl w:val="0"/>
          <w:numId w:val="36"/>
        </w:numPr>
        <w:ind w:left="810"/>
      </w:pPr>
      <w:r w:rsidRPr="001C0EAE">
        <w:t>Điều chuyển: Theo dõi, quản lý thông tin điều chuyển tài sản giữa các tổ chức, phòng ban, nhân viên. Hệ thống tự động hạch toán tăng tài sản tương ứng tại tổ chức nhận tài sản sau điều chuyển và ngừng trích khấu hao/phân bổ chi phí tại tổ chức thực hiện điều chuyển.</w:t>
      </w:r>
    </w:p>
    <w:p w:rsidR="00826B51" w:rsidRPr="001C0EAE" w:rsidRDefault="00826B51" w:rsidP="00826B51">
      <w:pPr>
        <w:pStyle w:val="Nidungvnbn"/>
        <w:numPr>
          <w:ilvl w:val="0"/>
          <w:numId w:val="36"/>
        </w:numPr>
        <w:ind w:left="810"/>
      </w:pPr>
      <w:r w:rsidRPr="001C0EAE">
        <w:t>Khấu hao: Odoo cho phép quản lý thông tin và tự động phân bổ khấu hao cho nhiều đối tượng (phòng ban, tổ chức khác) theo thông tin cập nhật mới nhất của tài sản.</w:t>
      </w:r>
    </w:p>
    <w:p w:rsidR="00826B51" w:rsidRPr="001C0EAE" w:rsidRDefault="00826B51" w:rsidP="00826B51">
      <w:pPr>
        <w:pStyle w:val="Nidungvnbn"/>
        <w:numPr>
          <w:ilvl w:val="0"/>
          <w:numId w:val="36"/>
        </w:numPr>
        <w:ind w:left="810"/>
      </w:pPr>
      <w:r w:rsidRPr="001C0EAE">
        <w:t>Cấp phát: Theo dõi thông tin cấp phát/thu hồi sử dụng tài sản trong nội bộ tổ chức: thông tin tài sản, đối tượng nhận tài sản, trạng tháo tài sản…</w:t>
      </w:r>
    </w:p>
    <w:p w:rsidR="00826B51" w:rsidRPr="001C0EAE" w:rsidRDefault="00826B51" w:rsidP="00826B51">
      <w:pPr>
        <w:pStyle w:val="Nidungvnbn"/>
        <w:numPr>
          <w:ilvl w:val="0"/>
          <w:numId w:val="36"/>
        </w:numPr>
        <w:ind w:left="810"/>
      </w:pPr>
      <w:r w:rsidRPr="001C0EAE">
        <w:t>Sửa chữa, kiểm định, bảo hiểm: Tự động lập kế hoạch bảo trì, kiểm định, mua bảo hiểm định kỳ cho tài sản. Theo dõi, ghi chép và quản lý các thông tin, chi phí bảo dưỡng, sửa chữa,... liên quan đến tài sản.</w:t>
      </w:r>
    </w:p>
    <w:p w:rsidR="00826B51" w:rsidRPr="001C0EAE" w:rsidRDefault="00826B51" w:rsidP="00826B51">
      <w:pPr>
        <w:pStyle w:val="Nidungvnbn"/>
        <w:numPr>
          <w:ilvl w:val="0"/>
          <w:numId w:val="36"/>
        </w:numPr>
        <w:ind w:left="810"/>
      </w:pPr>
      <w:r w:rsidRPr="001C0EAE">
        <w:t>Kiểm kê: Hỗ trợ lập kế hoạch kiểm kê tài sản theo nhóm tài sản, loại tài sản, phòng ban, bộ phận, khu vực/vị trí.</w:t>
      </w:r>
    </w:p>
    <w:p w:rsidR="00826B51" w:rsidRPr="001C0EAE" w:rsidRDefault="00826B51" w:rsidP="00826B51">
      <w:pPr>
        <w:pStyle w:val="Nidungvnbn"/>
        <w:numPr>
          <w:ilvl w:val="0"/>
          <w:numId w:val="36"/>
        </w:numPr>
        <w:ind w:left="810"/>
      </w:pPr>
      <w:r w:rsidRPr="001C0EAE">
        <w:t>Thanh lý: Quản lý thông tin thanh lý/nhượng bán tài sản và hỗ trợ tự động hạch toán giảm tài sản sau khi thanh lý/nhượng bán tài sản.</w:t>
      </w:r>
    </w:p>
    <w:p w:rsidR="00826B51" w:rsidRPr="001C0EAE" w:rsidRDefault="00826B51" w:rsidP="00826B51">
      <w:pPr>
        <w:pStyle w:val="Chng"/>
        <w:numPr>
          <w:ilvl w:val="0"/>
          <w:numId w:val="0"/>
        </w:numPr>
      </w:pPr>
      <w:bookmarkStart w:id="34" w:name="_Toc91684027"/>
      <w:r w:rsidRPr="001C0EAE">
        <w:lastRenderedPageBreak/>
        <w:t>CHƯƠNG 5 – DEMO QUY TRÌNH NGHIỆP VỤ TRÊN PHẦN MỀM ERP ODOO</w:t>
      </w:r>
      <w:bookmarkEnd w:id="34"/>
    </w:p>
    <w:p w:rsidR="00826B51" w:rsidRPr="001C0EAE" w:rsidRDefault="00826B51" w:rsidP="00826B51">
      <w:pPr>
        <w:pStyle w:val="Tiumccp1"/>
      </w:pPr>
      <w:bookmarkStart w:id="35" w:name="_Toc91684028"/>
      <w:r w:rsidRPr="001C0EAE">
        <w:t>5.1 Kịch bản</w:t>
      </w:r>
      <w:bookmarkEnd w:id="35"/>
    </w:p>
    <w:p w:rsidR="00826B51" w:rsidRPr="001C0EAE" w:rsidRDefault="00826B51" w:rsidP="00826B51">
      <w:pPr>
        <w:pStyle w:val="Nidungvnbn"/>
      </w:pPr>
      <w:r w:rsidRPr="001C0EAE">
        <w:t xml:space="preserve">Trước hết, Odoo cho phép quản lý quy trình mua sắm tài sản, trang vật tư thiết bị. Đầu tiền, đối với yêu cầu mua hàng, nhân viên sẽ tạo lập và quản lý những yêu cầu trong việc mua sắm tài sản, vật tư thiết bị từ các phòng ban với các thông tin như chủng, loại số lượng,…. Tiếp theo, việc thu nhập chào giá, công việc quản ly thông tin và hỗ trợ đánh giá đối với các nhà cung cấp khác nhau về chi tiết các thông tin đối tác, mức giá, sản phẩm,…. Đối với đơn mua hàng thì việc quản lý thông tin mua hàng chi tiết theo các mục như đối tác, sản phẩm,…. Odoo hỗ trợ tạo nhanh các đơn mua hàng từ những thông tin yêu cầu mua hàng hoặc chào giá. Đến quá trình nhận hàng, việc lưu trữ thông tin, nhập kho tài sản, thông tin giao nhận, thông tin sản phẩm,…. Odoo hỗ trợ tạo nhanh hóa đơn mua từ thông tin đơn hàng. Kế đến, việc quản lý hóa đơn mua với đầy đủ thông tin nhà cung cấp, thông tin sản phẩm, thông tin giao nhận,…. Nhờ Odoo sẽ giúp tạo nhanh các hóa đơn mua từ thông tin trên đơn mua hàng hoặc phiếu nhận hàng. Đối với quy trình điều chỉnh, nhân viên sẽ theo dõi và quản lý lịch sử quá trình biến động tài sản về giá trị, thời gian khấu hao. Trong quá trình điều chuyển, nhân viên sẽ quản lý các thông tin điều chuyển tài sản giữa các tổ chúng, phòng ban, nhân viên. Hệ thống sẽ tự động hạch toán tăng tài sản tương ứng tại tổ chức nhận tài sản sau khi điều chuyển và ngừng trích khấu khao/phân bổ chi phí tổ chức thực hiện điều chuyển. Trong việc khấu hao, hệ thống Odoo sẽ cho phép quản lý thông tin và tự động phân bổ khấu hao cho nhiều đối tượng (phòng ban, tổ chức khác) theo thông tin cập nhật mới nhất của tài sản. Tiếp đến việc cấp phát cần theo dõi các thông tin cấp phát/thu hồi việc sử dụng tài sản trong nội bộ tổ chức như thông tin tài sản, đối tượng nhận tài sản, trạng thái tài sản,…. Đến bước sửa chữa, kiểm định và bảo hiểm, nhân viên sẽ tự động lập kế hoạch bảo trỉ, mua bảo hiểm định kỳ cho tài sản. Theo dõi, ghi chép và quản lý thông tin, chi phí bảo dưỡng, </w:t>
      </w:r>
      <w:r w:rsidRPr="001C0EAE">
        <w:lastRenderedPageBreak/>
        <w:t xml:space="preserve">sửa chữa,… liên quan đến tài sản. Đến với việc kiểm kê, nhân viên lập kế hoạch kiểm kê tài sản theo nhóm tài sản, loại tài sản, phòng ban, bộ phận, khu vực/vị trí. Cuối cùng quá trình thanh lý, các thông tin thanh lý/nhượng bán sài sản sẽ phải được quản lý chặt chẽ và hỗ trợ việc tự động hạch toán giảm tài sản sau khi thanh lý/nhượng bán tài sản. </w:t>
      </w:r>
    </w:p>
    <w:p w:rsidR="00826B51" w:rsidRPr="001C0EAE" w:rsidRDefault="00826B51" w:rsidP="00826B51">
      <w:pPr>
        <w:pStyle w:val="Tiumccp1"/>
      </w:pPr>
      <w:bookmarkStart w:id="36" w:name="_Toc91684029"/>
      <w:r w:rsidRPr="001C0EAE">
        <w:t>5.2 Dữ liệu sử dụng cho kịch bản.</w:t>
      </w:r>
      <w:bookmarkEnd w:id="36"/>
    </w:p>
    <w:p w:rsidR="00826B51" w:rsidRPr="001C0EAE" w:rsidRDefault="00826B51" w:rsidP="00826B51">
      <w:pPr>
        <w:pStyle w:val="Tiumccp2"/>
      </w:pPr>
      <w:bookmarkStart w:id="37" w:name="_Toc91684030"/>
      <w:r w:rsidRPr="001C0EAE">
        <w:t>5.2.1 Bảng số lượng tài sản cố định của công ty</w:t>
      </w:r>
      <w:bookmarkEnd w:id="37"/>
    </w:p>
    <w:tbl>
      <w:tblPr>
        <w:tblW w:w="9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7"/>
        <w:gridCol w:w="3317"/>
        <w:gridCol w:w="3317"/>
      </w:tblGrid>
      <w:tr w:rsidR="00826B51" w:rsidRPr="001C0EAE" w:rsidTr="000A6AAF">
        <w:trPr>
          <w:trHeight w:val="288"/>
        </w:trPr>
        <w:tc>
          <w:tcPr>
            <w:tcW w:w="3317"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Sản phẩm</w:t>
            </w:r>
          </w:p>
        </w:tc>
        <w:tc>
          <w:tcPr>
            <w:tcW w:w="3317"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Số lượng được kiểm</w:t>
            </w:r>
          </w:p>
        </w:tc>
        <w:tc>
          <w:tcPr>
            <w:tcW w:w="3317"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Số lượng hiện có</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Bô bàn ghế văn phòng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Bô bàn ghế văn phòng</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CPU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CPU</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Card đồ họa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12.00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12.00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Card đồ họa</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12</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12</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Laptop Asus Vivobook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11.00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11.00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11.00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11.00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11</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11</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Máy tính để bàn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53.00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53.00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53.00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53.00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Máy tính để bàn</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53</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53</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Xe máy giao hàng (2)</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(2)</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máy giao hàng</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máy giao hàng</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xe tải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1.00</w:t>
            </w:r>
          </w:p>
        </w:tc>
      </w:tr>
      <w:tr w:rsidR="00826B51" w:rsidRPr="001C0EAE" w:rsidTr="000A6AAF">
        <w:trPr>
          <w:trHeight w:val="288"/>
        </w:trPr>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 xml:space="preserve">    WH/Stock (1)</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1.00</w:t>
            </w:r>
          </w:p>
        </w:tc>
        <w:tc>
          <w:tcPr>
            <w:tcW w:w="3317"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1.00</w:t>
            </w:r>
          </w:p>
        </w:tc>
      </w:tr>
      <w:tr w:rsidR="00826B51" w:rsidRPr="001C0EAE" w:rsidTr="000A6AAF">
        <w:trPr>
          <w:trHeight w:val="288"/>
        </w:trPr>
        <w:tc>
          <w:tcPr>
            <w:tcW w:w="3317"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3317"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3317" w:type="dxa"/>
            <w:shd w:val="clear" w:color="auto" w:fill="auto"/>
            <w:vAlign w:val="bottom"/>
            <w:hideMark/>
          </w:tcPr>
          <w:p w:rsidR="00826B51" w:rsidRPr="001C0EAE" w:rsidRDefault="00826B51" w:rsidP="000A6AAF">
            <w:pPr>
              <w:keepNext/>
              <w:jc w:val="right"/>
              <w:rPr>
                <w:color w:val="000000"/>
                <w:sz w:val="22"/>
                <w:szCs w:val="22"/>
              </w:rPr>
            </w:pPr>
            <w:r w:rsidRPr="001C0EAE">
              <w:rPr>
                <w:color w:val="000000"/>
                <w:sz w:val="22"/>
                <w:szCs w:val="22"/>
              </w:rPr>
              <w:t>1</w:t>
            </w:r>
          </w:p>
        </w:tc>
      </w:tr>
    </w:tbl>
    <w:p w:rsidR="00826B51" w:rsidRPr="001C0EAE" w:rsidRDefault="00826B51" w:rsidP="00826B51">
      <w:pPr>
        <w:pStyle w:val="Caption"/>
      </w:pPr>
      <w:bookmarkStart w:id="38" w:name="_Toc91684118"/>
      <w:r w:rsidRPr="001C0EAE">
        <w:t>Bảng số lượng tài sản cố định của công ty</w:t>
      </w:r>
      <w:bookmarkEnd w:id="38"/>
    </w:p>
    <w:p w:rsidR="00826B51" w:rsidRPr="001C0EAE" w:rsidRDefault="00826B51" w:rsidP="00826B51">
      <w:pPr>
        <w:pStyle w:val="Tiumccp2"/>
      </w:pPr>
      <w:bookmarkStart w:id="39" w:name="_Toc91684031"/>
      <w:r w:rsidRPr="001C0EAE">
        <w:t>5.2.2 Bảng chi tiết phiếu nhập kho</w:t>
      </w:r>
      <w:bookmarkEnd w:id="39"/>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0"/>
        <w:gridCol w:w="1980"/>
        <w:gridCol w:w="1710"/>
        <w:gridCol w:w="1710"/>
        <w:gridCol w:w="1980"/>
      </w:tblGrid>
      <w:tr w:rsidR="00826B51" w:rsidRPr="001C0EAE" w:rsidTr="000A6AAF">
        <w:trPr>
          <w:trHeight w:val="288"/>
        </w:trPr>
        <w:tc>
          <w:tcPr>
            <w:tcW w:w="252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w:t>
            </w:r>
          </w:p>
        </w:tc>
        <w:tc>
          <w:tcPr>
            <w:tcW w:w="198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Mã phiếu</w:t>
            </w:r>
          </w:p>
        </w:tc>
        <w:tc>
          <w:tcPr>
            <w:tcW w:w="171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Sản phẩm</w:t>
            </w:r>
          </w:p>
        </w:tc>
        <w:tc>
          <w:tcPr>
            <w:tcW w:w="171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Hoàn thành</w:t>
            </w:r>
          </w:p>
        </w:tc>
        <w:tc>
          <w:tcPr>
            <w:tcW w:w="198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Bô bàn ghế văn phòng (1)</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14:20:58</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WH/IN/00006</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Bô bàn ghế văn phòng</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lastRenderedPageBreak/>
              <w:t>CPU (1)</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14:33:22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Số lượng sản phẩm đã cập nhật</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CPU</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Card đồ họa (1)</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12.0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14:34:27</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Số lượng sản phẩm đã cập nhật</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Card đồ họa</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Laptop Asus Vivobook (9)</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28.0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2021-12-27 06:32:58</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WH/IN/00001</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10</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14:25:13</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WH/IN/00007</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15:06:22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WH/IN/00010</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 06:09:02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WH/IN/00011</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10</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06:45:50</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WH/OUT/00001</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15:41:31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WH/OUT/00004</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15:29:54</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RO/00003</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07:59:40</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RO/00001</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15:29:54</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RO/00003</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Máy tính để bàn (4)</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55.0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14:49:39</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WH/IN/00009</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Máy tính để bàn</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14:49:48</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WH/IN/00008</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Máy tính để bàn</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14:21:03</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Số lượng sản phẩm đã cập nhật</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Máy tính để bàn</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50</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14:43:42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WH/OUT/00003</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Máy tính để bàn</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Xe máy giao hàng (2)</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2.0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07:12:59</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WH/IN/00002</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máy giao hàng</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14:22:59</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WH/IN/00005</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máy giao hàng</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xe tải (4)</w:t>
            </w:r>
          </w:p>
        </w:tc>
        <w:tc>
          <w:tcPr>
            <w:tcW w:w="1980" w:type="dxa"/>
            <w:shd w:val="clear" w:color="auto" w:fill="E9ECEF"/>
            <w:vAlign w:val="bottom"/>
            <w:hideMark/>
          </w:tcPr>
          <w:p w:rsidR="00826B51" w:rsidRPr="001C0EAE" w:rsidRDefault="00826B51" w:rsidP="000A6AAF">
            <w:pPr>
              <w:rPr>
                <w:b/>
                <w:bCs/>
                <w:color w:val="000000"/>
                <w:sz w:val="22"/>
                <w:szCs w:val="22"/>
              </w:rPr>
            </w:pPr>
          </w:p>
        </w:tc>
        <w:tc>
          <w:tcPr>
            <w:tcW w:w="1710" w:type="dxa"/>
            <w:shd w:val="clear" w:color="auto" w:fill="E9ECEF"/>
            <w:vAlign w:val="bottom"/>
            <w:hideMark/>
          </w:tcPr>
          <w:p w:rsidR="00826B51" w:rsidRPr="001C0EAE" w:rsidRDefault="00826B51" w:rsidP="000A6AAF">
            <w:pPr>
              <w:rPr>
                <w:sz w:val="20"/>
                <w:szCs w:val="20"/>
              </w:rPr>
            </w:pPr>
          </w:p>
        </w:tc>
        <w:tc>
          <w:tcPr>
            <w:tcW w:w="1710" w:type="dxa"/>
            <w:shd w:val="clear" w:color="auto" w:fill="E9ECEF"/>
            <w:vAlign w:val="bottom"/>
            <w:hideMark/>
          </w:tcPr>
          <w:p w:rsidR="00826B51" w:rsidRPr="001C0EAE" w:rsidRDefault="00826B51" w:rsidP="000A6AAF">
            <w:pPr>
              <w:rPr>
                <w:b/>
                <w:bCs/>
                <w:color w:val="000000"/>
                <w:sz w:val="22"/>
                <w:szCs w:val="22"/>
              </w:rPr>
            </w:pPr>
            <w:r w:rsidRPr="001C0EAE">
              <w:rPr>
                <w:b/>
                <w:bCs/>
                <w:color w:val="000000"/>
                <w:sz w:val="22"/>
                <w:szCs w:val="22"/>
              </w:rPr>
              <w:t>4.0</w:t>
            </w:r>
          </w:p>
        </w:tc>
        <w:tc>
          <w:tcPr>
            <w:tcW w:w="1980" w:type="dxa"/>
            <w:shd w:val="clear" w:color="auto" w:fill="E9ECEF"/>
            <w:vAlign w:val="bottom"/>
            <w:hideMark/>
          </w:tcPr>
          <w:p w:rsidR="00826B51" w:rsidRPr="001C0EAE" w:rsidRDefault="00826B51" w:rsidP="000A6AAF">
            <w:pPr>
              <w:rPr>
                <w:b/>
                <w:bCs/>
                <w:color w:val="000000"/>
                <w:sz w:val="22"/>
                <w:szCs w:val="22"/>
              </w:rPr>
            </w:pP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12:49:32</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WH/IN/00003</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12:51:15</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WH/IN/00004</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14:43:25</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WH/OUT/00002</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done</w:t>
            </w:r>
          </w:p>
        </w:tc>
      </w:tr>
      <w:tr w:rsidR="00826B51" w:rsidRPr="001C0EAE" w:rsidTr="000A6AAF">
        <w:trPr>
          <w:trHeight w:val="288"/>
        </w:trPr>
        <w:tc>
          <w:tcPr>
            <w:tcW w:w="25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14:53:26</w:t>
            </w:r>
          </w:p>
        </w:tc>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RO/00002</w:t>
            </w:r>
          </w:p>
        </w:tc>
        <w:tc>
          <w:tcPr>
            <w:tcW w:w="171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171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w:t>
            </w:r>
          </w:p>
        </w:tc>
        <w:tc>
          <w:tcPr>
            <w:tcW w:w="198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done</w:t>
            </w:r>
          </w:p>
        </w:tc>
      </w:tr>
    </w:tbl>
    <w:p w:rsidR="00826B51" w:rsidRPr="00826B51" w:rsidRDefault="00826B51" w:rsidP="00826B51">
      <w:pPr>
        <w:pStyle w:val="Caption"/>
      </w:pPr>
      <w:bookmarkStart w:id="40" w:name="_Toc91684119"/>
      <w:r w:rsidRPr="00826B51">
        <w:t>Bảng chi tiết phiếu nhập kho</w:t>
      </w:r>
      <w:bookmarkEnd w:id="40"/>
    </w:p>
    <w:p w:rsidR="006E03D7" w:rsidRDefault="006E03D7" w:rsidP="00826B51">
      <w:pPr>
        <w:pStyle w:val="Tiumccp2"/>
      </w:pPr>
      <w:bookmarkStart w:id="41" w:name="_Toc91684032"/>
    </w:p>
    <w:p w:rsidR="00826B51" w:rsidRPr="001C0EAE" w:rsidRDefault="00826B51" w:rsidP="00826B51">
      <w:pPr>
        <w:pStyle w:val="Tiumccp2"/>
      </w:pPr>
      <w:r w:rsidRPr="001C0EAE">
        <w:lastRenderedPageBreak/>
        <w:t>5.2.3 Bảng ghi nhận tài sản doanh thu</w:t>
      </w:r>
      <w:bookmarkEnd w:id="41"/>
    </w:p>
    <w:tbl>
      <w:tblPr>
        <w:tblW w:w="100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0"/>
        <w:gridCol w:w="1440"/>
        <w:gridCol w:w="1440"/>
        <w:gridCol w:w="1176"/>
        <w:gridCol w:w="1350"/>
        <w:gridCol w:w="1220"/>
        <w:gridCol w:w="1220"/>
        <w:gridCol w:w="803"/>
      </w:tblGrid>
      <w:tr w:rsidR="00826B51" w:rsidRPr="001C0EAE" w:rsidTr="000A6AAF">
        <w:trPr>
          <w:trHeight w:val="288"/>
        </w:trPr>
        <w:tc>
          <w:tcPr>
            <w:tcW w:w="14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Tên tài sản</w:t>
            </w:r>
          </w:p>
        </w:tc>
        <w:tc>
          <w:tcPr>
            <w:tcW w:w="14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mua lại</w:t>
            </w:r>
          </w:p>
        </w:tc>
        <w:tc>
          <w:tcPr>
            <w:tcW w:w="14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Giá trị gốc</w:t>
            </w:r>
          </w:p>
        </w:tc>
        <w:tc>
          <w:tcPr>
            <w:tcW w:w="1176"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Phương thức</w:t>
            </w:r>
          </w:p>
        </w:tc>
        <w:tc>
          <w:tcPr>
            <w:tcW w:w="135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khấu hao đầu tiên</w:t>
            </w:r>
          </w:p>
        </w:tc>
        <w:tc>
          <w:tcPr>
            <w:tcW w:w="122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Giá trị sổ sách</w:t>
            </w:r>
          </w:p>
        </w:tc>
        <w:tc>
          <w:tcPr>
            <w:tcW w:w="122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Giá trị khấu hao</w:t>
            </w:r>
          </w:p>
        </w:tc>
        <w:tc>
          <w:tcPr>
            <w:tcW w:w="80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Acer</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2021-12-15</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18000000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18000000</w:t>
            </w:r>
          </w:p>
        </w:tc>
        <w:tc>
          <w:tcPr>
            <w:tcW w:w="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Đang chạy</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10 cái - 5 năm</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240000000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240000000</w:t>
            </w:r>
          </w:p>
        </w:tc>
        <w:tc>
          <w:tcPr>
            <w:tcW w:w="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Đang chạy</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Bộ bàn ghế - 5 năm</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63000000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50400000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50400000</w:t>
            </w:r>
          </w:p>
        </w:tc>
        <w:tc>
          <w:tcPr>
            <w:tcW w:w="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Đang giữu</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 - 5 năm</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24000000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24000000</w:t>
            </w:r>
          </w:p>
        </w:tc>
        <w:tc>
          <w:tcPr>
            <w:tcW w:w="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Đang chạy</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 - 5 năm</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200000000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160000000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160000000</w:t>
            </w:r>
          </w:p>
        </w:tc>
        <w:tc>
          <w:tcPr>
            <w:tcW w:w="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Đang chạy</w:t>
            </w:r>
          </w:p>
        </w:tc>
      </w:tr>
      <w:tr w:rsidR="00826B51" w:rsidRPr="001C0EAE" w:rsidTr="000A6AAF">
        <w:trPr>
          <w:trHeight w:val="288"/>
        </w:trPr>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P00006: Xe máy giao hàng</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35000000</w:t>
            </w:r>
          </w:p>
        </w:tc>
        <w:tc>
          <w:tcPr>
            <w:tcW w:w="117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Đường thẳng</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2021-11-01</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28000000</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28000000</w:t>
            </w:r>
          </w:p>
        </w:tc>
        <w:tc>
          <w:tcPr>
            <w:tcW w:w="80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Đang chạy</w:t>
            </w:r>
          </w:p>
        </w:tc>
      </w:tr>
    </w:tbl>
    <w:p w:rsidR="00826B51" w:rsidRPr="001C0EAE" w:rsidRDefault="00826B51" w:rsidP="00826B51">
      <w:pPr>
        <w:pStyle w:val="Caption"/>
      </w:pPr>
      <w:bookmarkStart w:id="42" w:name="_Toc91684120"/>
      <w:r w:rsidRPr="001C0EAE">
        <w:t>Bảng ghi nhận tài sản doanh thu</w:t>
      </w:r>
      <w:bookmarkEnd w:id="42"/>
    </w:p>
    <w:p w:rsidR="00826B51" w:rsidRPr="001C0EAE" w:rsidRDefault="00826B51" w:rsidP="00826B51">
      <w:pPr>
        <w:pStyle w:val="Tiumccp2"/>
      </w:pPr>
      <w:bookmarkStart w:id="43" w:name="_Toc91684033"/>
      <w:r w:rsidRPr="001C0EAE">
        <w:t>5.2.4 Bảng sửa chữa tài sản.</w:t>
      </w:r>
      <w:bookmarkEnd w:id="43"/>
    </w:p>
    <w:tbl>
      <w:tblPr>
        <w:tblW w:w="100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70"/>
        <w:gridCol w:w="1248"/>
        <w:gridCol w:w="1272"/>
        <w:gridCol w:w="1626"/>
        <w:gridCol w:w="1254"/>
        <w:gridCol w:w="1440"/>
        <w:gridCol w:w="1350"/>
        <w:gridCol w:w="803"/>
      </w:tblGrid>
      <w:tr w:rsidR="00826B51" w:rsidRPr="001C0EAE" w:rsidTr="000A6AAF">
        <w:trPr>
          <w:trHeight w:val="288"/>
        </w:trPr>
        <w:tc>
          <w:tcPr>
            <w:tcW w:w="117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Độ ưu tiên</w:t>
            </w:r>
          </w:p>
        </w:tc>
        <w:tc>
          <w:tcPr>
            <w:tcW w:w="1248"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Tham chiếu sửa chữa</w:t>
            </w:r>
          </w:p>
        </w:tc>
        <w:tc>
          <w:tcPr>
            <w:tcW w:w="1272"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dự kiến</w:t>
            </w:r>
          </w:p>
        </w:tc>
        <w:tc>
          <w:tcPr>
            <w:tcW w:w="1626"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Sản phẩm cần sửa chữa</w:t>
            </w:r>
          </w:p>
        </w:tc>
        <w:tc>
          <w:tcPr>
            <w:tcW w:w="1254"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Khách hàng</w:t>
            </w:r>
          </w:p>
        </w:tc>
        <w:tc>
          <w:tcPr>
            <w:tcW w:w="14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Địa chỉ giao hàng</w:t>
            </w:r>
          </w:p>
        </w:tc>
        <w:tc>
          <w:tcPr>
            <w:tcW w:w="135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Hết hạn Bảo hành</w:t>
            </w:r>
          </w:p>
        </w:tc>
        <w:tc>
          <w:tcPr>
            <w:tcW w:w="735"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288"/>
        </w:trPr>
        <w:tc>
          <w:tcPr>
            <w:tcW w:w="11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Thông thường</w:t>
            </w:r>
          </w:p>
        </w:tc>
        <w:tc>
          <w:tcPr>
            <w:tcW w:w="124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RO/00003</w:t>
            </w:r>
          </w:p>
        </w:tc>
        <w:tc>
          <w:tcPr>
            <w:tcW w:w="127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62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25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FALSE</w:t>
            </w:r>
          </w:p>
        </w:tc>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FALSE</w:t>
            </w:r>
          </w:p>
        </w:tc>
        <w:tc>
          <w:tcPr>
            <w:tcW w:w="1350" w:type="dxa"/>
            <w:shd w:val="clear" w:color="auto" w:fill="auto"/>
            <w:vAlign w:val="bottom"/>
            <w:hideMark/>
          </w:tcPr>
          <w:p w:rsidR="00826B51" w:rsidRPr="001C0EAE" w:rsidRDefault="00826B51" w:rsidP="000A6AAF">
            <w:pPr>
              <w:rPr>
                <w:color w:val="000000"/>
                <w:sz w:val="22"/>
                <w:szCs w:val="22"/>
              </w:rPr>
            </w:pPr>
          </w:p>
        </w:tc>
        <w:tc>
          <w:tcPr>
            <w:tcW w:w="735"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sửa</w:t>
            </w:r>
          </w:p>
        </w:tc>
      </w:tr>
      <w:tr w:rsidR="00826B51" w:rsidRPr="001C0EAE" w:rsidTr="000A6AAF">
        <w:trPr>
          <w:trHeight w:val="288"/>
        </w:trPr>
        <w:tc>
          <w:tcPr>
            <w:tcW w:w="11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Thông thường</w:t>
            </w:r>
          </w:p>
        </w:tc>
        <w:tc>
          <w:tcPr>
            <w:tcW w:w="124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RO/00002</w:t>
            </w:r>
          </w:p>
        </w:tc>
        <w:tc>
          <w:tcPr>
            <w:tcW w:w="127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2021-12-22</w:t>
            </w:r>
          </w:p>
        </w:tc>
        <w:tc>
          <w:tcPr>
            <w:tcW w:w="162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xe tải</w:t>
            </w:r>
          </w:p>
        </w:tc>
        <w:tc>
          <w:tcPr>
            <w:tcW w:w="125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2022-03-10</w:t>
            </w:r>
          </w:p>
        </w:tc>
        <w:tc>
          <w:tcPr>
            <w:tcW w:w="735"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sửa</w:t>
            </w:r>
          </w:p>
        </w:tc>
      </w:tr>
      <w:tr w:rsidR="00826B51" w:rsidRPr="001C0EAE" w:rsidTr="000A6AAF">
        <w:trPr>
          <w:trHeight w:val="288"/>
        </w:trPr>
        <w:tc>
          <w:tcPr>
            <w:tcW w:w="11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Thông thường</w:t>
            </w:r>
          </w:p>
        </w:tc>
        <w:tc>
          <w:tcPr>
            <w:tcW w:w="124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RO/00001</w:t>
            </w:r>
          </w:p>
        </w:tc>
        <w:tc>
          <w:tcPr>
            <w:tcW w:w="127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2021-12-15</w:t>
            </w:r>
          </w:p>
        </w:tc>
        <w:tc>
          <w:tcPr>
            <w:tcW w:w="1626"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Laptop Asus Vivobook</w:t>
            </w:r>
          </w:p>
        </w:tc>
        <w:tc>
          <w:tcPr>
            <w:tcW w:w="125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144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135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2023-01-13</w:t>
            </w:r>
          </w:p>
        </w:tc>
        <w:tc>
          <w:tcPr>
            <w:tcW w:w="735"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Đã sửa</w:t>
            </w:r>
          </w:p>
        </w:tc>
      </w:tr>
    </w:tbl>
    <w:p w:rsidR="00826B51" w:rsidRPr="001C0EAE" w:rsidRDefault="00826B51" w:rsidP="00826B51">
      <w:pPr>
        <w:pStyle w:val="Caption"/>
      </w:pPr>
      <w:bookmarkStart w:id="44" w:name="_Toc91684121"/>
      <w:r w:rsidRPr="001C0EAE">
        <w:t>Bảng sửa chữa tài sản.</w:t>
      </w:r>
      <w:bookmarkEnd w:id="44"/>
    </w:p>
    <w:p w:rsidR="00826B51" w:rsidRPr="001C0EAE" w:rsidRDefault="00826B51" w:rsidP="00826B51">
      <w:pPr>
        <w:pStyle w:val="Tiumccp2"/>
      </w:pPr>
      <w:bookmarkStart w:id="45" w:name="_Toc91684034"/>
      <w:r w:rsidRPr="001C0EAE">
        <w:t>5.2.5 Bảng đơn bán hàng</w:t>
      </w:r>
      <w:bookmarkEnd w:id="45"/>
    </w:p>
    <w:tbl>
      <w:tblPr>
        <w:tblW w:w="100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0"/>
        <w:gridCol w:w="2160"/>
        <w:gridCol w:w="1800"/>
        <w:gridCol w:w="2160"/>
        <w:gridCol w:w="1220"/>
        <w:gridCol w:w="1750"/>
      </w:tblGrid>
      <w:tr w:rsidR="00826B51" w:rsidRPr="001C0EAE" w:rsidTr="000A6AAF">
        <w:trPr>
          <w:trHeight w:val="288"/>
        </w:trPr>
        <w:tc>
          <w:tcPr>
            <w:tcW w:w="99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Mã đơn hàng</w:t>
            </w:r>
          </w:p>
        </w:tc>
        <w:tc>
          <w:tcPr>
            <w:tcW w:w="21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tạo</w:t>
            </w:r>
          </w:p>
        </w:tc>
        <w:tc>
          <w:tcPr>
            <w:tcW w:w="180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Khách hàng</w:t>
            </w:r>
          </w:p>
        </w:tc>
        <w:tc>
          <w:tcPr>
            <w:tcW w:w="21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Nhân viên kinh doanh</w:t>
            </w:r>
          </w:p>
        </w:tc>
        <w:tc>
          <w:tcPr>
            <w:tcW w:w="122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Tổng</w:t>
            </w:r>
          </w:p>
        </w:tc>
        <w:tc>
          <w:tcPr>
            <w:tcW w:w="175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288"/>
        </w:trPr>
        <w:tc>
          <w:tcPr>
            <w:tcW w:w="99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S00004</w:t>
            </w:r>
          </w:p>
        </w:tc>
        <w:tc>
          <w:tcPr>
            <w:tcW w:w="21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15:41:12</w:t>
            </w:r>
          </w:p>
        </w:tc>
        <w:tc>
          <w:tcPr>
            <w:tcW w:w="1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7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bán hàng</w:t>
            </w:r>
          </w:p>
        </w:tc>
      </w:tr>
      <w:tr w:rsidR="00826B51" w:rsidRPr="001C0EAE" w:rsidTr="000A6AAF">
        <w:trPr>
          <w:trHeight w:val="288"/>
        </w:trPr>
        <w:tc>
          <w:tcPr>
            <w:tcW w:w="99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S00002</w:t>
            </w:r>
          </w:p>
        </w:tc>
        <w:tc>
          <w:tcPr>
            <w:tcW w:w="21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14:43:01</w:t>
            </w:r>
          </w:p>
        </w:tc>
        <w:tc>
          <w:tcPr>
            <w:tcW w:w="1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200000000</w:t>
            </w:r>
          </w:p>
        </w:tc>
        <w:tc>
          <w:tcPr>
            <w:tcW w:w="17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bán hàng</w:t>
            </w:r>
          </w:p>
        </w:tc>
      </w:tr>
      <w:tr w:rsidR="00826B51" w:rsidRPr="001C0EAE" w:rsidTr="000A6AAF">
        <w:trPr>
          <w:trHeight w:val="288"/>
        </w:trPr>
        <w:tc>
          <w:tcPr>
            <w:tcW w:w="99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S00001</w:t>
            </w:r>
          </w:p>
        </w:tc>
        <w:tc>
          <w:tcPr>
            <w:tcW w:w="21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06:17:01</w:t>
            </w:r>
          </w:p>
        </w:tc>
        <w:tc>
          <w:tcPr>
            <w:tcW w:w="180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122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75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Đơn bán hàng</w:t>
            </w:r>
          </w:p>
        </w:tc>
      </w:tr>
    </w:tbl>
    <w:p w:rsidR="00826B51" w:rsidRPr="001C0EAE" w:rsidRDefault="00826B51" w:rsidP="00826B51">
      <w:pPr>
        <w:pStyle w:val="Caption"/>
      </w:pPr>
      <w:bookmarkStart w:id="46" w:name="_Toc91684122"/>
      <w:r w:rsidRPr="001C0EAE">
        <w:lastRenderedPageBreak/>
        <w:t>Bảng đơn bán hàng</w:t>
      </w:r>
      <w:bookmarkEnd w:id="46"/>
    </w:p>
    <w:p w:rsidR="00826B51" w:rsidRPr="001C0EAE" w:rsidRDefault="00826B51" w:rsidP="00826B51">
      <w:pPr>
        <w:pStyle w:val="Tiumccp2"/>
      </w:pPr>
      <w:bookmarkStart w:id="47" w:name="_Toc91684035"/>
      <w:r>
        <w:t>5.2.6</w:t>
      </w:r>
      <w:r w:rsidRPr="001C0EAE">
        <w:t xml:space="preserve"> bảng đơn mua hàng</w:t>
      </w:r>
      <w:bookmarkEnd w:id="47"/>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8"/>
        <w:gridCol w:w="3292"/>
        <w:gridCol w:w="2340"/>
        <w:gridCol w:w="2160"/>
      </w:tblGrid>
      <w:tr w:rsidR="00826B51" w:rsidRPr="001C0EAE" w:rsidTr="000A6AAF">
        <w:trPr>
          <w:trHeight w:val="288"/>
        </w:trPr>
        <w:tc>
          <w:tcPr>
            <w:tcW w:w="2108"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Đại diện mua hàng</w:t>
            </w:r>
          </w:p>
        </w:tc>
        <w:tc>
          <w:tcPr>
            <w:tcW w:w="3292"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Hạn chốt đặt</w:t>
            </w:r>
          </w:p>
        </w:tc>
        <w:tc>
          <w:tcPr>
            <w:tcW w:w="23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Tổng</w:t>
            </w:r>
          </w:p>
        </w:tc>
        <w:tc>
          <w:tcPr>
            <w:tcW w:w="21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576"/>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 06:07:52</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576"/>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15:05:08</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60000000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nguyenkhanhminh31</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2021-12-16 14:39:51</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170100000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nguyenkhanhminh31</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14:26:59</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19950000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576"/>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14:23:36</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14:17:53</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63000000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12:56:37</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35000000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12:50:21</w:t>
            </w:r>
          </w:p>
        </w:tc>
        <w:tc>
          <w:tcPr>
            <w:tcW w:w="2340" w:type="dxa"/>
            <w:shd w:val="clear" w:color="auto" w:fill="auto"/>
            <w:vAlign w:val="bottom"/>
            <w:hideMark/>
          </w:tcPr>
          <w:p w:rsidR="00826B51" w:rsidRPr="001C0EAE" w:rsidRDefault="00826B51" w:rsidP="000A6AAF">
            <w:pPr>
              <w:jc w:val="right"/>
              <w:rPr>
                <w:color w:val="000000"/>
                <w:sz w:val="22"/>
                <w:szCs w:val="22"/>
              </w:rPr>
            </w:pP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12:44:42</w:t>
            </w:r>
          </w:p>
        </w:tc>
        <w:tc>
          <w:tcPr>
            <w:tcW w:w="2340" w:type="dxa"/>
            <w:shd w:val="clear" w:color="auto" w:fill="auto"/>
            <w:vAlign w:val="bottom"/>
            <w:hideMark/>
          </w:tcPr>
          <w:p w:rsidR="00826B51" w:rsidRPr="001C0EAE" w:rsidRDefault="00826B51" w:rsidP="000A6AAF">
            <w:pPr>
              <w:jc w:val="right"/>
              <w:rPr>
                <w:color w:val="000000"/>
                <w:sz w:val="22"/>
                <w:szCs w:val="22"/>
              </w:rPr>
            </w:pP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288"/>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 07:07:39</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35000000</w:t>
            </w:r>
          </w:p>
        </w:tc>
        <w:tc>
          <w:tcPr>
            <w:tcW w:w="216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Đơn mua hàng</w:t>
            </w:r>
          </w:p>
        </w:tc>
      </w:tr>
      <w:tr w:rsidR="00826B51" w:rsidRPr="001C0EAE" w:rsidTr="000A6AAF">
        <w:trPr>
          <w:trHeight w:val="576"/>
        </w:trPr>
        <w:tc>
          <w:tcPr>
            <w:tcW w:w="210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Hậu Nguyễn</w:t>
            </w:r>
          </w:p>
        </w:tc>
        <w:tc>
          <w:tcPr>
            <w:tcW w:w="3292"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2021-12-27 06:23:48</w:t>
            </w:r>
          </w:p>
        </w:tc>
        <w:tc>
          <w:tcPr>
            <w:tcW w:w="23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330000000</w:t>
            </w:r>
          </w:p>
        </w:tc>
        <w:tc>
          <w:tcPr>
            <w:tcW w:w="216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Đơn mua hàng</w:t>
            </w:r>
          </w:p>
        </w:tc>
      </w:tr>
    </w:tbl>
    <w:p w:rsidR="00826B51" w:rsidRDefault="00826B51" w:rsidP="006E03D7">
      <w:pPr>
        <w:pStyle w:val="Caption"/>
      </w:pPr>
      <w:bookmarkStart w:id="48" w:name="_Toc91684123"/>
      <w:r w:rsidRPr="00826B51">
        <w:t>Bảng đơn mua hàng</w:t>
      </w:r>
      <w:bookmarkEnd w:id="48"/>
    </w:p>
    <w:p w:rsidR="00826B51" w:rsidRPr="001C0EAE" w:rsidRDefault="00826B51" w:rsidP="00826B51">
      <w:pPr>
        <w:pStyle w:val="Tiumccp2"/>
      </w:pPr>
      <w:bookmarkStart w:id="49" w:name="_Toc91684036"/>
      <w:r>
        <w:t>5.2.7</w:t>
      </w:r>
      <w:r w:rsidRPr="001C0EAE">
        <w:t xml:space="preserve"> Bảng hóa đơn khách hàng</w:t>
      </w:r>
      <w:bookmarkEnd w:id="49"/>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28"/>
        <w:gridCol w:w="1644"/>
        <w:gridCol w:w="1308"/>
        <w:gridCol w:w="1260"/>
        <w:gridCol w:w="1260"/>
        <w:gridCol w:w="1350"/>
        <w:gridCol w:w="1350"/>
      </w:tblGrid>
      <w:tr w:rsidR="00826B51" w:rsidRPr="001C0EAE" w:rsidTr="000A6AAF">
        <w:trPr>
          <w:trHeight w:val="288"/>
        </w:trPr>
        <w:tc>
          <w:tcPr>
            <w:tcW w:w="1728"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Số</w:t>
            </w:r>
          </w:p>
        </w:tc>
        <w:tc>
          <w:tcPr>
            <w:tcW w:w="1644"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Hiển thị tên đối tác ở hóa đơn</w:t>
            </w:r>
          </w:p>
        </w:tc>
        <w:tc>
          <w:tcPr>
            <w:tcW w:w="1308"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hóa đơn</w:t>
            </w:r>
          </w:p>
        </w:tc>
        <w:tc>
          <w:tcPr>
            <w:tcW w:w="12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phải trả</w:t>
            </w:r>
          </w:p>
        </w:tc>
        <w:tc>
          <w:tcPr>
            <w:tcW w:w="12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Tổng số đã ký</w:t>
            </w:r>
          </w:p>
        </w:tc>
        <w:tc>
          <w:tcPr>
            <w:tcW w:w="135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Tình trạng thanh toán</w:t>
            </w:r>
          </w:p>
        </w:tc>
        <w:tc>
          <w:tcPr>
            <w:tcW w:w="135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288"/>
        </w:trPr>
        <w:tc>
          <w:tcPr>
            <w:tcW w:w="172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INV/2021/00005</w:t>
            </w:r>
          </w:p>
        </w:tc>
        <w:tc>
          <w:tcPr>
            <w:tcW w:w="164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1308"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Thanh toán</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72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INV/2021/00004</w:t>
            </w:r>
          </w:p>
        </w:tc>
        <w:tc>
          <w:tcPr>
            <w:tcW w:w="164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Phần mềm thiết bị tin học</w:t>
            </w:r>
          </w:p>
        </w:tc>
        <w:tc>
          <w:tcPr>
            <w:tcW w:w="1308"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Thanh toán</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576"/>
        </w:trPr>
        <w:tc>
          <w:tcPr>
            <w:tcW w:w="172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INV/2021/00003</w:t>
            </w:r>
          </w:p>
        </w:tc>
        <w:tc>
          <w:tcPr>
            <w:tcW w:w="164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TY TNHH ĐẦU TƯ VÀ PHÁT TRIỂN CÔNG NGHỆ AT MEDIA</w:t>
            </w:r>
          </w:p>
        </w:tc>
        <w:tc>
          <w:tcPr>
            <w:tcW w:w="1308"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2022-01-12</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21000000</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Thanh toán</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72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INV/2021/00002</w:t>
            </w:r>
          </w:p>
        </w:tc>
        <w:tc>
          <w:tcPr>
            <w:tcW w:w="164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308"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200000000</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Thanh toán</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576"/>
        </w:trPr>
        <w:tc>
          <w:tcPr>
            <w:tcW w:w="1728"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INV/2021/00001</w:t>
            </w:r>
          </w:p>
        </w:tc>
        <w:tc>
          <w:tcPr>
            <w:tcW w:w="1644"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 xml:space="preserve">CÔNG TY TNHH ĐẦU TƯ VÀ PHÁT </w:t>
            </w:r>
            <w:r w:rsidRPr="001C0EAE">
              <w:rPr>
                <w:color w:val="000000"/>
                <w:sz w:val="22"/>
                <w:szCs w:val="22"/>
              </w:rPr>
              <w:lastRenderedPageBreak/>
              <w:t>TRIỂN CÔNG NGHỆ AT MEDIA</w:t>
            </w:r>
          </w:p>
        </w:tc>
        <w:tc>
          <w:tcPr>
            <w:tcW w:w="1308"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lastRenderedPageBreak/>
              <w:t>2021-12-27</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2022-01-26</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330000000</w:t>
            </w:r>
          </w:p>
        </w:tc>
        <w:tc>
          <w:tcPr>
            <w:tcW w:w="135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Thanh toán</w:t>
            </w:r>
          </w:p>
        </w:tc>
        <w:tc>
          <w:tcPr>
            <w:tcW w:w="135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Đã vào sổ</w:t>
            </w:r>
          </w:p>
        </w:tc>
      </w:tr>
    </w:tbl>
    <w:p w:rsidR="00826B51" w:rsidRPr="00826B51" w:rsidRDefault="00826B51" w:rsidP="00826B51">
      <w:pPr>
        <w:pStyle w:val="Caption"/>
      </w:pPr>
      <w:bookmarkStart w:id="50" w:name="_Toc91684124"/>
      <w:r w:rsidRPr="00826B51">
        <w:t>Bảng hóa đơn khách hàng</w:t>
      </w:r>
      <w:bookmarkEnd w:id="50"/>
    </w:p>
    <w:p w:rsidR="00826B51" w:rsidRPr="001C0EAE" w:rsidRDefault="00826B51" w:rsidP="00826B51">
      <w:pPr>
        <w:pStyle w:val="Tiumccp2"/>
      </w:pPr>
      <w:bookmarkStart w:id="51" w:name="_Toc91684037"/>
      <w:r>
        <w:t>5.2.8</w:t>
      </w:r>
      <w:r w:rsidRPr="001C0EAE">
        <w:t xml:space="preserve"> Bảng hóa đơn nhà cung cấp</w:t>
      </w:r>
      <w:bookmarkEnd w:id="51"/>
    </w:p>
    <w:tbl>
      <w:tblPr>
        <w:tblW w:w="99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9"/>
        <w:gridCol w:w="2070"/>
        <w:gridCol w:w="1260"/>
        <w:gridCol w:w="1440"/>
        <w:gridCol w:w="1530"/>
        <w:gridCol w:w="1620"/>
      </w:tblGrid>
      <w:tr w:rsidR="00826B51" w:rsidRPr="001C0EAE" w:rsidTr="000A6AAF">
        <w:trPr>
          <w:trHeight w:val="288"/>
        </w:trPr>
        <w:tc>
          <w:tcPr>
            <w:tcW w:w="198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Số</w:t>
            </w:r>
          </w:p>
        </w:tc>
        <w:tc>
          <w:tcPr>
            <w:tcW w:w="207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Hiển thị tên đối tác ở hóa đơn</w:t>
            </w:r>
          </w:p>
        </w:tc>
        <w:tc>
          <w:tcPr>
            <w:tcW w:w="126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hóa đơn</w:t>
            </w:r>
          </w:p>
        </w:tc>
        <w:tc>
          <w:tcPr>
            <w:tcW w:w="144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Ngày phải trả</w:t>
            </w:r>
          </w:p>
        </w:tc>
        <w:tc>
          <w:tcPr>
            <w:tcW w:w="153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Tổng số đã ký</w:t>
            </w:r>
          </w:p>
        </w:tc>
        <w:tc>
          <w:tcPr>
            <w:tcW w:w="1620" w:type="dxa"/>
            <w:shd w:val="clear" w:color="auto" w:fill="auto"/>
            <w:noWrap/>
            <w:vAlign w:val="bottom"/>
            <w:hideMark/>
          </w:tcPr>
          <w:p w:rsidR="00826B51" w:rsidRPr="001C0EAE" w:rsidRDefault="00826B51" w:rsidP="000A6AAF">
            <w:pPr>
              <w:rPr>
                <w:b/>
                <w:bCs/>
                <w:color w:val="000000"/>
                <w:sz w:val="22"/>
                <w:szCs w:val="22"/>
              </w:rPr>
            </w:pPr>
            <w:r w:rsidRPr="001C0EAE">
              <w:rPr>
                <w:b/>
                <w:bCs/>
                <w:color w:val="000000"/>
                <w:sz w:val="22"/>
                <w:szCs w:val="22"/>
              </w:rPr>
              <w:t>Trạng thái</w:t>
            </w:r>
          </w:p>
        </w:tc>
      </w:tr>
      <w:tr w:rsidR="00826B51" w:rsidRPr="001C0EAE" w:rsidTr="000A6AAF">
        <w:trPr>
          <w:trHeight w:val="576"/>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BILL/2021/12/0012</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TY TNHH ĐẦU TƯ VÀ PHÁT TRIỂN CÔNG NGHỆ AT MEDIA</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2022-01-13</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-330000000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BILL/2021/12/0011</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-35000000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BILL/2021/12/0010</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vật dụng văn phòng</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-19000000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BILL/2021/12/0009</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vật dụng văn phòng</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-170100000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576"/>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BILL/2021/12/0008</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TY TNHH ĐẦU TƯ VÀ PHÁT TRIỂN CÔNG NGHỆ AT MEDIA</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2021-12-29</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2022-01-13</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576"/>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BILL/2021/12/0007</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TY TNHH ĐẦU TƯ VÀ PHÁT TRIỂN CÔNG NGHỆ AT MEDIA</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2022-01-12</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-60000000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576"/>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BILL/2021/12/0006</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CÔNG TY TNHH ĐẦU TƯ VÀ PHÁT TRIỂN CÔNG NGHỆ AT MEDIA</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2022-01-12</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-30000000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BILL/2021/12/0005</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vật dụng văn phòng</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-63000000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BILL/2021/12/0004</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-35000000</w:t>
            </w: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BILL/2021/12/0003</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530" w:type="dxa"/>
            <w:shd w:val="clear" w:color="auto" w:fill="auto"/>
            <w:vAlign w:val="bottom"/>
            <w:hideMark/>
          </w:tcPr>
          <w:p w:rsidR="00826B51" w:rsidRPr="001C0EAE" w:rsidRDefault="00826B51" w:rsidP="000A6AAF">
            <w:pPr>
              <w:rPr>
                <w:sz w:val="20"/>
                <w:szCs w:val="20"/>
              </w:rPr>
            </w:pP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BILL/2021/12/0002</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CTy, thiết bị máy móc vận tải</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2021-12-28</w:t>
            </w:r>
          </w:p>
        </w:tc>
        <w:tc>
          <w:tcPr>
            <w:tcW w:w="1530" w:type="dxa"/>
            <w:shd w:val="clear" w:color="auto" w:fill="auto"/>
            <w:vAlign w:val="bottom"/>
            <w:hideMark/>
          </w:tcPr>
          <w:p w:rsidR="00826B51" w:rsidRPr="001C0EAE" w:rsidRDefault="00826B51" w:rsidP="000A6AAF">
            <w:pPr>
              <w:rPr>
                <w:sz w:val="20"/>
                <w:szCs w:val="20"/>
              </w:rPr>
            </w:pPr>
          </w:p>
        </w:tc>
        <w:tc>
          <w:tcPr>
            <w:tcW w:w="162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Đã vào sổ</w:t>
            </w:r>
          </w:p>
        </w:tc>
      </w:tr>
      <w:tr w:rsidR="00826B51" w:rsidRPr="001C0EAE" w:rsidTr="000A6AAF">
        <w:trPr>
          <w:trHeight w:val="288"/>
        </w:trPr>
        <w:tc>
          <w:tcPr>
            <w:tcW w:w="198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BILL/2021/12/0001</w:t>
            </w:r>
          </w:p>
        </w:tc>
        <w:tc>
          <w:tcPr>
            <w:tcW w:w="2070" w:type="dxa"/>
            <w:shd w:val="clear" w:color="auto" w:fill="auto"/>
            <w:vAlign w:val="bottom"/>
            <w:hideMark/>
          </w:tcPr>
          <w:p w:rsidR="00826B51" w:rsidRPr="001C0EAE" w:rsidRDefault="00826B51" w:rsidP="000A6AAF">
            <w:pPr>
              <w:rPr>
                <w:color w:val="000000"/>
                <w:sz w:val="22"/>
                <w:szCs w:val="22"/>
              </w:rPr>
            </w:pPr>
            <w:r w:rsidRPr="001C0EAE">
              <w:rPr>
                <w:color w:val="000000"/>
                <w:sz w:val="22"/>
                <w:szCs w:val="22"/>
              </w:rPr>
              <w:t>Deco Addict</w:t>
            </w:r>
          </w:p>
        </w:tc>
        <w:tc>
          <w:tcPr>
            <w:tcW w:w="126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2021-12-10</w:t>
            </w:r>
          </w:p>
        </w:tc>
        <w:tc>
          <w:tcPr>
            <w:tcW w:w="144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2022-01-09</w:t>
            </w:r>
          </w:p>
        </w:tc>
        <w:tc>
          <w:tcPr>
            <w:tcW w:w="1530" w:type="dxa"/>
            <w:shd w:val="clear" w:color="auto" w:fill="auto"/>
            <w:vAlign w:val="bottom"/>
            <w:hideMark/>
          </w:tcPr>
          <w:p w:rsidR="00826B51" w:rsidRPr="001C0EAE" w:rsidRDefault="00826B51" w:rsidP="000A6AAF">
            <w:pPr>
              <w:jc w:val="right"/>
              <w:rPr>
                <w:color w:val="000000"/>
                <w:sz w:val="22"/>
                <w:szCs w:val="22"/>
              </w:rPr>
            </w:pPr>
            <w:r w:rsidRPr="001C0EAE">
              <w:rPr>
                <w:color w:val="000000"/>
                <w:sz w:val="22"/>
                <w:szCs w:val="22"/>
              </w:rPr>
              <w:t>-19250</w:t>
            </w:r>
          </w:p>
        </w:tc>
        <w:tc>
          <w:tcPr>
            <w:tcW w:w="1620" w:type="dxa"/>
            <w:shd w:val="clear" w:color="auto" w:fill="auto"/>
            <w:vAlign w:val="bottom"/>
            <w:hideMark/>
          </w:tcPr>
          <w:p w:rsidR="00826B51" w:rsidRPr="001C0EAE" w:rsidRDefault="00826B51" w:rsidP="000A6AAF">
            <w:pPr>
              <w:keepNext/>
              <w:rPr>
                <w:color w:val="000000"/>
                <w:sz w:val="22"/>
                <w:szCs w:val="22"/>
              </w:rPr>
            </w:pPr>
            <w:r w:rsidRPr="001C0EAE">
              <w:rPr>
                <w:color w:val="000000"/>
                <w:sz w:val="22"/>
                <w:szCs w:val="22"/>
              </w:rPr>
              <w:t>Đã vào sổ</w:t>
            </w:r>
          </w:p>
        </w:tc>
      </w:tr>
    </w:tbl>
    <w:p w:rsidR="00826B51" w:rsidRPr="00826B51" w:rsidRDefault="00826B51" w:rsidP="00826B51">
      <w:pPr>
        <w:pStyle w:val="Caption"/>
      </w:pPr>
      <w:bookmarkStart w:id="52" w:name="_Toc91684125"/>
      <w:r w:rsidRPr="00826B51">
        <w:t>Bảng hóa đơn nhà cung cấp</w:t>
      </w:r>
      <w:bookmarkEnd w:id="52"/>
    </w:p>
    <w:p w:rsidR="00826B51" w:rsidRDefault="00826B51" w:rsidP="00826B51">
      <w:pPr>
        <w:pStyle w:val="Tiumccp2"/>
      </w:pPr>
    </w:p>
    <w:p w:rsidR="00826B51" w:rsidRDefault="00826B51" w:rsidP="00826B51">
      <w:pPr>
        <w:pStyle w:val="Tiumccp2"/>
      </w:pPr>
    </w:p>
    <w:p w:rsidR="00826B51" w:rsidRDefault="00826B51" w:rsidP="00826B51">
      <w:pPr>
        <w:pStyle w:val="Tiumccp2"/>
      </w:pPr>
    </w:p>
    <w:p w:rsidR="00826B51" w:rsidRPr="001C0EAE" w:rsidRDefault="00826B51" w:rsidP="00826B51">
      <w:pPr>
        <w:pStyle w:val="Tiumccp2"/>
      </w:pPr>
      <w:bookmarkStart w:id="53" w:name="_Toc91684038"/>
      <w:r w:rsidRPr="001C0EAE">
        <w:lastRenderedPageBreak/>
        <w:t>5</w:t>
      </w:r>
      <w:r>
        <w:t>.2.9</w:t>
      </w:r>
      <w:r w:rsidRPr="001C0EAE">
        <w:t xml:space="preserve"> Bảng báo cáo khấu hao TSCĐ</w:t>
      </w:r>
      <w:bookmarkEnd w:id="53"/>
    </w:p>
    <w:p w:rsidR="00826B51" w:rsidRPr="001C0EAE" w:rsidRDefault="00826B51" w:rsidP="00826B51">
      <w:pPr>
        <w:keepNext/>
      </w:pPr>
      <w:r w:rsidRPr="001C0EAE">
        <w:rPr>
          <w:noProof/>
        </w:rPr>
        <w:drawing>
          <wp:inline distT="0" distB="0" distL="0" distR="0" wp14:anchorId="3AC00218" wp14:editId="731D2729">
            <wp:extent cx="5791835" cy="2244725"/>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2244725"/>
                    </a:xfrm>
                    <a:prstGeom prst="rect">
                      <a:avLst/>
                    </a:prstGeom>
                  </pic:spPr>
                </pic:pic>
              </a:graphicData>
            </a:graphic>
          </wp:inline>
        </w:drawing>
      </w:r>
      <w:bookmarkStart w:id="54" w:name="_GoBack"/>
      <w:bookmarkEnd w:id="54"/>
    </w:p>
    <w:p w:rsidR="00826B51" w:rsidRPr="00826B51" w:rsidRDefault="00826B51" w:rsidP="00826B51">
      <w:pPr>
        <w:pStyle w:val="Caption"/>
      </w:pPr>
      <w:bookmarkStart w:id="55" w:name="_Toc91684126"/>
      <w:r w:rsidRPr="00826B51">
        <w:t>Bảng báo cáo khấu hao TSCĐ</w:t>
      </w:r>
      <w:bookmarkEnd w:id="55"/>
    </w:p>
    <w:p w:rsidR="00826B51" w:rsidRPr="001C0EAE" w:rsidRDefault="00826B51" w:rsidP="00826B51">
      <w:pPr>
        <w:pStyle w:val="Tiumccp1"/>
      </w:pPr>
      <w:bookmarkStart w:id="56" w:name="_Toc91684039"/>
      <w:r w:rsidRPr="001C0EAE">
        <w:t>5.3 Demo trên phần mềm Odoo.</w:t>
      </w:r>
      <w:bookmarkEnd w:id="56"/>
    </w:p>
    <w:p w:rsidR="00826B51" w:rsidRPr="001C0EAE" w:rsidRDefault="00826B51" w:rsidP="00826B51">
      <w:pPr>
        <w:spacing w:line="360" w:lineRule="auto"/>
        <w:ind w:firstLine="720"/>
        <w:jc w:val="both"/>
      </w:pPr>
      <w:r w:rsidRPr="001C0EAE">
        <w:t>Tạo đơn đề nghị mua thiết bị.</w:t>
      </w:r>
    </w:p>
    <w:p w:rsidR="00826B51" w:rsidRPr="001C0EAE" w:rsidRDefault="00826B51" w:rsidP="00826B51">
      <w:pPr>
        <w:spacing w:line="360" w:lineRule="auto"/>
        <w:ind w:firstLine="720"/>
        <w:jc w:val="both"/>
      </w:pPr>
      <w:r w:rsidRPr="001C0EAE">
        <w:t>B1: Chọn module Phê duyệt trên hệ thống odoo</w:t>
      </w:r>
    </w:p>
    <w:p w:rsidR="00826B51" w:rsidRPr="001C0EAE" w:rsidRDefault="00826B51" w:rsidP="00826B51">
      <w:pPr>
        <w:spacing w:line="360" w:lineRule="auto"/>
        <w:ind w:firstLine="720"/>
        <w:jc w:val="both"/>
      </w:pPr>
      <w:r w:rsidRPr="001C0EAE">
        <w:rPr>
          <w:noProof/>
        </w:rPr>
        <w:drawing>
          <wp:inline distT="0" distB="0" distL="0" distR="0" wp14:anchorId="407444EF" wp14:editId="4785542C">
            <wp:extent cx="5791835" cy="28841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2884170"/>
                    </a:xfrm>
                    <a:prstGeom prst="rect">
                      <a:avLst/>
                    </a:prstGeom>
                  </pic:spPr>
                </pic:pic>
              </a:graphicData>
            </a:graphic>
          </wp:inline>
        </w:drawing>
      </w:r>
    </w:p>
    <w:p w:rsidR="00826B51" w:rsidRPr="001C0EAE" w:rsidRDefault="00826B51" w:rsidP="00826B51">
      <w:pPr>
        <w:spacing w:line="360" w:lineRule="auto"/>
        <w:ind w:firstLine="720"/>
        <w:jc w:val="both"/>
      </w:pPr>
      <w:r w:rsidRPr="001C0EAE">
        <w:t>B2: Tạo đề nghị mua thiết bị và gửi duyệt</w:t>
      </w:r>
    </w:p>
    <w:p w:rsidR="00826B51" w:rsidRPr="001C0EAE" w:rsidRDefault="00826B51" w:rsidP="00826B51">
      <w:pPr>
        <w:spacing w:line="360" w:lineRule="auto"/>
        <w:ind w:firstLine="720"/>
        <w:jc w:val="both"/>
      </w:pPr>
      <w:r w:rsidRPr="001C0EAE">
        <w:rPr>
          <w:noProof/>
        </w:rPr>
        <w:lastRenderedPageBreak/>
        <w:drawing>
          <wp:inline distT="0" distB="0" distL="0" distR="0" wp14:anchorId="60FB0389" wp14:editId="18C379A9">
            <wp:extent cx="5791835" cy="28416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91835" cy="2841625"/>
                    </a:xfrm>
                    <a:prstGeom prst="rect">
                      <a:avLst/>
                    </a:prstGeom>
                  </pic:spPr>
                </pic:pic>
              </a:graphicData>
            </a:graphic>
          </wp:inline>
        </w:drawing>
      </w:r>
    </w:p>
    <w:p w:rsidR="00826B51" w:rsidRPr="001C0EAE" w:rsidRDefault="00826B51" w:rsidP="00826B51">
      <w:pPr>
        <w:spacing w:line="360" w:lineRule="auto"/>
        <w:ind w:firstLine="720"/>
        <w:jc w:val="both"/>
        <w:rPr>
          <w:szCs w:val="26"/>
        </w:rPr>
      </w:pPr>
      <w:r w:rsidRPr="001C0EAE">
        <w:rPr>
          <w:szCs w:val="26"/>
        </w:rPr>
        <w:t>*Trạng thái đơn đã được phê duyệt thành công.</w:t>
      </w:r>
    </w:p>
    <w:p w:rsidR="00826B51" w:rsidRPr="001C0EAE" w:rsidRDefault="00826B51" w:rsidP="00826B51">
      <w:pPr>
        <w:spacing w:line="360" w:lineRule="auto"/>
        <w:ind w:firstLine="720"/>
        <w:jc w:val="both"/>
        <w:rPr>
          <w:szCs w:val="26"/>
        </w:rPr>
      </w:pPr>
      <w:r w:rsidRPr="001C0EAE">
        <w:rPr>
          <w:noProof/>
          <w:szCs w:val="26"/>
        </w:rPr>
        <w:drawing>
          <wp:inline distT="0" distB="0" distL="0" distR="0" wp14:anchorId="1E1F0889" wp14:editId="279735D4">
            <wp:extent cx="5791835" cy="26181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2618105"/>
                    </a:xfrm>
                    <a:prstGeom prst="rect">
                      <a:avLst/>
                    </a:prstGeom>
                  </pic:spPr>
                </pic:pic>
              </a:graphicData>
            </a:graphic>
          </wp:inline>
        </w:drawing>
      </w:r>
    </w:p>
    <w:p w:rsidR="00826B51" w:rsidRPr="001C0EAE" w:rsidRDefault="00826B51" w:rsidP="00826B51">
      <w:pPr>
        <w:pStyle w:val="ListParagraph"/>
        <w:numPr>
          <w:ilvl w:val="0"/>
          <w:numId w:val="18"/>
        </w:numPr>
        <w:spacing w:line="360" w:lineRule="auto"/>
        <w:jc w:val="both"/>
        <w:rPr>
          <w:szCs w:val="26"/>
        </w:rPr>
      </w:pPr>
      <w:r w:rsidRPr="001C0EAE">
        <w:rPr>
          <w:szCs w:val="26"/>
        </w:rPr>
        <w:t>Sau khi phê duyệt ta tiến hành mua thiết bị như trên đơn.</w:t>
      </w:r>
    </w:p>
    <w:p w:rsidR="00826B51" w:rsidRPr="001C0EAE" w:rsidRDefault="00826B51" w:rsidP="00826B51">
      <w:pPr>
        <w:spacing w:line="360" w:lineRule="auto"/>
        <w:ind w:left="420"/>
        <w:jc w:val="both"/>
        <w:rPr>
          <w:szCs w:val="26"/>
        </w:rPr>
      </w:pPr>
      <w:r w:rsidRPr="001C0EAE">
        <w:rPr>
          <w:szCs w:val="26"/>
        </w:rPr>
        <w:t>*Quá trình mua thiết bị:</w:t>
      </w:r>
    </w:p>
    <w:p w:rsidR="00826B51" w:rsidRPr="001C0EAE" w:rsidRDefault="00826B51" w:rsidP="00826B51">
      <w:pPr>
        <w:spacing w:line="360" w:lineRule="auto"/>
        <w:ind w:left="420"/>
        <w:jc w:val="both"/>
        <w:rPr>
          <w:szCs w:val="26"/>
        </w:rPr>
      </w:pPr>
      <w:r w:rsidRPr="001C0EAE">
        <w:rPr>
          <w:szCs w:val="26"/>
        </w:rPr>
        <w:t>B1: Chọn module mua hàng trên hệ thống odoo</w:t>
      </w:r>
    </w:p>
    <w:p w:rsidR="00826B51" w:rsidRPr="001C0EAE" w:rsidRDefault="00826B51" w:rsidP="00826B51">
      <w:pPr>
        <w:spacing w:line="360" w:lineRule="auto"/>
        <w:ind w:left="420"/>
        <w:jc w:val="both"/>
        <w:rPr>
          <w:szCs w:val="26"/>
        </w:rPr>
      </w:pPr>
      <w:r w:rsidRPr="001C0EAE">
        <w:rPr>
          <w:noProof/>
          <w:szCs w:val="26"/>
        </w:rPr>
        <w:lastRenderedPageBreak/>
        <w:drawing>
          <wp:inline distT="0" distB="0" distL="0" distR="0" wp14:anchorId="6EF8D97C" wp14:editId="5BBC5139">
            <wp:extent cx="5791835" cy="300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009900"/>
                    </a:xfrm>
                    <a:prstGeom prst="rect">
                      <a:avLst/>
                    </a:prstGeom>
                  </pic:spPr>
                </pic:pic>
              </a:graphicData>
            </a:graphic>
          </wp:inline>
        </w:drawing>
      </w:r>
    </w:p>
    <w:p w:rsidR="00826B51" w:rsidRPr="001C0EAE" w:rsidRDefault="00826B51" w:rsidP="00826B51">
      <w:pPr>
        <w:spacing w:line="360" w:lineRule="auto"/>
        <w:ind w:left="420"/>
        <w:jc w:val="both"/>
        <w:rPr>
          <w:szCs w:val="26"/>
        </w:rPr>
      </w:pPr>
      <w:r w:rsidRPr="001C0EAE">
        <w:rPr>
          <w:szCs w:val="26"/>
        </w:rPr>
        <w:t>B2: tạo yêu cầu báo giá</w:t>
      </w:r>
    </w:p>
    <w:p w:rsidR="00826B51" w:rsidRPr="001C0EAE" w:rsidRDefault="00826B51" w:rsidP="00826B51">
      <w:pPr>
        <w:spacing w:line="360" w:lineRule="auto"/>
        <w:ind w:left="420"/>
        <w:jc w:val="both"/>
        <w:rPr>
          <w:szCs w:val="26"/>
        </w:rPr>
      </w:pPr>
      <w:r w:rsidRPr="001C0EAE">
        <w:rPr>
          <w:noProof/>
          <w:szCs w:val="26"/>
        </w:rPr>
        <w:drawing>
          <wp:inline distT="0" distB="0" distL="0" distR="0" wp14:anchorId="6284D631" wp14:editId="1D19F184">
            <wp:extent cx="5791835" cy="3016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91835" cy="3016250"/>
                    </a:xfrm>
                    <a:prstGeom prst="rect">
                      <a:avLst/>
                    </a:prstGeom>
                  </pic:spPr>
                </pic:pic>
              </a:graphicData>
            </a:graphic>
          </wp:inline>
        </w:drawing>
      </w:r>
    </w:p>
    <w:p w:rsidR="00826B51" w:rsidRDefault="00826B51" w:rsidP="00826B51">
      <w:pPr>
        <w:spacing w:line="360" w:lineRule="auto"/>
        <w:ind w:left="420"/>
        <w:jc w:val="both"/>
        <w:rPr>
          <w:szCs w:val="26"/>
        </w:rPr>
      </w:pPr>
    </w:p>
    <w:p w:rsidR="00826B51" w:rsidRDefault="00826B51" w:rsidP="00826B51">
      <w:pPr>
        <w:spacing w:line="360" w:lineRule="auto"/>
        <w:ind w:left="420"/>
        <w:jc w:val="both"/>
        <w:rPr>
          <w:szCs w:val="26"/>
        </w:rPr>
      </w:pPr>
    </w:p>
    <w:p w:rsidR="00826B51" w:rsidRDefault="00826B51" w:rsidP="00826B51">
      <w:pPr>
        <w:spacing w:line="360" w:lineRule="auto"/>
        <w:ind w:left="420"/>
        <w:jc w:val="both"/>
        <w:rPr>
          <w:szCs w:val="26"/>
        </w:rPr>
      </w:pPr>
    </w:p>
    <w:p w:rsidR="00826B51" w:rsidRDefault="00826B51" w:rsidP="00826B51">
      <w:pPr>
        <w:spacing w:line="360" w:lineRule="auto"/>
        <w:ind w:left="420"/>
        <w:jc w:val="both"/>
        <w:rPr>
          <w:szCs w:val="26"/>
        </w:rPr>
      </w:pPr>
    </w:p>
    <w:p w:rsidR="00826B51" w:rsidRPr="001C0EAE" w:rsidRDefault="00826B51" w:rsidP="00826B51">
      <w:pPr>
        <w:spacing w:line="360" w:lineRule="auto"/>
        <w:ind w:left="420"/>
        <w:jc w:val="both"/>
        <w:rPr>
          <w:szCs w:val="26"/>
        </w:rPr>
      </w:pPr>
      <w:r w:rsidRPr="001C0EAE">
        <w:rPr>
          <w:szCs w:val="26"/>
        </w:rPr>
        <w:lastRenderedPageBreak/>
        <w:t>B3: xác nhận đơn hàng</w:t>
      </w:r>
    </w:p>
    <w:p w:rsidR="00826B51" w:rsidRPr="001C0EAE" w:rsidRDefault="00826B51" w:rsidP="00826B51">
      <w:r w:rsidRPr="001C0EAE">
        <w:rPr>
          <w:noProof/>
        </w:rPr>
        <w:drawing>
          <wp:inline distT="0" distB="0" distL="0" distR="0" wp14:anchorId="07531505" wp14:editId="195A1FE9">
            <wp:extent cx="5791835" cy="29984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2998470"/>
                    </a:xfrm>
                    <a:prstGeom prst="rect">
                      <a:avLst/>
                    </a:prstGeom>
                  </pic:spPr>
                </pic:pic>
              </a:graphicData>
            </a:graphic>
          </wp:inline>
        </w:drawing>
      </w:r>
    </w:p>
    <w:p w:rsidR="00826B51" w:rsidRPr="001C0EAE" w:rsidRDefault="00826B51" w:rsidP="00826B51">
      <w:pPr>
        <w:spacing w:line="360" w:lineRule="auto"/>
        <w:jc w:val="both"/>
        <w:rPr>
          <w:szCs w:val="26"/>
        </w:rPr>
      </w:pPr>
      <w:r w:rsidRPr="001C0EAE">
        <w:rPr>
          <w:szCs w:val="26"/>
        </w:rPr>
        <w:t>B4: tạo hóa đơn và xác nhận thanh toán</w:t>
      </w:r>
    </w:p>
    <w:p w:rsidR="00826B51" w:rsidRPr="001C0EAE" w:rsidRDefault="00826B51" w:rsidP="00826B51">
      <w:pPr>
        <w:spacing w:line="360" w:lineRule="auto"/>
        <w:jc w:val="both"/>
        <w:rPr>
          <w:szCs w:val="26"/>
        </w:rPr>
      </w:pPr>
      <w:r w:rsidRPr="001C0EAE">
        <w:rPr>
          <w:noProof/>
          <w:szCs w:val="26"/>
        </w:rPr>
        <w:drawing>
          <wp:inline distT="0" distB="0" distL="0" distR="0" wp14:anchorId="3186DEE0" wp14:editId="1E20F7D1">
            <wp:extent cx="5791835" cy="30194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019425"/>
                    </a:xfrm>
                    <a:prstGeom prst="rect">
                      <a:avLst/>
                    </a:prstGeom>
                  </pic:spPr>
                </pic:pic>
              </a:graphicData>
            </a:graphic>
          </wp:inline>
        </w:drawing>
      </w:r>
    </w:p>
    <w:p w:rsidR="00826B51" w:rsidRDefault="00826B51" w:rsidP="00826B51">
      <w:pPr>
        <w:spacing w:line="360" w:lineRule="auto"/>
        <w:jc w:val="both"/>
        <w:rPr>
          <w:szCs w:val="26"/>
        </w:rPr>
      </w:pPr>
    </w:p>
    <w:p w:rsidR="00826B51" w:rsidRDefault="00826B51" w:rsidP="00826B51">
      <w:pPr>
        <w:spacing w:line="360" w:lineRule="auto"/>
        <w:jc w:val="both"/>
        <w:rPr>
          <w:szCs w:val="26"/>
        </w:rPr>
      </w:pPr>
    </w:p>
    <w:p w:rsidR="00826B51" w:rsidRPr="00826B51" w:rsidRDefault="00826B51" w:rsidP="00826B51">
      <w:pPr>
        <w:spacing w:line="360" w:lineRule="auto"/>
        <w:jc w:val="both"/>
        <w:rPr>
          <w:szCs w:val="26"/>
        </w:rPr>
      </w:pPr>
    </w:p>
    <w:p w:rsidR="00826B51" w:rsidRPr="001C0EAE" w:rsidRDefault="00826B51" w:rsidP="00826B51">
      <w:pPr>
        <w:pStyle w:val="ListParagraph"/>
        <w:numPr>
          <w:ilvl w:val="0"/>
          <w:numId w:val="18"/>
        </w:numPr>
        <w:spacing w:line="360" w:lineRule="auto"/>
        <w:jc w:val="both"/>
        <w:rPr>
          <w:szCs w:val="26"/>
        </w:rPr>
      </w:pPr>
      <w:r w:rsidRPr="001C0EAE">
        <w:rPr>
          <w:szCs w:val="26"/>
        </w:rPr>
        <w:lastRenderedPageBreak/>
        <w:t>Kiểm tra sản phẩm đã được cập nhật trong kho hay chưa</w:t>
      </w:r>
    </w:p>
    <w:p w:rsidR="00826B51" w:rsidRPr="001C0EAE" w:rsidRDefault="00826B51" w:rsidP="00826B51">
      <w:pPr>
        <w:pStyle w:val="ListParagraph"/>
        <w:spacing w:line="360" w:lineRule="auto"/>
        <w:ind w:left="780"/>
        <w:jc w:val="both"/>
        <w:rPr>
          <w:szCs w:val="26"/>
        </w:rPr>
      </w:pPr>
      <w:r w:rsidRPr="001C0EAE">
        <w:rPr>
          <w:szCs w:val="26"/>
        </w:rPr>
        <w:t>B1: chọn module Kho vận trên hệ thống odoo</w:t>
      </w:r>
    </w:p>
    <w:p w:rsidR="00826B51" w:rsidRPr="001C0EAE" w:rsidRDefault="00826B51" w:rsidP="00826B51">
      <w:pPr>
        <w:pStyle w:val="ListParagraph"/>
        <w:spacing w:line="360" w:lineRule="auto"/>
        <w:ind w:left="780"/>
        <w:jc w:val="both"/>
        <w:rPr>
          <w:szCs w:val="26"/>
        </w:rPr>
      </w:pPr>
      <w:r w:rsidRPr="001C0EAE">
        <w:rPr>
          <w:noProof/>
          <w:szCs w:val="26"/>
        </w:rPr>
        <w:drawing>
          <wp:inline distT="0" distB="0" distL="0" distR="0" wp14:anchorId="71CFC87E" wp14:editId="4B4B731F">
            <wp:extent cx="5791835" cy="29578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957830"/>
                    </a:xfrm>
                    <a:prstGeom prst="rect">
                      <a:avLst/>
                    </a:prstGeom>
                  </pic:spPr>
                </pic:pic>
              </a:graphicData>
            </a:graphic>
          </wp:inline>
        </w:drawing>
      </w:r>
    </w:p>
    <w:p w:rsidR="00826B51" w:rsidRPr="001C0EAE" w:rsidRDefault="00826B51" w:rsidP="00826B51">
      <w:pPr>
        <w:pStyle w:val="ListParagraph"/>
        <w:spacing w:line="360" w:lineRule="auto"/>
        <w:ind w:left="780"/>
        <w:jc w:val="both"/>
        <w:rPr>
          <w:szCs w:val="26"/>
        </w:rPr>
      </w:pPr>
      <w:r w:rsidRPr="001C0EAE">
        <w:rPr>
          <w:szCs w:val="26"/>
        </w:rPr>
        <w:t>B2: Chọn danh mục sản phẩm để xem các thông tin của sản phẩm đã được cập nhật chưa:</w:t>
      </w:r>
    </w:p>
    <w:p w:rsidR="00826B51" w:rsidRPr="001C0EAE" w:rsidRDefault="00826B51" w:rsidP="00826B51">
      <w:pPr>
        <w:pStyle w:val="ListParagraph"/>
        <w:spacing w:line="360" w:lineRule="auto"/>
        <w:ind w:left="780"/>
        <w:jc w:val="both"/>
        <w:rPr>
          <w:szCs w:val="26"/>
        </w:rPr>
      </w:pPr>
      <w:r w:rsidRPr="001C0EAE">
        <w:rPr>
          <w:szCs w:val="26"/>
        </w:rPr>
        <w:t>+ số lượng ban đầu là 1, sau khi tiến hành mua thêm 2 thì số lượng đã được cập nhật lên 3</w:t>
      </w:r>
    </w:p>
    <w:p w:rsidR="00826B51" w:rsidRDefault="00826B51" w:rsidP="00826B51">
      <w:pPr>
        <w:pStyle w:val="ListParagraph"/>
        <w:spacing w:line="360" w:lineRule="auto"/>
        <w:ind w:left="780"/>
        <w:jc w:val="both"/>
        <w:rPr>
          <w:szCs w:val="26"/>
        </w:rPr>
      </w:pPr>
      <w:r w:rsidRPr="001C0EAE">
        <w:rPr>
          <w:noProof/>
          <w:szCs w:val="26"/>
        </w:rPr>
        <w:drawing>
          <wp:inline distT="0" distB="0" distL="0" distR="0" wp14:anchorId="288C5517" wp14:editId="2AA90B41">
            <wp:extent cx="5791835" cy="228536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285365"/>
                    </a:xfrm>
                    <a:prstGeom prst="rect">
                      <a:avLst/>
                    </a:prstGeom>
                  </pic:spPr>
                </pic:pic>
              </a:graphicData>
            </a:graphic>
          </wp:inline>
        </w:drawing>
      </w:r>
    </w:p>
    <w:p w:rsidR="00826B51" w:rsidRDefault="00826B51" w:rsidP="00826B51">
      <w:pPr>
        <w:pStyle w:val="ListParagraph"/>
        <w:spacing w:line="360" w:lineRule="auto"/>
        <w:ind w:left="780"/>
        <w:jc w:val="both"/>
        <w:rPr>
          <w:szCs w:val="26"/>
        </w:rPr>
      </w:pPr>
    </w:p>
    <w:p w:rsidR="00826B51" w:rsidRPr="001C0EAE" w:rsidRDefault="00826B51" w:rsidP="00826B51">
      <w:pPr>
        <w:pStyle w:val="ListParagraph"/>
        <w:spacing w:line="360" w:lineRule="auto"/>
        <w:ind w:left="780"/>
        <w:jc w:val="both"/>
        <w:rPr>
          <w:szCs w:val="26"/>
        </w:rPr>
      </w:pPr>
    </w:p>
    <w:p w:rsidR="00826B51" w:rsidRPr="001C0EAE" w:rsidRDefault="00826B51" w:rsidP="00826B51">
      <w:pPr>
        <w:pStyle w:val="ListParagraph"/>
        <w:numPr>
          <w:ilvl w:val="0"/>
          <w:numId w:val="18"/>
        </w:numPr>
        <w:spacing w:before="120" w:after="120" w:line="360" w:lineRule="auto"/>
        <w:jc w:val="both"/>
        <w:rPr>
          <w:szCs w:val="26"/>
        </w:rPr>
      </w:pPr>
      <w:r w:rsidRPr="001C0EAE">
        <w:rPr>
          <w:szCs w:val="26"/>
        </w:rPr>
        <w:lastRenderedPageBreak/>
        <w:t>Trong quá trình sử dụng các thiết bị có thể gặp vấn đề hư hỏng và cần sửa chữa:</w:t>
      </w:r>
    </w:p>
    <w:p w:rsidR="00826B51" w:rsidRPr="001C0EAE" w:rsidRDefault="00826B51" w:rsidP="00826B51">
      <w:pPr>
        <w:pStyle w:val="ListParagraph"/>
        <w:spacing w:before="120" w:after="120" w:line="360" w:lineRule="auto"/>
        <w:ind w:left="780"/>
        <w:jc w:val="both"/>
        <w:rPr>
          <w:szCs w:val="26"/>
        </w:rPr>
      </w:pPr>
      <w:r w:rsidRPr="001C0EAE">
        <w:rPr>
          <w:szCs w:val="26"/>
        </w:rPr>
        <w:t>B1: Chọn module sủa chữa trên hệ thống odoo</w:t>
      </w:r>
    </w:p>
    <w:p w:rsidR="00826B51" w:rsidRPr="001C0EAE" w:rsidRDefault="00826B51" w:rsidP="00826B51">
      <w:pPr>
        <w:pStyle w:val="ListParagraph"/>
        <w:spacing w:before="120" w:after="120" w:line="360" w:lineRule="auto"/>
        <w:ind w:left="780"/>
        <w:jc w:val="both"/>
        <w:rPr>
          <w:szCs w:val="26"/>
        </w:rPr>
      </w:pPr>
      <w:r w:rsidRPr="001C0EAE">
        <w:rPr>
          <w:noProof/>
          <w:szCs w:val="26"/>
        </w:rPr>
        <w:drawing>
          <wp:inline distT="0" distB="0" distL="0" distR="0" wp14:anchorId="3221836C" wp14:editId="4ABB92A9">
            <wp:extent cx="5791835" cy="2838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838450"/>
                    </a:xfrm>
                    <a:prstGeom prst="rect">
                      <a:avLst/>
                    </a:prstGeom>
                  </pic:spPr>
                </pic:pic>
              </a:graphicData>
            </a:graphic>
          </wp:inline>
        </w:drawing>
      </w:r>
    </w:p>
    <w:p w:rsidR="00826B51" w:rsidRPr="001C0EAE" w:rsidRDefault="00826B51" w:rsidP="00826B51">
      <w:pPr>
        <w:pStyle w:val="ListParagraph"/>
        <w:spacing w:before="120" w:after="120" w:line="360" w:lineRule="auto"/>
        <w:ind w:left="780"/>
        <w:jc w:val="both"/>
        <w:rPr>
          <w:szCs w:val="26"/>
        </w:rPr>
      </w:pPr>
      <w:r w:rsidRPr="001C0EAE">
        <w:rPr>
          <w:szCs w:val="26"/>
        </w:rPr>
        <w:t>B2: Lập yêu cầu sửa chữa</w:t>
      </w:r>
    </w:p>
    <w:p w:rsidR="00826B51" w:rsidRDefault="00826B51" w:rsidP="00826B51">
      <w:pPr>
        <w:pStyle w:val="ListParagraph"/>
        <w:spacing w:before="120" w:after="120" w:line="360" w:lineRule="auto"/>
        <w:ind w:left="780"/>
        <w:jc w:val="both"/>
        <w:rPr>
          <w:szCs w:val="26"/>
        </w:rPr>
      </w:pPr>
      <w:r w:rsidRPr="001C0EAE">
        <w:rPr>
          <w:noProof/>
          <w:szCs w:val="26"/>
        </w:rPr>
        <w:drawing>
          <wp:inline distT="0" distB="0" distL="0" distR="0" wp14:anchorId="18F641BA" wp14:editId="3A44385D">
            <wp:extent cx="5791835" cy="30041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3004185"/>
                    </a:xfrm>
                    <a:prstGeom prst="rect">
                      <a:avLst/>
                    </a:prstGeom>
                  </pic:spPr>
                </pic:pic>
              </a:graphicData>
            </a:graphic>
          </wp:inline>
        </w:drawing>
      </w:r>
    </w:p>
    <w:p w:rsidR="00826B51" w:rsidRDefault="00826B51" w:rsidP="00826B51">
      <w:pPr>
        <w:pStyle w:val="ListParagraph"/>
        <w:spacing w:before="120" w:after="120" w:line="360" w:lineRule="auto"/>
        <w:ind w:left="780"/>
        <w:jc w:val="both"/>
        <w:rPr>
          <w:szCs w:val="26"/>
        </w:rPr>
      </w:pPr>
    </w:p>
    <w:p w:rsidR="00826B51" w:rsidRDefault="00826B51" w:rsidP="00826B51">
      <w:pPr>
        <w:pStyle w:val="ListParagraph"/>
        <w:spacing w:before="120" w:after="120" w:line="360" w:lineRule="auto"/>
        <w:ind w:left="780"/>
        <w:jc w:val="both"/>
        <w:rPr>
          <w:szCs w:val="26"/>
        </w:rPr>
      </w:pPr>
    </w:p>
    <w:p w:rsidR="00826B51" w:rsidRPr="001C0EAE" w:rsidRDefault="00826B51" w:rsidP="00826B51">
      <w:pPr>
        <w:pStyle w:val="ListParagraph"/>
        <w:spacing w:before="120" w:after="120" w:line="360" w:lineRule="auto"/>
        <w:ind w:left="780"/>
        <w:jc w:val="both"/>
        <w:rPr>
          <w:szCs w:val="26"/>
        </w:rPr>
      </w:pPr>
    </w:p>
    <w:p w:rsidR="00826B51" w:rsidRPr="001C0EAE" w:rsidRDefault="00826B51" w:rsidP="00826B51">
      <w:pPr>
        <w:pStyle w:val="ListParagraph"/>
        <w:spacing w:before="120" w:after="120" w:line="360" w:lineRule="auto"/>
        <w:ind w:left="780"/>
        <w:jc w:val="both"/>
        <w:rPr>
          <w:szCs w:val="26"/>
        </w:rPr>
      </w:pPr>
      <w:r w:rsidRPr="001C0EAE">
        <w:rPr>
          <w:szCs w:val="26"/>
        </w:rPr>
        <w:lastRenderedPageBreak/>
        <w:t>B3: Xác nhận yêu cầu và tiến hành sửa chữa.</w:t>
      </w:r>
    </w:p>
    <w:p w:rsidR="00826B51" w:rsidRPr="001C0EAE" w:rsidRDefault="00826B51" w:rsidP="00826B51">
      <w:pPr>
        <w:pStyle w:val="ListParagraph"/>
        <w:spacing w:before="120" w:after="120" w:line="360" w:lineRule="auto"/>
        <w:ind w:left="780"/>
        <w:jc w:val="both"/>
        <w:rPr>
          <w:szCs w:val="26"/>
        </w:rPr>
      </w:pPr>
      <w:r w:rsidRPr="001C0EAE">
        <w:rPr>
          <w:szCs w:val="26"/>
        </w:rPr>
        <w:t>+ Sau khi sửa chữa xong thì hệ thống cập nhật trang thái đã sửa.</w:t>
      </w:r>
    </w:p>
    <w:p w:rsidR="00826B51" w:rsidRPr="001C0EAE" w:rsidRDefault="00826B51" w:rsidP="00826B51">
      <w:pPr>
        <w:pStyle w:val="ListParagraph"/>
        <w:spacing w:before="120" w:after="120" w:line="360" w:lineRule="auto"/>
        <w:ind w:left="780"/>
        <w:jc w:val="both"/>
        <w:rPr>
          <w:szCs w:val="26"/>
        </w:rPr>
      </w:pPr>
      <w:r w:rsidRPr="001C0EAE">
        <w:rPr>
          <w:noProof/>
          <w:szCs w:val="26"/>
        </w:rPr>
        <w:drawing>
          <wp:inline distT="0" distB="0" distL="0" distR="0" wp14:anchorId="66331FAD" wp14:editId="52530C29">
            <wp:extent cx="5791835" cy="301434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3014345"/>
                    </a:xfrm>
                    <a:prstGeom prst="rect">
                      <a:avLst/>
                    </a:prstGeom>
                  </pic:spPr>
                </pic:pic>
              </a:graphicData>
            </a:graphic>
          </wp:inline>
        </w:drawing>
      </w:r>
    </w:p>
    <w:p w:rsidR="00826B51" w:rsidRPr="001C0EAE" w:rsidRDefault="00826B51" w:rsidP="00826B51">
      <w:pPr>
        <w:pStyle w:val="ListParagraph"/>
        <w:numPr>
          <w:ilvl w:val="0"/>
          <w:numId w:val="18"/>
        </w:numPr>
        <w:spacing w:before="120" w:after="120" w:line="360" w:lineRule="auto"/>
        <w:jc w:val="both"/>
        <w:rPr>
          <w:szCs w:val="26"/>
        </w:rPr>
      </w:pPr>
      <w:r w:rsidRPr="001C0EAE">
        <w:rPr>
          <w:szCs w:val="26"/>
        </w:rPr>
        <w:t>Khấu hao TSCĐ:</w:t>
      </w:r>
    </w:p>
    <w:p w:rsidR="00826B51" w:rsidRPr="001C0EAE" w:rsidRDefault="00826B51" w:rsidP="00826B51">
      <w:pPr>
        <w:pStyle w:val="ListParagraph"/>
        <w:spacing w:before="120" w:after="120" w:line="360" w:lineRule="auto"/>
        <w:ind w:left="780"/>
        <w:jc w:val="both"/>
        <w:rPr>
          <w:szCs w:val="26"/>
        </w:rPr>
      </w:pPr>
      <w:r w:rsidRPr="001C0EAE">
        <w:rPr>
          <w:szCs w:val="26"/>
        </w:rPr>
        <w:t>B1: Chọn module kế toán trên hệ thống odoo</w:t>
      </w:r>
    </w:p>
    <w:p w:rsidR="00826B51" w:rsidRPr="001C0EAE" w:rsidRDefault="00826B51" w:rsidP="00826B51">
      <w:pPr>
        <w:pStyle w:val="ListParagraph"/>
        <w:spacing w:before="120" w:after="120" w:line="360" w:lineRule="auto"/>
        <w:ind w:left="780"/>
        <w:jc w:val="both"/>
        <w:rPr>
          <w:szCs w:val="26"/>
        </w:rPr>
      </w:pPr>
      <w:r w:rsidRPr="001C0EAE">
        <w:rPr>
          <w:noProof/>
          <w:szCs w:val="26"/>
        </w:rPr>
        <w:drawing>
          <wp:inline distT="0" distB="0" distL="0" distR="0" wp14:anchorId="57065257" wp14:editId="2891BE74">
            <wp:extent cx="5791835" cy="2666365"/>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666365"/>
                    </a:xfrm>
                    <a:prstGeom prst="rect">
                      <a:avLst/>
                    </a:prstGeom>
                  </pic:spPr>
                </pic:pic>
              </a:graphicData>
            </a:graphic>
          </wp:inline>
        </w:drawing>
      </w:r>
    </w:p>
    <w:p w:rsidR="00826B51" w:rsidRPr="001C0EAE" w:rsidRDefault="00826B51" w:rsidP="00826B51">
      <w:pPr>
        <w:pStyle w:val="ListParagraph"/>
        <w:spacing w:before="120" w:after="120" w:line="360" w:lineRule="auto"/>
        <w:ind w:left="780"/>
        <w:jc w:val="both"/>
        <w:rPr>
          <w:szCs w:val="26"/>
        </w:rPr>
      </w:pPr>
      <w:r w:rsidRPr="001C0EAE">
        <w:rPr>
          <w:szCs w:val="26"/>
        </w:rPr>
        <w:t>B2: Chọn Kế toán -&gt; tài sản-&gt;tạo tài sản cần khấu hao và tính khấu hao.</w:t>
      </w:r>
    </w:p>
    <w:p w:rsidR="00826B51" w:rsidRPr="001C0EAE" w:rsidRDefault="00826B51" w:rsidP="00826B51">
      <w:pPr>
        <w:pStyle w:val="ListParagraph"/>
        <w:spacing w:before="120" w:after="120" w:line="360" w:lineRule="auto"/>
        <w:ind w:left="780"/>
        <w:jc w:val="both"/>
        <w:rPr>
          <w:szCs w:val="26"/>
        </w:rPr>
      </w:pPr>
      <w:r w:rsidRPr="001C0EAE">
        <w:rPr>
          <w:noProof/>
          <w:szCs w:val="26"/>
        </w:rPr>
        <w:lastRenderedPageBreak/>
        <w:drawing>
          <wp:inline distT="0" distB="0" distL="0" distR="0" wp14:anchorId="7A4442BA" wp14:editId="27C0CA90">
            <wp:extent cx="5791835" cy="301053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3010535"/>
                    </a:xfrm>
                    <a:prstGeom prst="rect">
                      <a:avLst/>
                    </a:prstGeom>
                  </pic:spPr>
                </pic:pic>
              </a:graphicData>
            </a:graphic>
          </wp:inline>
        </w:drawing>
      </w:r>
    </w:p>
    <w:p w:rsidR="00826B51" w:rsidRPr="001C0EAE" w:rsidRDefault="00826B51" w:rsidP="00826B51">
      <w:pPr>
        <w:ind w:firstLine="720"/>
        <w:rPr>
          <w:szCs w:val="26"/>
        </w:rPr>
      </w:pPr>
    </w:p>
    <w:p w:rsidR="00826B51" w:rsidRPr="001C0EAE" w:rsidRDefault="00826B51" w:rsidP="00826B51">
      <w:pPr>
        <w:pStyle w:val="ListParagraph"/>
        <w:numPr>
          <w:ilvl w:val="0"/>
          <w:numId w:val="18"/>
        </w:numPr>
        <w:spacing w:line="360" w:lineRule="auto"/>
      </w:pPr>
      <w:r w:rsidRPr="001C0EAE">
        <w:t>Thanh lý thiết bị.</w:t>
      </w:r>
    </w:p>
    <w:p w:rsidR="00826B51" w:rsidRPr="001C0EAE" w:rsidRDefault="00826B51" w:rsidP="00826B51">
      <w:pPr>
        <w:pStyle w:val="ListParagraph"/>
        <w:spacing w:line="360" w:lineRule="auto"/>
        <w:ind w:left="780"/>
        <w:rPr>
          <w:szCs w:val="26"/>
        </w:rPr>
      </w:pPr>
      <w:r w:rsidRPr="001C0EAE">
        <w:t xml:space="preserve">B1: </w:t>
      </w:r>
      <w:r w:rsidRPr="001C0EAE">
        <w:rPr>
          <w:szCs w:val="26"/>
        </w:rPr>
        <w:t>Chọn module Bán hàng trên hệ thống odoo</w:t>
      </w:r>
    </w:p>
    <w:p w:rsidR="00826B51" w:rsidRPr="001C0EAE" w:rsidRDefault="00826B51" w:rsidP="00826B51">
      <w:pPr>
        <w:pStyle w:val="ListParagraph"/>
        <w:spacing w:line="360" w:lineRule="auto"/>
        <w:ind w:left="780"/>
        <w:rPr>
          <w:szCs w:val="26"/>
        </w:rPr>
      </w:pPr>
      <w:r w:rsidRPr="001C0EAE">
        <w:rPr>
          <w:szCs w:val="26"/>
        </w:rPr>
        <w:t>B2: Tạo đơn hàng -&gt; xác nhận thanh toán.</w:t>
      </w:r>
    </w:p>
    <w:p w:rsidR="00826B51" w:rsidRPr="001C0EAE" w:rsidRDefault="00826B51" w:rsidP="00826B51">
      <w:pPr>
        <w:pStyle w:val="ListParagraph"/>
        <w:spacing w:line="360" w:lineRule="auto"/>
        <w:ind w:left="780"/>
      </w:pPr>
      <w:r w:rsidRPr="001C0EAE">
        <w:rPr>
          <w:noProof/>
        </w:rPr>
        <w:drawing>
          <wp:inline distT="0" distB="0" distL="0" distR="0" wp14:anchorId="2A27CCDB" wp14:editId="53EABF87">
            <wp:extent cx="5791835" cy="29800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980055"/>
                    </a:xfrm>
                    <a:prstGeom prst="rect">
                      <a:avLst/>
                    </a:prstGeom>
                  </pic:spPr>
                </pic:pic>
              </a:graphicData>
            </a:graphic>
          </wp:inline>
        </w:drawing>
      </w:r>
    </w:p>
    <w:p w:rsidR="00826B51" w:rsidRPr="001C0EAE" w:rsidRDefault="00826B51" w:rsidP="00826B51">
      <w:pPr>
        <w:pStyle w:val="ListParagraph"/>
        <w:spacing w:line="360" w:lineRule="auto"/>
        <w:ind w:left="780"/>
      </w:pPr>
      <w:r w:rsidRPr="001C0EAE">
        <w:rPr>
          <w:noProof/>
        </w:rPr>
        <w:lastRenderedPageBreak/>
        <w:drawing>
          <wp:inline distT="0" distB="0" distL="0" distR="0" wp14:anchorId="6FC2934E" wp14:editId="1699FB71">
            <wp:extent cx="5791835" cy="2998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998470"/>
                    </a:xfrm>
                    <a:prstGeom prst="rect">
                      <a:avLst/>
                    </a:prstGeom>
                  </pic:spPr>
                </pic:pic>
              </a:graphicData>
            </a:graphic>
          </wp:inline>
        </w:drawing>
      </w: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jc w:val="both"/>
        <w:rPr>
          <w:szCs w:val="26"/>
        </w:rPr>
      </w:pPr>
      <w:r w:rsidRPr="001C0EAE">
        <w:t xml:space="preserve">B3: </w:t>
      </w:r>
      <w:r w:rsidRPr="001C0EAE">
        <w:rPr>
          <w:szCs w:val="26"/>
        </w:rPr>
        <w:t>Vào Kho vận để xem thông tin sản phẩm đã được cập nhật hay chưa.</w:t>
      </w:r>
    </w:p>
    <w:p w:rsidR="00826B51" w:rsidRPr="001C0EAE" w:rsidRDefault="00826B51" w:rsidP="00826B51">
      <w:pPr>
        <w:pStyle w:val="ListParagraph"/>
        <w:spacing w:line="360" w:lineRule="auto"/>
        <w:ind w:left="780"/>
        <w:jc w:val="both"/>
        <w:rPr>
          <w:szCs w:val="26"/>
        </w:rPr>
      </w:pPr>
      <w:r w:rsidRPr="001C0EAE">
        <w:rPr>
          <w:noProof/>
          <w:szCs w:val="26"/>
        </w:rPr>
        <w:drawing>
          <wp:inline distT="0" distB="0" distL="0" distR="0" wp14:anchorId="2C4FEB4E" wp14:editId="1102CD3B">
            <wp:extent cx="5791835" cy="28460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91835" cy="2846070"/>
                    </a:xfrm>
                    <a:prstGeom prst="rect">
                      <a:avLst/>
                    </a:prstGeom>
                  </pic:spPr>
                </pic:pic>
              </a:graphicData>
            </a:graphic>
          </wp:inline>
        </w:drawing>
      </w: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ListParagraph"/>
        <w:spacing w:line="360" w:lineRule="auto"/>
        <w:ind w:left="780"/>
      </w:pPr>
    </w:p>
    <w:p w:rsidR="00826B51" w:rsidRPr="001C0EAE" w:rsidRDefault="00826B51" w:rsidP="00826B51">
      <w:pPr>
        <w:pStyle w:val="Chng"/>
        <w:numPr>
          <w:ilvl w:val="0"/>
          <w:numId w:val="0"/>
        </w:numPr>
        <w:jc w:val="center"/>
      </w:pPr>
      <w:bookmarkStart w:id="57" w:name="_Toc91683264"/>
      <w:bookmarkStart w:id="58" w:name="_Toc91684046"/>
      <w:bookmarkStart w:id="59" w:name="_Toc91684127"/>
      <w:r w:rsidRPr="001C0EAE">
        <w:t>TÀI LIỆU THAM KHẢO</w:t>
      </w:r>
      <w:bookmarkEnd w:id="57"/>
      <w:bookmarkEnd w:id="58"/>
      <w:bookmarkEnd w:id="59"/>
    </w:p>
    <w:p w:rsidR="00826B51" w:rsidRPr="001C0EAE" w:rsidRDefault="00826B51" w:rsidP="00826B51">
      <w:pPr>
        <w:spacing w:line="360" w:lineRule="auto"/>
        <w:rPr>
          <w:b/>
          <w:i/>
          <w:sz w:val="28"/>
        </w:rPr>
      </w:pPr>
      <w:r w:rsidRPr="001C0EAE">
        <w:rPr>
          <w:b/>
          <w:i/>
          <w:sz w:val="28"/>
        </w:rPr>
        <w:t>Tiếng Anh</w:t>
      </w:r>
    </w:p>
    <w:p w:rsidR="00826B51" w:rsidRPr="001C0EAE" w:rsidRDefault="00826B51" w:rsidP="00826B51">
      <w:pPr>
        <w:pStyle w:val="ListParagraph"/>
        <w:numPr>
          <w:ilvl w:val="0"/>
          <w:numId w:val="17"/>
        </w:numPr>
        <w:spacing w:after="120" w:line="360" w:lineRule="auto"/>
        <w:ind w:hanging="11"/>
      </w:pPr>
      <w:r w:rsidRPr="001C0EAE">
        <w:t>Seon Barbera (2021), “What is an ERP System and Why is it Important for Your Company?”</w:t>
      </w:r>
    </w:p>
    <w:p w:rsidR="00826B51" w:rsidRPr="001C0EAE" w:rsidRDefault="00826B51" w:rsidP="00826B51">
      <w:pPr>
        <w:pStyle w:val="ListParagraph"/>
        <w:spacing w:after="120" w:line="360" w:lineRule="auto"/>
        <w:ind w:hanging="11"/>
      </w:pPr>
      <w:r w:rsidRPr="001C0EAE">
        <w:t>&lt;</w:t>
      </w:r>
      <w:hyperlink r:id="rId35" w:history="1">
        <w:r w:rsidRPr="001C0EAE">
          <w:rPr>
            <w:rStyle w:val="Hyperlink"/>
          </w:rPr>
          <w:t>https://www.cgsinc.com/blog/why-you-cant-afford-to-put-off-implementing-an-erp-system-here</w:t>
        </w:r>
      </w:hyperlink>
      <w:r w:rsidRPr="001C0EAE">
        <w:t>&gt;</w:t>
      </w:r>
    </w:p>
    <w:p w:rsidR="00826B51" w:rsidRPr="001C0EAE" w:rsidRDefault="00826B51" w:rsidP="00826B51">
      <w:pPr>
        <w:spacing w:line="360" w:lineRule="auto"/>
        <w:rPr>
          <w:b/>
          <w:i/>
          <w:sz w:val="28"/>
        </w:rPr>
      </w:pPr>
      <w:r w:rsidRPr="001C0EAE">
        <w:rPr>
          <w:b/>
          <w:i/>
          <w:sz w:val="28"/>
        </w:rPr>
        <w:t>Tiếng Việt</w:t>
      </w:r>
    </w:p>
    <w:p w:rsidR="00826B51" w:rsidRPr="001C0EAE" w:rsidRDefault="00826B51" w:rsidP="00826B51">
      <w:pPr>
        <w:pStyle w:val="ListParagraph"/>
        <w:numPr>
          <w:ilvl w:val="0"/>
          <w:numId w:val="17"/>
        </w:numPr>
        <w:spacing w:after="120" w:line="360" w:lineRule="auto"/>
        <w:ind w:hanging="11"/>
      </w:pPr>
      <w:r w:rsidRPr="001C0EAE">
        <w:t>Quách Trần Mai Nguyên (2016), Bản tự công bố sản phẩm</w:t>
      </w:r>
    </w:p>
    <w:p w:rsidR="00826B51" w:rsidRPr="001C0EAE" w:rsidRDefault="00826B51" w:rsidP="00826B51">
      <w:pPr>
        <w:pStyle w:val="ListParagraph"/>
        <w:numPr>
          <w:ilvl w:val="0"/>
          <w:numId w:val="17"/>
        </w:numPr>
        <w:spacing w:after="120" w:line="360" w:lineRule="auto"/>
        <w:ind w:hanging="11"/>
      </w:pPr>
      <w:r w:rsidRPr="001C0EAE">
        <w:t>2018, “Triển khai thành công giải pháp ERP tại đơn vị thành viên của TCty Tín Nghĩa”</w:t>
      </w:r>
    </w:p>
    <w:p w:rsidR="00826B51" w:rsidRPr="001C0EAE" w:rsidRDefault="00826B51" w:rsidP="00826B51">
      <w:pPr>
        <w:pStyle w:val="ListParagraph"/>
        <w:spacing w:after="120" w:line="360" w:lineRule="auto"/>
        <w:ind w:hanging="11"/>
      </w:pPr>
      <w:r w:rsidRPr="001C0EAE">
        <w:t>&lt;</w:t>
      </w:r>
      <w:hyperlink r:id="rId36" w:history="1">
        <w:r w:rsidRPr="001C0EAE">
          <w:rPr>
            <w:rStyle w:val="Hyperlink"/>
          </w:rPr>
          <w:t>https://fast.com.vn/cau-chuyen-thanh-cong/trien-khai-thanh-cong-giai-phap-erp-tai-tong-cong-ty-tin-nghia</w:t>
        </w:r>
      </w:hyperlink>
      <w:r w:rsidRPr="001C0EAE">
        <w:t>&gt;</w:t>
      </w:r>
    </w:p>
    <w:p w:rsidR="00826B51" w:rsidRPr="001C0EAE" w:rsidRDefault="00826B51" w:rsidP="00826B51">
      <w:pPr>
        <w:pStyle w:val="ListParagraph"/>
        <w:numPr>
          <w:ilvl w:val="0"/>
          <w:numId w:val="17"/>
        </w:numPr>
        <w:spacing w:after="120" w:line="360" w:lineRule="auto"/>
        <w:ind w:hanging="11"/>
      </w:pPr>
      <w:r w:rsidRPr="001C0EAE">
        <w:t>2016, “Vai trò của hệ thống ERP trong quản lý doanh nghiệp”</w:t>
      </w:r>
    </w:p>
    <w:p w:rsidR="00826B51" w:rsidRPr="001C0EAE" w:rsidRDefault="00826B51" w:rsidP="00826B51">
      <w:pPr>
        <w:pStyle w:val="ListParagraph"/>
        <w:spacing w:after="120" w:line="360" w:lineRule="auto"/>
        <w:ind w:hanging="11"/>
      </w:pPr>
      <w:r w:rsidRPr="001C0EAE">
        <w:lastRenderedPageBreak/>
        <w:t>&lt;</w:t>
      </w:r>
      <w:hyperlink r:id="rId37" w:history="1">
        <w:r w:rsidRPr="001C0EAE">
          <w:rPr>
            <w:rStyle w:val="Hyperlink"/>
          </w:rPr>
          <w:t>https://www.bravo.com.vn/vi/Tin-tuc/Kien-thuc-ERP/Vai-tro-cua-he-thong-ERP-trong-quan-ly-doanh-nghiep</w:t>
        </w:r>
      </w:hyperlink>
      <w:r w:rsidRPr="001C0EAE">
        <w:t>&gt;</w:t>
      </w:r>
    </w:p>
    <w:p w:rsidR="00E9796E" w:rsidRDefault="00E9796E">
      <w:pPr>
        <w:pStyle w:val="ListParagraph"/>
        <w:spacing w:line="360" w:lineRule="auto"/>
        <w:rPr>
          <w:szCs w:val="26"/>
        </w:rPr>
      </w:pPr>
    </w:p>
    <w:p w:rsidR="00E9796E" w:rsidRDefault="005C69B5">
      <w:pPr>
        <w:pStyle w:val="Tiumccp1"/>
        <w:rPr>
          <w:rFonts w:eastAsiaTheme="majorEastAsia"/>
          <w:sz w:val="26"/>
          <w:szCs w:val="26"/>
        </w:rPr>
      </w:pPr>
      <w:r>
        <w:rPr>
          <w:sz w:val="26"/>
          <w:szCs w:val="26"/>
        </w:rPr>
        <w:br w:type="page"/>
      </w:r>
    </w:p>
    <w:p w:rsidR="00E9796E" w:rsidRDefault="00E9796E">
      <w:pPr>
        <w:pStyle w:val="Heading1"/>
        <w:rPr>
          <w:sz w:val="26"/>
          <w:szCs w:val="26"/>
        </w:rPr>
      </w:pPr>
    </w:p>
    <w:p w:rsidR="00E9796E" w:rsidRDefault="00E9796E">
      <w:pPr>
        <w:spacing w:line="360" w:lineRule="auto"/>
        <w:jc w:val="both"/>
        <w:rPr>
          <w:szCs w:val="26"/>
        </w:rPr>
      </w:pPr>
    </w:p>
    <w:sectPr w:rsidR="00E9796E">
      <w:headerReference w:type="default" r:id="rId38"/>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73BC" w:rsidRDefault="00B873BC">
      <w:r>
        <w:separator/>
      </w:r>
    </w:p>
  </w:endnote>
  <w:endnote w:type="continuationSeparator" w:id="0">
    <w:p w:rsidR="00B873BC" w:rsidRDefault="00B87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73BC" w:rsidRDefault="00B873BC">
      <w:r>
        <w:separator/>
      </w:r>
    </w:p>
  </w:footnote>
  <w:footnote w:type="continuationSeparator" w:id="0">
    <w:p w:rsidR="00B873BC" w:rsidRDefault="00B873B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AAF" w:rsidRDefault="000A6AAF">
    <w:pPr>
      <w:pStyle w:val="Header"/>
      <w:jc w:val="center"/>
    </w:pPr>
  </w:p>
  <w:p w:rsidR="000A6AAF" w:rsidRDefault="000A6A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6AAF" w:rsidRDefault="000A6AAF">
    <w:pPr>
      <w:pStyle w:val="Header"/>
      <w:jc w:val="center"/>
    </w:pPr>
  </w:p>
  <w:p w:rsidR="000A6AAF" w:rsidRDefault="000A6AA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9335581"/>
      <w:docPartObj>
        <w:docPartGallery w:val="AutoText"/>
      </w:docPartObj>
    </w:sdtPr>
    <w:sdtEndPr/>
    <w:sdtContent>
      <w:p w:rsidR="000A6AAF" w:rsidRDefault="000A6AAF">
        <w:pPr>
          <w:pStyle w:val="Header"/>
          <w:jc w:val="center"/>
        </w:pPr>
        <w:r>
          <w:fldChar w:fldCharType="begin"/>
        </w:r>
        <w:r>
          <w:instrText xml:space="preserve"> PAGE   \* MERGEFORMAT </w:instrText>
        </w:r>
        <w:r>
          <w:fldChar w:fldCharType="separate"/>
        </w:r>
        <w:r w:rsidR="006E03D7">
          <w:rPr>
            <w:noProof/>
          </w:rPr>
          <w:t>ii</w:t>
        </w:r>
        <w:r>
          <w:fldChar w:fldCharType="end"/>
        </w:r>
      </w:p>
    </w:sdtContent>
  </w:sdt>
  <w:p w:rsidR="000A6AAF" w:rsidRDefault="000A6AA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AutoText"/>
      </w:docPartObj>
    </w:sdtPr>
    <w:sdtEndPr/>
    <w:sdtContent>
      <w:p w:rsidR="000A6AAF" w:rsidRDefault="000A6AAF">
        <w:pPr>
          <w:pStyle w:val="Header"/>
          <w:jc w:val="center"/>
        </w:pPr>
        <w:r>
          <w:fldChar w:fldCharType="begin"/>
        </w:r>
        <w:r>
          <w:instrText xml:space="preserve"> PAGE   \* MERGEFORMAT </w:instrText>
        </w:r>
        <w:r>
          <w:fldChar w:fldCharType="separate"/>
        </w:r>
        <w:r w:rsidR="006E03D7">
          <w:rPr>
            <w:noProof/>
          </w:rPr>
          <w:t>25</w:t>
        </w:r>
        <w:r>
          <w:fldChar w:fldCharType="end"/>
        </w:r>
      </w:p>
    </w:sdtContent>
  </w:sdt>
  <w:p w:rsidR="000A6AAF" w:rsidRDefault="000A6AAF">
    <w:pPr>
      <w:pStyle w:val="Header"/>
    </w:pPr>
  </w:p>
  <w:p w:rsidR="000A6AAF" w:rsidRDefault="000A6AA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57E35"/>
    <w:multiLevelType w:val="multilevel"/>
    <w:tmpl w:val="03057E35"/>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53A3923"/>
    <w:multiLevelType w:val="hybridMultilevel"/>
    <w:tmpl w:val="7C6EE58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33256"/>
    <w:multiLevelType w:val="multilevel"/>
    <w:tmpl w:val="08333256"/>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2613EC7"/>
    <w:multiLevelType w:val="hybridMultilevel"/>
    <w:tmpl w:val="18C0FB9A"/>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3892C12"/>
    <w:multiLevelType w:val="hybridMultilevel"/>
    <w:tmpl w:val="EFC645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9F761D"/>
    <w:multiLevelType w:val="hybridMultilevel"/>
    <w:tmpl w:val="201ADEA6"/>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D00673"/>
    <w:multiLevelType w:val="multilevel"/>
    <w:tmpl w:val="18D0067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9842559"/>
    <w:multiLevelType w:val="multilevel"/>
    <w:tmpl w:val="EC86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816F0A"/>
    <w:multiLevelType w:val="multilevel"/>
    <w:tmpl w:val="1E816F0A"/>
    <w:lvl w:ilvl="0">
      <w:start w:val="1"/>
      <w:numFmt w:val="decimal"/>
      <w:lvlText w:val="%1.2"/>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FD31388"/>
    <w:multiLevelType w:val="hybridMultilevel"/>
    <w:tmpl w:val="06DA28D6"/>
    <w:lvl w:ilvl="0" w:tplc="DEF286B8">
      <w:start w:val="1"/>
      <w:numFmt w:val="bullet"/>
      <w:lvlText w:val="-"/>
      <w:lvlJc w:val="left"/>
      <w:pPr>
        <w:ind w:left="78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616528"/>
    <w:multiLevelType w:val="multilevel"/>
    <w:tmpl w:val="20616528"/>
    <w:lvl w:ilvl="0">
      <w:start w:val="2"/>
      <w:numFmt w:val="bullet"/>
      <w:lvlText w:val="-"/>
      <w:lvlJc w:val="left"/>
      <w:pPr>
        <w:ind w:left="927" w:hanging="360"/>
      </w:pPr>
      <w:rPr>
        <w:rFonts w:ascii="Times New Roman" w:eastAsia="Times New Roman" w:hAnsi="Times New Roman" w:cs="Times New Roman" w:hint="default"/>
      </w:rPr>
    </w:lvl>
    <w:lvl w:ilvl="1">
      <w:start w:val="1"/>
      <w:numFmt w:val="bullet"/>
      <w:lvlText w:val="o"/>
      <w:lvlJc w:val="left"/>
      <w:pPr>
        <w:ind w:left="1647" w:hanging="360"/>
      </w:pPr>
      <w:rPr>
        <w:rFonts w:ascii="Courier New" w:hAnsi="Courier New" w:cs="Courier New" w:hint="default"/>
      </w:rPr>
    </w:lvl>
    <w:lvl w:ilvl="2">
      <w:start w:val="1"/>
      <w:numFmt w:val="bullet"/>
      <w:lvlText w:val=""/>
      <w:lvlJc w:val="left"/>
      <w:pPr>
        <w:ind w:left="2367" w:hanging="360"/>
      </w:pPr>
      <w:rPr>
        <w:rFonts w:ascii="Wingdings" w:hAnsi="Wingdings" w:hint="default"/>
      </w:rPr>
    </w:lvl>
    <w:lvl w:ilvl="3">
      <w:start w:val="1"/>
      <w:numFmt w:val="bullet"/>
      <w:lvlText w:val=""/>
      <w:lvlJc w:val="left"/>
      <w:pPr>
        <w:ind w:left="3087" w:hanging="360"/>
      </w:pPr>
      <w:rPr>
        <w:rFonts w:ascii="Symbol" w:hAnsi="Symbol" w:hint="default"/>
      </w:rPr>
    </w:lvl>
    <w:lvl w:ilvl="4">
      <w:start w:val="1"/>
      <w:numFmt w:val="bullet"/>
      <w:lvlText w:val="o"/>
      <w:lvlJc w:val="left"/>
      <w:pPr>
        <w:ind w:left="3807" w:hanging="360"/>
      </w:pPr>
      <w:rPr>
        <w:rFonts w:ascii="Courier New" w:hAnsi="Courier New" w:cs="Courier New" w:hint="default"/>
      </w:rPr>
    </w:lvl>
    <w:lvl w:ilvl="5">
      <w:start w:val="1"/>
      <w:numFmt w:val="bullet"/>
      <w:lvlText w:val=""/>
      <w:lvlJc w:val="left"/>
      <w:pPr>
        <w:ind w:left="4527" w:hanging="360"/>
      </w:pPr>
      <w:rPr>
        <w:rFonts w:ascii="Wingdings" w:hAnsi="Wingdings" w:hint="default"/>
      </w:rPr>
    </w:lvl>
    <w:lvl w:ilvl="6">
      <w:start w:val="1"/>
      <w:numFmt w:val="bullet"/>
      <w:lvlText w:val=""/>
      <w:lvlJc w:val="left"/>
      <w:pPr>
        <w:ind w:left="5247" w:hanging="360"/>
      </w:pPr>
      <w:rPr>
        <w:rFonts w:ascii="Symbol" w:hAnsi="Symbol" w:hint="default"/>
      </w:rPr>
    </w:lvl>
    <w:lvl w:ilvl="7">
      <w:start w:val="1"/>
      <w:numFmt w:val="bullet"/>
      <w:lvlText w:val="o"/>
      <w:lvlJc w:val="left"/>
      <w:pPr>
        <w:ind w:left="5967" w:hanging="360"/>
      </w:pPr>
      <w:rPr>
        <w:rFonts w:ascii="Courier New" w:hAnsi="Courier New" w:cs="Courier New" w:hint="default"/>
      </w:rPr>
    </w:lvl>
    <w:lvl w:ilvl="8">
      <w:start w:val="1"/>
      <w:numFmt w:val="bullet"/>
      <w:lvlText w:val=""/>
      <w:lvlJc w:val="left"/>
      <w:pPr>
        <w:ind w:left="6687" w:hanging="360"/>
      </w:pPr>
      <w:rPr>
        <w:rFonts w:ascii="Wingdings" w:hAnsi="Wingdings" w:hint="default"/>
      </w:rPr>
    </w:lvl>
  </w:abstractNum>
  <w:abstractNum w:abstractNumId="11" w15:restartNumberingAfterBreak="0">
    <w:nsid w:val="25E1738E"/>
    <w:multiLevelType w:val="hybridMultilevel"/>
    <w:tmpl w:val="C60EA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4A54A5"/>
    <w:multiLevelType w:val="hybridMultilevel"/>
    <w:tmpl w:val="164E1DFC"/>
    <w:lvl w:ilvl="0" w:tplc="DEF286B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AC4119"/>
    <w:multiLevelType w:val="hybridMultilevel"/>
    <w:tmpl w:val="5A0048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6E40EE4"/>
    <w:multiLevelType w:val="hybridMultilevel"/>
    <w:tmpl w:val="D7AA3152"/>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7B6128B"/>
    <w:multiLevelType w:val="multilevel"/>
    <w:tmpl w:val="37B6128B"/>
    <w:lvl w:ilvl="0">
      <w:numFmt w:val="decimal"/>
      <w:pStyle w:val="Chng"/>
      <w:suff w:val="nothing"/>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38B64BEF"/>
    <w:multiLevelType w:val="hybridMultilevel"/>
    <w:tmpl w:val="886CF6DE"/>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F462F40"/>
    <w:multiLevelType w:val="hybridMultilevel"/>
    <w:tmpl w:val="B150E9B8"/>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F9B6DA6"/>
    <w:multiLevelType w:val="hybridMultilevel"/>
    <w:tmpl w:val="92B80F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E04340"/>
    <w:multiLevelType w:val="hybridMultilevel"/>
    <w:tmpl w:val="622EF1A0"/>
    <w:lvl w:ilvl="0" w:tplc="DEF286B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80CF1"/>
    <w:multiLevelType w:val="hybridMultilevel"/>
    <w:tmpl w:val="3CE8230C"/>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6FF5E35"/>
    <w:multiLevelType w:val="multilevel"/>
    <w:tmpl w:val="46FF5E35"/>
    <w:lvl w:ilvl="0">
      <w:start w:val="3"/>
      <w:numFmt w:val="bullet"/>
      <w:pStyle w:val="GachH-L2"/>
      <w:lvlText w:val="—"/>
      <w:lvlJc w:val="left"/>
      <w:pPr>
        <w:tabs>
          <w:tab w:val="left" w:pos="1420"/>
        </w:tabs>
        <w:ind w:left="1420" w:hanging="360"/>
      </w:pPr>
      <w:rPr>
        <w:rFonts w:ascii="Courier New" w:hAnsi="Courier New" w:hint="default"/>
      </w:rPr>
    </w:lvl>
    <w:lvl w:ilvl="1">
      <w:start w:val="1"/>
      <w:numFmt w:val="bullet"/>
      <w:lvlText w:val="o"/>
      <w:lvlJc w:val="left"/>
      <w:pPr>
        <w:tabs>
          <w:tab w:val="left" w:pos="2506"/>
        </w:tabs>
        <w:ind w:left="2506" w:hanging="360"/>
      </w:pPr>
      <w:rPr>
        <w:rFonts w:ascii="Courier New" w:hAnsi="Courier New" w:cs="Courier New" w:hint="default"/>
      </w:rPr>
    </w:lvl>
    <w:lvl w:ilvl="2">
      <w:start w:val="1"/>
      <w:numFmt w:val="bullet"/>
      <w:lvlText w:val=""/>
      <w:lvlJc w:val="left"/>
      <w:pPr>
        <w:tabs>
          <w:tab w:val="left" w:pos="3226"/>
        </w:tabs>
        <w:ind w:left="3226" w:hanging="360"/>
      </w:pPr>
      <w:rPr>
        <w:rFonts w:ascii="Wingdings" w:hAnsi="Wingdings" w:hint="default"/>
      </w:rPr>
    </w:lvl>
    <w:lvl w:ilvl="3">
      <w:start w:val="1"/>
      <w:numFmt w:val="bullet"/>
      <w:lvlText w:val=""/>
      <w:lvlJc w:val="left"/>
      <w:pPr>
        <w:tabs>
          <w:tab w:val="left" w:pos="3946"/>
        </w:tabs>
        <w:ind w:left="3946" w:hanging="360"/>
      </w:pPr>
      <w:rPr>
        <w:rFonts w:ascii="Symbol" w:hAnsi="Symbol" w:hint="default"/>
      </w:rPr>
    </w:lvl>
    <w:lvl w:ilvl="4">
      <w:start w:val="1"/>
      <w:numFmt w:val="bullet"/>
      <w:lvlText w:val="o"/>
      <w:lvlJc w:val="left"/>
      <w:pPr>
        <w:tabs>
          <w:tab w:val="left" w:pos="4666"/>
        </w:tabs>
        <w:ind w:left="4666" w:hanging="360"/>
      </w:pPr>
      <w:rPr>
        <w:rFonts w:ascii="Courier New" w:hAnsi="Courier New" w:cs="Courier New" w:hint="default"/>
      </w:rPr>
    </w:lvl>
    <w:lvl w:ilvl="5">
      <w:start w:val="1"/>
      <w:numFmt w:val="bullet"/>
      <w:lvlText w:val=""/>
      <w:lvlJc w:val="left"/>
      <w:pPr>
        <w:tabs>
          <w:tab w:val="left" w:pos="5386"/>
        </w:tabs>
        <w:ind w:left="5386" w:hanging="360"/>
      </w:pPr>
      <w:rPr>
        <w:rFonts w:ascii="Wingdings" w:hAnsi="Wingdings" w:hint="default"/>
      </w:rPr>
    </w:lvl>
    <w:lvl w:ilvl="6">
      <w:start w:val="1"/>
      <w:numFmt w:val="bullet"/>
      <w:lvlText w:val=""/>
      <w:lvlJc w:val="left"/>
      <w:pPr>
        <w:tabs>
          <w:tab w:val="left" w:pos="6106"/>
        </w:tabs>
        <w:ind w:left="6106" w:hanging="360"/>
      </w:pPr>
      <w:rPr>
        <w:rFonts w:ascii="Symbol" w:hAnsi="Symbol" w:hint="default"/>
      </w:rPr>
    </w:lvl>
    <w:lvl w:ilvl="7">
      <w:start w:val="1"/>
      <w:numFmt w:val="bullet"/>
      <w:lvlText w:val="o"/>
      <w:lvlJc w:val="left"/>
      <w:pPr>
        <w:tabs>
          <w:tab w:val="left" w:pos="6826"/>
        </w:tabs>
        <w:ind w:left="6826" w:hanging="360"/>
      </w:pPr>
      <w:rPr>
        <w:rFonts w:ascii="Courier New" w:hAnsi="Courier New" w:cs="Courier New" w:hint="default"/>
      </w:rPr>
    </w:lvl>
    <w:lvl w:ilvl="8">
      <w:start w:val="1"/>
      <w:numFmt w:val="bullet"/>
      <w:lvlText w:val=""/>
      <w:lvlJc w:val="left"/>
      <w:pPr>
        <w:tabs>
          <w:tab w:val="left" w:pos="7546"/>
        </w:tabs>
        <w:ind w:left="7546" w:hanging="360"/>
      </w:pPr>
      <w:rPr>
        <w:rFonts w:ascii="Wingdings" w:hAnsi="Wingdings" w:hint="default"/>
      </w:rPr>
    </w:lvl>
  </w:abstractNum>
  <w:abstractNum w:abstractNumId="22" w15:restartNumberingAfterBreak="0">
    <w:nsid w:val="493C4F63"/>
    <w:multiLevelType w:val="multilevel"/>
    <w:tmpl w:val="493C4F63"/>
    <w:lvl w:ilvl="0">
      <w:start w:val="2"/>
      <w:numFmt w:val="bullet"/>
      <w:lvlText w:val="-"/>
      <w:lvlJc w:val="left"/>
      <w:pPr>
        <w:ind w:left="1647" w:hanging="360"/>
      </w:pPr>
      <w:rPr>
        <w:rFonts w:ascii="Times New Roman" w:eastAsia="Times New Roman" w:hAnsi="Times New Roman" w:cs="Times New Roman" w:hint="default"/>
      </w:rPr>
    </w:lvl>
    <w:lvl w:ilvl="1">
      <w:start w:val="1"/>
      <w:numFmt w:val="bullet"/>
      <w:lvlText w:val="o"/>
      <w:lvlJc w:val="left"/>
      <w:pPr>
        <w:ind w:left="2367" w:hanging="360"/>
      </w:pPr>
      <w:rPr>
        <w:rFonts w:ascii="Courier New" w:hAnsi="Courier New" w:cs="Courier New" w:hint="default"/>
      </w:rPr>
    </w:lvl>
    <w:lvl w:ilvl="2">
      <w:start w:val="1"/>
      <w:numFmt w:val="bullet"/>
      <w:lvlText w:val=""/>
      <w:lvlJc w:val="left"/>
      <w:pPr>
        <w:ind w:left="3087" w:hanging="360"/>
      </w:pPr>
      <w:rPr>
        <w:rFonts w:ascii="Wingdings" w:hAnsi="Wingdings" w:hint="default"/>
      </w:rPr>
    </w:lvl>
    <w:lvl w:ilvl="3">
      <w:start w:val="1"/>
      <w:numFmt w:val="bullet"/>
      <w:lvlText w:val=""/>
      <w:lvlJc w:val="left"/>
      <w:pPr>
        <w:ind w:left="3807" w:hanging="360"/>
      </w:pPr>
      <w:rPr>
        <w:rFonts w:ascii="Symbol" w:hAnsi="Symbol" w:hint="default"/>
      </w:rPr>
    </w:lvl>
    <w:lvl w:ilvl="4">
      <w:start w:val="1"/>
      <w:numFmt w:val="bullet"/>
      <w:lvlText w:val="o"/>
      <w:lvlJc w:val="left"/>
      <w:pPr>
        <w:ind w:left="4527" w:hanging="360"/>
      </w:pPr>
      <w:rPr>
        <w:rFonts w:ascii="Courier New" w:hAnsi="Courier New" w:cs="Courier New" w:hint="default"/>
      </w:rPr>
    </w:lvl>
    <w:lvl w:ilvl="5">
      <w:start w:val="1"/>
      <w:numFmt w:val="bullet"/>
      <w:lvlText w:val=""/>
      <w:lvlJc w:val="left"/>
      <w:pPr>
        <w:ind w:left="5247" w:hanging="360"/>
      </w:pPr>
      <w:rPr>
        <w:rFonts w:ascii="Wingdings" w:hAnsi="Wingdings" w:hint="default"/>
      </w:rPr>
    </w:lvl>
    <w:lvl w:ilvl="6">
      <w:start w:val="1"/>
      <w:numFmt w:val="bullet"/>
      <w:lvlText w:val=""/>
      <w:lvlJc w:val="left"/>
      <w:pPr>
        <w:ind w:left="5967" w:hanging="360"/>
      </w:pPr>
      <w:rPr>
        <w:rFonts w:ascii="Symbol" w:hAnsi="Symbol" w:hint="default"/>
      </w:rPr>
    </w:lvl>
    <w:lvl w:ilvl="7">
      <w:start w:val="1"/>
      <w:numFmt w:val="bullet"/>
      <w:lvlText w:val="o"/>
      <w:lvlJc w:val="left"/>
      <w:pPr>
        <w:ind w:left="6687" w:hanging="360"/>
      </w:pPr>
      <w:rPr>
        <w:rFonts w:ascii="Courier New" w:hAnsi="Courier New" w:cs="Courier New" w:hint="default"/>
      </w:rPr>
    </w:lvl>
    <w:lvl w:ilvl="8">
      <w:start w:val="1"/>
      <w:numFmt w:val="bullet"/>
      <w:lvlText w:val=""/>
      <w:lvlJc w:val="left"/>
      <w:pPr>
        <w:ind w:left="7407" w:hanging="360"/>
      </w:pPr>
      <w:rPr>
        <w:rFonts w:ascii="Wingdings" w:hAnsi="Wingdings" w:hint="default"/>
      </w:rPr>
    </w:lvl>
  </w:abstractNum>
  <w:abstractNum w:abstractNumId="23" w15:restartNumberingAfterBreak="0">
    <w:nsid w:val="4CBD2A6E"/>
    <w:multiLevelType w:val="multilevel"/>
    <w:tmpl w:val="4CBD2A6E"/>
    <w:lvl w:ilvl="0">
      <w:start w:val="3"/>
      <w:numFmt w:val="decimal"/>
      <w:lvlText w:val="%1"/>
      <w:lvlJc w:val="left"/>
      <w:pPr>
        <w:ind w:left="375" w:hanging="375"/>
      </w:pPr>
      <w:rPr>
        <w:rFonts w:hint="default"/>
      </w:rPr>
    </w:lvl>
    <w:lvl w:ilvl="1">
      <w:start w:val="3"/>
      <w:numFmt w:val="decimal"/>
      <w:lvlText w:val="%2.1"/>
      <w:lvlJc w:val="left"/>
      <w:pPr>
        <w:ind w:left="375" w:hanging="375"/>
      </w:pPr>
      <w:rPr>
        <w:rFonts w:hint="default"/>
      </w:rPr>
    </w:lvl>
    <w:lvl w:ilvl="2">
      <w:start w:val="1"/>
      <w:numFmt w:val="decimal"/>
      <w:lvlText w:val="%1.1.%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51BB3394"/>
    <w:multiLevelType w:val="hybridMultilevel"/>
    <w:tmpl w:val="FFB0C6D0"/>
    <w:lvl w:ilvl="0" w:tplc="DEF286B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2E428FE"/>
    <w:multiLevelType w:val="hybridMultilevel"/>
    <w:tmpl w:val="B2A86B6C"/>
    <w:lvl w:ilvl="0" w:tplc="E848D930">
      <w:start w:val="1"/>
      <w:numFmt w:val="decimal"/>
      <w:lvlText w:val="[%1] "/>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9DB6860"/>
    <w:multiLevelType w:val="multilevel"/>
    <w:tmpl w:val="59DB6860"/>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CC300F2"/>
    <w:multiLevelType w:val="multilevel"/>
    <w:tmpl w:val="FA4CB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D7800A8"/>
    <w:multiLevelType w:val="hybridMultilevel"/>
    <w:tmpl w:val="A6F45E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4F4D89"/>
    <w:multiLevelType w:val="hybridMultilevel"/>
    <w:tmpl w:val="A4524CEE"/>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7B01A5E"/>
    <w:multiLevelType w:val="multilevel"/>
    <w:tmpl w:val="7A301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4B21761"/>
    <w:multiLevelType w:val="hybridMultilevel"/>
    <w:tmpl w:val="12ACB570"/>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75161B03"/>
    <w:multiLevelType w:val="multilevel"/>
    <w:tmpl w:val="75161B03"/>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780405FE"/>
    <w:multiLevelType w:val="hybridMultilevel"/>
    <w:tmpl w:val="3E28E6DA"/>
    <w:lvl w:ilvl="0" w:tplc="DEF286B8">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7D271E7E"/>
    <w:multiLevelType w:val="multilevel"/>
    <w:tmpl w:val="7D271E7E"/>
    <w:lvl w:ilvl="0">
      <w:start w:val="2"/>
      <w:numFmt w:val="decimal"/>
      <w:lvlText w:val="%1"/>
      <w:lvlJc w:val="left"/>
      <w:pPr>
        <w:ind w:left="375" w:hanging="375"/>
      </w:pPr>
      <w:rPr>
        <w:rFonts w:hint="default"/>
      </w:rPr>
    </w:lvl>
    <w:lvl w:ilvl="1">
      <w:start w:val="3"/>
      <w:numFmt w:val="decimal"/>
      <w:lvlText w:val="%2.1"/>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7F3B56C4"/>
    <w:multiLevelType w:val="hybridMultilevel"/>
    <w:tmpl w:val="E408A1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21"/>
  </w:num>
  <w:num w:numId="3">
    <w:abstractNumId w:val="26"/>
  </w:num>
  <w:num w:numId="4">
    <w:abstractNumId w:val="8"/>
  </w:num>
  <w:num w:numId="5">
    <w:abstractNumId w:val="0"/>
  </w:num>
  <w:num w:numId="6">
    <w:abstractNumId w:val="2"/>
  </w:num>
  <w:num w:numId="7">
    <w:abstractNumId w:val="32"/>
  </w:num>
  <w:num w:numId="8">
    <w:abstractNumId w:val="34"/>
  </w:num>
  <w:num w:numId="9">
    <w:abstractNumId w:val="23"/>
  </w:num>
  <w:num w:numId="10">
    <w:abstractNumId w:val="10"/>
  </w:num>
  <w:num w:numId="11">
    <w:abstractNumId w:val="22"/>
  </w:num>
  <w:num w:numId="12">
    <w:abstractNumId w:val="6"/>
  </w:num>
  <w:num w:numId="13">
    <w:abstractNumId w:val="7"/>
  </w:num>
  <w:num w:numId="14">
    <w:abstractNumId w:val="30"/>
  </w:num>
  <w:num w:numId="15">
    <w:abstractNumId w:val="27"/>
  </w:num>
  <w:num w:numId="16">
    <w:abstractNumId w:val="1"/>
  </w:num>
  <w:num w:numId="17">
    <w:abstractNumId w:val="25"/>
  </w:num>
  <w:num w:numId="18">
    <w:abstractNumId w:val="9"/>
  </w:num>
  <w:num w:numId="19">
    <w:abstractNumId w:val="4"/>
  </w:num>
  <w:num w:numId="20">
    <w:abstractNumId w:val="33"/>
  </w:num>
  <w:num w:numId="21">
    <w:abstractNumId w:val="13"/>
  </w:num>
  <w:num w:numId="22">
    <w:abstractNumId w:val="17"/>
  </w:num>
  <w:num w:numId="23">
    <w:abstractNumId w:val="3"/>
  </w:num>
  <w:num w:numId="24">
    <w:abstractNumId w:val="16"/>
  </w:num>
  <w:num w:numId="25">
    <w:abstractNumId w:val="29"/>
  </w:num>
  <w:num w:numId="26">
    <w:abstractNumId w:val="31"/>
  </w:num>
  <w:num w:numId="27">
    <w:abstractNumId w:val="5"/>
  </w:num>
  <w:num w:numId="28">
    <w:abstractNumId w:val="12"/>
  </w:num>
  <w:num w:numId="29">
    <w:abstractNumId w:val="28"/>
  </w:num>
  <w:num w:numId="30">
    <w:abstractNumId w:val="19"/>
  </w:num>
  <w:num w:numId="31">
    <w:abstractNumId w:val="11"/>
  </w:num>
  <w:num w:numId="32">
    <w:abstractNumId w:val="24"/>
  </w:num>
  <w:num w:numId="33">
    <w:abstractNumId w:val="18"/>
  </w:num>
  <w:num w:numId="34">
    <w:abstractNumId w:val="35"/>
  </w:num>
  <w:num w:numId="35">
    <w:abstractNumId w:val="14"/>
  </w:num>
  <w:num w:numId="3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1007A"/>
    <w:rsid w:val="00024496"/>
    <w:rsid w:val="000268C7"/>
    <w:rsid w:val="00032959"/>
    <w:rsid w:val="0003650B"/>
    <w:rsid w:val="00041832"/>
    <w:rsid w:val="000578FF"/>
    <w:rsid w:val="00065900"/>
    <w:rsid w:val="00065EEE"/>
    <w:rsid w:val="0007374F"/>
    <w:rsid w:val="0008548E"/>
    <w:rsid w:val="00086333"/>
    <w:rsid w:val="0009169E"/>
    <w:rsid w:val="00096858"/>
    <w:rsid w:val="000A41CE"/>
    <w:rsid w:val="000A6AAF"/>
    <w:rsid w:val="000A7278"/>
    <w:rsid w:val="000B0353"/>
    <w:rsid w:val="000B4EF2"/>
    <w:rsid w:val="000B6A6C"/>
    <w:rsid w:val="000D11E7"/>
    <w:rsid w:val="000D3095"/>
    <w:rsid w:val="000D4A14"/>
    <w:rsid w:val="000D56E6"/>
    <w:rsid w:val="000D7C07"/>
    <w:rsid w:val="000F3C40"/>
    <w:rsid w:val="001104D9"/>
    <w:rsid w:val="0011262F"/>
    <w:rsid w:val="00113410"/>
    <w:rsid w:val="001152CF"/>
    <w:rsid w:val="00123E5A"/>
    <w:rsid w:val="00125CB8"/>
    <w:rsid w:val="0012705C"/>
    <w:rsid w:val="00130A88"/>
    <w:rsid w:val="001351EB"/>
    <w:rsid w:val="00137133"/>
    <w:rsid w:val="00137B73"/>
    <w:rsid w:val="00145999"/>
    <w:rsid w:val="00147E71"/>
    <w:rsid w:val="00162CED"/>
    <w:rsid w:val="001637FD"/>
    <w:rsid w:val="00176EB2"/>
    <w:rsid w:val="001829BF"/>
    <w:rsid w:val="00185C33"/>
    <w:rsid w:val="00185C96"/>
    <w:rsid w:val="00192C2F"/>
    <w:rsid w:val="0019692F"/>
    <w:rsid w:val="001A28F8"/>
    <w:rsid w:val="001B3973"/>
    <w:rsid w:val="001C00FD"/>
    <w:rsid w:val="001C64D2"/>
    <w:rsid w:val="001C7E8B"/>
    <w:rsid w:val="001E792C"/>
    <w:rsid w:val="002040AA"/>
    <w:rsid w:val="00204683"/>
    <w:rsid w:val="0020501A"/>
    <w:rsid w:val="00207DC2"/>
    <w:rsid w:val="00214224"/>
    <w:rsid w:val="00231FE4"/>
    <w:rsid w:val="002337FD"/>
    <w:rsid w:val="00235599"/>
    <w:rsid w:val="00241993"/>
    <w:rsid w:val="00241AE2"/>
    <w:rsid w:val="00242E91"/>
    <w:rsid w:val="0024386B"/>
    <w:rsid w:val="00243D35"/>
    <w:rsid w:val="002516CE"/>
    <w:rsid w:val="00251747"/>
    <w:rsid w:val="00251DEF"/>
    <w:rsid w:val="00252F26"/>
    <w:rsid w:val="00253FA1"/>
    <w:rsid w:val="00256952"/>
    <w:rsid w:val="00260036"/>
    <w:rsid w:val="00272C93"/>
    <w:rsid w:val="00277A0A"/>
    <w:rsid w:val="00280D64"/>
    <w:rsid w:val="00281D1F"/>
    <w:rsid w:val="00284BE9"/>
    <w:rsid w:val="002872EF"/>
    <w:rsid w:val="002876DE"/>
    <w:rsid w:val="00291721"/>
    <w:rsid w:val="0029243A"/>
    <w:rsid w:val="002A09A1"/>
    <w:rsid w:val="002A40EF"/>
    <w:rsid w:val="002A50B4"/>
    <w:rsid w:val="002A6305"/>
    <w:rsid w:val="002A76D5"/>
    <w:rsid w:val="002B7B48"/>
    <w:rsid w:val="002C058B"/>
    <w:rsid w:val="002C11DF"/>
    <w:rsid w:val="002C3BCE"/>
    <w:rsid w:val="002C3EDC"/>
    <w:rsid w:val="002D4629"/>
    <w:rsid w:val="002D66E8"/>
    <w:rsid w:val="002D74F6"/>
    <w:rsid w:val="002D796D"/>
    <w:rsid w:val="002E18A0"/>
    <w:rsid w:val="003008C5"/>
    <w:rsid w:val="003016BB"/>
    <w:rsid w:val="00302132"/>
    <w:rsid w:val="003021EA"/>
    <w:rsid w:val="00302338"/>
    <w:rsid w:val="003039CB"/>
    <w:rsid w:val="00307B41"/>
    <w:rsid w:val="00314DB4"/>
    <w:rsid w:val="0031501D"/>
    <w:rsid w:val="003157B8"/>
    <w:rsid w:val="003218FF"/>
    <w:rsid w:val="00326B90"/>
    <w:rsid w:val="00326F7D"/>
    <w:rsid w:val="003379D6"/>
    <w:rsid w:val="00343B09"/>
    <w:rsid w:val="00346FE8"/>
    <w:rsid w:val="003506AD"/>
    <w:rsid w:val="00355219"/>
    <w:rsid w:val="003565E8"/>
    <w:rsid w:val="0036025F"/>
    <w:rsid w:val="00366B13"/>
    <w:rsid w:val="003706B9"/>
    <w:rsid w:val="00371BDC"/>
    <w:rsid w:val="00373395"/>
    <w:rsid w:val="00384A1E"/>
    <w:rsid w:val="003851C2"/>
    <w:rsid w:val="00387321"/>
    <w:rsid w:val="003A59FC"/>
    <w:rsid w:val="003B2056"/>
    <w:rsid w:val="003B44D9"/>
    <w:rsid w:val="003C2D23"/>
    <w:rsid w:val="003C4486"/>
    <w:rsid w:val="003C79F4"/>
    <w:rsid w:val="003D0050"/>
    <w:rsid w:val="003D2EA3"/>
    <w:rsid w:val="003E58C9"/>
    <w:rsid w:val="004009DB"/>
    <w:rsid w:val="00402ED0"/>
    <w:rsid w:val="00404897"/>
    <w:rsid w:val="00407466"/>
    <w:rsid w:val="00421D4B"/>
    <w:rsid w:val="0042410E"/>
    <w:rsid w:val="0042675E"/>
    <w:rsid w:val="00435F31"/>
    <w:rsid w:val="00436863"/>
    <w:rsid w:val="0044336C"/>
    <w:rsid w:val="00453AB1"/>
    <w:rsid w:val="0045749E"/>
    <w:rsid w:val="004622A5"/>
    <w:rsid w:val="004660AE"/>
    <w:rsid w:val="004751E4"/>
    <w:rsid w:val="00480B85"/>
    <w:rsid w:val="00492E78"/>
    <w:rsid w:val="00493BE5"/>
    <w:rsid w:val="004A1268"/>
    <w:rsid w:val="004A6F1A"/>
    <w:rsid w:val="004A7C39"/>
    <w:rsid w:val="004B1CBC"/>
    <w:rsid w:val="004C0536"/>
    <w:rsid w:val="004C3832"/>
    <w:rsid w:val="004D61E5"/>
    <w:rsid w:val="004D6F20"/>
    <w:rsid w:val="004E305D"/>
    <w:rsid w:val="004E30E7"/>
    <w:rsid w:val="004E3C16"/>
    <w:rsid w:val="004E72B7"/>
    <w:rsid w:val="004F188F"/>
    <w:rsid w:val="004F5A24"/>
    <w:rsid w:val="004F7507"/>
    <w:rsid w:val="00501784"/>
    <w:rsid w:val="0051129B"/>
    <w:rsid w:val="0051538D"/>
    <w:rsid w:val="00515D97"/>
    <w:rsid w:val="00523064"/>
    <w:rsid w:val="00530247"/>
    <w:rsid w:val="005322FE"/>
    <w:rsid w:val="00536EEF"/>
    <w:rsid w:val="00544497"/>
    <w:rsid w:val="00544ACC"/>
    <w:rsid w:val="0054594A"/>
    <w:rsid w:val="00546A35"/>
    <w:rsid w:val="00561A2F"/>
    <w:rsid w:val="00564072"/>
    <w:rsid w:val="00565C17"/>
    <w:rsid w:val="005673D3"/>
    <w:rsid w:val="00576431"/>
    <w:rsid w:val="005810E6"/>
    <w:rsid w:val="00583420"/>
    <w:rsid w:val="00584EF9"/>
    <w:rsid w:val="00593511"/>
    <w:rsid w:val="00594A25"/>
    <w:rsid w:val="00595505"/>
    <w:rsid w:val="00596184"/>
    <w:rsid w:val="005A0565"/>
    <w:rsid w:val="005A2452"/>
    <w:rsid w:val="005A3CDE"/>
    <w:rsid w:val="005A4A9F"/>
    <w:rsid w:val="005A50EC"/>
    <w:rsid w:val="005A54D4"/>
    <w:rsid w:val="005A614D"/>
    <w:rsid w:val="005A6981"/>
    <w:rsid w:val="005B077D"/>
    <w:rsid w:val="005B6331"/>
    <w:rsid w:val="005C69B5"/>
    <w:rsid w:val="005C6DAE"/>
    <w:rsid w:val="005C7490"/>
    <w:rsid w:val="005D26E8"/>
    <w:rsid w:val="005D5C20"/>
    <w:rsid w:val="005E125A"/>
    <w:rsid w:val="005E3112"/>
    <w:rsid w:val="00615369"/>
    <w:rsid w:val="0062250E"/>
    <w:rsid w:val="006228A0"/>
    <w:rsid w:val="006247E1"/>
    <w:rsid w:val="00634EE0"/>
    <w:rsid w:val="0063679C"/>
    <w:rsid w:val="0064189C"/>
    <w:rsid w:val="00643130"/>
    <w:rsid w:val="00647CFD"/>
    <w:rsid w:val="00650D6A"/>
    <w:rsid w:val="00651480"/>
    <w:rsid w:val="00653722"/>
    <w:rsid w:val="006573F7"/>
    <w:rsid w:val="00666E2C"/>
    <w:rsid w:val="006706A7"/>
    <w:rsid w:val="00674696"/>
    <w:rsid w:val="00676B93"/>
    <w:rsid w:val="00692590"/>
    <w:rsid w:val="006978BF"/>
    <w:rsid w:val="006A09F3"/>
    <w:rsid w:val="006A1674"/>
    <w:rsid w:val="006A446D"/>
    <w:rsid w:val="006A546E"/>
    <w:rsid w:val="006A7241"/>
    <w:rsid w:val="006B420C"/>
    <w:rsid w:val="006B7E46"/>
    <w:rsid w:val="006C076A"/>
    <w:rsid w:val="006C0B40"/>
    <w:rsid w:val="006C26D4"/>
    <w:rsid w:val="006D67B3"/>
    <w:rsid w:val="006E03D7"/>
    <w:rsid w:val="006E4346"/>
    <w:rsid w:val="006F1FD4"/>
    <w:rsid w:val="007066AD"/>
    <w:rsid w:val="00715546"/>
    <w:rsid w:val="0071560D"/>
    <w:rsid w:val="00727DB5"/>
    <w:rsid w:val="00730049"/>
    <w:rsid w:val="00731231"/>
    <w:rsid w:val="007340E7"/>
    <w:rsid w:val="00737340"/>
    <w:rsid w:val="00740BD7"/>
    <w:rsid w:val="007512FC"/>
    <w:rsid w:val="00757EAB"/>
    <w:rsid w:val="0076308E"/>
    <w:rsid w:val="007663AE"/>
    <w:rsid w:val="00780034"/>
    <w:rsid w:val="007832C2"/>
    <w:rsid w:val="00785972"/>
    <w:rsid w:val="0079003E"/>
    <w:rsid w:val="00791EED"/>
    <w:rsid w:val="00791FB4"/>
    <w:rsid w:val="00794BCC"/>
    <w:rsid w:val="007A15FD"/>
    <w:rsid w:val="007A6C2A"/>
    <w:rsid w:val="007B1A23"/>
    <w:rsid w:val="007B4D9D"/>
    <w:rsid w:val="007B58CE"/>
    <w:rsid w:val="007B7C86"/>
    <w:rsid w:val="007B7FF5"/>
    <w:rsid w:val="007C10AA"/>
    <w:rsid w:val="007D1E6D"/>
    <w:rsid w:val="007E6AB9"/>
    <w:rsid w:val="007E7FF7"/>
    <w:rsid w:val="007F5C5A"/>
    <w:rsid w:val="007F727C"/>
    <w:rsid w:val="00803235"/>
    <w:rsid w:val="00804DE3"/>
    <w:rsid w:val="00807892"/>
    <w:rsid w:val="00811292"/>
    <w:rsid w:val="00815FED"/>
    <w:rsid w:val="00817F2C"/>
    <w:rsid w:val="00826B51"/>
    <w:rsid w:val="00827C15"/>
    <w:rsid w:val="00832439"/>
    <w:rsid w:val="00832F4D"/>
    <w:rsid w:val="008409E6"/>
    <w:rsid w:val="00847CCD"/>
    <w:rsid w:val="00853E11"/>
    <w:rsid w:val="0086132B"/>
    <w:rsid w:val="00863398"/>
    <w:rsid w:val="00866066"/>
    <w:rsid w:val="00867C2D"/>
    <w:rsid w:val="00880D36"/>
    <w:rsid w:val="00881733"/>
    <w:rsid w:val="008834B2"/>
    <w:rsid w:val="00885D13"/>
    <w:rsid w:val="0089185C"/>
    <w:rsid w:val="008957DB"/>
    <w:rsid w:val="008A696F"/>
    <w:rsid w:val="008B0E50"/>
    <w:rsid w:val="008B2DC9"/>
    <w:rsid w:val="008B492A"/>
    <w:rsid w:val="008C5D26"/>
    <w:rsid w:val="008C6C5D"/>
    <w:rsid w:val="008D0D91"/>
    <w:rsid w:val="008E14C7"/>
    <w:rsid w:val="008E6453"/>
    <w:rsid w:val="008F2D53"/>
    <w:rsid w:val="008F49E5"/>
    <w:rsid w:val="0091121F"/>
    <w:rsid w:val="009152FE"/>
    <w:rsid w:val="0093033E"/>
    <w:rsid w:val="009323AF"/>
    <w:rsid w:val="009370FB"/>
    <w:rsid w:val="009372C0"/>
    <w:rsid w:val="00940B77"/>
    <w:rsid w:val="00942B81"/>
    <w:rsid w:val="0094476B"/>
    <w:rsid w:val="00947588"/>
    <w:rsid w:val="00947804"/>
    <w:rsid w:val="00952B26"/>
    <w:rsid w:val="00952EC6"/>
    <w:rsid w:val="0095546B"/>
    <w:rsid w:val="00960BE2"/>
    <w:rsid w:val="00966358"/>
    <w:rsid w:val="0097274C"/>
    <w:rsid w:val="0097674C"/>
    <w:rsid w:val="00977CF5"/>
    <w:rsid w:val="009857C5"/>
    <w:rsid w:val="00992FB4"/>
    <w:rsid w:val="00994C49"/>
    <w:rsid w:val="009A1150"/>
    <w:rsid w:val="009A1E1B"/>
    <w:rsid w:val="009B25F9"/>
    <w:rsid w:val="009B4060"/>
    <w:rsid w:val="009C2F47"/>
    <w:rsid w:val="009D0508"/>
    <w:rsid w:val="009D5C73"/>
    <w:rsid w:val="009F03A5"/>
    <w:rsid w:val="009F5BB7"/>
    <w:rsid w:val="00A052DE"/>
    <w:rsid w:val="00A0611C"/>
    <w:rsid w:val="00A11576"/>
    <w:rsid w:val="00A13EFA"/>
    <w:rsid w:val="00A1528A"/>
    <w:rsid w:val="00A30A86"/>
    <w:rsid w:val="00A30E2A"/>
    <w:rsid w:val="00A35BEF"/>
    <w:rsid w:val="00A40F02"/>
    <w:rsid w:val="00A41F34"/>
    <w:rsid w:val="00A43F79"/>
    <w:rsid w:val="00A442A9"/>
    <w:rsid w:val="00A55453"/>
    <w:rsid w:val="00A6529F"/>
    <w:rsid w:val="00A701EB"/>
    <w:rsid w:val="00A70979"/>
    <w:rsid w:val="00A8322E"/>
    <w:rsid w:val="00A91E48"/>
    <w:rsid w:val="00A9405D"/>
    <w:rsid w:val="00AA1274"/>
    <w:rsid w:val="00AA7805"/>
    <w:rsid w:val="00AB1659"/>
    <w:rsid w:val="00AB2E98"/>
    <w:rsid w:val="00AB3F7E"/>
    <w:rsid w:val="00AD3E75"/>
    <w:rsid w:val="00AD7CBE"/>
    <w:rsid w:val="00AE5520"/>
    <w:rsid w:val="00B0035F"/>
    <w:rsid w:val="00B00F28"/>
    <w:rsid w:val="00B118C8"/>
    <w:rsid w:val="00B11E66"/>
    <w:rsid w:val="00B13957"/>
    <w:rsid w:val="00B178D7"/>
    <w:rsid w:val="00B21C46"/>
    <w:rsid w:val="00B30AB3"/>
    <w:rsid w:val="00B340FE"/>
    <w:rsid w:val="00B41396"/>
    <w:rsid w:val="00B47492"/>
    <w:rsid w:val="00B51532"/>
    <w:rsid w:val="00B54767"/>
    <w:rsid w:val="00B62922"/>
    <w:rsid w:val="00B728F4"/>
    <w:rsid w:val="00B7493E"/>
    <w:rsid w:val="00B74EC9"/>
    <w:rsid w:val="00B8489D"/>
    <w:rsid w:val="00B873BC"/>
    <w:rsid w:val="00B91338"/>
    <w:rsid w:val="00B92E51"/>
    <w:rsid w:val="00B96C5E"/>
    <w:rsid w:val="00BA1AEB"/>
    <w:rsid w:val="00BA7606"/>
    <w:rsid w:val="00BB278A"/>
    <w:rsid w:val="00BB2B2A"/>
    <w:rsid w:val="00BC2253"/>
    <w:rsid w:val="00BC398A"/>
    <w:rsid w:val="00BF2664"/>
    <w:rsid w:val="00BF452F"/>
    <w:rsid w:val="00BF46DD"/>
    <w:rsid w:val="00BF47E9"/>
    <w:rsid w:val="00BF50AF"/>
    <w:rsid w:val="00BF5C98"/>
    <w:rsid w:val="00C00994"/>
    <w:rsid w:val="00C178DE"/>
    <w:rsid w:val="00C25A38"/>
    <w:rsid w:val="00C311A8"/>
    <w:rsid w:val="00C35D7C"/>
    <w:rsid w:val="00C4241B"/>
    <w:rsid w:val="00C46EE8"/>
    <w:rsid w:val="00C50A8C"/>
    <w:rsid w:val="00C52E9B"/>
    <w:rsid w:val="00C56904"/>
    <w:rsid w:val="00C56FBC"/>
    <w:rsid w:val="00C62098"/>
    <w:rsid w:val="00C70525"/>
    <w:rsid w:val="00C70A1B"/>
    <w:rsid w:val="00C718AA"/>
    <w:rsid w:val="00C71BEC"/>
    <w:rsid w:val="00C73912"/>
    <w:rsid w:val="00C75086"/>
    <w:rsid w:val="00C82D61"/>
    <w:rsid w:val="00C945E1"/>
    <w:rsid w:val="00CA0BDD"/>
    <w:rsid w:val="00CA1C39"/>
    <w:rsid w:val="00CA3DC4"/>
    <w:rsid w:val="00CA7096"/>
    <w:rsid w:val="00CB07A9"/>
    <w:rsid w:val="00CB0BE8"/>
    <w:rsid w:val="00CB0E83"/>
    <w:rsid w:val="00CB3614"/>
    <w:rsid w:val="00CB5897"/>
    <w:rsid w:val="00CD13EC"/>
    <w:rsid w:val="00CD6884"/>
    <w:rsid w:val="00CE5555"/>
    <w:rsid w:val="00CE55FB"/>
    <w:rsid w:val="00D01BB2"/>
    <w:rsid w:val="00D024CC"/>
    <w:rsid w:val="00D046C2"/>
    <w:rsid w:val="00D04F19"/>
    <w:rsid w:val="00D14F10"/>
    <w:rsid w:val="00D17825"/>
    <w:rsid w:val="00D25AD9"/>
    <w:rsid w:val="00D31863"/>
    <w:rsid w:val="00D31A70"/>
    <w:rsid w:val="00D34D21"/>
    <w:rsid w:val="00D35D43"/>
    <w:rsid w:val="00D44FA1"/>
    <w:rsid w:val="00D4550D"/>
    <w:rsid w:val="00D60A72"/>
    <w:rsid w:val="00D62E3A"/>
    <w:rsid w:val="00D73BBC"/>
    <w:rsid w:val="00D805A0"/>
    <w:rsid w:val="00D84829"/>
    <w:rsid w:val="00D85151"/>
    <w:rsid w:val="00DA3FC5"/>
    <w:rsid w:val="00DA4060"/>
    <w:rsid w:val="00DA5D2C"/>
    <w:rsid w:val="00DA5D57"/>
    <w:rsid w:val="00DA6565"/>
    <w:rsid w:val="00DA71FB"/>
    <w:rsid w:val="00DB06DD"/>
    <w:rsid w:val="00DB3351"/>
    <w:rsid w:val="00DB7595"/>
    <w:rsid w:val="00DC2276"/>
    <w:rsid w:val="00DC2D6E"/>
    <w:rsid w:val="00DC6155"/>
    <w:rsid w:val="00DD3779"/>
    <w:rsid w:val="00DD74FD"/>
    <w:rsid w:val="00DE0AEE"/>
    <w:rsid w:val="00DE761B"/>
    <w:rsid w:val="00E02C8A"/>
    <w:rsid w:val="00E04FD6"/>
    <w:rsid w:val="00E051AB"/>
    <w:rsid w:val="00E14DB6"/>
    <w:rsid w:val="00E16DF3"/>
    <w:rsid w:val="00E2133E"/>
    <w:rsid w:val="00E22BEE"/>
    <w:rsid w:val="00E25079"/>
    <w:rsid w:val="00E27002"/>
    <w:rsid w:val="00E53C9A"/>
    <w:rsid w:val="00E56EC4"/>
    <w:rsid w:val="00E62DF5"/>
    <w:rsid w:val="00E65D7D"/>
    <w:rsid w:val="00E71AA2"/>
    <w:rsid w:val="00E73E69"/>
    <w:rsid w:val="00E766EA"/>
    <w:rsid w:val="00E86C80"/>
    <w:rsid w:val="00E9028D"/>
    <w:rsid w:val="00E9796E"/>
    <w:rsid w:val="00EA5AE0"/>
    <w:rsid w:val="00EA5CBD"/>
    <w:rsid w:val="00EB5E1A"/>
    <w:rsid w:val="00EC33A0"/>
    <w:rsid w:val="00EC41D7"/>
    <w:rsid w:val="00EC6074"/>
    <w:rsid w:val="00EC7D28"/>
    <w:rsid w:val="00ED6D8B"/>
    <w:rsid w:val="00ED74C5"/>
    <w:rsid w:val="00EE55FA"/>
    <w:rsid w:val="00F01F0E"/>
    <w:rsid w:val="00F03849"/>
    <w:rsid w:val="00F07B5C"/>
    <w:rsid w:val="00F07FB0"/>
    <w:rsid w:val="00F130B9"/>
    <w:rsid w:val="00F13464"/>
    <w:rsid w:val="00F14C6D"/>
    <w:rsid w:val="00F152E4"/>
    <w:rsid w:val="00F310E3"/>
    <w:rsid w:val="00F35259"/>
    <w:rsid w:val="00F35283"/>
    <w:rsid w:val="00F44E9A"/>
    <w:rsid w:val="00F540D0"/>
    <w:rsid w:val="00F5557A"/>
    <w:rsid w:val="00F56228"/>
    <w:rsid w:val="00F57C3C"/>
    <w:rsid w:val="00F617B4"/>
    <w:rsid w:val="00F6183C"/>
    <w:rsid w:val="00F62FB7"/>
    <w:rsid w:val="00F6574F"/>
    <w:rsid w:val="00F662A9"/>
    <w:rsid w:val="00F66AFA"/>
    <w:rsid w:val="00F70662"/>
    <w:rsid w:val="00F7391E"/>
    <w:rsid w:val="00F77A2E"/>
    <w:rsid w:val="00F8630E"/>
    <w:rsid w:val="00F972FE"/>
    <w:rsid w:val="00F97F11"/>
    <w:rsid w:val="00FA0719"/>
    <w:rsid w:val="00FB1344"/>
    <w:rsid w:val="00FB3755"/>
    <w:rsid w:val="00FC0A8B"/>
    <w:rsid w:val="00FC1A10"/>
    <w:rsid w:val="00FC5DF0"/>
    <w:rsid w:val="00FD0A76"/>
    <w:rsid w:val="00FD2657"/>
    <w:rsid w:val="00FD307C"/>
    <w:rsid w:val="00FD6D1E"/>
    <w:rsid w:val="00FE47B8"/>
    <w:rsid w:val="00FF1AA9"/>
    <w:rsid w:val="00FF2479"/>
    <w:rsid w:val="00FF4528"/>
    <w:rsid w:val="246147B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78584263"/>
  <w15:docId w15:val="{EB8EAA21-C5DF-4EB8-812F-F4B10473F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uiPriority="0"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51DEF"/>
    <w:rPr>
      <w:rFonts w:eastAsia="Times New Roman" w:cs="Times New Roman"/>
      <w:sz w:val="26"/>
      <w:szCs w:val="24"/>
    </w:rPr>
  </w:style>
  <w:style w:type="paragraph" w:styleId="Heading1">
    <w:name w:val="heading 1"/>
    <w:basedOn w:val="Normal"/>
    <w:next w:val="Normal"/>
    <w:link w:val="Heading1Char"/>
    <w:uiPriority w:val="9"/>
    <w:qFormat/>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Indent3">
    <w:name w:val="Body Text Indent 3"/>
    <w:basedOn w:val="Normal"/>
    <w:link w:val="BodyTextIndent3Char"/>
    <w:uiPriority w:val="99"/>
    <w:semiHidden/>
    <w:unhideWhenUsed/>
    <w:qFormat/>
    <w:pPr>
      <w:spacing w:after="120"/>
      <w:ind w:left="360"/>
    </w:pPr>
    <w:rPr>
      <w:sz w:val="16"/>
      <w:szCs w:val="16"/>
    </w:rPr>
  </w:style>
  <w:style w:type="paragraph" w:styleId="Caption">
    <w:name w:val="caption"/>
    <w:aliases w:val="Hình,bảng biểu"/>
    <w:basedOn w:val="Normal"/>
    <w:next w:val="Normal"/>
    <w:uiPriority w:val="35"/>
    <w:unhideWhenUsed/>
    <w:qFormat/>
    <w:pPr>
      <w:spacing w:after="200"/>
      <w:jc w:val="center"/>
    </w:pPr>
    <w:rPr>
      <w:bCs/>
      <w:szCs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qFormat/>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style>
  <w:style w:type="paragraph" w:styleId="TOC1">
    <w:name w:val="toc 1"/>
    <w:basedOn w:val="Normal"/>
    <w:next w:val="Normal"/>
    <w:uiPriority w:val="39"/>
    <w:unhideWhenUsed/>
    <w:qFormat/>
    <w:pPr>
      <w:spacing w:line="360" w:lineRule="auto"/>
    </w:pPr>
  </w:style>
  <w:style w:type="paragraph" w:styleId="TOC2">
    <w:name w:val="toc 2"/>
    <w:basedOn w:val="Normal"/>
    <w:next w:val="Normal"/>
    <w:uiPriority w:val="39"/>
    <w:unhideWhenUsed/>
    <w:pPr>
      <w:spacing w:line="360" w:lineRule="auto"/>
      <w:ind w:left="720"/>
    </w:pPr>
  </w:style>
  <w:style w:type="paragraph" w:styleId="TOC3">
    <w:name w:val="toc 3"/>
    <w:basedOn w:val="Normal"/>
    <w:next w:val="Normal"/>
    <w:uiPriority w:val="39"/>
    <w:unhideWhenUsed/>
    <w:pPr>
      <w:spacing w:line="360" w:lineRule="auto"/>
      <w:ind w:left="1440"/>
    </w:pPr>
  </w:style>
  <w:style w:type="paragraph" w:styleId="TOC4">
    <w:name w:val="toc 4"/>
    <w:basedOn w:val="Normal"/>
    <w:next w:val="Normal"/>
    <w:uiPriority w:val="39"/>
    <w:unhideWhenUsed/>
    <w:pPr>
      <w:spacing w:line="360" w:lineRule="auto"/>
      <w:ind w:left="2160"/>
    </w:pPr>
  </w:style>
  <w:style w:type="paragraph" w:styleId="TOC5">
    <w:name w:val="toc 5"/>
    <w:basedOn w:val="Normal"/>
    <w:next w:val="Normal"/>
    <w:uiPriority w:val="39"/>
    <w:unhideWhenUsed/>
    <w:pPr>
      <w:spacing w:after="100" w:line="259" w:lineRule="auto"/>
      <w:ind w:left="880"/>
    </w:pPr>
    <w:rPr>
      <w:rFonts w:asciiTheme="minorHAnsi" w:eastAsiaTheme="minorEastAsia" w:hAnsiTheme="minorHAnsi" w:cstheme="minorBidi"/>
      <w:sz w:val="22"/>
      <w:szCs w:val="22"/>
      <w:lang w:eastAsia="ja-JP"/>
    </w:rPr>
  </w:style>
  <w:style w:type="paragraph" w:styleId="TOC6">
    <w:name w:val="toc 6"/>
    <w:basedOn w:val="Normal"/>
    <w:next w:val="Normal"/>
    <w:uiPriority w:val="39"/>
    <w:unhideWhenUsed/>
    <w:pPr>
      <w:spacing w:after="100" w:line="259" w:lineRule="auto"/>
      <w:ind w:left="1100"/>
    </w:pPr>
    <w:rPr>
      <w:rFonts w:asciiTheme="minorHAnsi" w:eastAsiaTheme="minorEastAsia" w:hAnsiTheme="minorHAnsi" w:cstheme="minorBidi"/>
      <w:sz w:val="22"/>
      <w:szCs w:val="22"/>
      <w:lang w:eastAsia="ja-JP"/>
    </w:rPr>
  </w:style>
  <w:style w:type="paragraph" w:styleId="TOC7">
    <w:name w:val="toc 7"/>
    <w:basedOn w:val="Normal"/>
    <w:next w:val="Normal"/>
    <w:uiPriority w:val="39"/>
    <w:unhideWhenUsed/>
    <w:pPr>
      <w:spacing w:after="100" w:line="259" w:lineRule="auto"/>
      <w:ind w:left="1320"/>
    </w:pPr>
    <w:rPr>
      <w:rFonts w:asciiTheme="minorHAnsi" w:eastAsiaTheme="minorEastAsia" w:hAnsiTheme="minorHAnsi" w:cstheme="minorBidi"/>
      <w:sz w:val="22"/>
      <w:szCs w:val="22"/>
      <w:lang w:eastAsia="ja-JP"/>
    </w:rPr>
  </w:style>
  <w:style w:type="paragraph" w:styleId="TOC8">
    <w:name w:val="toc 8"/>
    <w:basedOn w:val="Normal"/>
    <w:next w:val="Normal"/>
    <w:uiPriority w:val="39"/>
    <w:unhideWhenUsed/>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uiPriority w:val="39"/>
    <w:unhideWhenUsed/>
    <w:pPr>
      <w:spacing w:after="100" w:line="259" w:lineRule="auto"/>
      <w:ind w:left="1760"/>
    </w:pPr>
    <w:rPr>
      <w:rFonts w:asciiTheme="minorHAnsi" w:eastAsiaTheme="minorEastAsia" w:hAnsiTheme="minorHAnsi" w:cstheme="minorBidi"/>
      <w:sz w:val="22"/>
      <w:szCs w:val="22"/>
      <w:lang w:eastAsia="ja-JP"/>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character" w:customStyle="1" w:styleId="CommentTextChar">
    <w:name w:val="Comment Text Char"/>
    <w:basedOn w:val="DefaultParagraphFont"/>
    <w:link w:val="CommentText"/>
    <w:qForma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qFormat/>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pPr>
      <w:spacing w:line="360" w:lineRule="auto"/>
      <w:ind w:firstLine="720"/>
      <w:jc w:val="both"/>
    </w:pPr>
    <w:rPr>
      <w:szCs w:val="26"/>
    </w:rPr>
  </w:style>
  <w:style w:type="character" w:customStyle="1" w:styleId="TiucctrangmuChar">
    <w:name w:val="Tiêu đề các trang mở đầu Char"/>
    <w:basedOn w:val="DefaultParagraphFont"/>
    <w:link w:val="Tiucctrangmu"/>
    <w:qFormat/>
    <w:rPr>
      <w:rFonts w:eastAsia="Times New Roman" w:cs="Times New Roman"/>
      <w:b/>
      <w:sz w:val="32"/>
      <w:szCs w:val="32"/>
    </w:rPr>
  </w:style>
  <w:style w:type="paragraph" w:customStyle="1" w:styleId="Default">
    <w:name w:val="Default"/>
    <w:pPr>
      <w:autoSpaceDE w:val="0"/>
      <w:autoSpaceDN w:val="0"/>
      <w:adjustRightInd w:val="0"/>
    </w:pPr>
    <w:rPr>
      <w:rFonts w:eastAsia="Times New Roman" w:cs="Times New Roman"/>
      <w:color w:val="000000"/>
      <w:sz w:val="24"/>
      <w:szCs w:val="24"/>
    </w:rPr>
  </w:style>
  <w:style w:type="character" w:customStyle="1" w:styleId="NidungvnbnChar">
    <w:name w:val="Nội dung văn bản Char"/>
    <w:basedOn w:val="DefaultParagraphFont"/>
    <w:link w:val="Nidungvnbn"/>
    <w:qFormat/>
    <w:rPr>
      <w:rFonts w:eastAsia="Times New Roman" w:cs="Times New Roman"/>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Chng">
    <w:name w:val="Chương"/>
    <w:basedOn w:val="Normal"/>
    <w:link w:val="ChngChar"/>
    <w:qFormat/>
    <w:pPr>
      <w:numPr>
        <w:numId w:val="1"/>
      </w:numPr>
      <w:tabs>
        <w:tab w:val="center" w:pos="6379"/>
      </w:tabs>
      <w:spacing w:line="360" w:lineRule="auto"/>
    </w:pPr>
    <w:rPr>
      <w:b/>
      <w:sz w:val="32"/>
      <w:szCs w:val="32"/>
    </w:rPr>
  </w:style>
  <w:style w:type="paragraph" w:customStyle="1" w:styleId="Tiumccp1">
    <w:name w:val="Tiểu mục cấp 1"/>
    <w:basedOn w:val="Normal"/>
    <w:link w:val="Tiumccp1Char"/>
    <w:qFormat/>
    <w:pPr>
      <w:tabs>
        <w:tab w:val="center" w:pos="6379"/>
      </w:tabs>
      <w:spacing w:line="360" w:lineRule="auto"/>
    </w:pPr>
    <w:rPr>
      <w:b/>
      <w:sz w:val="28"/>
      <w:szCs w:val="28"/>
    </w:rPr>
  </w:style>
  <w:style w:type="character" w:customStyle="1" w:styleId="ChngChar">
    <w:name w:val="Chương Char"/>
    <w:basedOn w:val="DefaultParagraphFont"/>
    <w:link w:val="Chng"/>
    <w:qFormat/>
    <w:rPr>
      <w:rFonts w:eastAsia="Times New Roman" w:cs="Times New Roman"/>
      <w:b/>
      <w:sz w:val="32"/>
      <w:szCs w:val="32"/>
    </w:rPr>
  </w:style>
  <w:style w:type="paragraph" w:customStyle="1" w:styleId="Tiumccp2">
    <w:name w:val="Tiểu mục cấp 2"/>
    <w:basedOn w:val="Normal"/>
    <w:link w:val="Tiumccp2Char"/>
    <w:qFormat/>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Pr>
      <w:rFonts w:eastAsia="Times New Roman" w:cs="Times New Roman"/>
      <w:b/>
      <w:sz w:val="28"/>
      <w:szCs w:val="28"/>
    </w:rPr>
  </w:style>
  <w:style w:type="paragraph" w:customStyle="1" w:styleId="Tiumccp3">
    <w:name w:val="Tiểu mục cấp 3"/>
    <w:basedOn w:val="BodyTextIndent3"/>
    <w:link w:val="Tiumccp3Char"/>
    <w:qFormat/>
    <w:pPr>
      <w:tabs>
        <w:tab w:val="center" w:pos="6379"/>
      </w:tabs>
      <w:spacing w:after="0" w:line="360" w:lineRule="auto"/>
      <w:ind w:left="357"/>
    </w:pPr>
    <w:rPr>
      <w:b/>
      <w:i/>
      <w:sz w:val="28"/>
      <w:szCs w:val="26"/>
    </w:rPr>
  </w:style>
  <w:style w:type="character" w:customStyle="1" w:styleId="Tiumccp2Char">
    <w:name w:val="Tiểu mục cấp 2 Char"/>
    <w:basedOn w:val="DefaultParagraphFont"/>
    <w:link w:val="Tiumccp2"/>
    <w:qFormat/>
    <w:rPr>
      <w:rFonts w:eastAsia="Times New Roman" w:cs="Times New Roman"/>
      <w:b/>
      <w:i/>
      <w:sz w:val="28"/>
      <w:szCs w:val="26"/>
    </w:r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qFormat/>
    <w:rPr>
      <w:rFonts w:eastAsia="Times New Roman" w:cs="Times New Roman"/>
      <w:b/>
      <w:i/>
      <w:sz w:val="28"/>
      <w:szCs w:val="26"/>
    </w:rPr>
  </w:style>
  <w:style w:type="character" w:customStyle="1" w:styleId="Heading2Char">
    <w:name w:val="Heading 2 Char"/>
    <w:basedOn w:val="DefaultParagraphFont"/>
    <w:link w:val="Heading2"/>
    <w:uiPriority w:val="9"/>
    <w:semiHidden/>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4F81BD" w:themeColor="accent1"/>
      <w:szCs w:val="24"/>
    </w:rPr>
  </w:style>
  <w:style w:type="paragraph" w:customStyle="1" w:styleId="Bngbiu-nidung">
    <w:name w:val="Bảng biểu - nội dung"/>
    <w:basedOn w:val="Default"/>
    <w:link w:val="Bngbiu-nidungChar"/>
    <w:qFormat/>
    <w:pPr>
      <w:spacing w:after="120" w:line="360" w:lineRule="auto"/>
      <w:ind w:firstLine="720"/>
      <w:jc w:val="center"/>
    </w:pPr>
    <w:rPr>
      <w:color w:val="auto"/>
      <w:sz w:val="26"/>
      <w:szCs w:val="26"/>
    </w:rPr>
  </w:style>
  <w:style w:type="character" w:customStyle="1" w:styleId="Bngbiu-nidungChar">
    <w:name w:val="Bảng biểu - nội dung Char"/>
    <w:basedOn w:val="NidungvnbnChar"/>
    <w:link w:val="Bngbiu-nidung"/>
    <w:rPr>
      <w:rFonts w:eastAsia="Times New Roman" w:cs="Times New Roman"/>
      <w:sz w:val="26"/>
      <w:szCs w:val="26"/>
    </w:rPr>
  </w:style>
  <w:style w:type="paragraph" w:styleId="ListParagraph">
    <w:name w:val="List Paragraph"/>
    <w:basedOn w:val="Normal"/>
    <w:uiPriority w:val="34"/>
    <w:qFormat/>
    <w:pPr>
      <w:ind w:left="720"/>
      <w:contextualSpacing/>
    </w:pPr>
  </w:style>
  <w:style w:type="character" w:styleId="PlaceholderText">
    <w:name w:val="Placeholder Text"/>
    <w:basedOn w:val="DefaultParagraphFont"/>
    <w:uiPriority w:val="99"/>
    <w:semiHidden/>
    <w:rPr>
      <w:color w:val="808080"/>
    </w:rPr>
  </w:style>
  <w:style w:type="paragraph" w:customStyle="1" w:styleId="TOCHeading1">
    <w:name w:val="TOC Heading1"/>
    <w:basedOn w:val="Heading1"/>
    <w:next w:val="Normal"/>
    <w:uiPriority w:val="39"/>
    <w:unhideWhenUsed/>
    <w:qFormat/>
    <w:pPr>
      <w:spacing w:before="240" w:line="259" w:lineRule="auto"/>
      <w:outlineLvl w:val="9"/>
    </w:pPr>
    <w:rPr>
      <w:b w:val="0"/>
      <w:bCs w:val="0"/>
      <w:sz w:val="32"/>
      <w:szCs w:val="32"/>
    </w:rPr>
  </w:style>
  <w:style w:type="paragraph" w:customStyle="1" w:styleId="GachH-L2">
    <w:name w:val="GachH-L2"/>
    <w:qFormat/>
    <w:pPr>
      <w:numPr>
        <w:numId w:val="2"/>
      </w:numPr>
      <w:tabs>
        <w:tab w:val="clear" w:pos="1420"/>
        <w:tab w:val="left" w:pos="1134"/>
      </w:tabs>
      <w:spacing w:before="80" w:line="288" w:lineRule="auto"/>
      <w:ind w:left="1135" w:hanging="284"/>
      <w:jc w:val="both"/>
    </w:pPr>
    <w:rPr>
      <w:rFonts w:eastAsia="Times New Roman" w:cs="Times New Roman"/>
      <w:sz w:val="26"/>
      <w:szCs w:val="26"/>
    </w:rPr>
  </w:style>
  <w:style w:type="table" w:customStyle="1" w:styleId="TableGrid1">
    <w:name w:val="Table Grid1"/>
    <w:basedOn w:val="TableNormal"/>
    <w:uiPriority w:val="39"/>
    <w:qFormat/>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Indent3Char">
    <w:name w:val="Body Text Indent 3 Char"/>
    <w:basedOn w:val="DefaultParagraphFont"/>
    <w:link w:val="BodyTextIndent3"/>
    <w:uiPriority w:val="99"/>
    <w:semiHidden/>
    <w:qFormat/>
    <w:rPr>
      <w:rFonts w:eastAsia="Times New Roman" w:cs="Times New Roman"/>
      <w:sz w:val="16"/>
      <w:szCs w:val="16"/>
    </w:rPr>
  </w:style>
  <w:style w:type="table" w:customStyle="1" w:styleId="TableGrid2">
    <w:name w:val="Table Grid2"/>
    <w:basedOn w:val="TableNormal"/>
    <w:uiPriority w:val="39"/>
    <w:qFormat/>
    <w:rPr>
      <w:rFonts w:ascii="Calibri" w:hAnsi="Calibr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R">
    <w:name w:val="Body text R"/>
    <w:basedOn w:val="Normal"/>
    <w:qFormat/>
    <w:pPr>
      <w:tabs>
        <w:tab w:val="left" w:pos="567"/>
      </w:tabs>
      <w:spacing w:before="120" w:line="312" w:lineRule="auto"/>
      <w:ind w:firstLine="567"/>
      <w:jc w:val="both"/>
    </w:pPr>
    <w:rPr>
      <w:bCs/>
      <w:kern w:val="32"/>
      <w:sz w:val="28"/>
      <w:szCs w:val="28"/>
    </w:rPr>
  </w:style>
  <w:style w:type="character" w:customStyle="1" w:styleId="Heading5Char">
    <w:name w:val="Heading 5 Char"/>
    <w:basedOn w:val="DefaultParagraphFont"/>
    <w:link w:val="Heading5"/>
    <w:uiPriority w:val="9"/>
    <w:semiHidden/>
    <w:qFormat/>
    <w:rPr>
      <w:rFonts w:asciiTheme="majorHAnsi" w:eastAsiaTheme="majorEastAsia" w:hAnsiTheme="majorHAnsi" w:cstheme="majorBidi"/>
      <w:color w:val="365F91" w:themeColor="accent1" w:themeShade="BF"/>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743122">
      <w:bodyDiv w:val="1"/>
      <w:marLeft w:val="0"/>
      <w:marRight w:val="0"/>
      <w:marTop w:val="0"/>
      <w:marBottom w:val="0"/>
      <w:divBdr>
        <w:top w:val="none" w:sz="0" w:space="0" w:color="auto"/>
        <w:left w:val="none" w:sz="0" w:space="0" w:color="auto"/>
        <w:bottom w:val="none" w:sz="0" w:space="0" w:color="auto"/>
        <w:right w:val="none" w:sz="0" w:space="0" w:color="auto"/>
      </w:divBdr>
    </w:div>
    <w:div w:id="895508247">
      <w:bodyDiv w:val="1"/>
      <w:marLeft w:val="0"/>
      <w:marRight w:val="0"/>
      <w:marTop w:val="0"/>
      <w:marBottom w:val="0"/>
      <w:divBdr>
        <w:top w:val="none" w:sz="0" w:space="0" w:color="auto"/>
        <w:left w:val="none" w:sz="0" w:space="0" w:color="auto"/>
        <w:bottom w:val="none" w:sz="0" w:space="0" w:color="auto"/>
        <w:right w:val="none" w:sz="0" w:space="0" w:color="auto"/>
      </w:divBdr>
    </w:div>
    <w:div w:id="1039748048">
      <w:bodyDiv w:val="1"/>
      <w:marLeft w:val="0"/>
      <w:marRight w:val="0"/>
      <w:marTop w:val="0"/>
      <w:marBottom w:val="0"/>
      <w:divBdr>
        <w:top w:val="none" w:sz="0" w:space="0" w:color="auto"/>
        <w:left w:val="none" w:sz="0" w:space="0" w:color="auto"/>
        <w:bottom w:val="none" w:sz="0" w:space="0" w:color="auto"/>
        <w:right w:val="none" w:sz="0" w:space="0" w:color="auto"/>
      </w:divBdr>
    </w:div>
    <w:div w:id="1337659122">
      <w:bodyDiv w:val="1"/>
      <w:marLeft w:val="0"/>
      <w:marRight w:val="0"/>
      <w:marTop w:val="0"/>
      <w:marBottom w:val="0"/>
      <w:divBdr>
        <w:top w:val="none" w:sz="0" w:space="0" w:color="auto"/>
        <w:left w:val="none" w:sz="0" w:space="0" w:color="auto"/>
        <w:bottom w:val="none" w:sz="0" w:space="0" w:color="auto"/>
        <w:right w:val="none" w:sz="0" w:space="0" w:color="auto"/>
      </w:divBdr>
      <w:divsChild>
        <w:div w:id="1646348079">
          <w:marLeft w:val="0"/>
          <w:marRight w:val="0"/>
          <w:marTop w:val="0"/>
          <w:marBottom w:val="0"/>
          <w:divBdr>
            <w:top w:val="none" w:sz="0" w:space="0" w:color="auto"/>
            <w:left w:val="none" w:sz="0" w:space="0" w:color="auto"/>
            <w:bottom w:val="none" w:sz="0" w:space="0" w:color="auto"/>
            <w:right w:val="none" w:sz="0" w:space="0" w:color="auto"/>
          </w:divBdr>
        </w:div>
        <w:div w:id="1979650832">
          <w:marLeft w:val="0"/>
          <w:marRight w:val="0"/>
          <w:marTop w:val="0"/>
          <w:marBottom w:val="0"/>
          <w:divBdr>
            <w:top w:val="none" w:sz="0" w:space="0" w:color="auto"/>
            <w:left w:val="none" w:sz="0" w:space="0" w:color="auto"/>
            <w:bottom w:val="none" w:sz="0" w:space="0" w:color="auto"/>
            <w:right w:val="none" w:sz="0" w:space="0" w:color="auto"/>
          </w:divBdr>
        </w:div>
        <w:div w:id="1437096489">
          <w:marLeft w:val="0"/>
          <w:marRight w:val="0"/>
          <w:marTop w:val="0"/>
          <w:marBottom w:val="0"/>
          <w:divBdr>
            <w:top w:val="none" w:sz="0" w:space="0" w:color="auto"/>
            <w:left w:val="none" w:sz="0" w:space="0" w:color="auto"/>
            <w:bottom w:val="none" w:sz="0" w:space="0" w:color="auto"/>
            <w:right w:val="none" w:sz="0" w:space="0" w:color="auto"/>
          </w:divBdr>
        </w:div>
        <w:div w:id="1923834018">
          <w:marLeft w:val="0"/>
          <w:marRight w:val="0"/>
          <w:marTop w:val="0"/>
          <w:marBottom w:val="0"/>
          <w:divBdr>
            <w:top w:val="none" w:sz="0" w:space="0" w:color="auto"/>
            <w:left w:val="none" w:sz="0" w:space="0" w:color="auto"/>
            <w:bottom w:val="none" w:sz="0" w:space="0" w:color="auto"/>
            <w:right w:val="none" w:sz="0" w:space="0" w:color="auto"/>
          </w:divBdr>
        </w:div>
        <w:div w:id="118829987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eader" Target="header4.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bravo.com.vn/vi/Tin-tuc/Kien-thuc-ERP/Vai-tro-cua-he-thong-ERP-trong-quan-ly-doanh-nghiep" TargetMode="Externa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fast.com.vn/cau-chuyen-thanh-cong/trien-khai-thanh-cong-giai-phap-erp-tai-tong-cong-ty-tin-nghia" TargetMode="External"/><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cgsinc.com/blog/why-you-cant-afford-to-put-off-implementing-an-erp-system-here" TargetMode="External"/><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BBA758E-5648-4C91-A5C8-FCA3EA2E8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Template_TrinhbayDoAnCuoiKi&amp;BaiTapLonCacMon.dotx</Template>
  <TotalTime>724</TotalTime>
  <Pages>1</Pages>
  <Words>5529</Words>
  <Characters>31516</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Hậu Công</cp:lastModifiedBy>
  <cp:revision>24</cp:revision>
  <cp:lastPrinted>2021-12-04T14:27:00Z</cp:lastPrinted>
  <dcterms:created xsi:type="dcterms:W3CDTF">2021-10-29T08:47:00Z</dcterms:created>
  <dcterms:modified xsi:type="dcterms:W3CDTF">2021-12-29T13:48:00Z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1033-11.2.0.10323</vt:lpwstr>
  </property>
  <property fmtid="{D5CDD505-2E9C-101B-9397-08002B2CF9AE}" pid="3" name="ICV">
    <vt:lpwstr>C41D5B7718694217B30CCB07F9BF8DD7</vt:lpwstr>
  </property>
</Properties>
</file>