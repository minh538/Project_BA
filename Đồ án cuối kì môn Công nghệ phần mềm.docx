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F6B10D" w14:textId="7BB93CDF" w:rsidR="003218FF" w:rsidRPr="00312D2B" w:rsidRDefault="003241F7" w:rsidP="00940907">
      <w:pPr>
        <w:suppressAutoHyphens/>
        <w:autoSpaceDE w:val="0"/>
        <w:autoSpaceDN w:val="0"/>
        <w:adjustRightInd w:val="0"/>
        <w:spacing w:before="120" w:line="360" w:lineRule="auto"/>
        <w:jc w:val="center"/>
        <w:rPr>
          <w:sz w:val="28"/>
          <w:szCs w:val="28"/>
          <w:lang w:val="en"/>
        </w:rPr>
      </w:pPr>
      <w:r>
        <w:rPr>
          <w:bCs/>
          <w:sz w:val="28"/>
          <w:szCs w:val="28"/>
          <w:lang w:val="en"/>
        </w:rPr>
        <w:t xml:space="preserve"> </w:t>
      </w:r>
      <w:r w:rsidR="003218FF" w:rsidRPr="00312D2B">
        <w:rPr>
          <w:bCs/>
          <w:sz w:val="28"/>
          <w:szCs w:val="28"/>
          <w:lang w:val="en"/>
        </w:rPr>
        <w:t>TỔNG LIÊN ĐOÀN LAO ĐỘNG VIỆT NAM</w:t>
      </w:r>
    </w:p>
    <w:p w14:paraId="0DF32268" w14:textId="4FBF7E1E" w:rsidR="003218FF" w:rsidRPr="00312D2B" w:rsidRDefault="003218FF" w:rsidP="00940907">
      <w:pPr>
        <w:suppressAutoHyphens/>
        <w:autoSpaceDE w:val="0"/>
        <w:autoSpaceDN w:val="0"/>
        <w:adjustRightInd w:val="0"/>
        <w:spacing w:before="120" w:line="360" w:lineRule="auto"/>
        <w:jc w:val="center"/>
        <w:rPr>
          <w:sz w:val="28"/>
          <w:szCs w:val="28"/>
        </w:rPr>
      </w:pPr>
      <w:r w:rsidRPr="00312D2B">
        <w:rPr>
          <w:b/>
          <w:bCs/>
          <w:sz w:val="28"/>
          <w:szCs w:val="28"/>
          <w:lang w:val="en"/>
        </w:rPr>
        <w:t>TR</w:t>
      </w:r>
      <w:r w:rsidRPr="00312D2B">
        <w:rPr>
          <w:b/>
          <w:bCs/>
          <w:sz w:val="28"/>
          <w:szCs w:val="28"/>
          <w:lang w:val="vi-VN"/>
        </w:rPr>
        <w:t>ƯỜNG ĐẠI HỌC TÔN ĐỨC THẮNG</w:t>
      </w:r>
    </w:p>
    <w:p w14:paraId="7A77BE08" w14:textId="15E398CD" w:rsidR="003218FF" w:rsidRPr="00312D2B" w:rsidRDefault="003218FF" w:rsidP="00940907">
      <w:pPr>
        <w:suppressAutoHyphens/>
        <w:autoSpaceDE w:val="0"/>
        <w:autoSpaceDN w:val="0"/>
        <w:adjustRightInd w:val="0"/>
        <w:spacing w:before="120" w:line="360" w:lineRule="auto"/>
        <w:jc w:val="center"/>
        <w:rPr>
          <w:sz w:val="28"/>
          <w:szCs w:val="28"/>
          <w:lang w:val="en"/>
        </w:rPr>
      </w:pPr>
      <w:r w:rsidRPr="00312D2B">
        <w:rPr>
          <w:b/>
          <w:bCs/>
          <w:sz w:val="28"/>
          <w:szCs w:val="28"/>
          <w:lang w:val="en"/>
        </w:rPr>
        <w:t>KHOA CÔNG NGHỆ THÔNG TIN</w:t>
      </w:r>
    </w:p>
    <w:p w14:paraId="5B3862F3" w14:textId="46738EFA" w:rsidR="003218FF" w:rsidRPr="00312D2B" w:rsidRDefault="00A9405D" w:rsidP="00940907">
      <w:pPr>
        <w:suppressAutoHyphens/>
        <w:autoSpaceDE w:val="0"/>
        <w:autoSpaceDN w:val="0"/>
        <w:adjustRightInd w:val="0"/>
        <w:spacing w:before="120" w:after="240" w:line="360" w:lineRule="auto"/>
        <w:jc w:val="center"/>
        <w:rPr>
          <w:b/>
          <w:bCs/>
          <w:sz w:val="28"/>
          <w:szCs w:val="28"/>
          <w:lang w:val="en"/>
        </w:rPr>
      </w:pPr>
      <w:r w:rsidRPr="00312D2B">
        <w:rPr>
          <w:noProof/>
          <w:sz w:val="22"/>
          <w:szCs w:val="22"/>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1D38F605" w14:textId="2E54F3F4" w:rsidR="003218FF" w:rsidRPr="00312D2B" w:rsidRDefault="00B44D67" w:rsidP="00940907">
      <w:pPr>
        <w:tabs>
          <w:tab w:val="center" w:pos="4920"/>
          <w:tab w:val="right" w:pos="9121"/>
        </w:tabs>
        <w:suppressAutoHyphens/>
        <w:autoSpaceDE w:val="0"/>
        <w:autoSpaceDN w:val="0"/>
        <w:adjustRightInd w:val="0"/>
        <w:spacing w:before="120" w:line="360" w:lineRule="auto"/>
        <w:jc w:val="center"/>
        <w:rPr>
          <w:b/>
          <w:bCs/>
          <w:sz w:val="32"/>
          <w:szCs w:val="32"/>
          <w:lang w:val="en"/>
        </w:rPr>
      </w:pPr>
      <w:r w:rsidRPr="00312D2B">
        <w:rPr>
          <w:b/>
          <w:bCs/>
          <w:sz w:val="32"/>
          <w:szCs w:val="32"/>
          <w:lang w:val="en"/>
        </w:rPr>
        <w:t xml:space="preserve">ĐỒ ÁN </w:t>
      </w:r>
      <w:r w:rsidR="00E55897" w:rsidRPr="00312D2B">
        <w:rPr>
          <w:b/>
          <w:bCs/>
          <w:sz w:val="32"/>
          <w:szCs w:val="32"/>
          <w:lang w:val="en"/>
        </w:rPr>
        <w:t>MÔN</w:t>
      </w:r>
    </w:p>
    <w:p w14:paraId="7B970B8C" w14:textId="2F57284C" w:rsidR="003218FF" w:rsidRPr="00312D2B" w:rsidRDefault="003C1656" w:rsidP="00940907">
      <w:pPr>
        <w:tabs>
          <w:tab w:val="center" w:pos="4920"/>
          <w:tab w:val="right" w:pos="9121"/>
        </w:tabs>
        <w:suppressAutoHyphens/>
        <w:autoSpaceDE w:val="0"/>
        <w:autoSpaceDN w:val="0"/>
        <w:adjustRightInd w:val="0"/>
        <w:spacing w:before="120" w:after="360" w:line="360" w:lineRule="auto"/>
        <w:jc w:val="center"/>
        <w:rPr>
          <w:b/>
          <w:bCs/>
          <w:sz w:val="32"/>
          <w:szCs w:val="32"/>
          <w:lang w:val="en"/>
        </w:rPr>
      </w:pPr>
      <w:r>
        <w:rPr>
          <w:b/>
          <w:bCs/>
          <w:sz w:val="32"/>
          <w:szCs w:val="32"/>
          <w:lang w:val="en"/>
        </w:rPr>
        <w:t>CÔNG NGHỆ PHẦN MỀM</w:t>
      </w:r>
    </w:p>
    <w:p w14:paraId="5A51B832" w14:textId="79C0C5AB" w:rsidR="00F66AFA" w:rsidRPr="00726242" w:rsidRDefault="00B44D67" w:rsidP="00940907">
      <w:pPr>
        <w:suppressAutoHyphens/>
        <w:autoSpaceDE w:val="0"/>
        <w:autoSpaceDN w:val="0"/>
        <w:adjustRightInd w:val="0"/>
        <w:spacing w:before="120" w:line="360" w:lineRule="auto"/>
        <w:ind w:left="851"/>
        <w:rPr>
          <w:b/>
          <w:bCs/>
          <w:sz w:val="40"/>
          <w:szCs w:val="46"/>
          <w:lang w:val="en"/>
        </w:rPr>
      </w:pPr>
      <w:r w:rsidRPr="00726242">
        <w:rPr>
          <w:b/>
          <w:bCs/>
          <w:sz w:val="40"/>
          <w:szCs w:val="46"/>
          <w:lang w:val="en"/>
        </w:rPr>
        <w:t>HỆ THỐNG QUẢN LÝ</w:t>
      </w:r>
      <w:r w:rsidR="00726242" w:rsidRPr="00726242">
        <w:rPr>
          <w:b/>
          <w:bCs/>
          <w:sz w:val="40"/>
          <w:szCs w:val="46"/>
          <w:lang w:val="en"/>
        </w:rPr>
        <w:t xml:space="preserve"> CHUỖI</w:t>
      </w:r>
      <w:r w:rsidR="00E55897" w:rsidRPr="00726242">
        <w:rPr>
          <w:b/>
          <w:bCs/>
          <w:sz w:val="40"/>
          <w:szCs w:val="46"/>
          <w:lang w:val="en"/>
        </w:rPr>
        <w:t xml:space="preserve"> </w:t>
      </w:r>
      <w:r w:rsidR="003C1656" w:rsidRPr="00726242">
        <w:rPr>
          <w:b/>
          <w:bCs/>
          <w:sz w:val="40"/>
          <w:szCs w:val="46"/>
          <w:lang w:val="en"/>
        </w:rPr>
        <w:t>CỬA HÀNG TIỆN LỢI</w:t>
      </w:r>
    </w:p>
    <w:p w14:paraId="53A777B6" w14:textId="0D81E7C3" w:rsidR="003218FF" w:rsidRPr="00312D2B" w:rsidRDefault="003218FF" w:rsidP="00940907">
      <w:pPr>
        <w:suppressAutoHyphens/>
        <w:autoSpaceDE w:val="0"/>
        <w:autoSpaceDN w:val="0"/>
        <w:adjustRightInd w:val="0"/>
        <w:spacing w:before="120" w:line="360" w:lineRule="auto"/>
        <w:jc w:val="right"/>
        <w:rPr>
          <w:sz w:val="28"/>
          <w:szCs w:val="28"/>
          <w:lang w:val="vi-VN"/>
        </w:rPr>
      </w:pPr>
      <w:r w:rsidRPr="00312D2B">
        <w:rPr>
          <w:i/>
          <w:sz w:val="28"/>
          <w:szCs w:val="28"/>
          <w:lang w:val="en"/>
        </w:rPr>
        <w:t>Người h</w:t>
      </w:r>
      <w:r w:rsidRPr="00312D2B">
        <w:rPr>
          <w:i/>
          <w:sz w:val="28"/>
          <w:szCs w:val="28"/>
          <w:lang w:val="vi-VN"/>
        </w:rPr>
        <w:t>ướng dẫn</w:t>
      </w:r>
      <w:r w:rsidR="00C8671E" w:rsidRPr="00312D2B">
        <w:rPr>
          <w:sz w:val="28"/>
          <w:szCs w:val="28"/>
          <w:lang w:val="vi-VN"/>
        </w:rPr>
        <w:t xml:space="preserve">: </w:t>
      </w:r>
      <w:r w:rsidR="00444368" w:rsidRPr="00312D2B">
        <w:rPr>
          <w:b/>
          <w:sz w:val="28"/>
          <w:szCs w:val="28"/>
        </w:rPr>
        <w:t xml:space="preserve">THẦY </w:t>
      </w:r>
      <w:r w:rsidR="001B4964">
        <w:rPr>
          <w:b/>
          <w:sz w:val="28"/>
          <w:szCs w:val="28"/>
        </w:rPr>
        <w:t>HUỲNH ANH KHIÊM</w:t>
      </w:r>
    </w:p>
    <w:p w14:paraId="0779DD65" w14:textId="42F7D166" w:rsidR="00291721" w:rsidRPr="00B91DB9" w:rsidRDefault="003218FF" w:rsidP="00940907">
      <w:pPr>
        <w:suppressAutoHyphens/>
        <w:autoSpaceDE w:val="0"/>
        <w:autoSpaceDN w:val="0"/>
        <w:adjustRightInd w:val="0"/>
        <w:spacing w:before="120" w:line="360" w:lineRule="auto"/>
        <w:jc w:val="right"/>
        <w:rPr>
          <w:b/>
          <w:bCs/>
          <w:sz w:val="28"/>
          <w:szCs w:val="28"/>
          <w:lang w:val="vi-VN"/>
        </w:rPr>
      </w:pPr>
      <w:r w:rsidRPr="00312D2B">
        <w:rPr>
          <w:i/>
          <w:sz w:val="28"/>
          <w:szCs w:val="28"/>
          <w:lang w:val="vi-VN"/>
        </w:rPr>
        <w:t>Người thực hiện</w:t>
      </w:r>
      <w:r w:rsidRPr="00312D2B">
        <w:rPr>
          <w:sz w:val="28"/>
          <w:szCs w:val="28"/>
          <w:lang w:val="vi-VN"/>
        </w:rPr>
        <w:t>:</w:t>
      </w:r>
      <w:r w:rsidR="00C8671E" w:rsidRPr="00312D2B">
        <w:rPr>
          <w:b/>
          <w:bCs/>
          <w:sz w:val="28"/>
          <w:szCs w:val="28"/>
          <w:lang w:val="vi-VN"/>
        </w:rPr>
        <w:t xml:space="preserve"> </w:t>
      </w:r>
      <w:r w:rsidR="00444368" w:rsidRPr="00B91DB9">
        <w:rPr>
          <w:b/>
          <w:bCs/>
          <w:sz w:val="28"/>
          <w:szCs w:val="28"/>
          <w:lang w:val="vi-VN"/>
        </w:rPr>
        <w:t>TRẦN MINH TÀI</w:t>
      </w:r>
      <w:r w:rsidR="00E53C9A" w:rsidRPr="00312D2B">
        <w:rPr>
          <w:b/>
          <w:bCs/>
          <w:sz w:val="28"/>
          <w:szCs w:val="28"/>
          <w:lang w:val="vi-VN"/>
        </w:rPr>
        <w:t xml:space="preserve"> – </w:t>
      </w:r>
      <w:r w:rsidR="00361847" w:rsidRPr="00B91DB9">
        <w:rPr>
          <w:b/>
          <w:bCs/>
          <w:sz w:val="28"/>
          <w:szCs w:val="28"/>
          <w:lang w:val="vi-VN"/>
        </w:rPr>
        <w:t>51900204</w:t>
      </w:r>
    </w:p>
    <w:p w14:paraId="6D265154" w14:textId="07FE2790" w:rsidR="00DA450C" w:rsidRPr="00B91DB9" w:rsidRDefault="00444368" w:rsidP="00940907">
      <w:pPr>
        <w:suppressAutoHyphens/>
        <w:autoSpaceDE w:val="0"/>
        <w:autoSpaceDN w:val="0"/>
        <w:adjustRightInd w:val="0"/>
        <w:spacing w:before="120" w:line="360" w:lineRule="auto"/>
        <w:jc w:val="right"/>
        <w:rPr>
          <w:b/>
          <w:bCs/>
          <w:sz w:val="28"/>
          <w:szCs w:val="28"/>
          <w:lang w:val="vi-VN"/>
        </w:rPr>
      </w:pPr>
      <w:r w:rsidRPr="00B91DB9">
        <w:rPr>
          <w:b/>
          <w:bCs/>
          <w:sz w:val="28"/>
          <w:szCs w:val="28"/>
          <w:lang w:val="vi-VN"/>
        </w:rPr>
        <w:t>NGUYỂN KHÁNH MINH</w:t>
      </w:r>
      <w:r w:rsidRPr="00312D2B">
        <w:rPr>
          <w:b/>
          <w:bCs/>
          <w:sz w:val="28"/>
          <w:szCs w:val="28"/>
          <w:lang w:val="vi-VN"/>
        </w:rPr>
        <w:t xml:space="preserve"> </w:t>
      </w:r>
      <w:r w:rsidR="00361847" w:rsidRPr="00B91DB9">
        <w:rPr>
          <w:b/>
          <w:bCs/>
          <w:sz w:val="28"/>
          <w:szCs w:val="28"/>
          <w:lang w:val="vi-VN"/>
        </w:rPr>
        <w:t>– 519</w:t>
      </w:r>
      <w:r w:rsidR="00DA450C" w:rsidRPr="00B91DB9">
        <w:rPr>
          <w:b/>
          <w:bCs/>
          <w:sz w:val="28"/>
          <w:szCs w:val="28"/>
          <w:lang w:val="vi-VN"/>
        </w:rPr>
        <w:t>00</w:t>
      </w:r>
      <w:r w:rsidR="00361847" w:rsidRPr="00B91DB9">
        <w:rPr>
          <w:b/>
          <w:bCs/>
          <w:sz w:val="28"/>
          <w:szCs w:val="28"/>
          <w:lang w:val="vi-VN"/>
        </w:rPr>
        <w:t>132</w:t>
      </w:r>
    </w:p>
    <w:p w14:paraId="4D9E73AB" w14:textId="612A5551" w:rsidR="00DA450C" w:rsidRPr="00B91DB9" w:rsidRDefault="00444368" w:rsidP="00940907">
      <w:pPr>
        <w:suppressAutoHyphens/>
        <w:autoSpaceDE w:val="0"/>
        <w:autoSpaceDN w:val="0"/>
        <w:adjustRightInd w:val="0"/>
        <w:spacing w:before="120" w:line="360" w:lineRule="auto"/>
        <w:jc w:val="right"/>
        <w:rPr>
          <w:b/>
          <w:bCs/>
          <w:sz w:val="28"/>
          <w:szCs w:val="28"/>
          <w:lang w:val="vi-VN"/>
        </w:rPr>
      </w:pPr>
      <w:r w:rsidRPr="00B91DB9">
        <w:rPr>
          <w:b/>
          <w:bCs/>
          <w:sz w:val="28"/>
          <w:szCs w:val="28"/>
          <w:lang w:val="vi-VN"/>
        </w:rPr>
        <w:t>HOÀNG NHẬT TÂN</w:t>
      </w:r>
      <w:r w:rsidR="00361847" w:rsidRPr="00B91DB9">
        <w:rPr>
          <w:b/>
          <w:bCs/>
          <w:sz w:val="28"/>
          <w:szCs w:val="28"/>
          <w:lang w:val="vi-VN"/>
        </w:rPr>
        <w:t xml:space="preserve"> – 519</w:t>
      </w:r>
      <w:r w:rsidR="00DA450C" w:rsidRPr="00B91DB9">
        <w:rPr>
          <w:b/>
          <w:bCs/>
          <w:sz w:val="28"/>
          <w:szCs w:val="28"/>
          <w:lang w:val="vi-VN"/>
        </w:rPr>
        <w:t>00</w:t>
      </w:r>
      <w:r w:rsidR="00361847" w:rsidRPr="00B91DB9">
        <w:rPr>
          <w:b/>
          <w:bCs/>
          <w:sz w:val="28"/>
          <w:szCs w:val="28"/>
          <w:lang w:val="vi-VN"/>
        </w:rPr>
        <w:t>206</w:t>
      </w:r>
    </w:p>
    <w:p w14:paraId="48B2DCDF" w14:textId="58E5B0E7" w:rsidR="00DA450C" w:rsidRPr="00997F3D" w:rsidRDefault="00997F3D" w:rsidP="00940907">
      <w:pPr>
        <w:suppressAutoHyphens/>
        <w:autoSpaceDE w:val="0"/>
        <w:autoSpaceDN w:val="0"/>
        <w:adjustRightInd w:val="0"/>
        <w:spacing w:before="120" w:line="360" w:lineRule="auto"/>
        <w:jc w:val="right"/>
        <w:rPr>
          <w:b/>
          <w:bCs/>
          <w:sz w:val="28"/>
          <w:szCs w:val="28"/>
        </w:rPr>
      </w:pPr>
      <w:r>
        <w:rPr>
          <w:b/>
          <w:bCs/>
          <w:sz w:val="28"/>
          <w:szCs w:val="28"/>
        </w:rPr>
        <w:t xml:space="preserve">LÊ MINH ĐỨC </w:t>
      </w:r>
      <w:r w:rsidRPr="00B91DB9">
        <w:rPr>
          <w:b/>
          <w:bCs/>
          <w:sz w:val="28"/>
          <w:szCs w:val="28"/>
          <w:lang w:val="vi-VN"/>
        </w:rPr>
        <w:t>–</w:t>
      </w:r>
      <w:r>
        <w:rPr>
          <w:b/>
          <w:bCs/>
          <w:sz w:val="28"/>
          <w:szCs w:val="28"/>
        </w:rPr>
        <w:t xml:space="preserve"> 51800967</w:t>
      </w:r>
    </w:p>
    <w:p w14:paraId="0F3E2DC5" w14:textId="7EDC121E" w:rsidR="00B44D67" w:rsidRPr="00312D2B" w:rsidRDefault="00314E90" w:rsidP="00940907">
      <w:pPr>
        <w:suppressAutoHyphens/>
        <w:autoSpaceDE w:val="0"/>
        <w:autoSpaceDN w:val="0"/>
        <w:adjustRightInd w:val="0"/>
        <w:spacing w:before="120" w:line="360" w:lineRule="auto"/>
        <w:jc w:val="right"/>
        <w:rPr>
          <w:b/>
          <w:bCs/>
          <w:sz w:val="28"/>
          <w:szCs w:val="28"/>
          <w:lang w:val="vi-VN"/>
        </w:rPr>
      </w:pPr>
      <w:r w:rsidRPr="00312D2B">
        <w:rPr>
          <w:i/>
          <w:sz w:val="28"/>
          <w:szCs w:val="28"/>
          <w:lang w:val="vi-VN"/>
        </w:rPr>
        <w:t>Khoá</w:t>
      </w:r>
      <w:r w:rsidR="003218FF" w:rsidRPr="00312D2B">
        <w:rPr>
          <w:bCs/>
          <w:i/>
          <w:sz w:val="28"/>
          <w:szCs w:val="28"/>
          <w:lang w:val="vi-VN"/>
        </w:rPr>
        <w:t>:</w:t>
      </w:r>
      <w:r w:rsidR="003218FF" w:rsidRPr="00312D2B">
        <w:rPr>
          <w:b/>
          <w:bCs/>
          <w:sz w:val="28"/>
          <w:szCs w:val="28"/>
          <w:lang w:val="vi-VN"/>
        </w:rPr>
        <w:t xml:space="preserve">    </w:t>
      </w:r>
      <w:r w:rsidR="00CB0AB2">
        <w:rPr>
          <w:b/>
          <w:bCs/>
          <w:sz w:val="28"/>
          <w:szCs w:val="28"/>
        </w:rPr>
        <w:t>22,</w:t>
      </w:r>
      <w:r w:rsidR="00444368" w:rsidRPr="00312D2B">
        <w:rPr>
          <w:b/>
          <w:bCs/>
          <w:sz w:val="28"/>
          <w:szCs w:val="28"/>
          <w:lang w:val="vi-VN"/>
        </w:rPr>
        <w:t>23</w:t>
      </w:r>
    </w:p>
    <w:p w14:paraId="2F13047E" w14:textId="4A7B45E9" w:rsidR="00444368" w:rsidRPr="00312D2B" w:rsidRDefault="00444368" w:rsidP="00940907">
      <w:pPr>
        <w:suppressAutoHyphens/>
        <w:autoSpaceDE w:val="0"/>
        <w:autoSpaceDN w:val="0"/>
        <w:adjustRightInd w:val="0"/>
        <w:spacing w:before="120" w:line="360" w:lineRule="auto"/>
        <w:jc w:val="right"/>
        <w:rPr>
          <w:b/>
          <w:bCs/>
          <w:sz w:val="28"/>
          <w:szCs w:val="28"/>
          <w:lang w:val="vi-VN"/>
        </w:rPr>
      </w:pPr>
    </w:p>
    <w:p w14:paraId="7635DA80" w14:textId="72316560" w:rsidR="00444368" w:rsidRPr="00312D2B" w:rsidRDefault="00444368" w:rsidP="00940907">
      <w:pPr>
        <w:suppressAutoHyphens/>
        <w:autoSpaceDE w:val="0"/>
        <w:autoSpaceDN w:val="0"/>
        <w:adjustRightInd w:val="0"/>
        <w:spacing w:before="120" w:line="360" w:lineRule="auto"/>
        <w:jc w:val="right"/>
        <w:rPr>
          <w:b/>
          <w:bCs/>
          <w:sz w:val="28"/>
          <w:szCs w:val="28"/>
          <w:lang w:val="vi-VN"/>
        </w:rPr>
      </w:pPr>
    </w:p>
    <w:p w14:paraId="6C0B0696" w14:textId="48597960" w:rsidR="00444368" w:rsidRPr="00312D2B" w:rsidRDefault="00444368" w:rsidP="00940907">
      <w:pPr>
        <w:suppressAutoHyphens/>
        <w:autoSpaceDE w:val="0"/>
        <w:autoSpaceDN w:val="0"/>
        <w:adjustRightInd w:val="0"/>
        <w:spacing w:before="120" w:line="360" w:lineRule="auto"/>
        <w:jc w:val="right"/>
        <w:rPr>
          <w:b/>
          <w:bCs/>
          <w:sz w:val="28"/>
          <w:szCs w:val="28"/>
          <w:lang w:val="vi-VN"/>
        </w:rPr>
      </w:pPr>
    </w:p>
    <w:p w14:paraId="2B923D08" w14:textId="3934DA12" w:rsidR="00444368" w:rsidRPr="00312D2B" w:rsidRDefault="00444368" w:rsidP="00940907">
      <w:pPr>
        <w:suppressAutoHyphens/>
        <w:autoSpaceDE w:val="0"/>
        <w:autoSpaceDN w:val="0"/>
        <w:adjustRightInd w:val="0"/>
        <w:spacing w:before="120" w:line="360" w:lineRule="auto"/>
        <w:jc w:val="right"/>
        <w:rPr>
          <w:sz w:val="28"/>
          <w:szCs w:val="28"/>
          <w:lang w:val="vi-VN"/>
        </w:rPr>
      </w:pPr>
    </w:p>
    <w:p w14:paraId="0C3C126A" w14:textId="06DD2AA2" w:rsidR="00E55897" w:rsidRDefault="008E14C7" w:rsidP="00940907">
      <w:pPr>
        <w:suppressAutoHyphens/>
        <w:autoSpaceDE w:val="0"/>
        <w:autoSpaceDN w:val="0"/>
        <w:adjustRightInd w:val="0"/>
        <w:spacing w:before="120" w:line="360" w:lineRule="auto"/>
        <w:jc w:val="center"/>
        <w:rPr>
          <w:b/>
          <w:bCs/>
          <w:iCs/>
          <w:sz w:val="28"/>
          <w:szCs w:val="28"/>
          <w:lang w:val="vi-VN"/>
        </w:rPr>
      </w:pPr>
      <w:r w:rsidRPr="00312D2B">
        <w:rPr>
          <w:b/>
          <w:bCs/>
          <w:iCs/>
          <w:sz w:val="28"/>
          <w:szCs w:val="28"/>
          <w:lang w:val="vi-VN"/>
        </w:rPr>
        <w:t>THÀNH PHỐ HỒ CHÍ MINH, NĂM 20</w:t>
      </w:r>
      <w:r w:rsidR="00C667A6">
        <w:rPr>
          <w:b/>
          <w:bCs/>
          <w:iCs/>
          <w:sz w:val="28"/>
          <w:szCs w:val="28"/>
          <w:lang w:val="vi-VN"/>
        </w:rPr>
        <w:t>22</w:t>
      </w:r>
    </w:p>
    <w:p w14:paraId="33E69303" w14:textId="77777777" w:rsidR="00444368" w:rsidRPr="00312D2B" w:rsidRDefault="00444368" w:rsidP="00940907">
      <w:pPr>
        <w:suppressAutoHyphens/>
        <w:autoSpaceDE w:val="0"/>
        <w:autoSpaceDN w:val="0"/>
        <w:adjustRightInd w:val="0"/>
        <w:spacing w:before="120" w:line="360" w:lineRule="auto"/>
        <w:jc w:val="center"/>
        <w:rPr>
          <w:sz w:val="28"/>
          <w:szCs w:val="28"/>
          <w:lang w:val="en"/>
        </w:rPr>
      </w:pPr>
      <w:r w:rsidRPr="00312D2B">
        <w:rPr>
          <w:bCs/>
          <w:sz w:val="28"/>
          <w:szCs w:val="28"/>
          <w:lang w:val="en"/>
        </w:rPr>
        <w:lastRenderedPageBreak/>
        <w:t>TỔNG LIÊN ĐOÀN LAO ĐỘNG VIỆT NAM</w:t>
      </w:r>
    </w:p>
    <w:p w14:paraId="2FA2BAC0" w14:textId="77777777" w:rsidR="00444368" w:rsidRPr="00312D2B" w:rsidRDefault="00444368" w:rsidP="00940907">
      <w:pPr>
        <w:suppressAutoHyphens/>
        <w:autoSpaceDE w:val="0"/>
        <w:autoSpaceDN w:val="0"/>
        <w:adjustRightInd w:val="0"/>
        <w:spacing w:before="120" w:line="360" w:lineRule="auto"/>
        <w:jc w:val="center"/>
        <w:rPr>
          <w:sz w:val="28"/>
          <w:szCs w:val="28"/>
        </w:rPr>
      </w:pPr>
      <w:r w:rsidRPr="00312D2B">
        <w:rPr>
          <w:b/>
          <w:bCs/>
          <w:sz w:val="28"/>
          <w:szCs w:val="28"/>
          <w:lang w:val="en"/>
        </w:rPr>
        <w:t>TR</w:t>
      </w:r>
      <w:r w:rsidRPr="00312D2B">
        <w:rPr>
          <w:b/>
          <w:bCs/>
          <w:sz w:val="28"/>
          <w:szCs w:val="28"/>
          <w:lang w:val="vi-VN"/>
        </w:rPr>
        <w:t>ƯỜNG ĐẠI HỌC TÔN ĐỨC THẮNG</w:t>
      </w:r>
    </w:p>
    <w:p w14:paraId="10E3175E" w14:textId="77777777" w:rsidR="00444368" w:rsidRPr="00312D2B" w:rsidRDefault="00444368" w:rsidP="00940907">
      <w:pPr>
        <w:suppressAutoHyphens/>
        <w:autoSpaceDE w:val="0"/>
        <w:autoSpaceDN w:val="0"/>
        <w:adjustRightInd w:val="0"/>
        <w:spacing w:before="120" w:line="360" w:lineRule="auto"/>
        <w:jc w:val="center"/>
        <w:rPr>
          <w:sz w:val="28"/>
          <w:szCs w:val="28"/>
          <w:lang w:val="en"/>
        </w:rPr>
      </w:pPr>
      <w:r w:rsidRPr="00312D2B">
        <w:rPr>
          <w:b/>
          <w:bCs/>
          <w:sz w:val="28"/>
          <w:szCs w:val="28"/>
          <w:lang w:val="en"/>
        </w:rPr>
        <w:t>KHOA CÔNG NGHỆ THÔNG TIN</w:t>
      </w:r>
    </w:p>
    <w:p w14:paraId="73042CCA" w14:textId="77777777" w:rsidR="00444368" w:rsidRPr="00312D2B" w:rsidRDefault="00444368" w:rsidP="00940907">
      <w:pPr>
        <w:suppressAutoHyphens/>
        <w:autoSpaceDE w:val="0"/>
        <w:autoSpaceDN w:val="0"/>
        <w:adjustRightInd w:val="0"/>
        <w:spacing w:before="120" w:after="240" w:line="360" w:lineRule="auto"/>
        <w:jc w:val="center"/>
        <w:rPr>
          <w:b/>
          <w:bCs/>
          <w:sz w:val="28"/>
          <w:szCs w:val="28"/>
          <w:lang w:val="en"/>
        </w:rPr>
      </w:pPr>
      <w:r w:rsidRPr="00312D2B">
        <w:rPr>
          <w:noProof/>
          <w:sz w:val="22"/>
          <w:szCs w:val="22"/>
        </w:rPr>
        <w:drawing>
          <wp:inline distT="0" distB="0" distL="0" distR="0" wp14:anchorId="67AB609B" wp14:editId="34A601EF">
            <wp:extent cx="1177769" cy="65024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23731B4" w14:textId="0A1E6AEF" w:rsidR="00444368" w:rsidRPr="00312D2B" w:rsidRDefault="00E55897" w:rsidP="00940907">
      <w:pPr>
        <w:tabs>
          <w:tab w:val="center" w:pos="4920"/>
          <w:tab w:val="right" w:pos="9121"/>
        </w:tabs>
        <w:suppressAutoHyphens/>
        <w:autoSpaceDE w:val="0"/>
        <w:autoSpaceDN w:val="0"/>
        <w:adjustRightInd w:val="0"/>
        <w:spacing w:before="120" w:line="360" w:lineRule="auto"/>
        <w:jc w:val="center"/>
        <w:rPr>
          <w:b/>
          <w:bCs/>
          <w:sz w:val="32"/>
          <w:szCs w:val="32"/>
          <w:lang w:val="en"/>
        </w:rPr>
      </w:pPr>
      <w:r w:rsidRPr="00312D2B">
        <w:rPr>
          <w:b/>
          <w:bCs/>
          <w:sz w:val="32"/>
          <w:szCs w:val="32"/>
          <w:lang w:val="en"/>
        </w:rPr>
        <w:t>ĐỒ ÁN MÔN</w:t>
      </w:r>
    </w:p>
    <w:p w14:paraId="3B3539AA" w14:textId="77777777" w:rsidR="003C1656" w:rsidRPr="00312D2B" w:rsidRDefault="003C1656" w:rsidP="00940907">
      <w:pPr>
        <w:tabs>
          <w:tab w:val="center" w:pos="4920"/>
          <w:tab w:val="right" w:pos="9121"/>
        </w:tabs>
        <w:suppressAutoHyphens/>
        <w:autoSpaceDE w:val="0"/>
        <w:autoSpaceDN w:val="0"/>
        <w:adjustRightInd w:val="0"/>
        <w:spacing w:before="120" w:after="360" w:line="360" w:lineRule="auto"/>
        <w:jc w:val="center"/>
        <w:rPr>
          <w:b/>
          <w:bCs/>
          <w:sz w:val="32"/>
          <w:szCs w:val="32"/>
          <w:lang w:val="en"/>
        </w:rPr>
      </w:pPr>
      <w:r>
        <w:rPr>
          <w:b/>
          <w:bCs/>
          <w:sz w:val="32"/>
          <w:szCs w:val="32"/>
          <w:lang w:val="en"/>
        </w:rPr>
        <w:t>CÔNG NGHỆ PHẦN MỀM</w:t>
      </w:r>
    </w:p>
    <w:p w14:paraId="2B32CCED" w14:textId="77777777" w:rsidR="006B724F" w:rsidRPr="00726242" w:rsidRDefault="006B724F" w:rsidP="00940907">
      <w:pPr>
        <w:suppressAutoHyphens/>
        <w:autoSpaceDE w:val="0"/>
        <w:autoSpaceDN w:val="0"/>
        <w:adjustRightInd w:val="0"/>
        <w:spacing w:before="120" w:line="360" w:lineRule="auto"/>
        <w:ind w:left="851"/>
        <w:rPr>
          <w:b/>
          <w:bCs/>
          <w:sz w:val="40"/>
          <w:szCs w:val="46"/>
          <w:lang w:val="en"/>
        </w:rPr>
      </w:pPr>
      <w:r w:rsidRPr="00726242">
        <w:rPr>
          <w:b/>
          <w:bCs/>
          <w:sz w:val="40"/>
          <w:szCs w:val="46"/>
          <w:lang w:val="en"/>
        </w:rPr>
        <w:t>HỆ THỐNG QUẢN LÝ CHUỖI CỬA HÀNG TIỆN LỢI</w:t>
      </w:r>
    </w:p>
    <w:p w14:paraId="4220A26E" w14:textId="3B2AEF67" w:rsidR="00444368" w:rsidRPr="00312D2B" w:rsidRDefault="00444368" w:rsidP="00940907">
      <w:pPr>
        <w:suppressAutoHyphens/>
        <w:autoSpaceDE w:val="0"/>
        <w:autoSpaceDN w:val="0"/>
        <w:adjustRightInd w:val="0"/>
        <w:spacing w:before="120" w:line="360" w:lineRule="auto"/>
        <w:jc w:val="right"/>
        <w:rPr>
          <w:sz w:val="28"/>
          <w:szCs w:val="28"/>
          <w:lang w:val="vi-VN"/>
        </w:rPr>
      </w:pPr>
      <w:r w:rsidRPr="00312D2B">
        <w:rPr>
          <w:i/>
          <w:sz w:val="28"/>
          <w:szCs w:val="28"/>
          <w:lang w:val="en"/>
        </w:rPr>
        <w:t>Người h</w:t>
      </w:r>
      <w:r w:rsidRPr="00312D2B">
        <w:rPr>
          <w:i/>
          <w:sz w:val="28"/>
          <w:szCs w:val="28"/>
          <w:lang w:val="vi-VN"/>
        </w:rPr>
        <w:t>ướng dẫn</w:t>
      </w:r>
      <w:r w:rsidRPr="00312D2B">
        <w:rPr>
          <w:sz w:val="28"/>
          <w:szCs w:val="28"/>
          <w:lang w:val="vi-VN"/>
        </w:rPr>
        <w:t xml:space="preserve">: </w:t>
      </w:r>
      <w:r w:rsidR="00AC3697">
        <w:rPr>
          <w:b/>
          <w:sz w:val="28"/>
          <w:szCs w:val="28"/>
        </w:rPr>
        <w:t xml:space="preserve">THẦY </w:t>
      </w:r>
      <w:r w:rsidR="001B4964">
        <w:rPr>
          <w:b/>
          <w:sz w:val="28"/>
          <w:szCs w:val="28"/>
        </w:rPr>
        <w:t>HUỲNH ANH KHIÊM</w:t>
      </w:r>
    </w:p>
    <w:p w14:paraId="6A80747E" w14:textId="77777777" w:rsidR="0062032E" w:rsidRPr="00B91DB9" w:rsidRDefault="0062032E" w:rsidP="00940907">
      <w:pPr>
        <w:suppressAutoHyphens/>
        <w:autoSpaceDE w:val="0"/>
        <w:autoSpaceDN w:val="0"/>
        <w:adjustRightInd w:val="0"/>
        <w:spacing w:before="120" w:line="360" w:lineRule="auto"/>
        <w:jc w:val="right"/>
        <w:rPr>
          <w:b/>
          <w:bCs/>
          <w:sz w:val="28"/>
          <w:szCs w:val="28"/>
          <w:lang w:val="vi-VN"/>
        </w:rPr>
      </w:pPr>
      <w:r w:rsidRPr="00312D2B">
        <w:rPr>
          <w:i/>
          <w:sz w:val="28"/>
          <w:szCs w:val="28"/>
          <w:lang w:val="vi-VN"/>
        </w:rPr>
        <w:t>Người thực hiện</w:t>
      </w:r>
      <w:r w:rsidRPr="00312D2B">
        <w:rPr>
          <w:sz w:val="28"/>
          <w:szCs w:val="28"/>
          <w:lang w:val="vi-VN"/>
        </w:rPr>
        <w:t>:</w:t>
      </w:r>
      <w:r w:rsidRPr="00312D2B">
        <w:rPr>
          <w:b/>
          <w:bCs/>
          <w:sz w:val="28"/>
          <w:szCs w:val="28"/>
          <w:lang w:val="vi-VN"/>
        </w:rPr>
        <w:t xml:space="preserve"> </w:t>
      </w:r>
      <w:r w:rsidRPr="00B91DB9">
        <w:rPr>
          <w:b/>
          <w:bCs/>
          <w:sz w:val="28"/>
          <w:szCs w:val="28"/>
          <w:lang w:val="vi-VN"/>
        </w:rPr>
        <w:t>TRẦN MINH TÀI</w:t>
      </w:r>
      <w:r w:rsidRPr="00312D2B">
        <w:rPr>
          <w:b/>
          <w:bCs/>
          <w:sz w:val="28"/>
          <w:szCs w:val="28"/>
          <w:lang w:val="vi-VN"/>
        </w:rPr>
        <w:t xml:space="preserve"> – </w:t>
      </w:r>
      <w:r w:rsidRPr="00B91DB9">
        <w:rPr>
          <w:b/>
          <w:bCs/>
          <w:sz w:val="28"/>
          <w:szCs w:val="28"/>
          <w:lang w:val="vi-VN"/>
        </w:rPr>
        <w:t>51900204</w:t>
      </w:r>
    </w:p>
    <w:p w14:paraId="5D01EC0D" w14:textId="77777777" w:rsidR="0062032E" w:rsidRPr="00B91DB9" w:rsidRDefault="0062032E" w:rsidP="00940907">
      <w:pPr>
        <w:suppressAutoHyphens/>
        <w:autoSpaceDE w:val="0"/>
        <w:autoSpaceDN w:val="0"/>
        <w:adjustRightInd w:val="0"/>
        <w:spacing w:before="120" w:line="360" w:lineRule="auto"/>
        <w:jc w:val="right"/>
        <w:rPr>
          <w:b/>
          <w:bCs/>
          <w:sz w:val="28"/>
          <w:szCs w:val="28"/>
          <w:lang w:val="vi-VN"/>
        </w:rPr>
      </w:pPr>
      <w:r w:rsidRPr="00B91DB9">
        <w:rPr>
          <w:b/>
          <w:bCs/>
          <w:sz w:val="28"/>
          <w:szCs w:val="28"/>
          <w:lang w:val="vi-VN"/>
        </w:rPr>
        <w:t>NGUYỂN KHÁNH MINH</w:t>
      </w:r>
      <w:r w:rsidRPr="00312D2B">
        <w:rPr>
          <w:b/>
          <w:bCs/>
          <w:sz w:val="28"/>
          <w:szCs w:val="28"/>
          <w:lang w:val="vi-VN"/>
        </w:rPr>
        <w:t xml:space="preserve"> </w:t>
      </w:r>
      <w:r w:rsidRPr="00B91DB9">
        <w:rPr>
          <w:b/>
          <w:bCs/>
          <w:sz w:val="28"/>
          <w:szCs w:val="28"/>
          <w:lang w:val="vi-VN"/>
        </w:rPr>
        <w:t>– 51900132</w:t>
      </w:r>
    </w:p>
    <w:p w14:paraId="2DC9863E" w14:textId="77777777" w:rsidR="0062032E" w:rsidRPr="00B91DB9" w:rsidRDefault="0062032E" w:rsidP="00940907">
      <w:pPr>
        <w:suppressAutoHyphens/>
        <w:autoSpaceDE w:val="0"/>
        <w:autoSpaceDN w:val="0"/>
        <w:adjustRightInd w:val="0"/>
        <w:spacing w:before="120" w:line="360" w:lineRule="auto"/>
        <w:jc w:val="right"/>
        <w:rPr>
          <w:b/>
          <w:bCs/>
          <w:sz w:val="28"/>
          <w:szCs w:val="28"/>
          <w:lang w:val="vi-VN"/>
        </w:rPr>
      </w:pPr>
      <w:r w:rsidRPr="00B91DB9">
        <w:rPr>
          <w:b/>
          <w:bCs/>
          <w:sz w:val="28"/>
          <w:szCs w:val="28"/>
          <w:lang w:val="vi-VN"/>
        </w:rPr>
        <w:t>HOÀNG NHẬT TÂN – 51900206</w:t>
      </w:r>
    </w:p>
    <w:p w14:paraId="5327A8EA" w14:textId="77777777" w:rsidR="004B39C7" w:rsidRPr="004B39C7" w:rsidRDefault="004B39C7" w:rsidP="00940907">
      <w:pPr>
        <w:suppressAutoHyphens/>
        <w:autoSpaceDE w:val="0"/>
        <w:autoSpaceDN w:val="0"/>
        <w:adjustRightInd w:val="0"/>
        <w:spacing w:before="120" w:line="360" w:lineRule="auto"/>
        <w:jc w:val="right"/>
        <w:rPr>
          <w:b/>
          <w:bCs/>
          <w:sz w:val="28"/>
          <w:szCs w:val="28"/>
          <w:lang w:val="vi-VN"/>
        </w:rPr>
      </w:pPr>
      <w:r w:rsidRPr="004B39C7">
        <w:rPr>
          <w:b/>
          <w:bCs/>
          <w:sz w:val="28"/>
          <w:szCs w:val="28"/>
          <w:lang w:val="vi-VN"/>
        </w:rPr>
        <w:t>LÊ MINH ĐỨC – 51800967</w:t>
      </w:r>
    </w:p>
    <w:p w14:paraId="789640FA" w14:textId="3387EF2D" w:rsidR="00444368" w:rsidRPr="00312D2B" w:rsidRDefault="004B39C7" w:rsidP="00940907">
      <w:pPr>
        <w:suppressAutoHyphens/>
        <w:autoSpaceDE w:val="0"/>
        <w:autoSpaceDN w:val="0"/>
        <w:adjustRightInd w:val="0"/>
        <w:spacing w:before="120" w:line="360" w:lineRule="auto"/>
        <w:jc w:val="right"/>
        <w:rPr>
          <w:b/>
          <w:bCs/>
          <w:sz w:val="28"/>
          <w:szCs w:val="28"/>
          <w:lang w:val="vi-VN"/>
        </w:rPr>
      </w:pPr>
      <w:r w:rsidRPr="004B39C7">
        <w:rPr>
          <w:b/>
          <w:bCs/>
          <w:sz w:val="28"/>
          <w:szCs w:val="28"/>
          <w:lang w:val="vi-VN"/>
        </w:rPr>
        <w:t>Khoá:    22,23</w:t>
      </w:r>
    </w:p>
    <w:p w14:paraId="3747B96C" w14:textId="77777777" w:rsidR="00444368" w:rsidRPr="00312D2B" w:rsidRDefault="00444368" w:rsidP="00940907">
      <w:pPr>
        <w:suppressAutoHyphens/>
        <w:autoSpaceDE w:val="0"/>
        <w:autoSpaceDN w:val="0"/>
        <w:adjustRightInd w:val="0"/>
        <w:spacing w:before="120" w:line="360" w:lineRule="auto"/>
        <w:jc w:val="right"/>
        <w:rPr>
          <w:b/>
          <w:bCs/>
          <w:sz w:val="28"/>
          <w:szCs w:val="28"/>
          <w:lang w:val="vi-VN"/>
        </w:rPr>
      </w:pPr>
    </w:p>
    <w:p w14:paraId="55A12EC9" w14:textId="77777777" w:rsidR="00444368" w:rsidRPr="00312D2B" w:rsidRDefault="00444368" w:rsidP="00940907">
      <w:pPr>
        <w:suppressAutoHyphens/>
        <w:autoSpaceDE w:val="0"/>
        <w:autoSpaceDN w:val="0"/>
        <w:adjustRightInd w:val="0"/>
        <w:spacing w:before="120" w:line="360" w:lineRule="auto"/>
        <w:jc w:val="right"/>
        <w:rPr>
          <w:b/>
          <w:bCs/>
          <w:sz w:val="28"/>
          <w:szCs w:val="28"/>
          <w:lang w:val="vi-VN"/>
        </w:rPr>
      </w:pPr>
    </w:p>
    <w:p w14:paraId="238CCAF5" w14:textId="48E78071" w:rsidR="00444368" w:rsidRPr="00312D2B" w:rsidRDefault="00444368" w:rsidP="00940907">
      <w:pPr>
        <w:suppressAutoHyphens/>
        <w:autoSpaceDE w:val="0"/>
        <w:autoSpaceDN w:val="0"/>
        <w:adjustRightInd w:val="0"/>
        <w:spacing w:before="120" w:line="360" w:lineRule="auto"/>
        <w:jc w:val="right"/>
        <w:rPr>
          <w:sz w:val="28"/>
          <w:szCs w:val="28"/>
          <w:lang w:val="vi-VN"/>
        </w:rPr>
      </w:pPr>
    </w:p>
    <w:p w14:paraId="7437491D" w14:textId="2B00966E" w:rsidR="0039332D" w:rsidRPr="00312D2B" w:rsidRDefault="0039332D" w:rsidP="00940907">
      <w:pPr>
        <w:suppressAutoHyphens/>
        <w:autoSpaceDE w:val="0"/>
        <w:autoSpaceDN w:val="0"/>
        <w:adjustRightInd w:val="0"/>
        <w:spacing w:before="120" w:line="360" w:lineRule="auto"/>
        <w:jc w:val="right"/>
        <w:rPr>
          <w:sz w:val="28"/>
          <w:szCs w:val="28"/>
          <w:lang w:val="vi-VN"/>
        </w:rPr>
      </w:pPr>
    </w:p>
    <w:p w14:paraId="6B52EF18" w14:textId="76DE20F3" w:rsidR="00444368" w:rsidRPr="00312D2B" w:rsidRDefault="00444368" w:rsidP="00940907">
      <w:pPr>
        <w:suppressAutoHyphens/>
        <w:autoSpaceDE w:val="0"/>
        <w:autoSpaceDN w:val="0"/>
        <w:adjustRightInd w:val="0"/>
        <w:spacing w:before="120" w:line="360" w:lineRule="auto"/>
        <w:jc w:val="center"/>
        <w:rPr>
          <w:b/>
          <w:bCs/>
          <w:iCs/>
          <w:sz w:val="28"/>
          <w:szCs w:val="28"/>
          <w:lang w:val="vi-VN"/>
        </w:rPr>
      </w:pPr>
      <w:r w:rsidRPr="00312D2B">
        <w:rPr>
          <w:b/>
          <w:bCs/>
          <w:iCs/>
          <w:sz w:val="28"/>
          <w:szCs w:val="28"/>
          <w:lang w:val="vi-VN"/>
        </w:rPr>
        <w:t>THÀNH PHỐ HỒ CHÍ MINH, NĂM 20</w:t>
      </w:r>
      <w:r w:rsidR="00C667A6">
        <w:rPr>
          <w:b/>
          <w:bCs/>
          <w:iCs/>
          <w:sz w:val="28"/>
          <w:szCs w:val="28"/>
          <w:lang w:val="vi-VN"/>
        </w:rPr>
        <w:t>22</w:t>
      </w:r>
    </w:p>
    <w:p w14:paraId="6F82BC50" w14:textId="39A96DD0" w:rsidR="00DA450C" w:rsidRPr="00B91DB9" w:rsidRDefault="00DA450C" w:rsidP="00940907">
      <w:pPr>
        <w:suppressAutoHyphens/>
        <w:autoSpaceDE w:val="0"/>
        <w:autoSpaceDN w:val="0"/>
        <w:adjustRightInd w:val="0"/>
        <w:spacing w:before="120" w:line="360" w:lineRule="auto"/>
        <w:jc w:val="center"/>
        <w:rPr>
          <w:b/>
          <w:bCs/>
          <w:iCs/>
          <w:sz w:val="28"/>
          <w:szCs w:val="28"/>
          <w:lang w:val="vi-VN"/>
        </w:rPr>
        <w:sectPr w:rsidR="00DA450C" w:rsidRPr="00B91DB9" w:rsidSect="001A1A17">
          <w:headerReference w:type="default" r:id="rId9"/>
          <w:pgSz w:w="12240" w:h="15840"/>
          <w:pgMar w:top="1985" w:right="630" w:bottom="1701" w:left="990" w:header="720" w:footer="720" w:gutter="0"/>
          <w:cols w:space="720"/>
          <w:docGrid w:linePitch="360"/>
        </w:sectPr>
      </w:pPr>
    </w:p>
    <w:p w14:paraId="3A759AD9" w14:textId="77777777" w:rsidR="00BB2B2A" w:rsidRPr="00312D2B" w:rsidRDefault="00BB2B2A" w:rsidP="00940907">
      <w:pPr>
        <w:pStyle w:val="Tiucctrangmu"/>
        <w:spacing w:before="120"/>
        <w:rPr>
          <w:lang w:val="vi-VN"/>
        </w:rPr>
      </w:pPr>
      <w:bookmarkStart w:id="0" w:name="_Toc387692905"/>
      <w:bookmarkStart w:id="1" w:name="_Toc92746834"/>
      <w:r w:rsidRPr="00312D2B">
        <w:rPr>
          <w:lang w:val="vi-VN"/>
        </w:rPr>
        <w:lastRenderedPageBreak/>
        <w:t>LỜI CẢM ƠN</w:t>
      </w:r>
      <w:bookmarkEnd w:id="0"/>
      <w:bookmarkEnd w:id="1"/>
    </w:p>
    <w:p w14:paraId="71C1CB12" w14:textId="2B69F2FD" w:rsidR="00314E90" w:rsidRPr="00B91DB9" w:rsidRDefault="001E322F" w:rsidP="00940907">
      <w:pPr>
        <w:pStyle w:val="Nidungvnbn"/>
        <w:spacing w:before="120"/>
        <w:rPr>
          <w:lang w:val="vi-VN"/>
        </w:rPr>
      </w:pPr>
      <w:r w:rsidRPr="00B91DB9">
        <w:rPr>
          <w:lang w:val="vi-VN"/>
        </w:rPr>
        <w:t>E</w:t>
      </w:r>
      <w:r w:rsidR="00314E90" w:rsidRPr="00B91DB9">
        <w:rPr>
          <w:lang w:val="vi-VN"/>
        </w:rPr>
        <w:t>m xin gửi lời cảm ơn chân thành đến các thầy cô Khoa Công nghệ thông tin trường Đại học Tôn Đức Thắng.</w:t>
      </w:r>
    </w:p>
    <w:p w14:paraId="6016F594" w14:textId="2FF905F5" w:rsidR="00314E90" w:rsidRPr="00B91DB9" w:rsidRDefault="00314E90" w:rsidP="00940907">
      <w:pPr>
        <w:pStyle w:val="Nidungvnbn"/>
        <w:spacing w:before="120"/>
        <w:rPr>
          <w:lang w:val="vi-VN"/>
        </w:rPr>
      </w:pPr>
      <w:r w:rsidRPr="00B91DB9">
        <w:rPr>
          <w:lang w:val="vi-VN"/>
        </w:rPr>
        <w:t xml:space="preserve">Trong thời gian học tập và rèn luyện tại trường Đại học Tôn Đức Thắng, nhóm em đã nhận được rất nhiều sự giúp đỡ tận tình của quý thầy cô. Thầy cô là người đã hướng dẫn và truyền cảm hứng cho em trong học tập từ những ngày đầu tiên em bước chân vào môi trường đại học. Bên cạnh đó, quý thầy cô còn truyền đạt cho em rất nhiều kiến thức hay và bổ ích, rèn luyện cho em những kĩ năng hữu ích cho công việc của em trong tương lai. Với lòng biết ơn sâu sắc từ tận đáy lòng, em xin chân thành gửi lời cảm ơn đến quý thầy cô, đặc biệt là </w:t>
      </w:r>
      <w:r w:rsidR="00F73468" w:rsidRPr="00B91DB9">
        <w:rPr>
          <w:lang w:val="vi-VN"/>
        </w:rPr>
        <w:t>thầy</w:t>
      </w:r>
      <w:r w:rsidRPr="00B91DB9">
        <w:rPr>
          <w:lang w:val="vi-VN"/>
        </w:rPr>
        <w:t xml:space="preserve"> </w:t>
      </w:r>
      <w:r w:rsidR="00A22AB1">
        <w:t>Huỳnh Anh Khiêm</w:t>
      </w:r>
      <w:r w:rsidRPr="00B91DB9">
        <w:rPr>
          <w:lang w:val="vi-VN"/>
        </w:rPr>
        <w:t xml:space="preserve"> – người đã trực tiếp dẫn dắt nhóm em trong môn </w:t>
      </w:r>
      <w:r w:rsidR="00A22AB1">
        <w:t>Công nghệ phần mềm</w:t>
      </w:r>
      <w:r w:rsidRPr="00B91DB9">
        <w:rPr>
          <w:lang w:val="vi-VN"/>
        </w:rPr>
        <w:t>.</w:t>
      </w:r>
    </w:p>
    <w:p w14:paraId="6BD805FB" w14:textId="3D3A9A1A" w:rsidR="00314E90" w:rsidRPr="00B91DB9" w:rsidRDefault="00314E90" w:rsidP="00940907">
      <w:pPr>
        <w:pStyle w:val="Nidungvnbn"/>
        <w:spacing w:before="120"/>
        <w:rPr>
          <w:lang w:val="vi-VN"/>
        </w:rPr>
      </w:pPr>
      <w:r w:rsidRPr="00B91DB9">
        <w:rPr>
          <w:lang w:val="vi-VN"/>
        </w:rPr>
        <w:t xml:space="preserve">Đồ án này là kết quả của sự nổ lực tìm hiểu và kiến thức mà nhóm em đã học và tìm kiếm thông tin nên nó khó tránh khỏi những sai sót, rất mong quý thầy cô có thể đóng góp ý kiến để em có được thêm nhiều bài học và rút kinh nghiệm cho lần sau hoàn thành tốt hơn. </w:t>
      </w:r>
    </w:p>
    <w:p w14:paraId="4CC25863" w14:textId="2F947676" w:rsidR="00BB2B2A" w:rsidRPr="00312D2B" w:rsidRDefault="00314E90" w:rsidP="00940907">
      <w:pPr>
        <w:pStyle w:val="Nidungvnbn"/>
        <w:spacing w:before="120"/>
        <w:rPr>
          <w:bCs/>
          <w:sz w:val="28"/>
          <w:szCs w:val="32"/>
          <w:lang w:val="vi-VN"/>
        </w:rPr>
      </w:pPr>
      <w:r w:rsidRPr="00B91DB9">
        <w:rPr>
          <w:lang w:val="vi-VN"/>
        </w:rPr>
        <w:t>Lời cuối cùng</w:t>
      </w:r>
      <w:r w:rsidR="00C661DF" w:rsidRPr="00B91DB9">
        <w:rPr>
          <w:lang w:val="vi-VN"/>
        </w:rPr>
        <w:t xml:space="preserve"> nhóm</w:t>
      </w:r>
      <w:r w:rsidRPr="00B91DB9">
        <w:rPr>
          <w:lang w:val="vi-VN"/>
        </w:rPr>
        <w:t xml:space="preserve"> em xin chân thành cảm ơn và gửi lời chúc tốt đẹp nhất đến quý thầy cô đã tạo cơ hội cho chúng em có thể trau dồi bản thân trong môn học này.</w:t>
      </w:r>
      <w:r w:rsidR="00BB2B2A" w:rsidRPr="00312D2B">
        <w:rPr>
          <w:bCs/>
          <w:sz w:val="32"/>
          <w:szCs w:val="32"/>
          <w:lang w:val="vi-VN"/>
        </w:rPr>
        <w:br w:type="page"/>
      </w:r>
    </w:p>
    <w:p w14:paraId="7C39FD49" w14:textId="77777777" w:rsidR="00FC2B0C" w:rsidRPr="00312D2B" w:rsidRDefault="00FC2B0C" w:rsidP="00940907">
      <w:pPr>
        <w:spacing w:before="120"/>
        <w:jc w:val="center"/>
        <w:rPr>
          <w:b/>
          <w:sz w:val="32"/>
          <w:szCs w:val="32"/>
          <w:lang w:val="vi-VN"/>
        </w:rPr>
      </w:pPr>
      <w:bookmarkStart w:id="2" w:name="_Toc387692907"/>
      <w:r w:rsidRPr="00312D2B">
        <w:rPr>
          <w:b/>
          <w:sz w:val="32"/>
          <w:szCs w:val="32"/>
          <w:lang w:val="vi-VN"/>
        </w:rPr>
        <w:lastRenderedPageBreak/>
        <w:t>ĐỒ ÁN ĐƯỢC HOÀN THÀNH</w:t>
      </w:r>
    </w:p>
    <w:p w14:paraId="57B6D048" w14:textId="77777777" w:rsidR="00FC2B0C" w:rsidRPr="00312D2B" w:rsidRDefault="00FC2B0C" w:rsidP="00940907">
      <w:pPr>
        <w:spacing w:before="120" w:after="120"/>
        <w:jc w:val="center"/>
        <w:rPr>
          <w:b/>
          <w:sz w:val="32"/>
          <w:szCs w:val="32"/>
          <w:lang w:val="vi-VN"/>
        </w:rPr>
      </w:pPr>
      <w:r w:rsidRPr="00312D2B">
        <w:rPr>
          <w:b/>
          <w:sz w:val="32"/>
          <w:szCs w:val="32"/>
          <w:lang w:val="vi-VN"/>
        </w:rPr>
        <w:t>TẠI TRƯỜNG ĐẠI HỌC TÔN ĐỨC THẮNG</w:t>
      </w:r>
    </w:p>
    <w:p w14:paraId="7A84D5C6" w14:textId="144E33D3" w:rsidR="00FC2B0C" w:rsidRPr="00312D2B" w:rsidRDefault="00314E90" w:rsidP="00940907">
      <w:pPr>
        <w:autoSpaceDE w:val="0"/>
        <w:autoSpaceDN w:val="0"/>
        <w:adjustRightInd w:val="0"/>
        <w:spacing w:before="120" w:line="360" w:lineRule="auto"/>
        <w:ind w:firstLine="720"/>
        <w:jc w:val="both"/>
        <w:rPr>
          <w:szCs w:val="26"/>
          <w:lang w:val="vi-VN"/>
        </w:rPr>
      </w:pPr>
      <w:r w:rsidRPr="00312D2B">
        <w:rPr>
          <w:szCs w:val="26"/>
          <w:lang w:val="vi-VN"/>
        </w:rPr>
        <w:t>Chúng tôi</w:t>
      </w:r>
      <w:r w:rsidR="00FC2B0C" w:rsidRPr="00312D2B">
        <w:rPr>
          <w:szCs w:val="26"/>
          <w:lang w:val="vi-VN"/>
        </w:rPr>
        <w:t xml:space="preserve"> xin cam đoan đây là sản phẩm đồ án của riêng</w:t>
      </w:r>
      <w:r w:rsidRPr="00B91DB9">
        <w:rPr>
          <w:szCs w:val="26"/>
          <w:lang w:val="vi-VN"/>
        </w:rPr>
        <w:t xml:space="preserve"> nhóm</w:t>
      </w:r>
      <w:r w:rsidR="00FC2B0C" w:rsidRPr="00312D2B">
        <w:rPr>
          <w:szCs w:val="26"/>
          <w:lang w:val="vi-VN"/>
        </w:rPr>
        <w:t xml:space="preserve"> tôi và được sự hướng dẫn của </w:t>
      </w:r>
      <w:r w:rsidR="00F03951" w:rsidRPr="00B91DB9">
        <w:rPr>
          <w:szCs w:val="26"/>
          <w:lang w:val="vi-VN"/>
        </w:rPr>
        <w:t xml:space="preserve">thầy </w:t>
      </w:r>
      <w:r w:rsidR="00126E80">
        <w:rPr>
          <w:szCs w:val="26"/>
        </w:rPr>
        <w:t>Huỳnh Anh Khiêm</w:t>
      </w:r>
      <w:r w:rsidR="00FC2B0C" w:rsidRPr="00312D2B">
        <w:rPr>
          <w:szCs w:val="26"/>
          <w:lang w:val="vi-VN"/>
        </w:rPr>
        <w:t xml:space="preserve">. Các nội dung nghiên cứu, kết quả trong đề tài này là trung thực và chưa công bố dưới bất kỳ hình </w:t>
      </w:r>
      <w:r w:rsidR="00B85CB3" w:rsidRPr="00312D2B">
        <w:rPr>
          <w:szCs w:val="26"/>
          <w:lang w:val="vi-VN"/>
        </w:rPr>
        <w:t>thức nào trước đây.</w:t>
      </w:r>
    </w:p>
    <w:p w14:paraId="79F7CD84" w14:textId="30AA0854" w:rsidR="00FC2B0C" w:rsidRPr="00312D2B" w:rsidRDefault="00FC2B0C" w:rsidP="00940907">
      <w:pPr>
        <w:autoSpaceDE w:val="0"/>
        <w:autoSpaceDN w:val="0"/>
        <w:adjustRightInd w:val="0"/>
        <w:spacing w:before="120" w:line="360" w:lineRule="auto"/>
        <w:ind w:firstLine="720"/>
        <w:jc w:val="both"/>
        <w:rPr>
          <w:b/>
          <w:szCs w:val="26"/>
          <w:lang w:val="vi-VN"/>
        </w:rPr>
      </w:pPr>
      <w:r w:rsidRPr="00312D2B">
        <w:rPr>
          <w:b/>
          <w:szCs w:val="26"/>
          <w:lang w:val="vi-VN"/>
        </w:rPr>
        <w:t xml:space="preserve">Nếu phát hiện có bất kỳ sự gian lận nào tôi xin hoàn toàn chịu trách nhiệm về nội dung đồ án của mình. </w:t>
      </w:r>
      <w:r w:rsidRPr="00312D2B">
        <w:rPr>
          <w:szCs w:val="26"/>
          <w:lang w:val="vi-VN"/>
        </w:rPr>
        <w:t>Trường đại học Tôn Đức Thắng không liên quan đến những vi phạm tác quyền, bản quyền do chúng tôi gây ra trong quá trình thực hiện (nếu có).</w:t>
      </w:r>
    </w:p>
    <w:p w14:paraId="32942A4E" w14:textId="5E40779C" w:rsidR="00FC2B0C" w:rsidRPr="00312D2B" w:rsidRDefault="00FC2B0C" w:rsidP="00940907">
      <w:pPr>
        <w:autoSpaceDE w:val="0"/>
        <w:autoSpaceDN w:val="0"/>
        <w:adjustRightInd w:val="0"/>
        <w:spacing w:before="120" w:line="360" w:lineRule="auto"/>
        <w:ind w:left="3600"/>
        <w:jc w:val="center"/>
        <w:rPr>
          <w:i/>
          <w:szCs w:val="26"/>
          <w:lang w:val="vi-VN"/>
        </w:rPr>
      </w:pPr>
      <w:r w:rsidRPr="00312D2B">
        <w:rPr>
          <w:i/>
          <w:szCs w:val="26"/>
          <w:lang w:val="vi-VN"/>
        </w:rPr>
        <w:t>TP. Hồ Chí Minh, ngày</w:t>
      </w:r>
      <w:r w:rsidR="007D0CDE">
        <w:rPr>
          <w:i/>
          <w:szCs w:val="26"/>
          <w:lang w:val="vi-VN"/>
        </w:rPr>
        <w:t xml:space="preserve"> 10</w:t>
      </w:r>
      <w:r w:rsidRPr="00312D2B">
        <w:rPr>
          <w:i/>
          <w:szCs w:val="26"/>
          <w:lang w:val="vi-VN"/>
        </w:rPr>
        <w:t xml:space="preserve"> tháng </w:t>
      </w:r>
      <w:r w:rsidR="007D0CDE">
        <w:rPr>
          <w:i/>
          <w:szCs w:val="26"/>
          <w:lang w:val="vi-VN"/>
        </w:rPr>
        <w:t>01</w:t>
      </w:r>
      <w:r w:rsidR="00B85CB3" w:rsidRPr="00312D2B">
        <w:rPr>
          <w:i/>
          <w:szCs w:val="26"/>
          <w:lang w:val="vi-VN"/>
        </w:rPr>
        <w:t xml:space="preserve"> năm</w:t>
      </w:r>
      <w:r w:rsidRPr="00312D2B">
        <w:rPr>
          <w:i/>
          <w:szCs w:val="26"/>
          <w:lang w:val="vi-VN"/>
        </w:rPr>
        <w:t xml:space="preserve"> </w:t>
      </w:r>
      <w:r w:rsidR="007D0CDE">
        <w:rPr>
          <w:i/>
          <w:szCs w:val="26"/>
          <w:lang w:val="vi-VN"/>
        </w:rPr>
        <w:t>2022</w:t>
      </w:r>
      <w:r w:rsidRPr="00312D2B">
        <w:rPr>
          <w:i/>
          <w:szCs w:val="26"/>
          <w:lang w:val="vi-VN"/>
        </w:rPr>
        <w:t xml:space="preserve">    </w:t>
      </w:r>
    </w:p>
    <w:p w14:paraId="034FD460" w14:textId="488AA4F4" w:rsidR="00FC2B0C" w:rsidRPr="00312D2B" w:rsidRDefault="00FC2B0C" w:rsidP="00940907">
      <w:pPr>
        <w:tabs>
          <w:tab w:val="center" w:pos="6521"/>
        </w:tabs>
        <w:autoSpaceDE w:val="0"/>
        <w:autoSpaceDN w:val="0"/>
        <w:adjustRightInd w:val="0"/>
        <w:spacing w:before="120" w:line="360" w:lineRule="auto"/>
        <w:ind w:left="3600"/>
        <w:jc w:val="center"/>
        <w:rPr>
          <w:i/>
          <w:szCs w:val="26"/>
          <w:lang w:val="vi-VN"/>
        </w:rPr>
      </w:pPr>
      <w:r w:rsidRPr="00312D2B">
        <w:rPr>
          <w:i/>
          <w:szCs w:val="26"/>
          <w:lang w:val="vi-VN"/>
        </w:rPr>
        <w:t>Tác giả</w:t>
      </w:r>
    </w:p>
    <w:p w14:paraId="2B9260F6" w14:textId="501E9A06" w:rsidR="00FC2B0C" w:rsidRPr="00312D2B" w:rsidRDefault="00FC2B0C" w:rsidP="00940907">
      <w:pPr>
        <w:tabs>
          <w:tab w:val="center" w:pos="6379"/>
        </w:tabs>
        <w:spacing w:before="120" w:after="200" w:line="276" w:lineRule="auto"/>
        <w:rPr>
          <w:i/>
          <w:szCs w:val="26"/>
          <w:lang w:val="vi-VN"/>
        </w:rPr>
      </w:pPr>
      <w:r w:rsidRPr="00312D2B">
        <w:rPr>
          <w:i/>
          <w:szCs w:val="26"/>
          <w:lang w:val="vi-VN"/>
        </w:rPr>
        <w:tab/>
        <w:t>(đã ký)</w:t>
      </w:r>
      <w:r w:rsidRPr="00312D2B">
        <w:rPr>
          <w:i/>
          <w:szCs w:val="26"/>
          <w:lang w:val="vi-VN"/>
        </w:rPr>
        <w:tab/>
      </w:r>
    </w:p>
    <w:p w14:paraId="4107AF3F" w14:textId="62D36BF8" w:rsidR="00B85CB3" w:rsidRDefault="00B85CB3" w:rsidP="00940907">
      <w:pPr>
        <w:tabs>
          <w:tab w:val="center" w:pos="6379"/>
        </w:tabs>
        <w:spacing w:before="120" w:after="200" w:line="276" w:lineRule="auto"/>
        <w:rPr>
          <w:i/>
          <w:szCs w:val="26"/>
          <w:lang w:val="vi-VN"/>
        </w:rPr>
      </w:pPr>
      <w:r w:rsidRPr="00312D2B">
        <w:rPr>
          <w:i/>
          <w:szCs w:val="26"/>
          <w:lang w:val="vi-VN"/>
        </w:rPr>
        <w:tab/>
      </w:r>
      <w:r w:rsidR="00FE3962" w:rsidRPr="00B91DB9">
        <w:rPr>
          <w:i/>
          <w:szCs w:val="26"/>
          <w:lang w:val="vi-VN"/>
        </w:rPr>
        <w:t>Trần Minh Tài</w:t>
      </w:r>
      <w:r w:rsidR="00C2236A">
        <w:rPr>
          <w:i/>
          <w:szCs w:val="26"/>
          <w:lang w:val="vi-VN"/>
        </w:rPr>
        <w:t xml:space="preserve"> </w:t>
      </w:r>
    </w:p>
    <w:p w14:paraId="0741D250" w14:textId="2AFCB9F4" w:rsidR="0002557E" w:rsidRDefault="0002557E" w:rsidP="009C1FEF">
      <w:pPr>
        <w:tabs>
          <w:tab w:val="left" w:pos="5670"/>
        </w:tabs>
        <w:spacing w:before="120" w:after="200" w:line="276" w:lineRule="auto"/>
        <w:rPr>
          <w:i/>
          <w:szCs w:val="26"/>
        </w:rPr>
      </w:pPr>
      <w:r>
        <w:rPr>
          <w:i/>
          <w:szCs w:val="26"/>
          <w:lang w:val="vi-VN"/>
        </w:rPr>
        <w:tab/>
      </w:r>
      <w:r>
        <w:rPr>
          <w:i/>
          <w:szCs w:val="26"/>
        </w:rPr>
        <w:t>Lê Minh Đức</w:t>
      </w:r>
    </w:p>
    <w:p w14:paraId="3C76954B" w14:textId="2F095CF9" w:rsidR="0002557E" w:rsidRPr="0002557E" w:rsidRDefault="0002557E" w:rsidP="0002557E">
      <w:pPr>
        <w:tabs>
          <w:tab w:val="left" w:pos="5245"/>
        </w:tabs>
        <w:spacing w:before="120" w:after="200" w:line="276" w:lineRule="auto"/>
        <w:rPr>
          <w:i/>
          <w:szCs w:val="26"/>
        </w:rPr>
      </w:pPr>
      <w:r>
        <w:rPr>
          <w:i/>
          <w:szCs w:val="26"/>
        </w:rPr>
        <w:tab/>
        <w:t>Nguyễn Khánh Minh</w:t>
      </w:r>
    </w:p>
    <w:p w14:paraId="299E8A18" w14:textId="47606AAB" w:rsidR="0002557E" w:rsidRPr="0002557E" w:rsidRDefault="0002557E" w:rsidP="00C674B0">
      <w:pPr>
        <w:tabs>
          <w:tab w:val="left" w:pos="5387"/>
        </w:tabs>
        <w:spacing w:before="120" w:after="200" w:line="276" w:lineRule="auto"/>
        <w:rPr>
          <w:i/>
          <w:szCs w:val="26"/>
        </w:rPr>
      </w:pPr>
      <w:r>
        <w:rPr>
          <w:i/>
          <w:szCs w:val="26"/>
          <w:lang w:val="vi-VN"/>
        </w:rPr>
        <w:tab/>
      </w:r>
      <w:r>
        <w:rPr>
          <w:i/>
          <w:szCs w:val="26"/>
        </w:rPr>
        <w:t>Hoàng Nhật Tân</w:t>
      </w:r>
    </w:p>
    <w:p w14:paraId="2F61D659" w14:textId="588D4CED" w:rsidR="00FC2B0C" w:rsidRPr="00312D2B" w:rsidRDefault="00FC2B0C" w:rsidP="004E3FD1">
      <w:pPr>
        <w:pStyle w:val="Chng"/>
        <w:numPr>
          <w:ilvl w:val="0"/>
          <w:numId w:val="0"/>
        </w:numPr>
        <w:rPr>
          <w:lang w:val="vi-VN"/>
        </w:rPr>
      </w:pPr>
      <w:bookmarkStart w:id="3" w:name="_Toc513066116"/>
      <w:bookmarkStart w:id="4" w:name="_Toc8851207"/>
      <w:bookmarkStart w:id="5" w:name="_Toc92746835"/>
      <w:r w:rsidRPr="00312D2B">
        <w:rPr>
          <w:lang w:val="vi-VN"/>
        </w:rPr>
        <w:lastRenderedPageBreak/>
        <w:t>PHẦN XÁC NHẬN VÀ ĐÁNH GIÁ CỦA GIẢNG VIÊN</w:t>
      </w:r>
      <w:bookmarkEnd w:id="3"/>
      <w:bookmarkEnd w:id="4"/>
      <w:bookmarkEnd w:id="5"/>
    </w:p>
    <w:p w14:paraId="106403A0" w14:textId="77777777" w:rsidR="00FC2B0C" w:rsidRPr="00312D2B" w:rsidRDefault="00FC2B0C" w:rsidP="00940907">
      <w:pPr>
        <w:pStyle w:val="Nidungvnbn"/>
        <w:spacing w:before="120"/>
        <w:ind w:firstLine="0"/>
        <w:rPr>
          <w:b/>
          <w:lang w:val="vi-VN"/>
        </w:rPr>
      </w:pPr>
      <w:r w:rsidRPr="00312D2B">
        <w:rPr>
          <w:b/>
          <w:lang w:val="vi-VN"/>
        </w:rPr>
        <w:t>Phần xác nhận của GV hướng dẫn</w:t>
      </w:r>
    </w:p>
    <w:p w14:paraId="67EBC426" w14:textId="77777777" w:rsidR="00FC2B0C" w:rsidRPr="00312D2B" w:rsidRDefault="00FC2B0C" w:rsidP="00940907">
      <w:pPr>
        <w:spacing w:before="120" w:after="200" w:line="276" w:lineRule="auto"/>
        <w:rPr>
          <w:sz w:val="32"/>
          <w:szCs w:val="32"/>
          <w:lang w:val="vi-VN"/>
        </w:rPr>
      </w:pPr>
      <w:r w:rsidRPr="00312D2B">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D0DA64" w14:textId="07E946CF" w:rsidR="00FC2B0C" w:rsidRPr="00312D2B" w:rsidRDefault="007B020D" w:rsidP="00940907">
      <w:pPr>
        <w:tabs>
          <w:tab w:val="center" w:pos="6237"/>
        </w:tabs>
        <w:spacing w:before="120" w:line="276" w:lineRule="auto"/>
        <w:rPr>
          <w:lang w:val="vi-VN"/>
        </w:rPr>
      </w:pPr>
      <w:r w:rsidRPr="00312D2B">
        <w:rPr>
          <w:lang w:val="vi-VN"/>
        </w:rPr>
        <w:tab/>
        <w:t>T</w:t>
      </w:r>
      <w:r w:rsidRPr="00B91DB9">
        <w:rPr>
          <w:lang w:val="vi-VN"/>
        </w:rPr>
        <w:t>P</w:t>
      </w:r>
      <w:r w:rsidR="00FC2B0C" w:rsidRPr="00312D2B">
        <w:rPr>
          <w:lang w:val="vi-VN"/>
        </w:rPr>
        <w:t xml:space="preserve">. Hồ Chí Minh, ngày     tháng    năm   </w:t>
      </w:r>
    </w:p>
    <w:p w14:paraId="19572072" w14:textId="2D359194" w:rsidR="00FC2B0C" w:rsidRPr="00312D2B" w:rsidRDefault="002D50D2" w:rsidP="00940907">
      <w:pPr>
        <w:tabs>
          <w:tab w:val="center" w:pos="6237"/>
        </w:tabs>
        <w:spacing w:before="120" w:line="276" w:lineRule="auto"/>
        <w:rPr>
          <w:lang w:val="vi-VN"/>
        </w:rPr>
      </w:pPr>
      <w:r w:rsidRPr="00312D2B">
        <w:rPr>
          <w:lang w:val="vi-VN"/>
        </w:rPr>
        <w:tab/>
        <w:t>(</w:t>
      </w:r>
      <w:r w:rsidRPr="00B91DB9">
        <w:rPr>
          <w:lang w:val="vi-VN"/>
        </w:rPr>
        <w:t>K</w:t>
      </w:r>
      <w:r w:rsidR="00FC2B0C" w:rsidRPr="00312D2B">
        <w:rPr>
          <w:lang w:val="vi-VN"/>
        </w:rPr>
        <w:t>í và ghi</w:t>
      </w:r>
      <w:r w:rsidR="007B020D" w:rsidRPr="00B91DB9">
        <w:rPr>
          <w:lang w:val="vi-VN"/>
        </w:rPr>
        <w:t xml:space="preserve"> rõ</w:t>
      </w:r>
      <w:r w:rsidR="00FC2B0C" w:rsidRPr="00312D2B">
        <w:rPr>
          <w:lang w:val="vi-VN"/>
        </w:rPr>
        <w:t xml:space="preserve"> họ tên)</w:t>
      </w:r>
    </w:p>
    <w:p w14:paraId="3E848164" w14:textId="77777777" w:rsidR="00FC2B0C" w:rsidRPr="00312D2B" w:rsidRDefault="00FC2B0C" w:rsidP="00940907">
      <w:pPr>
        <w:spacing w:before="120" w:after="200" w:line="276" w:lineRule="auto"/>
        <w:rPr>
          <w:lang w:val="vi-VN"/>
        </w:rPr>
      </w:pPr>
    </w:p>
    <w:p w14:paraId="7C64BA35" w14:textId="77777777" w:rsidR="00FC2B0C" w:rsidRPr="00312D2B" w:rsidRDefault="00FC2B0C" w:rsidP="00940907">
      <w:pPr>
        <w:spacing w:before="120" w:after="200" w:line="276" w:lineRule="auto"/>
        <w:rPr>
          <w:lang w:val="vi-VN"/>
        </w:rPr>
      </w:pPr>
    </w:p>
    <w:p w14:paraId="3F487E23" w14:textId="77777777" w:rsidR="00FC2B0C" w:rsidRPr="00312D2B" w:rsidRDefault="00FC2B0C" w:rsidP="00940907">
      <w:pPr>
        <w:spacing w:before="120" w:after="200" w:line="276" w:lineRule="auto"/>
        <w:rPr>
          <w:lang w:val="vi-VN"/>
        </w:rPr>
      </w:pPr>
    </w:p>
    <w:p w14:paraId="5B1BDA5B" w14:textId="77777777" w:rsidR="00FC2B0C" w:rsidRPr="00312D2B" w:rsidRDefault="00FC2B0C" w:rsidP="00940907">
      <w:pPr>
        <w:pStyle w:val="Nidungvnbn"/>
        <w:spacing w:before="120"/>
        <w:ind w:firstLine="0"/>
        <w:rPr>
          <w:b/>
          <w:lang w:val="vi-VN"/>
        </w:rPr>
      </w:pPr>
      <w:r w:rsidRPr="00312D2B">
        <w:rPr>
          <w:b/>
          <w:lang w:val="vi-VN"/>
        </w:rPr>
        <w:t>Phần đánh giá của GV chấm bài</w:t>
      </w:r>
    </w:p>
    <w:p w14:paraId="5694C680" w14:textId="77777777" w:rsidR="00FC2B0C" w:rsidRPr="00312D2B" w:rsidRDefault="00FC2B0C" w:rsidP="00940907">
      <w:pPr>
        <w:spacing w:before="120" w:after="200" w:line="276" w:lineRule="auto"/>
        <w:rPr>
          <w:sz w:val="32"/>
          <w:szCs w:val="32"/>
          <w:lang w:val="vi-VN"/>
        </w:rPr>
      </w:pPr>
      <w:r w:rsidRPr="00312D2B">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8FF67E" w14:textId="22E9B710" w:rsidR="00FC2B0C" w:rsidRPr="00312D2B" w:rsidRDefault="007B020D" w:rsidP="00940907">
      <w:pPr>
        <w:tabs>
          <w:tab w:val="center" w:pos="6237"/>
        </w:tabs>
        <w:spacing w:before="120" w:line="276" w:lineRule="auto"/>
        <w:rPr>
          <w:lang w:val="vi-VN"/>
        </w:rPr>
      </w:pPr>
      <w:r w:rsidRPr="00312D2B">
        <w:rPr>
          <w:lang w:val="vi-VN"/>
        </w:rPr>
        <w:tab/>
        <w:t>T</w:t>
      </w:r>
      <w:r w:rsidRPr="00B91DB9">
        <w:rPr>
          <w:lang w:val="vi-VN"/>
        </w:rPr>
        <w:t>P</w:t>
      </w:r>
      <w:r w:rsidR="00FC2B0C" w:rsidRPr="00312D2B">
        <w:rPr>
          <w:lang w:val="vi-VN"/>
        </w:rPr>
        <w:t xml:space="preserve">. Hồ Chí Minh, ngày     tháng    năm   </w:t>
      </w:r>
    </w:p>
    <w:p w14:paraId="41EFF905" w14:textId="2C0EDAF5" w:rsidR="00FC2B0C" w:rsidRPr="00312D2B" w:rsidRDefault="002D50D2" w:rsidP="00940907">
      <w:pPr>
        <w:tabs>
          <w:tab w:val="center" w:pos="6237"/>
        </w:tabs>
        <w:spacing w:before="120" w:line="276" w:lineRule="auto"/>
        <w:rPr>
          <w:lang w:val="vi-VN"/>
        </w:rPr>
      </w:pPr>
      <w:r w:rsidRPr="00312D2B">
        <w:rPr>
          <w:lang w:val="vi-VN"/>
        </w:rPr>
        <w:tab/>
        <w:t>(</w:t>
      </w:r>
      <w:r w:rsidRPr="00B91DB9">
        <w:rPr>
          <w:lang w:val="vi-VN"/>
        </w:rPr>
        <w:t>K</w:t>
      </w:r>
      <w:r w:rsidR="00FC2B0C" w:rsidRPr="00312D2B">
        <w:rPr>
          <w:lang w:val="vi-VN"/>
        </w:rPr>
        <w:t>í và ghi</w:t>
      </w:r>
      <w:r w:rsidR="007B020D" w:rsidRPr="00B91DB9">
        <w:rPr>
          <w:lang w:val="vi-VN"/>
        </w:rPr>
        <w:t xml:space="preserve"> rõ</w:t>
      </w:r>
      <w:r w:rsidR="00FC2B0C" w:rsidRPr="00312D2B">
        <w:rPr>
          <w:lang w:val="vi-VN"/>
        </w:rPr>
        <w:t xml:space="preserve"> họ tên)</w:t>
      </w:r>
    </w:p>
    <w:p w14:paraId="10342519" w14:textId="713CE7A5" w:rsidR="00FC2B0C" w:rsidRPr="00312D2B" w:rsidRDefault="00FC2B0C" w:rsidP="00940907">
      <w:pPr>
        <w:spacing w:before="120" w:after="200" w:line="276" w:lineRule="auto"/>
        <w:rPr>
          <w:b/>
          <w:sz w:val="32"/>
          <w:szCs w:val="32"/>
          <w:lang w:val="vi-VN"/>
        </w:rPr>
      </w:pPr>
      <w:r w:rsidRPr="00312D2B">
        <w:rPr>
          <w:lang w:val="vi-VN"/>
        </w:rPr>
        <w:br w:type="page"/>
      </w:r>
    </w:p>
    <w:p w14:paraId="7A9D7AA8" w14:textId="5D89F2CA" w:rsidR="00291721" w:rsidRPr="00312D2B" w:rsidRDefault="00BB2B2A" w:rsidP="00940907">
      <w:pPr>
        <w:pStyle w:val="Tiucctrangmu"/>
        <w:spacing w:before="120"/>
        <w:rPr>
          <w:lang w:val="vi-VN"/>
        </w:rPr>
      </w:pPr>
      <w:bookmarkStart w:id="6" w:name="_Toc92746836"/>
      <w:r w:rsidRPr="00312D2B">
        <w:rPr>
          <w:lang w:val="vi-VN"/>
        </w:rPr>
        <w:lastRenderedPageBreak/>
        <w:t>TÓM TẮT</w:t>
      </w:r>
      <w:bookmarkEnd w:id="2"/>
      <w:bookmarkEnd w:id="6"/>
    </w:p>
    <w:p w14:paraId="613B0DE4" w14:textId="12ABF008" w:rsidR="00F72948" w:rsidRPr="00F72948" w:rsidRDefault="002872EF" w:rsidP="00940907">
      <w:pPr>
        <w:pStyle w:val="Nidungvnbn"/>
        <w:spacing w:before="120"/>
        <w:ind w:firstLine="567"/>
        <w:rPr>
          <w:lang w:val="vi-VN"/>
        </w:rPr>
      </w:pPr>
      <w:r w:rsidRPr="00312D2B">
        <w:rPr>
          <w:lang w:val="vi-VN"/>
        </w:rPr>
        <w:tab/>
      </w:r>
      <w:r w:rsidR="00F72948" w:rsidRPr="00F72948">
        <w:rPr>
          <w:lang w:val="vi-VN"/>
        </w:rPr>
        <w:t xml:space="preserve">Sự phát triển của ngành công nghệ thông tin kéo theo đó là các dịch vụ mạng ngày càng phát triển, mở rộng và hoàn thiện hơn, tuy vẫn tồn tại nhiều khuyết điểm song không ít tiện lợi từ công nghệ đem lại cho xã hội loài người sự nhanh chóng và chính xác. Thư điện tử dần thay thế thư tay, các cuộc hội nghị truyền hình với âm thanh hình ảnh trực tiếp giúp linh hoạt hóa công việc của tổ chức, đoàn thể. Một trong những lĩnh vực đang được </w:t>
      </w:r>
      <w:r w:rsidR="00C00B46">
        <w:t>website</w:t>
      </w:r>
      <w:r w:rsidR="00F72948" w:rsidRPr="00F72948">
        <w:rPr>
          <w:lang w:val="vi-VN"/>
        </w:rPr>
        <w:t xml:space="preserve"> tin học hóa rất phổ biến ở nước ta là lĩnh vực quản lý. Tin học hóa trong quản lý đã giúp cho các nhà quản lý điều hành công việc một cách khoa học, chính xác và hiệu quả. Tất cả các cơ quan, công ty, tổ chức đều muốn tin học hóa vào các hoạt động của mình.</w:t>
      </w:r>
    </w:p>
    <w:p w14:paraId="3190DCB0" w14:textId="15C84CBE" w:rsidR="00F72948" w:rsidRPr="00F72948" w:rsidRDefault="00F72948" w:rsidP="00940907">
      <w:pPr>
        <w:pStyle w:val="Nidungvnbn"/>
        <w:spacing w:before="120"/>
        <w:rPr>
          <w:lang w:val="vi-VN"/>
        </w:rPr>
      </w:pPr>
      <w:r w:rsidRPr="00F72948">
        <w:rPr>
          <w:lang w:val="vi-VN"/>
        </w:rPr>
        <w:t xml:space="preserve">Ngôn ngữ lập trình là một phần không thể thiếu trong việc xây dựng nên một thế giới công nghệ linh hoạt và mạnh mẽ. Không gian làm việc Microsoft .Net tổng hợp bởi bốn bộ ngôn ngữ lập trình: C#, VB.NET, Managed C++, and J# .NET. ở đó có sự chồng gối lên nhau của các ngôn ngữ, và được định nghĩa trong FCL (framework class library). Hỗ trợ cho lập trình viên phát triển các </w:t>
      </w:r>
      <w:r w:rsidR="00C00B46">
        <w:t>website</w:t>
      </w:r>
      <w:r w:rsidRPr="00F72948">
        <w:rPr>
          <w:lang w:val="vi-VN"/>
        </w:rPr>
        <w:t xml:space="preserve"> mạng với kích thước nhẹ và mạnh mẽ trong xử lý.</w:t>
      </w:r>
    </w:p>
    <w:p w14:paraId="1D6F2541" w14:textId="77777777" w:rsidR="00F72948" w:rsidRPr="00F72948" w:rsidRDefault="00F72948" w:rsidP="00940907">
      <w:pPr>
        <w:pStyle w:val="Nidungvnbn"/>
        <w:spacing w:before="120"/>
        <w:rPr>
          <w:lang w:val="vi-VN"/>
        </w:rPr>
      </w:pPr>
      <w:r w:rsidRPr="00F72948">
        <w:rPr>
          <w:lang w:val="vi-VN"/>
        </w:rPr>
        <w:t>Dựa trên kiến thức lập trình mạng với C#, sự đa dạng của các dịch vụ mạng với nhiều tính năng và đòi hỏi ngày càng cao. Từ ý tưởng áp dụng công nghệ thông tin vào việc quản lý, bớt phần gánh nặng về sổ sách cũng như đầu óc con người, đồ án này hướng đến xây dựng một phần mềm quản lý bán hàng, áp dụng cho các công ty hay cửa hàng bách hóa, vật tư. Giúp các công ty có thể dễ dàng hơn trong công việc quản lý hàng hóa của công ty hay cửa hàng mình.</w:t>
      </w:r>
    </w:p>
    <w:p w14:paraId="2FA40634" w14:textId="4BF4F5DF" w:rsidR="00DB7595" w:rsidRPr="00312D2B" w:rsidRDefault="00F72948" w:rsidP="00940907">
      <w:pPr>
        <w:pStyle w:val="Nidungvnbn"/>
        <w:spacing w:before="120"/>
        <w:ind w:firstLine="567"/>
        <w:rPr>
          <w:lang w:val="vi-VN"/>
        </w:rPr>
        <w:sectPr w:rsidR="00DB7595" w:rsidRPr="00312D2B" w:rsidSect="00B118C8">
          <w:headerReference w:type="default" r:id="rId10"/>
          <w:pgSz w:w="12240" w:h="15840"/>
          <w:pgMar w:top="1985" w:right="1134" w:bottom="1701" w:left="1985" w:header="720" w:footer="720" w:gutter="0"/>
          <w:pgNumType w:fmt="lowerRoman" w:start="1"/>
          <w:cols w:space="720"/>
          <w:docGrid w:linePitch="360"/>
        </w:sectPr>
      </w:pPr>
      <w:r w:rsidRPr="00F72948">
        <w:rPr>
          <w:lang w:val="vi-VN"/>
        </w:rPr>
        <w:t>Trong quá trình xây dựng chương trình không tránh khỏi sai sót kính mong các thầy cô và các bạn đóng góp ý kiến xây dựng để chương trình có thể hoàn thiện hơn.</w:t>
      </w:r>
      <w:r w:rsidR="007E6AB9" w:rsidRPr="00312D2B">
        <w:rPr>
          <w:lang w:val="vi-VN"/>
        </w:rPr>
        <w:br w:type="page"/>
      </w:r>
    </w:p>
    <w:p w14:paraId="428EBF79" w14:textId="77777777" w:rsidR="007E6AB9" w:rsidRPr="00312D2B" w:rsidRDefault="007E6AB9" w:rsidP="00940907">
      <w:pPr>
        <w:pStyle w:val="Tiucctrangmu"/>
        <w:tabs>
          <w:tab w:val="clear" w:pos="6379"/>
        </w:tabs>
        <w:spacing w:before="120"/>
        <w:rPr>
          <w:lang w:val="vi-VN"/>
        </w:rPr>
      </w:pPr>
      <w:bookmarkStart w:id="7" w:name="_Toc387692908"/>
      <w:bookmarkStart w:id="8" w:name="_Toc92746837"/>
      <w:r w:rsidRPr="00312D2B">
        <w:rPr>
          <w:lang w:val="vi-VN"/>
        </w:rPr>
        <w:lastRenderedPageBreak/>
        <w:t>MỤC LỤC</w:t>
      </w:r>
      <w:bookmarkEnd w:id="7"/>
      <w:bookmarkEnd w:id="8"/>
    </w:p>
    <w:sdt>
      <w:sdtPr>
        <w:rPr>
          <w:noProof w:val="0"/>
          <w:sz w:val="24"/>
        </w:rPr>
        <w:id w:val="35328553"/>
        <w:docPartObj>
          <w:docPartGallery w:val="Table of Contents"/>
          <w:docPartUnique/>
        </w:docPartObj>
      </w:sdtPr>
      <w:sdtEndPr>
        <w:rPr>
          <w:b/>
          <w:bCs/>
          <w:sz w:val="26"/>
        </w:rPr>
      </w:sdtEndPr>
      <w:sdtContent>
        <w:p w14:paraId="0E82C547" w14:textId="155BFBB0" w:rsidR="00AD676D" w:rsidRDefault="00DB3351">
          <w:pPr>
            <w:pStyle w:val="TOC1"/>
            <w:rPr>
              <w:rFonts w:asciiTheme="minorHAnsi" w:eastAsiaTheme="minorEastAsia" w:hAnsiTheme="minorHAnsi" w:cstheme="minorBidi"/>
              <w:sz w:val="22"/>
              <w:szCs w:val="22"/>
            </w:rPr>
          </w:pPr>
          <w:r w:rsidRPr="00312D2B">
            <w:fldChar w:fldCharType="begin"/>
          </w:r>
          <w:r w:rsidRPr="00312D2B">
            <w:instrText xml:space="preserve"> TOC \o "1-3" \h \z \t "Tiêu đề các trang mở đầu,1,Chương,1,Tiểu mục cấp 1,2,Tiểu mục cấp 2,3" </w:instrText>
          </w:r>
          <w:r w:rsidRPr="00312D2B">
            <w:fldChar w:fldCharType="separate"/>
          </w:r>
          <w:hyperlink w:anchor="_Toc92746834" w:history="1">
            <w:r w:rsidR="00AD676D" w:rsidRPr="00645CFF">
              <w:rPr>
                <w:rStyle w:val="Hyperlink"/>
                <w:lang w:val="vi-VN"/>
              </w:rPr>
              <w:t>LỜI CẢM ƠN</w:t>
            </w:r>
            <w:r w:rsidR="00AD676D">
              <w:rPr>
                <w:webHidden/>
              </w:rPr>
              <w:tab/>
            </w:r>
            <w:r w:rsidR="00AD676D">
              <w:rPr>
                <w:webHidden/>
              </w:rPr>
              <w:fldChar w:fldCharType="begin"/>
            </w:r>
            <w:r w:rsidR="00AD676D">
              <w:rPr>
                <w:webHidden/>
              </w:rPr>
              <w:instrText xml:space="preserve"> PAGEREF _Toc92746834 \h </w:instrText>
            </w:r>
            <w:r w:rsidR="00AD676D">
              <w:rPr>
                <w:webHidden/>
              </w:rPr>
            </w:r>
            <w:r w:rsidR="00AD676D">
              <w:rPr>
                <w:webHidden/>
              </w:rPr>
              <w:fldChar w:fldCharType="separate"/>
            </w:r>
            <w:r w:rsidR="00AD676D">
              <w:rPr>
                <w:webHidden/>
              </w:rPr>
              <w:t>i</w:t>
            </w:r>
            <w:r w:rsidR="00AD676D">
              <w:rPr>
                <w:webHidden/>
              </w:rPr>
              <w:fldChar w:fldCharType="end"/>
            </w:r>
          </w:hyperlink>
        </w:p>
        <w:p w14:paraId="49D6FED2" w14:textId="7E3559DA" w:rsidR="00AD676D" w:rsidRDefault="00AD676D">
          <w:pPr>
            <w:pStyle w:val="TOC1"/>
            <w:rPr>
              <w:rFonts w:asciiTheme="minorHAnsi" w:eastAsiaTheme="minorEastAsia" w:hAnsiTheme="minorHAnsi" w:cstheme="minorBidi"/>
              <w:sz w:val="22"/>
              <w:szCs w:val="22"/>
            </w:rPr>
          </w:pPr>
          <w:hyperlink w:anchor="_Toc92746835" w:history="1">
            <w:r w:rsidRPr="00645CFF">
              <w:rPr>
                <w:rStyle w:val="Hyperlink"/>
                <w:lang w:val="vi-VN"/>
              </w:rPr>
              <w:t>PHẦN XÁC NHẬN VÀ ĐÁNH GIÁ CỦA GIẢNG VIÊN</w:t>
            </w:r>
            <w:r>
              <w:rPr>
                <w:webHidden/>
              </w:rPr>
              <w:tab/>
            </w:r>
            <w:r>
              <w:rPr>
                <w:webHidden/>
              </w:rPr>
              <w:fldChar w:fldCharType="begin"/>
            </w:r>
            <w:r>
              <w:rPr>
                <w:webHidden/>
              </w:rPr>
              <w:instrText xml:space="preserve"> PAGEREF _Toc92746835 \h </w:instrText>
            </w:r>
            <w:r>
              <w:rPr>
                <w:webHidden/>
              </w:rPr>
            </w:r>
            <w:r>
              <w:rPr>
                <w:webHidden/>
              </w:rPr>
              <w:fldChar w:fldCharType="separate"/>
            </w:r>
            <w:r>
              <w:rPr>
                <w:webHidden/>
              </w:rPr>
              <w:t>iii</w:t>
            </w:r>
            <w:r>
              <w:rPr>
                <w:webHidden/>
              </w:rPr>
              <w:fldChar w:fldCharType="end"/>
            </w:r>
          </w:hyperlink>
        </w:p>
        <w:p w14:paraId="57FAA9CF" w14:textId="7983E07E" w:rsidR="00AD676D" w:rsidRDefault="00AD676D">
          <w:pPr>
            <w:pStyle w:val="TOC1"/>
            <w:rPr>
              <w:rFonts w:asciiTheme="minorHAnsi" w:eastAsiaTheme="minorEastAsia" w:hAnsiTheme="minorHAnsi" w:cstheme="minorBidi"/>
              <w:sz w:val="22"/>
              <w:szCs w:val="22"/>
            </w:rPr>
          </w:pPr>
          <w:hyperlink w:anchor="_Toc92746836" w:history="1">
            <w:r w:rsidRPr="00645CFF">
              <w:rPr>
                <w:rStyle w:val="Hyperlink"/>
                <w:lang w:val="vi-VN"/>
              </w:rPr>
              <w:t>TÓM TẮT</w:t>
            </w:r>
            <w:r>
              <w:rPr>
                <w:webHidden/>
              </w:rPr>
              <w:tab/>
            </w:r>
            <w:r>
              <w:rPr>
                <w:webHidden/>
              </w:rPr>
              <w:fldChar w:fldCharType="begin"/>
            </w:r>
            <w:r>
              <w:rPr>
                <w:webHidden/>
              </w:rPr>
              <w:instrText xml:space="preserve"> PAGEREF _Toc92746836 \h </w:instrText>
            </w:r>
            <w:r>
              <w:rPr>
                <w:webHidden/>
              </w:rPr>
            </w:r>
            <w:r>
              <w:rPr>
                <w:webHidden/>
              </w:rPr>
              <w:fldChar w:fldCharType="separate"/>
            </w:r>
            <w:r>
              <w:rPr>
                <w:webHidden/>
              </w:rPr>
              <w:t>iv</w:t>
            </w:r>
            <w:r>
              <w:rPr>
                <w:webHidden/>
              </w:rPr>
              <w:fldChar w:fldCharType="end"/>
            </w:r>
          </w:hyperlink>
        </w:p>
        <w:p w14:paraId="46515D24" w14:textId="005FD9BE" w:rsidR="00AD676D" w:rsidRDefault="00AD676D">
          <w:pPr>
            <w:pStyle w:val="TOC1"/>
            <w:rPr>
              <w:rFonts w:asciiTheme="minorHAnsi" w:eastAsiaTheme="minorEastAsia" w:hAnsiTheme="minorHAnsi" w:cstheme="minorBidi"/>
              <w:sz w:val="22"/>
              <w:szCs w:val="22"/>
            </w:rPr>
          </w:pPr>
          <w:hyperlink w:anchor="_Toc92746837" w:history="1">
            <w:r w:rsidRPr="00645CFF">
              <w:rPr>
                <w:rStyle w:val="Hyperlink"/>
                <w:lang w:val="vi-VN"/>
              </w:rPr>
              <w:t>MỤC LỤC</w:t>
            </w:r>
            <w:r>
              <w:rPr>
                <w:webHidden/>
              </w:rPr>
              <w:tab/>
            </w:r>
            <w:r>
              <w:rPr>
                <w:webHidden/>
              </w:rPr>
              <w:fldChar w:fldCharType="begin"/>
            </w:r>
            <w:r>
              <w:rPr>
                <w:webHidden/>
              </w:rPr>
              <w:instrText xml:space="preserve"> PAGEREF _Toc92746837 \h </w:instrText>
            </w:r>
            <w:r>
              <w:rPr>
                <w:webHidden/>
              </w:rPr>
            </w:r>
            <w:r>
              <w:rPr>
                <w:webHidden/>
              </w:rPr>
              <w:fldChar w:fldCharType="separate"/>
            </w:r>
            <w:r>
              <w:rPr>
                <w:webHidden/>
              </w:rPr>
              <w:t>1</w:t>
            </w:r>
            <w:r>
              <w:rPr>
                <w:webHidden/>
              </w:rPr>
              <w:fldChar w:fldCharType="end"/>
            </w:r>
          </w:hyperlink>
        </w:p>
        <w:p w14:paraId="3A6EF9FB" w14:textId="5ADDCBE8" w:rsidR="00AD676D" w:rsidRDefault="00AD676D">
          <w:pPr>
            <w:pStyle w:val="TOC1"/>
            <w:rPr>
              <w:rFonts w:asciiTheme="minorHAnsi" w:eastAsiaTheme="minorEastAsia" w:hAnsiTheme="minorHAnsi" w:cstheme="minorBidi"/>
              <w:sz w:val="22"/>
              <w:szCs w:val="22"/>
            </w:rPr>
          </w:pPr>
          <w:hyperlink w:anchor="_Toc92746838" w:history="1">
            <w:r w:rsidRPr="00645CFF">
              <w:rPr>
                <w:rStyle w:val="Hyperlink"/>
              </w:rPr>
              <w:t>CHƯƠNG 1 - KHẢO SÁT HỆ THỐNG</w:t>
            </w:r>
            <w:r>
              <w:rPr>
                <w:webHidden/>
              </w:rPr>
              <w:tab/>
            </w:r>
            <w:r>
              <w:rPr>
                <w:webHidden/>
              </w:rPr>
              <w:fldChar w:fldCharType="begin"/>
            </w:r>
            <w:r>
              <w:rPr>
                <w:webHidden/>
              </w:rPr>
              <w:instrText xml:space="preserve"> PAGEREF _Toc92746838 \h </w:instrText>
            </w:r>
            <w:r>
              <w:rPr>
                <w:webHidden/>
              </w:rPr>
            </w:r>
            <w:r>
              <w:rPr>
                <w:webHidden/>
              </w:rPr>
              <w:fldChar w:fldCharType="separate"/>
            </w:r>
            <w:r>
              <w:rPr>
                <w:webHidden/>
              </w:rPr>
              <w:t>6</w:t>
            </w:r>
            <w:r>
              <w:rPr>
                <w:webHidden/>
              </w:rPr>
              <w:fldChar w:fldCharType="end"/>
            </w:r>
          </w:hyperlink>
        </w:p>
        <w:p w14:paraId="4E78EC19" w14:textId="440D88B6"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39" w:history="1">
            <w:r w:rsidRPr="00645CFF">
              <w:rPr>
                <w:rStyle w:val="Hyperlink"/>
                <w:noProof/>
              </w:rPr>
              <w:t>1.1 Giới thiệu:</w:t>
            </w:r>
            <w:r>
              <w:rPr>
                <w:noProof/>
                <w:webHidden/>
              </w:rPr>
              <w:tab/>
            </w:r>
            <w:r>
              <w:rPr>
                <w:noProof/>
                <w:webHidden/>
              </w:rPr>
              <w:fldChar w:fldCharType="begin"/>
            </w:r>
            <w:r>
              <w:rPr>
                <w:noProof/>
                <w:webHidden/>
              </w:rPr>
              <w:instrText xml:space="preserve"> PAGEREF _Toc92746839 \h </w:instrText>
            </w:r>
            <w:r>
              <w:rPr>
                <w:noProof/>
                <w:webHidden/>
              </w:rPr>
            </w:r>
            <w:r>
              <w:rPr>
                <w:noProof/>
                <w:webHidden/>
              </w:rPr>
              <w:fldChar w:fldCharType="separate"/>
            </w:r>
            <w:r>
              <w:rPr>
                <w:noProof/>
                <w:webHidden/>
              </w:rPr>
              <w:t>6</w:t>
            </w:r>
            <w:r>
              <w:rPr>
                <w:noProof/>
                <w:webHidden/>
              </w:rPr>
              <w:fldChar w:fldCharType="end"/>
            </w:r>
          </w:hyperlink>
        </w:p>
        <w:p w14:paraId="100653BA" w14:textId="244646AB"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0" w:history="1">
            <w:r w:rsidRPr="00645CFF">
              <w:rPr>
                <w:rStyle w:val="Hyperlink"/>
                <w:noProof/>
              </w:rPr>
              <w:t>1.2 Khảo sát:</w:t>
            </w:r>
            <w:r>
              <w:rPr>
                <w:noProof/>
                <w:webHidden/>
              </w:rPr>
              <w:tab/>
            </w:r>
            <w:r>
              <w:rPr>
                <w:noProof/>
                <w:webHidden/>
              </w:rPr>
              <w:fldChar w:fldCharType="begin"/>
            </w:r>
            <w:r>
              <w:rPr>
                <w:noProof/>
                <w:webHidden/>
              </w:rPr>
              <w:instrText xml:space="preserve"> PAGEREF _Toc92746840 \h </w:instrText>
            </w:r>
            <w:r>
              <w:rPr>
                <w:noProof/>
                <w:webHidden/>
              </w:rPr>
            </w:r>
            <w:r>
              <w:rPr>
                <w:noProof/>
                <w:webHidden/>
              </w:rPr>
              <w:fldChar w:fldCharType="separate"/>
            </w:r>
            <w:r>
              <w:rPr>
                <w:noProof/>
                <w:webHidden/>
              </w:rPr>
              <w:t>7</w:t>
            </w:r>
            <w:r>
              <w:rPr>
                <w:noProof/>
                <w:webHidden/>
              </w:rPr>
              <w:fldChar w:fldCharType="end"/>
            </w:r>
          </w:hyperlink>
        </w:p>
        <w:p w14:paraId="5DC6B579" w14:textId="0C98AB0C"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1" w:history="1">
            <w:r w:rsidRPr="00645CFF">
              <w:rPr>
                <w:rStyle w:val="Hyperlink"/>
                <w:noProof/>
              </w:rPr>
              <w:t>1.3 Đặc tả hệ thống:</w:t>
            </w:r>
            <w:r>
              <w:rPr>
                <w:noProof/>
                <w:webHidden/>
              </w:rPr>
              <w:tab/>
            </w:r>
            <w:r>
              <w:rPr>
                <w:noProof/>
                <w:webHidden/>
              </w:rPr>
              <w:fldChar w:fldCharType="begin"/>
            </w:r>
            <w:r>
              <w:rPr>
                <w:noProof/>
                <w:webHidden/>
              </w:rPr>
              <w:instrText xml:space="preserve"> PAGEREF _Toc92746841 \h </w:instrText>
            </w:r>
            <w:r>
              <w:rPr>
                <w:noProof/>
                <w:webHidden/>
              </w:rPr>
            </w:r>
            <w:r>
              <w:rPr>
                <w:noProof/>
                <w:webHidden/>
              </w:rPr>
              <w:fldChar w:fldCharType="separate"/>
            </w:r>
            <w:r>
              <w:rPr>
                <w:noProof/>
                <w:webHidden/>
              </w:rPr>
              <w:t>9</w:t>
            </w:r>
            <w:r>
              <w:rPr>
                <w:noProof/>
                <w:webHidden/>
              </w:rPr>
              <w:fldChar w:fldCharType="end"/>
            </w:r>
          </w:hyperlink>
        </w:p>
        <w:p w14:paraId="2B2CD7EC" w14:textId="50EB713C" w:rsidR="00AD676D" w:rsidRDefault="00AD676D">
          <w:pPr>
            <w:pStyle w:val="TOC1"/>
            <w:rPr>
              <w:rFonts w:asciiTheme="minorHAnsi" w:eastAsiaTheme="minorEastAsia" w:hAnsiTheme="minorHAnsi" w:cstheme="minorBidi"/>
              <w:sz w:val="22"/>
              <w:szCs w:val="22"/>
            </w:rPr>
          </w:pPr>
          <w:hyperlink w:anchor="_Toc92746842" w:history="1">
            <w:r w:rsidRPr="00645CFF">
              <w:rPr>
                <w:rStyle w:val="Hyperlink"/>
              </w:rPr>
              <w:t>CHƯƠNG 2 - PHÂN TÍCH YÊU CẦU</w:t>
            </w:r>
            <w:r>
              <w:rPr>
                <w:webHidden/>
              </w:rPr>
              <w:tab/>
            </w:r>
            <w:r>
              <w:rPr>
                <w:webHidden/>
              </w:rPr>
              <w:fldChar w:fldCharType="begin"/>
            </w:r>
            <w:r>
              <w:rPr>
                <w:webHidden/>
              </w:rPr>
              <w:instrText xml:space="preserve"> PAGEREF _Toc92746842 \h </w:instrText>
            </w:r>
            <w:r>
              <w:rPr>
                <w:webHidden/>
              </w:rPr>
            </w:r>
            <w:r>
              <w:rPr>
                <w:webHidden/>
              </w:rPr>
              <w:fldChar w:fldCharType="separate"/>
            </w:r>
            <w:r>
              <w:rPr>
                <w:webHidden/>
              </w:rPr>
              <w:t>11</w:t>
            </w:r>
            <w:r>
              <w:rPr>
                <w:webHidden/>
              </w:rPr>
              <w:fldChar w:fldCharType="end"/>
            </w:r>
          </w:hyperlink>
        </w:p>
        <w:p w14:paraId="726440F6" w14:textId="75C90313"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3" w:history="1">
            <w:r w:rsidRPr="00645CFF">
              <w:rPr>
                <w:rStyle w:val="Hyperlink"/>
                <w:noProof/>
              </w:rPr>
              <w:t>2.1 Đặc tả yêu cầu:</w:t>
            </w:r>
            <w:r>
              <w:rPr>
                <w:noProof/>
                <w:webHidden/>
              </w:rPr>
              <w:tab/>
            </w:r>
            <w:r>
              <w:rPr>
                <w:noProof/>
                <w:webHidden/>
              </w:rPr>
              <w:fldChar w:fldCharType="begin"/>
            </w:r>
            <w:r>
              <w:rPr>
                <w:noProof/>
                <w:webHidden/>
              </w:rPr>
              <w:instrText xml:space="preserve"> PAGEREF _Toc92746843 \h </w:instrText>
            </w:r>
            <w:r>
              <w:rPr>
                <w:noProof/>
                <w:webHidden/>
              </w:rPr>
            </w:r>
            <w:r>
              <w:rPr>
                <w:noProof/>
                <w:webHidden/>
              </w:rPr>
              <w:fldChar w:fldCharType="separate"/>
            </w:r>
            <w:r>
              <w:rPr>
                <w:noProof/>
                <w:webHidden/>
              </w:rPr>
              <w:t>11</w:t>
            </w:r>
            <w:r>
              <w:rPr>
                <w:noProof/>
                <w:webHidden/>
              </w:rPr>
              <w:fldChar w:fldCharType="end"/>
            </w:r>
          </w:hyperlink>
        </w:p>
        <w:p w14:paraId="0B1D2178" w14:textId="7496E848"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4" w:history="1">
            <w:r w:rsidRPr="00645CFF">
              <w:rPr>
                <w:rStyle w:val="Hyperlink"/>
                <w:noProof/>
              </w:rPr>
              <w:t>2.2 Xác định các Actor:</w:t>
            </w:r>
            <w:r>
              <w:rPr>
                <w:noProof/>
                <w:webHidden/>
              </w:rPr>
              <w:tab/>
            </w:r>
            <w:r>
              <w:rPr>
                <w:noProof/>
                <w:webHidden/>
              </w:rPr>
              <w:fldChar w:fldCharType="begin"/>
            </w:r>
            <w:r>
              <w:rPr>
                <w:noProof/>
                <w:webHidden/>
              </w:rPr>
              <w:instrText xml:space="preserve"> PAGEREF _Toc92746844 \h </w:instrText>
            </w:r>
            <w:r>
              <w:rPr>
                <w:noProof/>
                <w:webHidden/>
              </w:rPr>
            </w:r>
            <w:r>
              <w:rPr>
                <w:noProof/>
                <w:webHidden/>
              </w:rPr>
              <w:fldChar w:fldCharType="separate"/>
            </w:r>
            <w:r>
              <w:rPr>
                <w:noProof/>
                <w:webHidden/>
              </w:rPr>
              <w:t>12</w:t>
            </w:r>
            <w:r>
              <w:rPr>
                <w:noProof/>
                <w:webHidden/>
              </w:rPr>
              <w:fldChar w:fldCharType="end"/>
            </w:r>
          </w:hyperlink>
        </w:p>
        <w:p w14:paraId="7799B50F" w14:textId="48DDC9B3"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5" w:history="1">
            <w:r w:rsidRPr="00645CFF">
              <w:rPr>
                <w:rStyle w:val="Hyperlink"/>
                <w:noProof/>
              </w:rPr>
              <w:t>2.3 Xác định các Use Case:</w:t>
            </w:r>
            <w:r>
              <w:rPr>
                <w:noProof/>
                <w:webHidden/>
              </w:rPr>
              <w:tab/>
            </w:r>
            <w:r>
              <w:rPr>
                <w:noProof/>
                <w:webHidden/>
              </w:rPr>
              <w:fldChar w:fldCharType="begin"/>
            </w:r>
            <w:r>
              <w:rPr>
                <w:noProof/>
                <w:webHidden/>
              </w:rPr>
              <w:instrText xml:space="preserve"> PAGEREF _Toc92746845 \h </w:instrText>
            </w:r>
            <w:r>
              <w:rPr>
                <w:noProof/>
                <w:webHidden/>
              </w:rPr>
            </w:r>
            <w:r>
              <w:rPr>
                <w:noProof/>
                <w:webHidden/>
              </w:rPr>
              <w:fldChar w:fldCharType="separate"/>
            </w:r>
            <w:r>
              <w:rPr>
                <w:noProof/>
                <w:webHidden/>
              </w:rPr>
              <w:t>14</w:t>
            </w:r>
            <w:r>
              <w:rPr>
                <w:noProof/>
                <w:webHidden/>
              </w:rPr>
              <w:fldChar w:fldCharType="end"/>
            </w:r>
          </w:hyperlink>
        </w:p>
        <w:p w14:paraId="5EC3F0B1" w14:textId="3CED59F4" w:rsidR="00AD676D" w:rsidRDefault="00AD676D">
          <w:pPr>
            <w:pStyle w:val="TOC1"/>
            <w:rPr>
              <w:rFonts w:asciiTheme="minorHAnsi" w:eastAsiaTheme="minorEastAsia" w:hAnsiTheme="minorHAnsi" w:cstheme="minorBidi"/>
              <w:sz w:val="22"/>
              <w:szCs w:val="22"/>
            </w:rPr>
          </w:pPr>
          <w:hyperlink w:anchor="_Toc92746846" w:history="1">
            <w:r w:rsidRPr="00645CFF">
              <w:rPr>
                <w:rStyle w:val="Hyperlink"/>
              </w:rPr>
              <w:t>CHƯƠNG 3 - THIẾT KẾ YÊU CẦU</w:t>
            </w:r>
            <w:r>
              <w:rPr>
                <w:webHidden/>
              </w:rPr>
              <w:tab/>
            </w:r>
            <w:r>
              <w:rPr>
                <w:webHidden/>
              </w:rPr>
              <w:fldChar w:fldCharType="begin"/>
            </w:r>
            <w:r>
              <w:rPr>
                <w:webHidden/>
              </w:rPr>
              <w:instrText xml:space="preserve"> PAGEREF _Toc92746846 \h </w:instrText>
            </w:r>
            <w:r>
              <w:rPr>
                <w:webHidden/>
              </w:rPr>
            </w:r>
            <w:r>
              <w:rPr>
                <w:webHidden/>
              </w:rPr>
              <w:fldChar w:fldCharType="separate"/>
            </w:r>
            <w:r>
              <w:rPr>
                <w:webHidden/>
              </w:rPr>
              <w:t>17</w:t>
            </w:r>
            <w:r>
              <w:rPr>
                <w:webHidden/>
              </w:rPr>
              <w:fldChar w:fldCharType="end"/>
            </w:r>
          </w:hyperlink>
        </w:p>
        <w:p w14:paraId="1DF5940A" w14:textId="3439FEAA"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7" w:history="1">
            <w:r w:rsidRPr="00645CFF">
              <w:rPr>
                <w:rStyle w:val="Hyperlink"/>
                <w:noProof/>
              </w:rPr>
              <w:t>3.1 Biểu đồ Use Case:</w:t>
            </w:r>
            <w:r>
              <w:rPr>
                <w:noProof/>
                <w:webHidden/>
              </w:rPr>
              <w:tab/>
            </w:r>
            <w:r>
              <w:rPr>
                <w:noProof/>
                <w:webHidden/>
              </w:rPr>
              <w:fldChar w:fldCharType="begin"/>
            </w:r>
            <w:r>
              <w:rPr>
                <w:noProof/>
                <w:webHidden/>
              </w:rPr>
              <w:instrText xml:space="preserve"> PAGEREF _Toc92746847 \h </w:instrText>
            </w:r>
            <w:r>
              <w:rPr>
                <w:noProof/>
                <w:webHidden/>
              </w:rPr>
            </w:r>
            <w:r>
              <w:rPr>
                <w:noProof/>
                <w:webHidden/>
              </w:rPr>
              <w:fldChar w:fldCharType="separate"/>
            </w:r>
            <w:r>
              <w:rPr>
                <w:noProof/>
                <w:webHidden/>
              </w:rPr>
              <w:t>17</w:t>
            </w:r>
            <w:r>
              <w:rPr>
                <w:noProof/>
                <w:webHidden/>
              </w:rPr>
              <w:fldChar w:fldCharType="end"/>
            </w:r>
          </w:hyperlink>
        </w:p>
        <w:p w14:paraId="713D0006" w14:textId="7590BE0D"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8" w:history="1">
            <w:r w:rsidRPr="00645CFF">
              <w:rPr>
                <w:rStyle w:val="Hyperlink"/>
                <w:noProof/>
              </w:rPr>
              <w:t>3.2 Đặc tả Use Case:</w:t>
            </w:r>
            <w:r>
              <w:rPr>
                <w:noProof/>
                <w:webHidden/>
              </w:rPr>
              <w:tab/>
            </w:r>
            <w:r>
              <w:rPr>
                <w:noProof/>
                <w:webHidden/>
              </w:rPr>
              <w:fldChar w:fldCharType="begin"/>
            </w:r>
            <w:r>
              <w:rPr>
                <w:noProof/>
                <w:webHidden/>
              </w:rPr>
              <w:instrText xml:space="preserve"> PAGEREF _Toc92746848 \h </w:instrText>
            </w:r>
            <w:r>
              <w:rPr>
                <w:noProof/>
                <w:webHidden/>
              </w:rPr>
            </w:r>
            <w:r>
              <w:rPr>
                <w:noProof/>
                <w:webHidden/>
              </w:rPr>
              <w:fldChar w:fldCharType="separate"/>
            </w:r>
            <w:r>
              <w:rPr>
                <w:noProof/>
                <w:webHidden/>
              </w:rPr>
              <w:t>18</w:t>
            </w:r>
            <w:r>
              <w:rPr>
                <w:noProof/>
                <w:webHidden/>
              </w:rPr>
              <w:fldChar w:fldCharType="end"/>
            </w:r>
          </w:hyperlink>
        </w:p>
        <w:p w14:paraId="4C36CF74" w14:textId="19EB0EC0"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49" w:history="1">
            <w:r w:rsidRPr="00645CFF">
              <w:rPr>
                <w:rStyle w:val="Hyperlink"/>
                <w:noProof/>
              </w:rPr>
              <w:t>3.3 Xây dựng sơ đồ hoạt động (Activity Diagram):</w:t>
            </w:r>
            <w:r>
              <w:rPr>
                <w:noProof/>
                <w:webHidden/>
              </w:rPr>
              <w:tab/>
            </w:r>
            <w:r>
              <w:rPr>
                <w:noProof/>
                <w:webHidden/>
              </w:rPr>
              <w:fldChar w:fldCharType="begin"/>
            </w:r>
            <w:r>
              <w:rPr>
                <w:noProof/>
                <w:webHidden/>
              </w:rPr>
              <w:instrText xml:space="preserve"> PAGEREF _Toc92746849 \h </w:instrText>
            </w:r>
            <w:r>
              <w:rPr>
                <w:noProof/>
                <w:webHidden/>
              </w:rPr>
            </w:r>
            <w:r>
              <w:rPr>
                <w:noProof/>
                <w:webHidden/>
              </w:rPr>
              <w:fldChar w:fldCharType="separate"/>
            </w:r>
            <w:r>
              <w:rPr>
                <w:noProof/>
                <w:webHidden/>
              </w:rPr>
              <w:t>48</w:t>
            </w:r>
            <w:r>
              <w:rPr>
                <w:noProof/>
                <w:webHidden/>
              </w:rPr>
              <w:fldChar w:fldCharType="end"/>
            </w:r>
          </w:hyperlink>
        </w:p>
        <w:p w14:paraId="6DC176EB" w14:textId="2B39FD96"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50" w:history="1">
            <w:r w:rsidRPr="00645CFF">
              <w:rPr>
                <w:rStyle w:val="Hyperlink"/>
                <w:noProof/>
              </w:rPr>
              <w:t>3.4 Xây dựng sơ đồ tuần tự (Sequence Diagram):</w:t>
            </w:r>
            <w:r>
              <w:rPr>
                <w:noProof/>
                <w:webHidden/>
              </w:rPr>
              <w:tab/>
            </w:r>
            <w:r>
              <w:rPr>
                <w:noProof/>
                <w:webHidden/>
              </w:rPr>
              <w:fldChar w:fldCharType="begin"/>
            </w:r>
            <w:r>
              <w:rPr>
                <w:noProof/>
                <w:webHidden/>
              </w:rPr>
              <w:instrText xml:space="preserve"> PAGEREF _Toc92746850 \h </w:instrText>
            </w:r>
            <w:r>
              <w:rPr>
                <w:noProof/>
                <w:webHidden/>
              </w:rPr>
            </w:r>
            <w:r>
              <w:rPr>
                <w:noProof/>
                <w:webHidden/>
              </w:rPr>
              <w:fldChar w:fldCharType="separate"/>
            </w:r>
            <w:r>
              <w:rPr>
                <w:noProof/>
                <w:webHidden/>
              </w:rPr>
              <w:t>61</w:t>
            </w:r>
            <w:r>
              <w:rPr>
                <w:noProof/>
                <w:webHidden/>
              </w:rPr>
              <w:fldChar w:fldCharType="end"/>
            </w:r>
          </w:hyperlink>
        </w:p>
        <w:p w14:paraId="31FC1726" w14:textId="57F6935A"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51" w:history="1">
            <w:r w:rsidRPr="00645CFF">
              <w:rPr>
                <w:rStyle w:val="Hyperlink"/>
                <w:noProof/>
              </w:rPr>
              <w:t>3.5 Mô hình quan hệ thực thể ERD:</w:t>
            </w:r>
            <w:r>
              <w:rPr>
                <w:noProof/>
                <w:webHidden/>
              </w:rPr>
              <w:tab/>
            </w:r>
            <w:r>
              <w:rPr>
                <w:noProof/>
                <w:webHidden/>
              </w:rPr>
              <w:fldChar w:fldCharType="begin"/>
            </w:r>
            <w:r>
              <w:rPr>
                <w:noProof/>
                <w:webHidden/>
              </w:rPr>
              <w:instrText xml:space="preserve"> PAGEREF _Toc92746851 \h </w:instrText>
            </w:r>
            <w:r>
              <w:rPr>
                <w:noProof/>
                <w:webHidden/>
              </w:rPr>
            </w:r>
            <w:r>
              <w:rPr>
                <w:noProof/>
                <w:webHidden/>
              </w:rPr>
              <w:fldChar w:fldCharType="separate"/>
            </w:r>
            <w:r>
              <w:rPr>
                <w:noProof/>
                <w:webHidden/>
              </w:rPr>
              <w:t>73</w:t>
            </w:r>
            <w:r>
              <w:rPr>
                <w:noProof/>
                <w:webHidden/>
              </w:rPr>
              <w:fldChar w:fldCharType="end"/>
            </w:r>
          </w:hyperlink>
        </w:p>
        <w:p w14:paraId="2F10D75C" w14:textId="3981C954"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52" w:history="1">
            <w:r w:rsidRPr="00645CFF">
              <w:rPr>
                <w:rStyle w:val="Hyperlink"/>
                <w:noProof/>
              </w:rPr>
              <w:t>3.6 Mô hình dữ liệu quan hệ RD:</w:t>
            </w:r>
            <w:r>
              <w:rPr>
                <w:noProof/>
                <w:webHidden/>
              </w:rPr>
              <w:tab/>
            </w:r>
            <w:r>
              <w:rPr>
                <w:noProof/>
                <w:webHidden/>
              </w:rPr>
              <w:fldChar w:fldCharType="begin"/>
            </w:r>
            <w:r>
              <w:rPr>
                <w:noProof/>
                <w:webHidden/>
              </w:rPr>
              <w:instrText xml:space="preserve"> PAGEREF _Toc92746852 \h </w:instrText>
            </w:r>
            <w:r>
              <w:rPr>
                <w:noProof/>
                <w:webHidden/>
              </w:rPr>
            </w:r>
            <w:r>
              <w:rPr>
                <w:noProof/>
                <w:webHidden/>
              </w:rPr>
              <w:fldChar w:fldCharType="separate"/>
            </w:r>
            <w:r>
              <w:rPr>
                <w:noProof/>
                <w:webHidden/>
              </w:rPr>
              <w:t>74</w:t>
            </w:r>
            <w:r>
              <w:rPr>
                <w:noProof/>
                <w:webHidden/>
              </w:rPr>
              <w:fldChar w:fldCharType="end"/>
            </w:r>
          </w:hyperlink>
        </w:p>
        <w:p w14:paraId="3422B3FF" w14:textId="03A285A8"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53" w:history="1">
            <w:r w:rsidRPr="00645CFF">
              <w:rPr>
                <w:rStyle w:val="Hyperlink"/>
                <w:noProof/>
              </w:rPr>
              <w:t>3.7 Xây dựng sơ đồ lớp (Class Diagram):</w:t>
            </w:r>
            <w:r>
              <w:rPr>
                <w:noProof/>
                <w:webHidden/>
              </w:rPr>
              <w:tab/>
            </w:r>
            <w:r>
              <w:rPr>
                <w:noProof/>
                <w:webHidden/>
              </w:rPr>
              <w:fldChar w:fldCharType="begin"/>
            </w:r>
            <w:r>
              <w:rPr>
                <w:noProof/>
                <w:webHidden/>
              </w:rPr>
              <w:instrText xml:space="preserve"> PAGEREF _Toc92746853 \h </w:instrText>
            </w:r>
            <w:r>
              <w:rPr>
                <w:noProof/>
                <w:webHidden/>
              </w:rPr>
            </w:r>
            <w:r>
              <w:rPr>
                <w:noProof/>
                <w:webHidden/>
              </w:rPr>
              <w:fldChar w:fldCharType="separate"/>
            </w:r>
            <w:r>
              <w:rPr>
                <w:noProof/>
                <w:webHidden/>
              </w:rPr>
              <w:t>75</w:t>
            </w:r>
            <w:r>
              <w:rPr>
                <w:noProof/>
                <w:webHidden/>
              </w:rPr>
              <w:fldChar w:fldCharType="end"/>
            </w:r>
          </w:hyperlink>
        </w:p>
        <w:p w14:paraId="326013BB" w14:textId="25F607D5"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54" w:history="1">
            <w:r w:rsidRPr="00645CFF">
              <w:rPr>
                <w:rStyle w:val="Hyperlink"/>
                <w:noProof/>
              </w:rPr>
              <w:t>3.8 Mô hình phát triển phần mềm:</w:t>
            </w:r>
            <w:r>
              <w:rPr>
                <w:noProof/>
                <w:webHidden/>
              </w:rPr>
              <w:tab/>
            </w:r>
            <w:r>
              <w:rPr>
                <w:noProof/>
                <w:webHidden/>
              </w:rPr>
              <w:fldChar w:fldCharType="begin"/>
            </w:r>
            <w:r>
              <w:rPr>
                <w:noProof/>
                <w:webHidden/>
              </w:rPr>
              <w:instrText xml:space="preserve"> PAGEREF _Toc92746854 \h </w:instrText>
            </w:r>
            <w:r>
              <w:rPr>
                <w:noProof/>
                <w:webHidden/>
              </w:rPr>
            </w:r>
            <w:r>
              <w:rPr>
                <w:noProof/>
                <w:webHidden/>
              </w:rPr>
              <w:fldChar w:fldCharType="separate"/>
            </w:r>
            <w:r>
              <w:rPr>
                <w:noProof/>
                <w:webHidden/>
              </w:rPr>
              <w:t>76</w:t>
            </w:r>
            <w:r>
              <w:rPr>
                <w:noProof/>
                <w:webHidden/>
              </w:rPr>
              <w:fldChar w:fldCharType="end"/>
            </w:r>
          </w:hyperlink>
        </w:p>
        <w:p w14:paraId="2AE1BB76" w14:textId="1FE7B13B"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55" w:history="1">
            <w:r w:rsidRPr="00645CFF">
              <w:rPr>
                <w:rStyle w:val="Hyperlink"/>
                <w:rFonts w:eastAsiaTheme="majorEastAsia"/>
                <w:noProof/>
              </w:rPr>
              <w:t>3.8.1. Giới thiệu mô hình thác nước (Waterfall Model):</w:t>
            </w:r>
            <w:r>
              <w:rPr>
                <w:noProof/>
                <w:webHidden/>
              </w:rPr>
              <w:tab/>
            </w:r>
            <w:r>
              <w:rPr>
                <w:noProof/>
                <w:webHidden/>
              </w:rPr>
              <w:fldChar w:fldCharType="begin"/>
            </w:r>
            <w:r>
              <w:rPr>
                <w:noProof/>
                <w:webHidden/>
              </w:rPr>
              <w:instrText xml:space="preserve"> PAGEREF _Toc92746855 \h </w:instrText>
            </w:r>
            <w:r>
              <w:rPr>
                <w:noProof/>
                <w:webHidden/>
              </w:rPr>
            </w:r>
            <w:r>
              <w:rPr>
                <w:noProof/>
                <w:webHidden/>
              </w:rPr>
              <w:fldChar w:fldCharType="separate"/>
            </w:r>
            <w:r>
              <w:rPr>
                <w:noProof/>
                <w:webHidden/>
              </w:rPr>
              <w:t>76</w:t>
            </w:r>
            <w:r>
              <w:rPr>
                <w:noProof/>
                <w:webHidden/>
              </w:rPr>
              <w:fldChar w:fldCharType="end"/>
            </w:r>
          </w:hyperlink>
        </w:p>
        <w:p w14:paraId="30E15F22" w14:textId="0B3A1659"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56" w:history="1">
            <w:r w:rsidRPr="00645CFF">
              <w:rPr>
                <w:rStyle w:val="Hyperlink"/>
                <w:noProof/>
              </w:rPr>
              <w:t>3.8.2. Ưu điểm:</w:t>
            </w:r>
            <w:r>
              <w:rPr>
                <w:noProof/>
                <w:webHidden/>
              </w:rPr>
              <w:tab/>
            </w:r>
            <w:r>
              <w:rPr>
                <w:noProof/>
                <w:webHidden/>
              </w:rPr>
              <w:fldChar w:fldCharType="begin"/>
            </w:r>
            <w:r>
              <w:rPr>
                <w:noProof/>
                <w:webHidden/>
              </w:rPr>
              <w:instrText xml:space="preserve"> PAGEREF _Toc92746856 \h </w:instrText>
            </w:r>
            <w:r>
              <w:rPr>
                <w:noProof/>
                <w:webHidden/>
              </w:rPr>
            </w:r>
            <w:r>
              <w:rPr>
                <w:noProof/>
                <w:webHidden/>
              </w:rPr>
              <w:fldChar w:fldCharType="separate"/>
            </w:r>
            <w:r>
              <w:rPr>
                <w:noProof/>
                <w:webHidden/>
              </w:rPr>
              <w:t>78</w:t>
            </w:r>
            <w:r>
              <w:rPr>
                <w:noProof/>
                <w:webHidden/>
              </w:rPr>
              <w:fldChar w:fldCharType="end"/>
            </w:r>
          </w:hyperlink>
        </w:p>
        <w:p w14:paraId="510B56D8" w14:textId="4757C716"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57" w:history="1">
            <w:r w:rsidRPr="00645CFF">
              <w:rPr>
                <w:rStyle w:val="Hyperlink"/>
                <w:noProof/>
              </w:rPr>
              <w:t>3.8.3. Nhược điểm:</w:t>
            </w:r>
            <w:r>
              <w:rPr>
                <w:noProof/>
                <w:webHidden/>
              </w:rPr>
              <w:tab/>
            </w:r>
            <w:r>
              <w:rPr>
                <w:noProof/>
                <w:webHidden/>
              </w:rPr>
              <w:fldChar w:fldCharType="begin"/>
            </w:r>
            <w:r>
              <w:rPr>
                <w:noProof/>
                <w:webHidden/>
              </w:rPr>
              <w:instrText xml:space="preserve"> PAGEREF _Toc92746857 \h </w:instrText>
            </w:r>
            <w:r>
              <w:rPr>
                <w:noProof/>
                <w:webHidden/>
              </w:rPr>
            </w:r>
            <w:r>
              <w:rPr>
                <w:noProof/>
                <w:webHidden/>
              </w:rPr>
              <w:fldChar w:fldCharType="separate"/>
            </w:r>
            <w:r>
              <w:rPr>
                <w:noProof/>
                <w:webHidden/>
              </w:rPr>
              <w:t>78</w:t>
            </w:r>
            <w:r>
              <w:rPr>
                <w:noProof/>
                <w:webHidden/>
              </w:rPr>
              <w:fldChar w:fldCharType="end"/>
            </w:r>
          </w:hyperlink>
        </w:p>
        <w:p w14:paraId="3B0F7EDA" w14:textId="01FE334C"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58" w:history="1">
            <w:r w:rsidRPr="00645CFF">
              <w:rPr>
                <w:rStyle w:val="Hyperlink"/>
                <w:noProof/>
              </w:rPr>
              <w:t>3.8.4. Lý do chọn mô hình:</w:t>
            </w:r>
            <w:r>
              <w:rPr>
                <w:noProof/>
                <w:webHidden/>
              </w:rPr>
              <w:tab/>
            </w:r>
            <w:r>
              <w:rPr>
                <w:noProof/>
                <w:webHidden/>
              </w:rPr>
              <w:fldChar w:fldCharType="begin"/>
            </w:r>
            <w:r>
              <w:rPr>
                <w:noProof/>
                <w:webHidden/>
              </w:rPr>
              <w:instrText xml:space="preserve"> PAGEREF _Toc92746858 \h </w:instrText>
            </w:r>
            <w:r>
              <w:rPr>
                <w:noProof/>
                <w:webHidden/>
              </w:rPr>
            </w:r>
            <w:r>
              <w:rPr>
                <w:noProof/>
                <w:webHidden/>
              </w:rPr>
              <w:fldChar w:fldCharType="separate"/>
            </w:r>
            <w:r>
              <w:rPr>
                <w:noProof/>
                <w:webHidden/>
              </w:rPr>
              <w:t>78</w:t>
            </w:r>
            <w:r>
              <w:rPr>
                <w:noProof/>
                <w:webHidden/>
              </w:rPr>
              <w:fldChar w:fldCharType="end"/>
            </w:r>
          </w:hyperlink>
        </w:p>
        <w:p w14:paraId="5C8237A0" w14:textId="420CAE00" w:rsidR="00AD676D" w:rsidRDefault="00AD676D">
          <w:pPr>
            <w:pStyle w:val="TOC1"/>
            <w:rPr>
              <w:rFonts w:asciiTheme="minorHAnsi" w:eastAsiaTheme="minorEastAsia" w:hAnsiTheme="minorHAnsi" w:cstheme="minorBidi"/>
              <w:sz w:val="22"/>
              <w:szCs w:val="22"/>
            </w:rPr>
          </w:pPr>
          <w:hyperlink w:anchor="_Toc92746859" w:history="1">
            <w:r w:rsidRPr="00645CFF">
              <w:rPr>
                <w:rStyle w:val="Hyperlink"/>
              </w:rPr>
              <w:t>CHƯƠNG 4 – THỰC NGHIỆM</w:t>
            </w:r>
            <w:r>
              <w:rPr>
                <w:webHidden/>
              </w:rPr>
              <w:tab/>
            </w:r>
            <w:r>
              <w:rPr>
                <w:webHidden/>
              </w:rPr>
              <w:fldChar w:fldCharType="begin"/>
            </w:r>
            <w:r>
              <w:rPr>
                <w:webHidden/>
              </w:rPr>
              <w:instrText xml:space="preserve"> PAGEREF _Toc92746859 \h </w:instrText>
            </w:r>
            <w:r>
              <w:rPr>
                <w:webHidden/>
              </w:rPr>
            </w:r>
            <w:r>
              <w:rPr>
                <w:webHidden/>
              </w:rPr>
              <w:fldChar w:fldCharType="separate"/>
            </w:r>
            <w:r>
              <w:rPr>
                <w:webHidden/>
              </w:rPr>
              <w:t>79</w:t>
            </w:r>
            <w:r>
              <w:rPr>
                <w:webHidden/>
              </w:rPr>
              <w:fldChar w:fldCharType="end"/>
            </w:r>
          </w:hyperlink>
        </w:p>
        <w:p w14:paraId="0A9CEB71" w14:textId="08D6B17A" w:rsidR="00AD676D" w:rsidRDefault="00AD676D">
          <w:pPr>
            <w:pStyle w:val="TOC1"/>
            <w:rPr>
              <w:rFonts w:asciiTheme="minorHAnsi" w:eastAsiaTheme="minorEastAsia" w:hAnsiTheme="minorHAnsi" w:cstheme="minorBidi"/>
              <w:sz w:val="22"/>
              <w:szCs w:val="22"/>
            </w:rPr>
          </w:pPr>
          <w:hyperlink w:anchor="_Toc92746860" w:history="1">
            <w:r w:rsidRPr="00645CFF">
              <w:rPr>
                <w:rStyle w:val="Hyperlink"/>
              </w:rPr>
              <w:t>CHƯƠNG 5 – KẾT LUẬN</w:t>
            </w:r>
            <w:r>
              <w:rPr>
                <w:webHidden/>
              </w:rPr>
              <w:tab/>
            </w:r>
            <w:r>
              <w:rPr>
                <w:webHidden/>
              </w:rPr>
              <w:fldChar w:fldCharType="begin"/>
            </w:r>
            <w:r>
              <w:rPr>
                <w:webHidden/>
              </w:rPr>
              <w:instrText xml:space="preserve"> PAGEREF _Toc92746860 \h </w:instrText>
            </w:r>
            <w:r>
              <w:rPr>
                <w:webHidden/>
              </w:rPr>
            </w:r>
            <w:r>
              <w:rPr>
                <w:webHidden/>
              </w:rPr>
              <w:fldChar w:fldCharType="separate"/>
            </w:r>
            <w:r>
              <w:rPr>
                <w:webHidden/>
              </w:rPr>
              <w:t>80</w:t>
            </w:r>
            <w:r>
              <w:rPr>
                <w:webHidden/>
              </w:rPr>
              <w:fldChar w:fldCharType="end"/>
            </w:r>
          </w:hyperlink>
        </w:p>
        <w:p w14:paraId="4100FA42" w14:textId="25A3A81F" w:rsidR="00AD676D" w:rsidRDefault="00AD676D">
          <w:pPr>
            <w:pStyle w:val="TOC2"/>
            <w:tabs>
              <w:tab w:val="right" w:leader="dot" w:pos="9165"/>
            </w:tabs>
            <w:rPr>
              <w:rFonts w:asciiTheme="minorHAnsi" w:eastAsiaTheme="minorEastAsia" w:hAnsiTheme="minorHAnsi" w:cstheme="minorBidi"/>
              <w:noProof/>
              <w:sz w:val="22"/>
              <w:szCs w:val="22"/>
            </w:rPr>
          </w:pPr>
          <w:hyperlink w:anchor="_Toc92746861" w:history="1">
            <w:r w:rsidRPr="00645CFF">
              <w:rPr>
                <w:rStyle w:val="Hyperlink"/>
                <w:noProof/>
              </w:rPr>
              <w:t>5. Kết quả đạt được:</w:t>
            </w:r>
            <w:r>
              <w:rPr>
                <w:noProof/>
                <w:webHidden/>
              </w:rPr>
              <w:tab/>
            </w:r>
            <w:r>
              <w:rPr>
                <w:noProof/>
                <w:webHidden/>
              </w:rPr>
              <w:fldChar w:fldCharType="begin"/>
            </w:r>
            <w:r>
              <w:rPr>
                <w:noProof/>
                <w:webHidden/>
              </w:rPr>
              <w:instrText xml:space="preserve"> PAGEREF _Toc92746861 \h </w:instrText>
            </w:r>
            <w:r>
              <w:rPr>
                <w:noProof/>
                <w:webHidden/>
              </w:rPr>
            </w:r>
            <w:r>
              <w:rPr>
                <w:noProof/>
                <w:webHidden/>
              </w:rPr>
              <w:fldChar w:fldCharType="separate"/>
            </w:r>
            <w:r>
              <w:rPr>
                <w:noProof/>
                <w:webHidden/>
              </w:rPr>
              <w:t>80</w:t>
            </w:r>
            <w:r>
              <w:rPr>
                <w:noProof/>
                <w:webHidden/>
              </w:rPr>
              <w:fldChar w:fldCharType="end"/>
            </w:r>
          </w:hyperlink>
        </w:p>
        <w:p w14:paraId="5D8D9642" w14:textId="684328DB"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62" w:history="1">
            <w:r w:rsidRPr="00645CFF">
              <w:rPr>
                <w:rStyle w:val="Hyperlink"/>
                <w:noProof/>
              </w:rPr>
              <w:t>5.1.1 V</w:t>
            </w:r>
            <w:r w:rsidRPr="00645CFF">
              <w:rPr>
                <w:rStyle w:val="Hyperlink"/>
                <w:noProof/>
              </w:rPr>
              <w:t>ề</w:t>
            </w:r>
            <w:r w:rsidRPr="00645CFF">
              <w:rPr>
                <w:rStyle w:val="Hyperlink"/>
                <w:noProof/>
              </w:rPr>
              <w:t xml:space="preserve"> kiến thức:</w:t>
            </w:r>
            <w:r>
              <w:rPr>
                <w:noProof/>
                <w:webHidden/>
              </w:rPr>
              <w:tab/>
            </w:r>
            <w:r>
              <w:rPr>
                <w:noProof/>
                <w:webHidden/>
              </w:rPr>
              <w:fldChar w:fldCharType="begin"/>
            </w:r>
            <w:r>
              <w:rPr>
                <w:noProof/>
                <w:webHidden/>
              </w:rPr>
              <w:instrText xml:space="preserve"> PAGEREF _Toc92746862 \h </w:instrText>
            </w:r>
            <w:r>
              <w:rPr>
                <w:noProof/>
                <w:webHidden/>
              </w:rPr>
            </w:r>
            <w:r>
              <w:rPr>
                <w:noProof/>
                <w:webHidden/>
              </w:rPr>
              <w:fldChar w:fldCharType="separate"/>
            </w:r>
            <w:r>
              <w:rPr>
                <w:noProof/>
                <w:webHidden/>
              </w:rPr>
              <w:t>80</w:t>
            </w:r>
            <w:r>
              <w:rPr>
                <w:noProof/>
                <w:webHidden/>
              </w:rPr>
              <w:fldChar w:fldCharType="end"/>
            </w:r>
          </w:hyperlink>
        </w:p>
        <w:p w14:paraId="1BCA4B7A" w14:textId="5BBC1837"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63" w:history="1">
            <w:r w:rsidRPr="00645CFF">
              <w:rPr>
                <w:rStyle w:val="Hyperlink"/>
                <w:noProof/>
              </w:rPr>
              <w:t>5.1.2 Về ứng dụng:</w:t>
            </w:r>
            <w:r>
              <w:rPr>
                <w:noProof/>
                <w:webHidden/>
              </w:rPr>
              <w:tab/>
            </w:r>
            <w:r>
              <w:rPr>
                <w:noProof/>
                <w:webHidden/>
              </w:rPr>
              <w:fldChar w:fldCharType="begin"/>
            </w:r>
            <w:r>
              <w:rPr>
                <w:noProof/>
                <w:webHidden/>
              </w:rPr>
              <w:instrText xml:space="preserve"> PAGEREF _Toc92746863 \h </w:instrText>
            </w:r>
            <w:r>
              <w:rPr>
                <w:noProof/>
                <w:webHidden/>
              </w:rPr>
            </w:r>
            <w:r>
              <w:rPr>
                <w:noProof/>
                <w:webHidden/>
              </w:rPr>
              <w:fldChar w:fldCharType="separate"/>
            </w:r>
            <w:r>
              <w:rPr>
                <w:noProof/>
                <w:webHidden/>
              </w:rPr>
              <w:t>80</w:t>
            </w:r>
            <w:r>
              <w:rPr>
                <w:noProof/>
                <w:webHidden/>
              </w:rPr>
              <w:fldChar w:fldCharType="end"/>
            </w:r>
          </w:hyperlink>
        </w:p>
        <w:p w14:paraId="3ABE5792" w14:textId="2B247725" w:rsidR="00AD676D" w:rsidRDefault="00AD676D">
          <w:pPr>
            <w:pStyle w:val="TOC3"/>
            <w:tabs>
              <w:tab w:val="right" w:leader="dot" w:pos="9165"/>
            </w:tabs>
            <w:rPr>
              <w:rFonts w:asciiTheme="minorHAnsi" w:eastAsiaTheme="minorEastAsia" w:hAnsiTheme="minorHAnsi" w:cstheme="minorBidi"/>
              <w:noProof/>
              <w:sz w:val="22"/>
              <w:szCs w:val="22"/>
            </w:rPr>
          </w:pPr>
          <w:hyperlink w:anchor="_Toc92746864" w:history="1">
            <w:r w:rsidRPr="00645CFF">
              <w:rPr>
                <w:rStyle w:val="Hyperlink"/>
                <w:noProof/>
              </w:rPr>
              <w:t>5.1.3 Hướng phát triển:</w:t>
            </w:r>
            <w:r>
              <w:rPr>
                <w:noProof/>
                <w:webHidden/>
              </w:rPr>
              <w:tab/>
            </w:r>
            <w:r>
              <w:rPr>
                <w:noProof/>
                <w:webHidden/>
              </w:rPr>
              <w:fldChar w:fldCharType="begin"/>
            </w:r>
            <w:r>
              <w:rPr>
                <w:noProof/>
                <w:webHidden/>
              </w:rPr>
              <w:instrText xml:space="preserve"> PAGEREF _Toc92746864 \h </w:instrText>
            </w:r>
            <w:r>
              <w:rPr>
                <w:noProof/>
                <w:webHidden/>
              </w:rPr>
            </w:r>
            <w:r>
              <w:rPr>
                <w:noProof/>
                <w:webHidden/>
              </w:rPr>
              <w:fldChar w:fldCharType="separate"/>
            </w:r>
            <w:r>
              <w:rPr>
                <w:noProof/>
                <w:webHidden/>
              </w:rPr>
              <w:t>81</w:t>
            </w:r>
            <w:r>
              <w:rPr>
                <w:noProof/>
                <w:webHidden/>
              </w:rPr>
              <w:fldChar w:fldCharType="end"/>
            </w:r>
          </w:hyperlink>
        </w:p>
        <w:p w14:paraId="3332441F" w14:textId="7E037E36" w:rsidR="00AD676D" w:rsidRDefault="00AD676D">
          <w:pPr>
            <w:pStyle w:val="TOC1"/>
            <w:rPr>
              <w:rFonts w:asciiTheme="minorHAnsi" w:eastAsiaTheme="minorEastAsia" w:hAnsiTheme="minorHAnsi" w:cstheme="minorBidi"/>
              <w:sz w:val="22"/>
              <w:szCs w:val="22"/>
            </w:rPr>
          </w:pPr>
          <w:hyperlink w:anchor="_Toc92746865" w:history="1">
            <w:r w:rsidRPr="00645CFF">
              <w:rPr>
                <w:rStyle w:val="Hyperlink"/>
              </w:rPr>
              <w:t>BẢNG PHÂN CÔNG</w:t>
            </w:r>
            <w:r>
              <w:rPr>
                <w:webHidden/>
              </w:rPr>
              <w:tab/>
            </w:r>
            <w:r>
              <w:rPr>
                <w:webHidden/>
              </w:rPr>
              <w:fldChar w:fldCharType="begin"/>
            </w:r>
            <w:r>
              <w:rPr>
                <w:webHidden/>
              </w:rPr>
              <w:instrText xml:space="preserve"> PAGEREF _Toc92746865 \h </w:instrText>
            </w:r>
            <w:r>
              <w:rPr>
                <w:webHidden/>
              </w:rPr>
            </w:r>
            <w:r>
              <w:rPr>
                <w:webHidden/>
              </w:rPr>
              <w:fldChar w:fldCharType="separate"/>
            </w:r>
            <w:r>
              <w:rPr>
                <w:webHidden/>
              </w:rPr>
              <w:t>82</w:t>
            </w:r>
            <w:r>
              <w:rPr>
                <w:webHidden/>
              </w:rPr>
              <w:fldChar w:fldCharType="end"/>
            </w:r>
          </w:hyperlink>
        </w:p>
        <w:p w14:paraId="2A6C2910" w14:textId="47F592D2" w:rsidR="00AD676D" w:rsidRDefault="00AD676D">
          <w:pPr>
            <w:pStyle w:val="TOC1"/>
            <w:rPr>
              <w:rFonts w:asciiTheme="minorHAnsi" w:eastAsiaTheme="minorEastAsia" w:hAnsiTheme="minorHAnsi" w:cstheme="minorBidi"/>
              <w:sz w:val="22"/>
              <w:szCs w:val="22"/>
            </w:rPr>
          </w:pPr>
          <w:hyperlink w:anchor="_Toc92746866" w:history="1">
            <w:r w:rsidRPr="00645CFF">
              <w:rPr>
                <w:rStyle w:val="Hyperlink"/>
              </w:rPr>
              <w:t>TÀI LIỆU THAM KHẢO</w:t>
            </w:r>
            <w:r>
              <w:rPr>
                <w:webHidden/>
              </w:rPr>
              <w:tab/>
            </w:r>
            <w:r>
              <w:rPr>
                <w:webHidden/>
              </w:rPr>
              <w:fldChar w:fldCharType="begin"/>
            </w:r>
            <w:r>
              <w:rPr>
                <w:webHidden/>
              </w:rPr>
              <w:instrText xml:space="preserve"> PAGEREF _Toc92746866 \h </w:instrText>
            </w:r>
            <w:r>
              <w:rPr>
                <w:webHidden/>
              </w:rPr>
            </w:r>
            <w:r>
              <w:rPr>
                <w:webHidden/>
              </w:rPr>
              <w:fldChar w:fldCharType="separate"/>
            </w:r>
            <w:r>
              <w:rPr>
                <w:webHidden/>
              </w:rPr>
              <w:t>83</w:t>
            </w:r>
            <w:r>
              <w:rPr>
                <w:webHidden/>
              </w:rPr>
              <w:fldChar w:fldCharType="end"/>
            </w:r>
          </w:hyperlink>
        </w:p>
        <w:p w14:paraId="7477490E" w14:textId="06D402F9" w:rsidR="00CA3DC4" w:rsidRPr="00312D2B" w:rsidRDefault="00DB3351" w:rsidP="00940907">
          <w:pPr>
            <w:spacing w:before="120"/>
          </w:pPr>
          <w:r w:rsidRPr="00312D2B">
            <w:fldChar w:fldCharType="end"/>
          </w:r>
        </w:p>
      </w:sdtContent>
    </w:sdt>
    <w:p w14:paraId="66EA63D2" w14:textId="6E502B0A" w:rsidR="00624FEA" w:rsidRDefault="00624FEA" w:rsidP="00940907">
      <w:pPr>
        <w:spacing w:before="120" w:after="200" w:line="276" w:lineRule="auto"/>
        <w:jc w:val="center"/>
        <w:rPr>
          <w:b/>
          <w:sz w:val="32"/>
        </w:rPr>
      </w:pPr>
      <w:bookmarkStart w:id="9" w:name="_Toc23884143"/>
      <w:r>
        <w:rPr>
          <w:b/>
          <w:sz w:val="32"/>
        </w:rPr>
        <w:br w:type="page"/>
      </w:r>
    </w:p>
    <w:p w14:paraId="5D5896EB" w14:textId="71D3D6F5" w:rsidR="00AD7CBE" w:rsidRPr="00312D2B" w:rsidRDefault="00AD7CBE" w:rsidP="00940907">
      <w:pPr>
        <w:spacing w:before="120" w:after="200" w:line="276" w:lineRule="auto"/>
        <w:jc w:val="center"/>
        <w:rPr>
          <w:b/>
          <w:sz w:val="32"/>
        </w:rPr>
      </w:pPr>
      <w:r w:rsidRPr="00312D2B">
        <w:rPr>
          <w:b/>
          <w:sz w:val="32"/>
        </w:rPr>
        <w:lastRenderedPageBreak/>
        <w:t>DANH MỤC CÁC BẢNG BIỂU, HÌNH VẼ, ĐỒ THỊ</w:t>
      </w:r>
      <w:bookmarkEnd w:id="9"/>
    </w:p>
    <w:p w14:paraId="4D291E83" w14:textId="060E121E" w:rsidR="009A2E14" w:rsidRPr="00312D2B" w:rsidRDefault="009A2E14" w:rsidP="00940907">
      <w:pPr>
        <w:spacing w:before="120" w:after="200" w:line="276" w:lineRule="auto"/>
        <w:jc w:val="center"/>
        <w:rPr>
          <w:b/>
          <w:sz w:val="28"/>
          <w:szCs w:val="28"/>
        </w:rPr>
      </w:pPr>
      <w:r w:rsidRPr="00312D2B">
        <w:rPr>
          <w:b/>
          <w:sz w:val="28"/>
          <w:szCs w:val="28"/>
        </w:rPr>
        <w:t>DANH MỤC HÌNH</w:t>
      </w:r>
    </w:p>
    <w:p w14:paraId="013FAAEE" w14:textId="2475F327" w:rsidR="00F65C0C" w:rsidRDefault="009A2E14">
      <w:pPr>
        <w:pStyle w:val="TOC1"/>
        <w:rPr>
          <w:rFonts w:asciiTheme="minorHAnsi" w:eastAsiaTheme="minorEastAsia" w:hAnsiTheme="minorHAnsi" w:cstheme="minorBidi"/>
          <w:sz w:val="22"/>
          <w:szCs w:val="22"/>
        </w:rPr>
      </w:pPr>
      <w:r>
        <w:rPr>
          <w:b/>
          <w:sz w:val="28"/>
        </w:rPr>
        <w:fldChar w:fldCharType="begin"/>
      </w:r>
      <w:r>
        <w:rPr>
          <w:b/>
          <w:sz w:val="28"/>
        </w:rPr>
        <w:instrText xml:space="preserve"> TOC \o "1-3" \h \z \t "Caption,1" </w:instrText>
      </w:r>
      <w:r>
        <w:rPr>
          <w:b/>
          <w:sz w:val="28"/>
        </w:rPr>
        <w:fldChar w:fldCharType="separate"/>
      </w:r>
      <w:hyperlink w:anchor="_Toc92746664" w:history="1">
        <w:r w:rsidR="00F65C0C" w:rsidRPr="008D761F">
          <w:rPr>
            <w:rStyle w:val="Hyperlink"/>
          </w:rPr>
          <w:t>Hình 1. Cửa hàng 7-Eleven</w:t>
        </w:r>
        <w:r w:rsidR="00F65C0C">
          <w:rPr>
            <w:webHidden/>
          </w:rPr>
          <w:tab/>
        </w:r>
        <w:r w:rsidR="00F65C0C">
          <w:rPr>
            <w:webHidden/>
          </w:rPr>
          <w:fldChar w:fldCharType="begin"/>
        </w:r>
        <w:r w:rsidR="00F65C0C">
          <w:rPr>
            <w:webHidden/>
          </w:rPr>
          <w:instrText xml:space="preserve"> PAGEREF _Toc92746664 \h </w:instrText>
        </w:r>
        <w:r w:rsidR="00F65C0C">
          <w:rPr>
            <w:webHidden/>
          </w:rPr>
        </w:r>
        <w:r w:rsidR="00F65C0C">
          <w:rPr>
            <w:webHidden/>
          </w:rPr>
          <w:fldChar w:fldCharType="separate"/>
        </w:r>
        <w:r w:rsidR="00F65C0C">
          <w:rPr>
            <w:webHidden/>
          </w:rPr>
          <w:t>7</w:t>
        </w:r>
        <w:r w:rsidR="00F65C0C">
          <w:rPr>
            <w:webHidden/>
          </w:rPr>
          <w:fldChar w:fldCharType="end"/>
        </w:r>
      </w:hyperlink>
    </w:p>
    <w:p w14:paraId="028D19B9" w14:textId="340AC4A3" w:rsidR="00F65C0C" w:rsidRDefault="00F65C0C">
      <w:pPr>
        <w:pStyle w:val="TOC1"/>
        <w:rPr>
          <w:rFonts w:asciiTheme="minorHAnsi" w:eastAsiaTheme="minorEastAsia" w:hAnsiTheme="minorHAnsi" w:cstheme="minorBidi"/>
          <w:sz w:val="22"/>
          <w:szCs w:val="22"/>
        </w:rPr>
      </w:pPr>
      <w:hyperlink w:anchor="_Toc92746665" w:history="1">
        <w:r w:rsidRPr="008D761F">
          <w:rPr>
            <w:rStyle w:val="Hyperlink"/>
          </w:rPr>
          <w:t>Hình 2. Sơ đồ Use Case</w:t>
        </w:r>
        <w:r>
          <w:rPr>
            <w:webHidden/>
          </w:rPr>
          <w:tab/>
        </w:r>
        <w:r>
          <w:rPr>
            <w:webHidden/>
          </w:rPr>
          <w:fldChar w:fldCharType="begin"/>
        </w:r>
        <w:r>
          <w:rPr>
            <w:webHidden/>
          </w:rPr>
          <w:instrText xml:space="preserve"> PAGEREF _Toc92746665 \h </w:instrText>
        </w:r>
        <w:r>
          <w:rPr>
            <w:webHidden/>
          </w:rPr>
        </w:r>
        <w:r>
          <w:rPr>
            <w:webHidden/>
          </w:rPr>
          <w:fldChar w:fldCharType="separate"/>
        </w:r>
        <w:r>
          <w:rPr>
            <w:webHidden/>
          </w:rPr>
          <w:t>17</w:t>
        </w:r>
        <w:r>
          <w:rPr>
            <w:webHidden/>
          </w:rPr>
          <w:fldChar w:fldCharType="end"/>
        </w:r>
      </w:hyperlink>
    </w:p>
    <w:p w14:paraId="7A207697" w14:textId="504E3D82" w:rsidR="00F65C0C" w:rsidRDefault="00F65C0C">
      <w:pPr>
        <w:pStyle w:val="TOC1"/>
        <w:rPr>
          <w:rFonts w:asciiTheme="minorHAnsi" w:eastAsiaTheme="minorEastAsia" w:hAnsiTheme="minorHAnsi" w:cstheme="minorBidi"/>
          <w:sz w:val="22"/>
          <w:szCs w:val="22"/>
        </w:rPr>
      </w:pPr>
      <w:hyperlink w:anchor="_Toc92746666" w:history="1">
        <w:r w:rsidRPr="008D761F">
          <w:rPr>
            <w:rStyle w:val="Hyperlink"/>
          </w:rPr>
          <w:t>Hình 3. Sơ đồ hoạt động Use Case đăng nhập</w:t>
        </w:r>
        <w:r>
          <w:rPr>
            <w:webHidden/>
          </w:rPr>
          <w:tab/>
        </w:r>
        <w:r>
          <w:rPr>
            <w:webHidden/>
          </w:rPr>
          <w:fldChar w:fldCharType="begin"/>
        </w:r>
        <w:r>
          <w:rPr>
            <w:webHidden/>
          </w:rPr>
          <w:instrText xml:space="preserve"> PAGEREF _Toc92746666 \h </w:instrText>
        </w:r>
        <w:r>
          <w:rPr>
            <w:webHidden/>
          </w:rPr>
        </w:r>
        <w:r>
          <w:rPr>
            <w:webHidden/>
          </w:rPr>
          <w:fldChar w:fldCharType="separate"/>
        </w:r>
        <w:r>
          <w:rPr>
            <w:webHidden/>
          </w:rPr>
          <w:t>48</w:t>
        </w:r>
        <w:r>
          <w:rPr>
            <w:webHidden/>
          </w:rPr>
          <w:fldChar w:fldCharType="end"/>
        </w:r>
      </w:hyperlink>
    </w:p>
    <w:p w14:paraId="4A7286E3" w14:textId="4F913F2F" w:rsidR="00F65C0C" w:rsidRDefault="00F65C0C">
      <w:pPr>
        <w:pStyle w:val="TOC1"/>
        <w:rPr>
          <w:rFonts w:asciiTheme="minorHAnsi" w:eastAsiaTheme="minorEastAsia" w:hAnsiTheme="minorHAnsi" w:cstheme="minorBidi"/>
          <w:sz w:val="22"/>
          <w:szCs w:val="22"/>
        </w:rPr>
      </w:pPr>
      <w:hyperlink w:anchor="_Toc92746667" w:history="1">
        <w:r w:rsidRPr="008D761F">
          <w:rPr>
            <w:rStyle w:val="Hyperlink"/>
          </w:rPr>
          <w:t>Hình 4. Sơ đồ hoạt động Use Case đổi mật khẩu</w:t>
        </w:r>
        <w:r>
          <w:rPr>
            <w:webHidden/>
          </w:rPr>
          <w:tab/>
        </w:r>
        <w:r>
          <w:rPr>
            <w:webHidden/>
          </w:rPr>
          <w:fldChar w:fldCharType="begin"/>
        </w:r>
        <w:r>
          <w:rPr>
            <w:webHidden/>
          </w:rPr>
          <w:instrText xml:space="preserve"> PAGEREF _Toc92746667 \h </w:instrText>
        </w:r>
        <w:r>
          <w:rPr>
            <w:webHidden/>
          </w:rPr>
        </w:r>
        <w:r>
          <w:rPr>
            <w:webHidden/>
          </w:rPr>
          <w:fldChar w:fldCharType="separate"/>
        </w:r>
        <w:r>
          <w:rPr>
            <w:webHidden/>
          </w:rPr>
          <w:t>48</w:t>
        </w:r>
        <w:r>
          <w:rPr>
            <w:webHidden/>
          </w:rPr>
          <w:fldChar w:fldCharType="end"/>
        </w:r>
      </w:hyperlink>
    </w:p>
    <w:p w14:paraId="26AD7FB8" w14:textId="48144946" w:rsidR="00F65C0C" w:rsidRDefault="00F65C0C">
      <w:pPr>
        <w:pStyle w:val="TOC1"/>
        <w:rPr>
          <w:rFonts w:asciiTheme="minorHAnsi" w:eastAsiaTheme="minorEastAsia" w:hAnsiTheme="minorHAnsi" w:cstheme="minorBidi"/>
          <w:sz w:val="22"/>
          <w:szCs w:val="22"/>
        </w:rPr>
      </w:pPr>
      <w:hyperlink w:anchor="_Toc92746668" w:history="1">
        <w:r w:rsidRPr="008D761F">
          <w:rPr>
            <w:rStyle w:val="Hyperlink"/>
          </w:rPr>
          <w:t>Hình 5. Sơ đồ hoạt động Use Case nhập hóa đơn</w:t>
        </w:r>
        <w:r>
          <w:rPr>
            <w:webHidden/>
          </w:rPr>
          <w:tab/>
        </w:r>
        <w:r>
          <w:rPr>
            <w:webHidden/>
          </w:rPr>
          <w:fldChar w:fldCharType="begin"/>
        </w:r>
        <w:r>
          <w:rPr>
            <w:webHidden/>
          </w:rPr>
          <w:instrText xml:space="preserve"> PAGEREF _Toc92746668 \h </w:instrText>
        </w:r>
        <w:r>
          <w:rPr>
            <w:webHidden/>
          </w:rPr>
        </w:r>
        <w:r>
          <w:rPr>
            <w:webHidden/>
          </w:rPr>
          <w:fldChar w:fldCharType="separate"/>
        </w:r>
        <w:r>
          <w:rPr>
            <w:webHidden/>
          </w:rPr>
          <w:t>49</w:t>
        </w:r>
        <w:r>
          <w:rPr>
            <w:webHidden/>
          </w:rPr>
          <w:fldChar w:fldCharType="end"/>
        </w:r>
      </w:hyperlink>
    </w:p>
    <w:p w14:paraId="690973BB" w14:textId="5991BCEF" w:rsidR="00F65C0C" w:rsidRDefault="00F65C0C">
      <w:pPr>
        <w:pStyle w:val="TOC1"/>
        <w:rPr>
          <w:rFonts w:asciiTheme="minorHAnsi" w:eastAsiaTheme="minorEastAsia" w:hAnsiTheme="minorHAnsi" w:cstheme="minorBidi"/>
          <w:sz w:val="22"/>
          <w:szCs w:val="22"/>
        </w:rPr>
      </w:pPr>
      <w:hyperlink w:anchor="_Toc92746669" w:history="1">
        <w:r w:rsidRPr="008D761F">
          <w:rPr>
            <w:rStyle w:val="Hyperlink"/>
          </w:rPr>
          <w:t>Hình 6. Sơ đồ hoạt động Use Case thanh toán</w:t>
        </w:r>
        <w:r>
          <w:rPr>
            <w:webHidden/>
          </w:rPr>
          <w:tab/>
        </w:r>
        <w:r>
          <w:rPr>
            <w:webHidden/>
          </w:rPr>
          <w:fldChar w:fldCharType="begin"/>
        </w:r>
        <w:r>
          <w:rPr>
            <w:webHidden/>
          </w:rPr>
          <w:instrText xml:space="preserve"> PAGEREF _Toc92746669 \h </w:instrText>
        </w:r>
        <w:r>
          <w:rPr>
            <w:webHidden/>
          </w:rPr>
        </w:r>
        <w:r>
          <w:rPr>
            <w:webHidden/>
          </w:rPr>
          <w:fldChar w:fldCharType="separate"/>
        </w:r>
        <w:r>
          <w:rPr>
            <w:webHidden/>
          </w:rPr>
          <w:t>50</w:t>
        </w:r>
        <w:r>
          <w:rPr>
            <w:webHidden/>
          </w:rPr>
          <w:fldChar w:fldCharType="end"/>
        </w:r>
      </w:hyperlink>
    </w:p>
    <w:p w14:paraId="2AA9CE7C" w14:textId="0000ACCA" w:rsidR="00F65C0C" w:rsidRDefault="00F65C0C">
      <w:pPr>
        <w:pStyle w:val="TOC1"/>
        <w:rPr>
          <w:rFonts w:asciiTheme="minorHAnsi" w:eastAsiaTheme="minorEastAsia" w:hAnsiTheme="minorHAnsi" w:cstheme="minorBidi"/>
          <w:sz w:val="22"/>
          <w:szCs w:val="22"/>
        </w:rPr>
      </w:pPr>
      <w:hyperlink w:anchor="_Toc92746670" w:history="1">
        <w:r w:rsidRPr="008D761F">
          <w:rPr>
            <w:rStyle w:val="Hyperlink"/>
          </w:rPr>
          <w:t>Hình 7. Sơ đồ hoạt động Use Case đăng ký lịch làm</w:t>
        </w:r>
        <w:r>
          <w:rPr>
            <w:webHidden/>
          </w:rPr>
          <w:tab/>
        </w:r>
        <w:r>
          <w:rPr>
            <w:webHidden/>
          </w:rPr>
          <w:fldChar w:fldCharType="begin"/>
        </w:r>
        <w:r>
          <w:rPr>
            <w:webHidden/>
          </w:rPr>
          <w:instrText xml:space="preserve"> PAGEREF _Toc92746670 \h </w:instrText>
        </w:r>
        <w:r>
          <w:rPr>
            <w:webHidden/>
          </w:rPr>
        </w:r>
        <w:r>
          <w:rPr>
            <w:webHidden/>
          </w:rPr>
          <w:fldChar w:fldCharType="separate"/>
        </w:r>
        <w:r>
          <w:rPr>
            <w:webHidden/>
          </w:rPr>
          <w:t>51</w:t>
        </w:r>
        <w:r>
          <w:rPr>
            <w:webHidden/>
          </w:rPr>
          <w:fldChar w:fldCharType="end"/>
        </w:r>
      </w:hyperlink>
    </w:p>
    <w:p w14:paraId="4F63470F" w14:textId="63A21C9D" w:rsidR="00F65C0C" w:rsidRDefault="00F65C0C">
      <w:pPr>
        <w:pStyle w:val="TOC1"/>
        <w:rPr>
          <w:rFonts w:asciiTheme="minorHAnsi" w:eastAsiaTheme="minorEastAsia" w:hAnsiTheme="minorHAnsi" w:cstheme="minorBidi"/>
          <w:sz w:val="22"/>
          <w:szCs w:val="22"/>
        </w:rPr>
      </w:pPr>
      <w:hyperlink w:anchor="_Toc92746671" w:history="1">
        <w:r w:rsidRPr="008D761F">
          <w:rPr>
            <w:rStyle w:val="Hyperlink"/>
          </w:rPr>
          <w:t>Hình 8. Sơ đồ hoạt động Use Case thêm nhân viên</w:t>
        </w:r>
        <w:r>
          <w:rPr>
            <w:webHidden/>
          </w:rPr>
          <w:tab/>
        </w:r>
        <w:r>
          <w:rPr>
            <w:webHidden/>
          </w:rPr>
          <w:fldChar w:fldCharType="begin"/>
        </w:r>
        <w:r>
          <w:rPr>
            <w:webHidden/>
          </w:rPr>
          <w:instrText xml:space="preserve"> PAGEREF _Toc92746671 \h </w:instrText>
        </w:r>
        <w:r>
          <w:rPr>
            <w:webHidden/>
          </w:rPr>
        </w:r>
        <w:r>
          <w:rPr>
            <w:webHidden/>
          </w:rPr>
          <w:fldChar w:fldCharType="separate"/>
        </w:r>
        <w:r>
          <w:rPr>
            <w:webHidden/>
          </w:rPr>
          <w:t>52</w:t>
        </w:r>
        <w:r>
          <w:rPr>
            <w:webHidden/>
          </w:rPr>
          <w:fldChar w:fldCharType="end"/>
        </w:r>
      </w:hyperlink>
    </w:p>
    <w:p w14:paraId="2EA9E663" w14:textId="7BDE86C0" w:rsidR="00F65C0C" w:rsidRDefault="00F65C0C">
      <w:pPr>
        <w:pStyle w:val="TOC1"/>
        <w:rPr>
          <w:rFonts w:asciiTheme="minorHAnsi" w:eastAsiaTheme="minorEastAsia" w:hAnsiTheme="minorHAnsi" w:cstheme="minorBidi"/>
          <w:sz w:val="22"/>
          <w:szCs w:val="22"/>
        </w:rPr>
      </w:pPr>
      <w:hyperlink w:anchor="_Toc92746672" w:history="1">
        <w:r w:rsidRPr="008D761F">
          <w:rPr>
            <w:rStyle w:val="Hyperlink"/>
          </w:rPr>
          <w:t>Hình 9. Sơ đồ hoạt động Use Case sửa nhân viên</w:t>
        </w:r>
        <w:r>
          <w:rPr>
            <w:webHidden/>
          </w:rPr>
          <w:tab/>
        </w:r>
        <w:r>
          <w:rPr>
            <w:webHidden/>
          </w:rPr>
          <w:fldChar w:fldCharType="begin"/>
        </w:r>
        <w:r>
          <w:rPr>
            <w:webHidden/>
          </w:rPr>
          <w:instrText xml:space="preserve"> PAGEREF _Toc92746672 \h </w:instrText>
        </w:r>
        <w:r>
          <w:rPr>
            <w:webHidden/>
          </w:rPr>
        </w:r>
        <w:r>
          <w:rPr>
            <w:webHidden/>
          </w:rPr>
          <w:fldChar w:fldCharType="separate"/>
        </w:r>
        <w:r>
          <w:rPr>
            <w:webHidden/>
          </w:rPr>
          <w:t>52</w:t>
        </w:r>
        <w:r>
          <w:rPr>
            <w:webHidden/>
          </w:rPr>
          <w:fldChar w:fldCharType="end"/>
        </w:r>
      </w:hyperlink>
    </w:p>
    <w:p w14:paraId="46F838EF" w14:textId="6F94770B" w:rsidR="00F65C0C" w:rsidRDefault="00F65C0C">
      <w:pPr>
        <w:pStyle w:val="TOC1"/>
        <w:rPr>
          <w:rFonts w:asciiTheme="minorHAnsi" w:eastAsiaTheme="minorEastAsia" w:hAnsiTheme="minorHAnsi" w:cstheme="minorBidi"/>
          <w:sz w:val="22"/>
          <w:szCs w:val="22"/>
        </w:rPr>
      </w:pPr>
      <w:hyperlink w:anchor="_Toc92746673" w:history="1">
        <w:r w:rsidRPr="008D761F">
          <w:rPr>
            <w:rStyle w:val="Hyperlink"/>
          </w:rPr>
          <w:t>Hình 10. Sơ đồ hoạt động Use Case xóa nhân viên</w:t>
        </w:r>
        <w:r>
          <w:rPr>
            <w:webHidden/>
          </w:rPr>
          <w:tab/>
        </w:r>
        <w:r>
          <w:rPr>
            <w:webHidden/>
          </w:rPr>
          <w:fldChar w:fldCharType="begin"/>
        </w:r>
        <w:r>
          <w:rPr>
            <w:webHidden/>
          </w:rPr>
          <w:instrText xml:space="preserve"> PAGEREF _Toc92746673 \h </w:instrText>
        </w:r>
        <w:r>
          <w:rPr>
            <w:webHidden/>
          </w:rPr>
        </w:r>
        <w:r>
          <w:rPr>
            <w:webHidden/>
          </w:rPr>
          <w:fldChar w:fldCharType="separate"/>
        </w:r>
        <w:r>
          <w:rPr>
            <w:webHidden/>
          </w:rPr>
          <w:t>53</w:t>
        </w:r>
        <w:r>
          <w:rPr>
            <w:webHidden/>
          </w:rPr>
          <w:fldChar w:fldCharType="end"/>
        </w:r>
      </w:hyperlink>
    </w:p>
    <w:p w14:paraId="3BAD01EA" w14:textId="291012BB" w:rsidR="00F65C0C" w:rsidRDefault="00F65C0C">
      <w:pPr>
        <w:pStyle w:val="TOC1"/>
        <w:rPr>
          <w:rFonts w:asciiTheme="minorHAnsi" w:eastAsiaTheme="minorEastAsia" w:hAnsiTheme="minorHAnsi" w:cstheme="minorBidi"/>
          <w:sz w:val="22"/>
          <w:szCs w:val="22"/>
        </w:rPr>
      </w:pPr>
      <w:hyperlink w:anchor="_Toc92746674" w:history="1">
        <w:r w:rsidRPr="008D761F">
          <w:rPr>
            <w:rStyle w:val="Hyperlink"/>
          </w:rPr>
          <w:t>Hình 11. Sơ đồ hoạt động Use Case xếp ca làm</w:t>
        </w:r>
        <w:r>
          <w:rPr>
            <w:webHidden/>
          </w:rPr>
          <w:tab/>
        </w:r>
        <w:r>
          <w:rPr>
            <w:webHidden/>
          </w:rPr>
          <w:fldChar w:fldCharType="begin"/>
        </w:r>
        <w:r>
          <w:rPr>
            <w:webHidden/>
          </w:rPr>
          <w:instrText xml:space="preserve"> PAGEREF _Toc92746674 \h </w:instrText>
        </w:r>
        <w:r>
          <w:rPr>
            <w:webHidden/>
          </w:rPr>
        </w:r>
        <w:r>
          <w:rPr>
            <w:webHidden/>
          </w:rPr>
          <w:fldChar w:fldCharType="separate"/>
        </w:r>
        <w:r>
          <w:rPr>
            <w:webHidden/>
          </w:rPr>
          <w:t>54</w:t>
        </w:r>
        <w:r>
          <w:rPr>
            <w:webHidden/>
          </w:rPr>
          <w:fldChar w:fldCharType="end"/>
        </w:r>
      </w:hyperlink>
    </w:p>
    <w:p w14:paraId="772F46B8" w14:textId="3221E92A" w:rsidR="00F65C0C" w:rsidRDefault="00F65C0C">
      <w:pPr>
        <w:pStyle w:val="TOC1"/>
        <w:rPr>
          <w:rFonts w:asciiTheme="minorHAnsi" w:eastAsiaTheme="minorEastAsia" w:hAnsiTheme="minorHAnsi" w:cstheme="minorBidi"/>
          <w:sz w:val="22"/>
          <w:szCs w:val="22"/>
        </w:rPr>
      </w:pPr>
      <w:hyperlink w:anchor="_Toc92746675" w:history="1">
        <w:r w:rsidRPr="008D761F">
          <w:rPr>
            <w:rStyle w:val="Hyperlink"/>
          </w:rPr>
          <w:t>Hình 12. Sơ đồ hoạt động Use Case thêm tồn kho</w:t>
        </w:r>
        <w:r>
          <w:rPr>
            <w:webHidden/>
          </w:rPr>
          <w:tab/>
        </w:r>
        <w:r>
          <w:rPr>
            <w:webHidden/>
          </w:rPr>
          <w:fldChar w:fldCharType="begin"/>
        </w:r>
        <w:r>
          <w:rPr>
            <w:webHidden/>
          </w:rPr>
          <w:instrText xml:space="preserve"> PAGEREF _Toc92746675 \h </w:instrText>
        </w:r>
        <w:r>
          <w:rPr>
            <w:webHidden/>
          </w:rPr>
        </w:r>
        <w:r>
          <w:rPr>
            <w:webHidden/>
          </w:rPr>
          <w:fldChar w:fldCharType="separate"/>
        </w:r>
        <w:r>
          <w:rPr>
            <w:webHidden/>
          </w:rPr>
          <w:t>55</w:t>
        </w:r>
        <w:r>
          <w:rPr>
            <w:webHidden/>
          </w:rPr>
          <w:fldChar w:fldCharType="end"/>
        </w:r>
      </w:hyperlink>
    </w:p>
    <w:p w14:paraId="6BB90371" w14:textId="6E6017F2" w:rsidR="00F65C0C" w:rsidRDefault="00F65C0C">
      <w:pPr>
        <w:pStyle w:val="TOC1"/>
        <w:rPr>
          <w:rFonts w:asciiTheme="minorHAnsi" w:eastAsiaTheme="minorEastAsia" w:hAnsiTheme="minorHAnsi" w:cstheme="minorBidi"/>
          <w:sz w:val="22"/>
          <w:szCs w:val="22"/>
        </w:rPr>
      </w:pPr>
      <w:hyperlink w:anchor="_Toc92746676" w:history="1">
        <w:r w:rsidRPr="008D761F">
          <w:rPr>
            <w:rStyle w:val="Hyperlink"/>
          </w:rPr>
          <w:t>Hình 15. Sơ đồ hoạt động Use Case thêm mặt hàng</w:t>
        </w:r>
        <w:r>
          <w:rPr>
            <w:webHidden/>
          </w:rPr>
          <w:tab/>
        </w:r>
        <w:r>
          <w:rPr>
            <w:webHidden/>
          </w:rPr>
          <w:fldChar w:fldCharType="begin"/>
        </w:r>
        <w:r>
          <w:rPr>
            <w:webHidden/>
          </w:rPr>
          <w:instrText xml:space="preserve"> PAGEREF _Toc92746676 \h </w:instrText>
        </w:r>
        <w:r>
          <w:rPr>
            <w:webHidden/>
          </w:rPr>
        </w:r>
        <w:r>
          <w:rPr>
            <w:webHidden/>
          </w:rPr>
          <w:fldChar w:fldCharType="separate"/>
        </w:r>
        <w:r>
          <w:rPr>
            <w:webHidden/>
          </w:rPr>
          <w:t>58</w:t>
        </w:r>
        <w:r>
          <w:rPr>
            <w:webHidden/>
          </w:rPr>
          <w:fldChar w:fldCharType="end"/>
        </w:r>
      </w:hyperlink>
    </w:p>
    <w:p w14:paraId="33C5F6F8" w14:textId="7AC467BC" w:rsidR="00F65C0C" w:rsidRDefault="00F65C0C">
      <w:pPr>
        <w:pStyle w:val="TOC1"/>
        <w:rPr>
          <w:rFonts w:asciiTheme="minorHAnsi" w:eastAsiaTheme="minorEastAsia" w:hAnsiTheme="minorHAnsi" w:cstheme="minorBidi"/>
          <w:sz w:val="22"/>
          <w:szCs w:val="22"/>
        </w:rPr>
      </w:pPr>
      <w:hyperlink w:anchor="_Toc92746677" w:history="1">
        <w:r w:rsidRPr="008D761F">
          <w:rPr>
            <w:rStyle w:val="Hyperlink"/>
          </w:rPr>
          <w:t>Hình 16. Sơ đồ hoạt động Use Case sửa mặt hàng</w:t>
        </w:r>
        <w:r>
          <w:rPr>
            <w:webHidden/>
          </w:rPr>
          <w:tab/>
        </w:r>
        <w:r>
          <w:rPr>
            <w:webHidden/>
          </w:rPr>
          <w:fldChar w:fldCharType="begin"/>
        </w:r>
        <w:r>
          <w:rPr>
            <w:webHidden/>
          </w:rPr>
          <w:instrText xml:space="preserve"> PAGEREF _Toc92746677 \h </w:instrText>
        </w:r>
        <w:r>
          <w:rPr>
            <w:webHidden/>
          </w:rPr>
        </w:r>
        <w:r>
          <w:rPr>
            <w:webHidden/>
          </w:rPr>
          <w:fldChar w:fldCharType="separate"/>
        </w:r>
        <w:r>
          <w:rPr>
            <w:webHidden/>
          </w:rPr>
          <w:t>59</w:t>
        </w:r>
        <w:r>
          <w:rPr>
            <w:webHidden/>
          </w:rPr>
          <w:fldChar w:fldCharType="end"/>
        </w:r>
      </w:hyperlink>
    </w:p>
    <w:p w14:paraId="4CA057BE" w14:textId="65F98C1F" w:rsidR="00F65C0C" w:rsidRDefault="00F65C0C">
      <w:pPr>
        <w:pStyle w:val="TOC1"/>
        <w:rPr>
          <w:rFonts w:asciiTheme="minorHAnsi" w:eastAsiaTheme="minorEastAsia" w:hAnsiTheme="minorHAnsi" w:cstheme="minorBidi"/>
          <w:sz w:val="22"/>
          <w:szCs w:val="22"/>
        </w:rPr>
      </w:pPr>
      <w:hyperlink w:anchor="_Toc92746678" w:history="1">
        <w:r w:rsidRPr="008D761F">
          <w:rPr>
            <w:rStyle w:val="Hyperlink"/>
          </w:rPr>
          <w:t>Hình 17. Sơ đồ hoạt động Use Case xóa mặt hàng</w:t>
        </w:r>
        <w:r>
          <w:rPr>
            <w:webHidden/>
          </w:rPr>
          <w:tab/>
        </w:r>
        <w:r>
          <w:rPr>
            <w:webHidden/>
          </w:rPr>
          <w:fldChar w:fldCharType="begin"/>
        </w:r>
        <w:r>
          <w:rPr>
            <w:webHidden/>
          </w:rPr>
          <w:instrText xml:space="preserve"> PAGEREF _Toc92746678 \h </w:instrText>
        </w:r>
        <w:r>
          <w:rPr>
            <w:webHidden/>
          </w:rPr>
        </w:r>
        <w:r>
          <w:rPr>
            <w:webHidden/>
          </w:rPr>
          <w:fldChar w:fldCharType="separate"/>
        </w:r>
        <w:r>
          <w:rPr>
            <w:webHidden/>
          </w:rPr>
          <w:t>60</w:t>
        </w:r>
        <w:r>
          <w:rPr>
            <w:webHidden/>
          </w:rPr>
          <w:fldChar w:fldCharType="end"/>
        </w:r>
      </w:hyperlink>
    </w:p>
    <w:p w14:paraId="3E52F116" w14:textId="631893FC" w:rsidR="00F65C0C" w:rsidRDefault="00F65C0C">
      <w:pPr>
        <w:pStyle w:val="TOC1"/>
        <w:rPr>
          <w:rFonts w:asciiTheme="minorHAnsi" w:eastAsiaTheme="minorEastAsia" w:hAnsiTheme="minorHAnsi" w:cstheme="minorBidi"/>
          <w:sz w:val="22"/>
          <w:szCs w:val="22"/>
        </w:rPr>
      </w:pPr>
      <w:hyperlink w:anchor="_Toc92746679" w:history="1">
        <w:r w:rsidRPr="008D761F">
          <w:rPr>
            <w:rStyle w:val="Hyperlink"/>
          </w:rPr>
          <w:t>Hình 18. Sơ đồ tuần tự Use Case đăng nhập</w:t>
        </w:r>
        <w:r>
          <w:rPr>
            <w:webHidden/>
          </w:rPr>
          <w:tab/>
        </w:r>
        <w:r>
          <w:rPr>
            <w:webHidden/>
          </w:rPr>
          <w:fldChar w:fldCharType="begin"/>
        </w:r>
        <w:r>
          <w:rPr>
            <w:webHidden/>
          </w:rPr>
          <w:instrText xml:space="preserve"> PAGEREF _Toc92746679 \h </w:instrText>
        </w:r>
        <w:r>
          <w:rPr>
            <w:webHidden/>
          </w:rPr>
        </w:r>
        <w:r>
          <w:rPr>
            <w:webHidden/>
          </w:rPr>
          <w:fldChar w:fldCharType="separate"/>
        </w:r>
        <w:r>
          <w:rPr>
            <w:webHidden/>
          </w:rPr>
          <w:t>61</w:t>
        </w:r>
        <w:r>
          <w:rPr>
            <w:webHidden/>
          </w:rPr>
          <w:fldChar w:fldCharType="end"/>
        </w:r>
      </w:hyperlink>
    </w:p>
    <w:p w14:paraId="0EF7A366" w14:textId="1D842FA9" w:rsidR="00F65C0C" w:rsidRDefault="00F65C0C">
      <w:pPr>
        <w:pStyle w:val="TOC1"/>
        <w:rPr>
          <w:rFonts w:asciiTheme="minorHAnsi" w:eastAsiaTheme="minorEastAsia" w:hAnsiTheme="minorHAnsi" w:cstheme="minorBidi"/>
          <w:sz w:val="22"/>
          <w:szCs w:val="22"/>
        </w:rPr>
      </w:pPr>
      <w:hyperlink w:anchor="_Toc92746680" w:history="1">
        <w:r w:rsidRPr="008D761F">
          <w:rPr>
            <w:rStyle w:val="Hyperlink"/>
          </w:rPr>
          <w:t>Hình 19. Sơ đồ tuần tự Use Case đổi mật khẩu</w:t>
        </w:r>
        <w:r>
          <w:rPr>
            <w:webHidden/>
          </w:rPr>
          <w:tab/>
        </w:r>
        <w:r>
          <w:rPr>
            <w:webHidden/>
          </w:rPr>
          <w:fldChar w:fldCharType="begin"/>
        </w:r>
        <w:r>
          <w:rPr>
            <w:webHidden/>
          </w:rPr>
          <w:instrText xml:space="preserve"> PAGEREF _Toc92746680 \h </w:instrText>
        </w:r>
        <w:r>
          <w:rPr>
            <w:webHidden/>
          </w:rPr>
        </w:r>
        <w:r>
          <w:rPr>
            <w:webHidden/>
          </w:rPr>
          <w:fldChar w:fldCharType="separate"/>
        </w:r>
        <w:r>
          <w:rPr>
            <w:webHidden/>
          </w:rPr>
          <w:t>62</w:t>
        </w:r>
        <w:r>
          <w:rPr>
            <w:webHidden/>
          </w:rPr>
          <w:fldChar w:fldCharType="end"/>
        </w:r>
      </w:hyperlink>
    </w:p>
    <w:p w14:paraId="4D4441B1" w14:textId="799A8252" w:rsidR="00F65C0C" w:rsidRDefault="00F65C0C">
      <w:pPr>
        <w:pStyle w:val="TOC1"/>
        <w:rPr>
          <w:rFonts w:asciiTheme="minorHAnsi" w:eastAsiaTheme="minorEastAsia" w:hAnsiTheme="minorHAnsi" w:cstheme="minorBidi"/>
          <w:sz w:val="22"/>
          <w:szCs w:val="22"/>
        </w:rPr>
      </w:pPr>
      <w:hyperlink w:anchor="_Toc92746681" w:history="1">
        <w:r w:rsidRPr="008D761F">
          <w:rPr>
            <w:rStyle w:val="Hyperlink"/>
          </w:rPr>
          <w:t>Hình 20. Sơ đồ tuần tự Use Case nhập hóa đơn</w:t>
        </w:r>
        <w:r>
          <w:rPr>
            <w:webHidden/>
          </w:rPr>
          <w:tab/>
        </w:r>
        <w:r>
          <w:rPr>
            <w:webHidden/>
          </w:rPr>
          <w:fldChar w:fldCharType="begin"/>
        </w:r>
        <w:r>
          <w:rPr>
            <w:webHidden/>
          </w:rPr>
          <w:instrText xml:space="preserve"> PAGEREF _Toc92746681 \h </w:instrText>
        </w:r>
        <w:r>
          <w:rPr>
            <w:webHidden/>
          </w:rPr>
        </w:r>
        <w:r>
          <w:rPr>
            <w:webHidden/>
          </w:rPr>
          <w:fldChar w:fldCharType="separate"/>
        </w:r>
        <w:r>
          <w:rPr>
            <w:webHidden/>
          </w:rPr>
          <w:t>63</w:t>
        </w:r>
        <w:r>
          <w:rPr>
            <w:webHidden/>
          </w:rPr>
          <w:fldChar w:fldCharType="end"/>
        </w:r>
      </w:hyperlink>
    </w:p>
    <w:p w14:paraId="4E9901A3" w14:textId="40E5616D" w:rsidR="00F65C0C" w:rsidRDefault="00F65C0C">
      <w:pPr>
        <w:pStyle w:val="TOC1"/>
        <w:rPr>
          <w:rFonts w:asciiTheme="minorHAnsi" w:eastAsiaTheme="minorEastAsia" w:hAnsiTheme="minorHAnsi" w:cstheme="minorBidi"/>
          <w:sz w:val="22"/>
          <w:szCs w:val="22"/>
        </w:rPr>
      </w:pPr>
      <w:hyperlink w:anchor="_Toc92746682" w:history="1">
        <w:r w:rsidRPr="008D761F">
          <w:rPr>
            <w:rStyle w:val="Hyperlink"/>
          </w:rPr>
          <w:t>Hình 21. Sơ đồ tuần tự Use Case thanh toán</w:t>
        </w:r>
        <w:r>
          <w:rPr>
            <w:webHidden/>
          </w:rPr>
          <w:tab/>
        </w:r>
        <w:r>
          <w:rPr>
            <w:webHidden/>
          </w:rPr>
          <w:fldChar w:fldCharType="begin"/>
        </w:r>
        <w:r>
          <w:rPr>
            <w:webHidden/>
          </w:rPr>
          <w:instrText xml:space="preserve"> PAGEREF _Toc92746682 \h </w:instrText>
        </w:r>
        <w:r>
          <w:rPr>
            <w:webHidden/>
          </w:rPr>
        </w:r>
        <w:r>
          <w:rPr>
            <w:webHidden/>
          </w:rPr>
          <w:fldChar w:fldCharType="separate"/>
        </w:r>
        <w:r>
          <w:rPr>
            <w:webHidden/>
          </w:rPr>
          <w:t>64</w:t>
        </w:r>
        <w:r>
          <w:rPr>
            <w:webHidden/>
          </w:rPr>
          <w:fldChar w:fldCharType="end"/>
        </w:r>
      </w:hyperlink>
    </w:p>
    <w:p w14:paraId="5EE097FD" w14:textId="50FCEA27" w:rsidR="00F65C0C" w:rsidRDefault="00F65C0C">
      <w:pPr>
        <w:pStyle w:val="TOC1"/>
        <w:rPr>
          <w:rFonts w:asciiTheme="minorHAnsi" w:eastAsiaTheme="minorEastAsia" w:hAnsiTheme="minorHAnsi" w:cstheme="minorBidi"/>
          <w:sz w:val="22"/>
          <w:szCs w:val="22"/>
        </w:rPr>
      </w:pPr>
      <w:hyperlink w:anchor="_Toc92746683" w:history="1">
        <w:r w:rsidRPr="008D761F">
          <w:rPr>
            <w:rStyle w:val="Hyperlink"/>
          </w:rPr>
          <w:t>Hình 22. Sơ đồ tuần tự Use Case thêm nhân viên</w:t>
        </w:r>
        <w:r>
          <w:rPr>
            <w:webHidden/>
          </w:rPr>
          <w:tab/>
        </w:r>
        <w:r>
          <w:rPr>
            <w:webHidden/>
          </w:rPr>
          <w:fldChar w:fldCharType="begin"/>
        </w:r>
        <w:r>
          <w:rPr>
            <w:webHidden/>
          </w:rPr>
          <w:instrText xml:space="preserve"> PAGEREF _Toc92746683 \h </w:instrText>
        </w:r>
        <w:r>
          <w:rPr>
            <w:webHidden/>
          </w:rPr>
        </w:r>
        <w:r>
          <w:rPr>
            <w:webHidden/>
          </w:rPr>
          <w:fldChar w:fldCharType="separate"/>
        </w:r>
        <w:r>
          <w:rPr>
            <w:webHidden/>
          </w:rPr>
          <w:t>64</w:t>
        </w:r>
        <w:r>
          <w:rPr>
            <w:webHidden/>
          </w:rPr>
          <w:fldChar w:fldCharType="end"/>
        </w:r>
      </w:hyperlink>
    </w:p>
    <w:p w14:paraId="6933B394" w14:textId="18DB442D" w:rsidR="00F65C0C" w:rsidRDefault="00F65C0C">
      <w:pPr>
        <w:pStyle w:val="TOC1"/>
        <w:rPr>
          <w:rFonts w:asciiTheme="minorHAnsi" w:eastAsiaTheme="minorEastAsia" w:hAnsiTheme="minorHAnsi" w:cstheme="minorBidi"/>
          <w:sz w:val="22"/>
          <w:szCs w:val="22"/>
        </w:rPr>
      </w:pPr>
      <w:hyperlink w:anchor="_Toc92746684" w:history="1">
        <w:r w:rsidRPr="008D761F">
          <w:rPr>
            <w:rStyle w:val="Hyperlink"/>
          </w:rPr>
          <w:t>Hình 23. Sơ đồ tuần tự Use Case sửa nhân viên</w:t>
        </w:r>
        <w:r>
          <w:rPr>
            <w:webHidden/>
          </w:rPr>
          <w:tab/>
        </w:r>
        <w:r>
          <w:rPr>
            <w:webHidden/>
          </w:rPr>
          <w:fldChar w:fldCharType="begin"/>
        </w:r>
        <w:r>
          <w:rPr>
            <w:webHidden/>
          </w:rPr>
          <w:instrText xml:space="preserve"> PAGEREF _Toc92746684 \h </w:instrText>
        </w:r>
        <w:r>
          <w:rPr>
            <w:webHidden/>
          </w:rPr>
        </w:r>
        <w:r>
          <w:rPr>
            <w:webHidden/>
          </w:rPr>
          <w:fldChar w:fldCharType="separate"/>
        </w:r>
        <w:r>
          <w:rPr>
            <w:webHidden/>
          </w:rPr>
          <w:t>65</w:t>
        </w:r>
        <w:r>
          <w:rPr>
            <w:webHidden/>
          </w:rPr>
          <w:fldChar w:fldCharType="end"/>
        </w:r>
      </w:hyperlink>
    </w:p>
    <w:p w14:paraId="7F7D1977" w14:textId="02FC941C" w:rsidR="00F65C0C" w:rsidRDefault="00F65C0C">
      <w:pPr>
        <w:pStyle w:val="TOC1"/>
        <w:rPr>
          <w:rFonts w:asciiTheme="minorHAnsi" w:eastAsiaTheme="minorEastAsia" w:hAnsiTheme="minorHAnsi" w:cstheme="minorBidi"/>
          <w:sz w:val="22"/>
          <w:szCs w:val="22"/>
        </w:rPr>
      </w:pPr>
      <w:hyperlink w:anchor="_Toc92746685" w:history="1">
        <w:r w:rsidRPr="008D761F">
          <w:rPr>
            <w:rStyle w:val="Hyperlink"/>
          </w:rPr>
          <w:t>Hình 24. Sơ đồ tuần tự Use Case xóa nhân viên</w:t>
        </w:r>
        <w:r>
          <w:rPr>
            <w:webHidden/>
          </w:rPr>
          <w:tab/>
        </w:r>
        <w:r>
          <w:rPr>
            <w:webHidden/>
          </w:rPr>
          <w:fldChar w:fldCharType="begin"/>
        </w:r>
        <w:r>
          <w:rPr>
            <w:webHidden/>
          </w:rPr>
          <w:instrText xml:space="preserve"> PAGEREF _Toc92746685 \h </w:instrText>
        </w:r>
        <w:r>
          <w:rPr>
            <w:webHidden/>
          </w:rPr>
        </w:r>
        <w:r>
          <w:rPr>
            <w:webHidden/>
          </w:rPr>
          <w:fldChar w:fldCharType="separate"/>
        </w:r>
        <w:r>
          <w:rPr>
            <w:webHidden/>
          </w:rPr>
          <w:t>65</w:t>
        </w:r>
        <w:r>
          <w:rPr>
            <w:webHidden/>
          </w:rPr>
          <w:fldChar w:fldCharType="end"/>
        </w:r>
      </w:hyperlink>
    </w:p>
    <w:p w14:paraId="7D46EF3A" w14:textId="2FAAC247" w:rsidR="00F65C0C" w:rsidRDefault="00F65C0C">
      <w:pPr>
        <w:pStyle w:val="TOC1"/>
        <w:rPr>
          <w:rFonts w:asciiTheme="minorHAnsi" w:eastAsiaTheme="minorEastAsia" w:hAnsiTheme="minorHAnsi" w:cstheme="minorBidi"/>
          <w:sz w:val="22"/>
          <w:szCs w:val="22"/>
        </w:rPr>
      </w:pPr>
      <w:hyperlink w:anchor="_Toc92746686" w:history="1">
        <w:r w:rsidRPr="008D761F">
          <w:rPr>
            <w:rStyle w:val="Hyperlink"/>
          </w:rPr>
          <w:t>Hình 25. Sơ đồ tuần tự Use Case xếp ca làm</w:t>
        </w:r>
        <w:r>
          <w:rPr>
            <w:webHidden/>
          </w:rPr>
          <w:tab/>
        </w:r>
        <w:r>
          <w:rPr>
            <w:webHidden/>
          </w:rPr>
          <w:fldChar w:fldCharType="begin"/>
        </w:r>
        <w:r>
          <w:rPr>
            <w:webHidden/>
          </w:rPr>
          <w:instrText xml:space="preserve"> PAGEREF _Toc92746686 \h </w:instrText>
        </w:r>
        <w:r>
          <w:rPr>
            <w:webHidden/>
          </w:rPr>
        </w:r>
        <w:r>
          <w:rPr>
            <w:webHidden/>
          </w:rPr>
          <w:fldChar w:fldCharType="separate"/>
        </w:r>
        <w:r>
          <w:rPr>
            <w:webHidden/>
          </w:rPr>
          <w:t>66</w:t>
        </w:r>
        <w:r>
          <w:rPr>
            <w:webHidden/>
          </w:rPr>
          <w:fldChar w:fldCharType="end"/>
        </w:r>
      </w:hyperlink>
    </w:p>
    <w:p w14:paraId="25546DCC" w14:textId="1C51CF5B" w:rsidR="00F65C0C" w:rsidRDefault="00F65C0C">
      <w:pPr>
        <w:pStyle w:val="TOC1"/>
        <w:rPr>
          <w:rFonts w:asciiTheme="minorHAnsi" w:eastAsiaTheme="minorEastAsia" w:hAnsiTheme="minorHAnsi" w:cstheme="minorBidi"/>
          <w:sz w:val="22"/>
          <w:szCs w:val="22"/>
        </w:rPr>
      </w:pPr>
      <w:hyperlink w:anchor="_Toc92746687" w:history="1">
        <w:r w:rsidRPr="008D761F">
          <w:rPr>
            <w:rStyle w:val="Hyperlink"/>
          </w:rPr>
          <w:t>Hình 26. Sơ đồ tuần tự Use Case thêm tồn kho</w:t>
        </w:r>
        <w:r>
          <w:rPr>
            <w:webHidden/>
          </w:rPr>
          <w:tab/>
        </w:r>
        <w:r>
          <w:rPr>
            <w:webHidden/>
          </w:rPr>
          <w:fldChar w:fldCharType="begin"/>
        </w:r>
        <w:r>
          <w:rPr>
            <w:webHidden/>
          </w:rPr>
          <w:instrText xml:space="preserve"> PAGEREF _Toc92746687 \h </w:instrText>
        </w:r>
        <w:r>
          <w:rPr>
            <w:webHidden/>
          </w:rPr>
        </w:r>
        <w:r>
          <w:rPr>
            <w:webHidden/>
          </w:rPr>
          <w:fldChar w:fldCharType="separate"/>
        </w:r>
        <w:r>
          <w:rPr>
            <w:webHidden/>
          </w:rPr>
          <w:t>67</w:t>
        </w:r>
        <w:r>
          <w:rPr>
            <w:webHidden/>
          </w:rPr>
          <w:fldChar w:fldCharType="end"/>
        </w:r>
      </w:hyperlink>
    </w:p>
    <w:p w14:paraId="3304E9FA" w14:textId="1C8408A0" w:rsidR="00F65C0C" w:rsidRDefault="00F65C0C">
      <w:pPr>
        <w:pStyle w:val="TOC1"/>
        <w:rPr>
          <w:rFonts w:asciiTheme="minorHAnsi" w:eastAsiaTheme="minorEastAsia" w:hAnsiTheme="minorHAnsi" w:cstheme="minorBidi"/>
          <w:sz w:val="22"/>
          <w:szCs w:val="22"/>
        </w:rPr>
      </w:pPr>
      <w:hyperlink w:anchor="_Toc92746688" w:history="1">
        <w:r w:rsidRPr="008D761F">
          <w:rPr>
            <w:rStyle w:val="Hyperlink"/>
          </w:rPr>
          <w:t>Hình 27. Sơ đồ tuần tự Use Case sửa tồn kho</w:t>
        </w:r>
        <w:r>
          <w:rPr>
            <w:webHidden/>
          </w:rPr>
          <w:tab/>
        </w:r>
        <w:r>
          <w:rPr>
            <w:webHidden/>
          </w:rPr>
          <w:fldChar w:fldCharType="begin"/>
        </w:r>
        <w:r>
          <w:rPr>
            <w:webHidden/>
          </w:rPr>
          <w:instrText xml:space="preserve"> PAGEREF _Toc92746688 \h </w:instrText>
        </w:r>
        <w:r>
          <w:rPr>
            <w:webHidden/>
          </w:rPr>
        </w:r>
        <w:r>
          <w:rPr>
            <w:webHidden/>
          </w:rPr>
          <w:fldChar w:fldCharType="separate"/>
        </w:r>
        <w:r>
          <w:rPr>
            <w:webHidden/>
          </w:rPr>
          <w:t>68</w:t>
        </w:r>
        <w:r>
          <w:rPr>
            <w:webHidden/>
          </w:rPr>
          <w:fldChar w:fldCharType="end"/>
        </w:r>
      </w:hyperlink>
    </w:p>
    <w:p w14:paraId="5E90DE81" w14:textId="4882A2A1" w:rsidR="00F65C0C" w:rsidRDefault="00F65C0C">
      <w:pPr>
        <w:pStyle w:val="TOC1"/>
        <w:rPr>
          <w:rFonts w:asciiTheme="minorHAnsi" w:eastAsiaTheme="minorEastAsia" w:hAnsiTheme="minorHAnsi" w:cstheme="minorBidi"/>
          <w:sz w:val="22"/>
          <w:szCs w:val="22"/>
        </w:rPr>
      </w:pPr>
      <w:hyperlink w:anchor="_Toc92746689" w:history="1">
        <w:r w:rsidRPr="008D761F">
          <w:rPr>
            <w:rStyle w:val="Hyperlink"/>
          </w:rPr>
          <w:t>Hình 28. Sơ đồ tuần tự Use Case xóa tồn kho</w:t>
        </w:r>
        <w:r>
          <w:rPr>
            <w:webHidden/>
          </w:rPr>
          <w:tab/>
        </w:r>
        <w:r>
          <w:rPr>
            <w:webHidden/>
          </w:rPr>
          <w:fldChar w:fldCharType="begin"/>
        </w:r>
        <w:r>
          <w:rPr>
            <w:webHidden/>
          </w:rPr>
          <w:instrText xml:space="preserve"> PAGEREF _Toc92746689 \h </w:instrText>
        </w:r>
        <w:r>
          <w:rPr>
            <w:webHidden/>
          </w:rPr>
        </w:r>
        <w:r>
          <w:rPr>
            <w:webHidden/>
          </w:rPr>
          <w:fldChar w:fldCharType="separate"/>
        </w:r>
        <w:r>
          <w:rPr>
            <w:webHidden/>
          </w:rPr>
          <w:t>69</w:t>
        </w:r>
        <w:r>
          <w:rPr>
            <w:webHidden/>
          </w:rPr>
          <w:fldChar w:fldCharType="end"/>
        </w:r>
      </w:hyperlink>
    </w:p>
    <w:p w14:paraId="76B4EE06" w14:textId="7D6CFCE0" w:rsidR="00F65C0C" w:rsidRDefault="00F65C0C">
      <w:pPr>
        <w:pStyle w:val="TOC1"/>
        <w:rPr>
          <w:rFonts w:asciiTheme="minorHAnsi" w:eastAsiaTheme="minorEastAsia" w:hAnsiTheme="minorHAnsi" w:cstheme="minorBidi"/>
          <w:sz w:val="22"/>
          <w:szCs w:val="22"/>
        </w:rPr>
      </w:pPr>
      <w:hyperlink w:anchor="_Toc92746690" w:history="1">
        <w:r w:rsidRPr="008D761F">
          <w:rPr>
            <w:rStyle w:val="Hyperlink"/>
          </w:rPr>
          <w:t>Hình 29. Sơ đồ tuần tự Use Case xem thêm mặt hảng</w:t>
        </w:r>
        <w:r>
          <w:rPr>
            <w:webHidden/>
          </w:rPr>
          <w:tab/>
        </w:r>
        <w:r>
          <w:rPr>
            <w:webHidden/>
          </w:rPr>
          <w:fldChar w:fldCharType="begin"/>
        </w:r>
        <w:r>
          <w:rPr>
            <w:webHidden/>
          </w:rPr>
          <w:instrText xml:space="preserve"> PAGEREF _Toc92746690 \h </w:instrText>
        </w:r>
        <w:r>
          <w:rPr>
            <w:webHidden/>
          </w:rPr>
        </w:r>
        <w:r>
          <w:rPr>
            <w:webHidden/>
          </w:rPr>
          <w:fldChar w:fldCharType="separate"/>
        </w:r>
        <w:r>
          <w:rPr>
            <w:webHidden/>
          </w:rPr>
          <w:t>70</w:t>
        </w:r>
        <w:r>
          <w:rPr>
            <w:webHidden/>
          </w:rPr>
          <w:fldChar w:fldCharType="end"/>
        </w:r>
      </w:hyperlink>
    </w:p>
    <w:p w14:paraId="161C635A" w14:textId="21D9762F" w:rsidR="00F65C0C" w:rsidRDefault="00F65C0C">
      <w:pPr>
        <w:pStyle w:val="TOC1"/>
        <w:rPr>
          <w:rFonts w:asciiTheme="minorHAnsi" w:eastAsiaTheme="minorEastAsia" w:hAnsiTheme="minorHAnsi" w:cstheme="minorBidi"/>
          <w:sz w:val="22"/>
          <w:szCs w:val="22"/>
        </w:rPr>
      </w:pPr>
      <w:hyperlink w:anchor="_Toc92746691" w:history="1">
        <w:r w:rsidRPr="008D761F">
          <w:rPr>
            <w:rStyle w:val="Hyperlink"/>
          </w:rPr>
          <w:t>Hình 30. Sơ đồ tuần tự Use Case xem sửa mặt hảng</w:t>
        </w:r>
        <w:r>
          <w:rPr>
            <w:webHidden/>
          </w:rPr>
          <w:tab/>
        </w:r>
        <w:r>
          <w:rPr>
            <w:webHidden/>
          </w:rPr>
          <w:fldChar w:fldCharType="begin"/>
        </w:r>
        <w:r>
          <w:rPr>
            <w:webHidden/>
          </w:rPr>
          <w:instrText xml:space="preserve"> PAGEREF _Toc92746691 \h </w:instrText>
        </w:r>
        <w:r>
          <w:rPr>
            <w:webHidden/>
          </w:rPr>
        </w:r>
        <w:r>
          <w:rPr>
            <w:webHidden/>
          </w:rPr>
          <w:fldChar w:fldCharType="separate"/>
        </w:r>
        <w:r>
          <w:rPr>
            <w:webHidden/>
          </w:rPr>
          <w:t>71</w:t>
        </w:r>
        <w:r>
          <w:rPr>
            <w:webHidden/>
          </w:rPr>
          <w:fldChar w:fldCharType="end"/>
        </w:r>
      </w:hyperlink>
    </w:p>
    <w:p w14:paraId="5A1C413F" w14:textId="6E341B98" w:rsidR="00F65C0C" w:rsidRDefault="00F65C0C">
      <w:pPr>
        <w:pStyle w:val="TOC1"/>
        <w:rPr>
          <w:rFonts w:asciiTheme="minorHAnsi" w:eastAsiaTheme="minorEastAsia" w:hAnsiTheme="minorHAnsi" w:cstheme="minorBidi"/>
          <w:sz w:val="22"/>
          <w:szCs w:val="22"/>
        </w:rPr>
      </w:pPr>
      <w:hyperlink w:anchor="_Toc92746692" w:history="1">
        <w:r w:rsidRPr="008D761F">
          <w:rPr>
            <w:rStyle w:val="Hyperlink"/>
          </w:rPr>
          <w:t>Hình 31. Sơ đồ tuần tự Use Case xem xóa mặt hảng</w:t>
        </w:r>
        <w:r>
          <w:rPr>
            <w:webHidden/>
          </w:rPr>
          <w:tab/>
        </w:r>
        <w:r>
          <w:rPr>
            <w:webHidden/>
          </w:rPr>
          <w:fldChar w:fldCharType="begin"/>
        </w:r>
        <w:r>
          <w:rPr>
            <w:webHidden/>
          </w:rPr>
          <w:instrText xml:space="preserve"> PAGEREF _Toc92746692 \h </w:instrText>
        </w:r>
        <w:r>
          <w:rPr>
            <w:webHidden/>
          </w:rPr>
        </w:r>
        <w:r>
          <w:rPr>
            <w:webHidden/>
          </w:rPr>
          <w:fldChar w:fldCharType="separate"/>
        </w:r>
        <w:r>
          <w:rPr>
            <w:webHidden/>
          </w:rPr>
          <w:t>72</w:t>
        </w:r>
        <w:r>
          <w:rPr>
            <w:webHidden/>
          </w:rPr>
          <w:fldChar w:fldCharType="end"/>
        </w:r>
      </w:hyperlink>
    </w:p>
    <w:p w14:paraId="08FFE7A8" w14:textId="529624D0" w:rsidR="00F65C0C" w:rsidRDefault="00F65C0C">
      <w:pPr>
        <w:pStyle w:val="TOC1"/>
        <w:rPr>
          <w:rFonts w:asciiTheme="minorHAnsi" w:eastAsiaTheme="minorEastAsia" w:hAnsiTheme="minorHAnsi" w:cstheme="minorBidi"/>
          <w:sz w:val="22"/>
          <w:szCs w:val="22"/>
        </w:rPr>
      </w:pPr>
      <w:hyperlink w:anchor="_Toc92746693" w:history="1">
        <w:r w:rsidRPr="008D761F">
          <w:rPr>
            <w:rStyle w:val="Hyperlink"/>
          </w:rPr>
          <w:t>Hình 32. Mô hình quan hệ thực thể ERD</w:t>
        </w:r>
        <w:r>
          <w:rPr>
            <w:webHidden/>
          </w:rPr>
          <w:tab/>
        </w:r>
        <w:r>
          <w:rPr>
            <w:webHidden/>
          </w:rPr>
          <w:fldChar w:fldCharType="begin"/>
        </w:r>
        <w:r>
          <w:rPr>
            <w:webHidden/>
          </w:rPr>
          <w:instrText xml:space="preserve"> PAGEREF _Toc92746693 \h </w:instrText>
        </w:r>
        <w:r>
          <w:rPr>
            <w:webHidden/>
          </w:rPr>
        </w:r>
        <w:r>
          <w:rPr>
            <w:webHidden/>
          </w:rPr>
          <w:fldChar w:fldCharType="separate"/>
        </w:r>
        <w:r>
          <w:rPr>
            <w:webHidden/>
          </w:rPr>
          <w:t>73</w:t>
        </w:r>
        <w:r>
          <w:rPr>
            <w:webHidden/>
          </w:rPr>
          <w:fldChar w:fldCharType="end"/>
        </w:r>
      </w:hyperlink>
    </w:p>
    <w:p w14:paraId="5C66BC5F" w14:textId="131E9635" w:rsidR="00F65C0C" w:rsidRDefault="00F65C0C">
      <w:pPr>
        <w:pStyle w:val="TOC1"/>
        <w:rPr>
          <w:rFonts w:asciiTheme="minorHAnsi" w:eastAsiaTheme="minorEastAsia" w:hAnsiTheme="minorHAnsi" w:cstheme="minorBidi"/>
          <w:sz w:val="22"/>
          <w:szCs w:val="22"/>
        </w:rPr>
      </w:pPr>
      <w:hyperlink w:anchor="_Toc92746694" w:history="1">
        <w:r w:rsidRPr="008D761F">
          <w:rPr>
            <w:rStyle w:val="Hyperlink"/>
          </w:rPr>
          <w:t>Hình 33. Mô hình dữ liệu quan hệ RD</w:t>
        </w:r>
        <w:r>
          <w:rPr>
            <w:webHidden/>
          </w:rPr>
          <w:tab/>
        </w:r>
        <w:r>
          <w:rPr>
            <w:webHidden/>
          </w:rPr>
          <w:fldChar w:fldCharType="begin"/>
        </w:r>
        <w:r>
          <w:rPr>
            <w:webHidden/>
          </w:rPr>
          <w:instrText xml:space="preserve"> PAGEREF _Toc92746694 \h </w:instrText>
        </w:r>
        <w:r>
          <w:rPr>
            <w:webHidden/>
          </w:rPr>
        </w:r>
        <w:r>
          <w:rPr>
            <w:webHidden/>
          </w:rPr>
          <w:fldChar w:fldCharType="separate"/>
        </w:r>
        <w:r>
          <w:rPr>
            <w:webHidden/>
          </w:rPr>
          <w:t>74</w:t>
        </w:r>
        <w:r>
          <w:rPr>
            <w:webHidden/>
          </w:rPr>
          <w:fldChar w:fldCharType="end"/>
        </w:r>
      </w:hyperlink>
    </w:p>
    <w:p w14:paraId="6C556605" w14:textId="0BEAD87C" w:rsidR="00F65C0C" w:rsidRDefault="00F65C0C">
      <w:pPr>
        <w:pStyle w:val="TOC1"/>
        <w:rPr>
          <w:rFonts w:asciiTheme="minorHAnsi" w:eastAsiaTheme="minorEastAsia" w:hAnsiTheme="minorHAnsi" w:cstheme="minorBidi"/>
          <w:sz w:val="22"/>
          <w:szCs w:val="22"/>
        </w:rPr>
      </w:pPr>
      <w:hyperlink w:anchor="_Toc92746695" w:history="1">
        <w:r w:rsidRPr="008D761F">
          <w:rPr>
            <w:rStyle w:val="Hyperlink"/>
          </w:rPr>
          <w:t>Hình 34. Sơ đồ Class</w:t>
        </w:r>
        <w:r>
          <w:rPr>
            <w:webHidden/>
          </w:rPr>
          <w:tab/>
        </w:r>
        <w:r>
          <w:rPr>
            <w:webHidden/>
          </w:rPr>
          <w:fldChar w:fldCharType="begin"/>
        </w:r>
        <w:r>
          <w:rPr>
            <w:webHidden/>
          </w:rPr>
          <w:instrText xml:space="preserve"> PAGEREF _Toc92746695 \h </w:instrText>
        </w:r>
        <w:r>
          <w:rPr>
            <w:webHidden/>
          </w:rPr>
        </w:r>
        <w:r>
          <w:rPr>
            <w:webHidden/>
          </w:rPr>
          <w:fldChar w:fldCharType="separate"/>
        </w:r>
        <w:r>
          <w:rPr>
            <w:webHidden/>
          </w:rPr>
          <w:t>75</w:t>
        </w:r>
        <w:r>
          <w:rPr>
            <w:webHidden/>
          </w:rPr>
          <w:fldChar w:fldCharType="end"/>
        </w:r>
      </w:hyperlink>
    </w:p>
    <w:p w14:paraId="2337C208" w14:textId="56549B92" w:rsidR="00F65C0C" w:rsidRDefault="00F65C0C">
      <w:pPr>
        <w:pStyle w:val="TOC1"/>
        <w:rPr>
          <w:rFonts w:asciiTheme="minorHAnsi" w:eastAsiaTheme="minorEastAsia" w:hAnsiTheme="minorHAnsi" w:cstheme="minorBidi"/>
          <w:sz w:val="22"/>
          <w:szCs w:val="22"/>
        </w:rPr>
      </w:pPr>
      <w:hyperlink w:anchor="_Toc92746696" w:history="1">
        <w:r w:rsidRPr="008D761F">
          <w:rPr>
            <w:rStyle w:val="Hyperlink"/>
            <w:rFonts w:eastAsiaTheme="majorEastAsia"/>
          </w:rPr>
          <w:t>Hình 35. Mô hình thác nước (Waterfall Model)</w:t>
        </w:r>
        <w:r>
          <w:rPr>
            <w:webHidden/>
          </w:rPr>
          <w:tab/>
        </w:r>
        <w:r>
          <w:rPr>
            <w:webHidden/>
          </w:rPr>
          <w:fldChar w:fldCharType="begin"/>
        </w:r>
        <w:r>
          <w:rPr>
            <w:webHidden/>
          </w:rPr>
          <w:instrText xml:space="preserve"> PAGEREF _Toc92746696 \h </w:instrText>
        </w:r>
        <w:r>
          <w:rPr>
            <w:webHidden/>
          </w:rPr>
        </w:r>
        <w:r>
          <w:rPr>
            <w:webHidden/>
          </w:rPr>
          <w:fldChar w:fldCharType="separate"/>
        </w:r>
        <w:r>
          <w:rPr>
            <w:webHidden/>
          </w:rPr>
          <w:t>76</w:t>
        </w:r>
        <w:r>
          <w:rPr>
            <w:webHidden/>
          </w:rPr>
          <w:fldChar w:fldCharType="end"/>
        </w:r>
      </w:hyperlink>
    </w:p>
    <w:p w14:paraId="6FB2B197" w14:textId="49A6F966" w:rsidR="00ED6D8B" w:rsidRPr="00AD7CBE" w:rsidRDefault="009A2E14" w:rsidP="00940907">
      <w:pPr>
        <w:spacing w:before="120" w:after="160"/>
        <w:jc w:val="center"/>
        <w:rPr>
          <w:b/>
          <w:sz w:val="28"/>
        </w:rPr>
      </w:pPr>
      <w:r>
        <w:rPr>
          <w:b/>
          <w:sz w:val="28"/>
        </w:rPr>
        <w:fldChar w:fldCharType="end"/>
      </w:r>
      <w:r w:rsidR="00AD7CBE" w:rsidRPr="00791EED">
        <w:rPr>
          <w:b/>
          <w:sz w:val="28"/>
        </w:rPr>
        <w:t>DANH MỤC BẢNG</w:t>
      </w:r>
    </w:p>
    <w:p w14:paraId="03C8057D" w14:textId="696C3EC7" w:rsidR="00F65C0C" w:rsidRDefault="006A09F3">
      <w:pPr>
        <w:pStyle w:val="TableofFigures"/>
        <w:tabs>
          <w:tab w:val="right" w:leader="dot" w:pos="9165"/>
        </w:tabs>
        <w:rPr>
          <w:rFonts w:asciiTheme="minorHAnsi" w:eastAsiaTheme="minorEastAsia" w:hAnsiTheme="minorHAnsi" w:cstheme="minorBidi"/>
          <w:noProof/>
          <w:sz w:val="22"/>
          <w:szCs w:val="22"/>
        </w:rPr>
      </w:pPr>
      <w:r>
        <w:rPr>
          <w:b/>
        </w:rPr>
        <w:fldChar w:fldCharType="begin"/>
      </w:r>
      <w:r>
        <w:rPr>
          <w:b/>
        </w:rPr>
        <w:instrText xml:space="preserve"> TOC \h \z \t "Bảng biểu - nội dung,1" \c "Bảng 1." </w:instrText>
      </w:r>
      <w:r>
        <w:rPr>
          <w:b/>
        </w:rPr>
        <w:fldChar w:fldCharType="separate"/>
      </w:r>
      <w:hyperlink w:anchor="_Toc92746633" w:history="1">
        <w:r w:rsidR="00F65C0C" w:rsidRPr="00274A10">
          <w:rPr>
            <w:rStyle w:val="Hyperlink"/>
            <w:noProof/>
          </w:rPr>
          <w:t>Bảng 1. Các tác nhân trong hệ thống</w:t>
        </w:r>
        <w:r w:rsidR="00F65C0C">
          <w:rPr>
            <w:noProof/>
            <w:webHidden/>
          </w:rPr>
          <w:tab/>
        </w:r>
        <w:r w:rsidR="00F65C0C">
          <w:rPr>
            <w:noProof/>
            <w:webHidden/>
          </w:rPr>
          <w:fldChar w:fldCharType="begin"/>
        </w:r>
        <w:r w:rsidR="00F65C0C">
          <w:rPr>
            <w:noProof/>
            <w:webHidden/>
          </w:rPr>
          <w:instrText xml:space="preserve"> PAGEREF _Toc92746633 \h </w:instrText>
        </w:r>
        <w:r w:rsidR="00F65C0C">
          <w:rPr>
            <w:noProof/>
            <w:webHidden/>
          </w:rPr>
        </w:r>
        <w:r w:rsidR="00F65C0C">
          <w:rPr>
            <w:noProof/>
            <w:webHidden/>
          </w:rPr>
          <w:fldChar w:fldCharType="separate"/>
        </w:r>
        <w:r w:rsidR="00F65C0C">
          <w:rPr>
            <w:noProof/>
            <w:webHidden/>
          </w:rPr>
          <w:t>13</w:t>
        </w:r>
        <w:r w:rsidR="00F65C0C">
          <w:rPr>
            <w:noProof/>
            <w:webHidden/>
          </w:rPr>
          <w:fldChar w:fldCharType="end"/>
        </w:r>
      </w:hyperlink>
    </w:p>
    <w:p w14:paraId="2B873C4A" w14:textId="310A60CF"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34" w:history="1">
        <w:r w:rsidRPr="00274A10">
          <w:rPr>
            <w:rStyle w:val="Hyperlink"/>
            <w:noProof/>
          </w:rPr>
          <w:t>Bảng 2. Các Use Case trong hệ thống</w:t>
        </w:r>
        <w:r>
          <w:rPr>
            <w:noProof/>
            <w:webHidden/>
          </w:rPr>
          <w:tab/>
        </w:r>
        <w:r>
          <w:rPr>
            <w:noProof/>
            <w:webHidden/>
          </w:rPr>
          <w:fldChar w:fldCharType="begin"/>
        </w:r>
        <w:r>
          <w:rPr>
            <w:noProof/>
            <w:webHidden/>
          </w:rPr>
          <w:instrText xml:space="preserve"> PAGEREF _Toc92746634 \h </w:instrText>
        </w:r>
        <w:r>
          <w:rPr>
            <w:noProof/>
            <w:webHidden/>
          </w:rPr>
        </w:r>
        <w:r>
          <w:rPr>
            <w:noProof/>
            <w:webHidden/>
          </w:rPr>
          <w:fldChar w:fldCharType="separate"/>
        </w:r>
        <w:r>
          <w:rPr>
            <w:noProof/>
            <w:webHidden/>
          </w:rPr>
          <w:t>16</w:t>
        </w:r>
        <w:r>
          <w:rPr>
            <w:noProof/>
            <w:webHidden/>
          </w:rPr>
          <w:fldChar w:fldCharType="end"/>
        </w:r>
      </w:hyperlink>
    </w:p>
    <w:p w14:paraId="7E20BF57" w14:textId="214CA060"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35" w:history="1">
        <w:r w:rsidRPr="00274A10">
          <w:rPr>
            <w:rStyle w:val="Hyperlink"/>
            <w:noProof/>
          </w:rPr>
          <w:t>Bảng 1. Use case đăng nhập</w:t>
        </w:r>
        <w:r>
          <w:rPr>
            <w:noProof/>
            <w:webHidden/>
          </w:rPr>
          <w:tab/>
        </w:r>
        <w:r>
          <w:rPr>
            <w:noProof/>
            <w:webHidden/>
          </w:rPr>
          <w:fldChar w:fldCharType="begin"/>
        </w:r>
        <w:r>
          <w:rPr>
            <w:noProof/>
            <w:webHidden/>
          </w:rPr>
          <w:instrText xml:space="preserve"> PAGEREF _Toc92746635 \h </w:instrText>
        </w:r>
        <w:r>
          <w:rPr>
            <w:noProof/>
            <w:webHidden/>
          </w:rPr>
        </w:r>
        <w:r>
          <w:rPr>
            <w:noProof/>
            <w:webHidden/>
          </w:rPr>
          <w:fldChar w:fldCharType="separate"/>
        </w:r>
        <w:r>
          <w:rPr>
            <w:noProof/>
            <w:webHidden/>
          </w:rPr>
          <w:t>18</w:t>
        </w:r>
        <w:r>
          <w:rPr>
            <w:noProof/>
            <w:webHidden/>
          </w:rPr>
          <w:fldChar w:fldCharType="end"/>
        </w:r>
      </w:hyperlink>
    </w:p>
    <w:p w14:paraId="4959725A" w14:textId="289AA818"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36" w:history="1">
        <w:r w:rsidRPr="00274A10">
          <w:rPr>
            <w:rStyle w:val="Hyperlink"/>
            <w:noProof/>
          </w:rPr>
          <w:t>Bảng 2. Use case đổi mật khẩu</w:t>
        </w:r>
        <w:r>
          <w:rPr>
            <w:noProof/>
            <w:webHidden/>
          </w:rPr>
          <w:tab/>
        </w:r>
        <w:r>
          <w:rPr>
            <w:noProof/>
            <w:webHidden/>
          </w:rPr>
          <w:fldChar w:fldCharType="begin"/>
        </w:r>
        <w:r>
          <w:rPr>
            <w:noProof/>
            <w:webHidden/>
          </w:rPr>
          <w:instrText xml:space="preserve"> PAGEREF _Toc92746636 \h </w:instrText>
        </w:r>
        <w:r>
          <w:rPr>
            <w:noProof/>
            <w:webHidden/>
          </w:rPr>
        </w:r>
        <w:r>
          <w:rPr>
            <w:noProof/>
            <w:webHidden/>
          </w:rPr>
          <w:fldChar w:fldCharType="separate"/>
        </w:r>
        <w:r>
          <w:rPr>
            <w:noProof/>
            <w:webHidden/>
          </w:rPr>
          <w:t>19</w:t>
        </w:r>
        <w:r>
          <w:rPr>
            <w:noProof/>
            <w:webHidden/>
          </w:rPr>
          <w:fldChar w:fldCharType="end"/>
        </w:r>
      </w:hyperlink>
    </w:p>
    <w:p w14:paraId="0784C961" w14:textId="3FE4A02A"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37" w:history="1">
        <w:r w:rsidRPr="00274A10">
          <w:rPr>
            <w:rStyle w:val="Hyperlink"/>
            <w:noProof/>
          </w:rPr>
          <w:t>Bảng 3. Use case đăng ký</w:t>
        </w:r>
        <w:r>
          <w:rPr>
            <w:noProof/>
            <w:webHidden/>
          </w:rPr>
          <w:tab/>
        </w:r>
        <w:r>
          <w:rPr>
            <w:noProof/>
            <w:webHidden/>
          </w:rPr>
          <w:fldChar w:fldCharType="begin"/>
        </w:r>
        <w:r>
          <w:rPr>
            <w:noProof/>
            <w:webHidden/>
          </w:rPr>
          <w:instrText xml:space="preserve"> PAGEREF _Toc92746637 \h </w:instrText>
        </w:r>
        <w:r>
          <w:rPr>
            <w:noProof/>
            <w:webHidden/>
          </w:rPr>
        </w:r>
        <w:r>
          <w:rPr>
            <w:noProof/>
            <w:webHidden/>
          </w:rPr>
          <w:fldChar w:fldCharType="separate"/>
        </w:r>
        <w:r>
          <w:rPr>
            <w:noProof/>
            <w:webHidden/>
          </w:rPr>
          <w:t>20</w:t>
        </w:r>
        <w:r>
          <w:rPr>
            <w:noProof/>
            <w:webHidden/>
          </w:rPr>
          <w:fldChar w:fldCharType="end"/>
        </w:r>
      </w:hyperlink>
    </w:p>
    <w:p w14:paraId="0C2E4A2F" w14:textId="0BE0DE8D"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38" w:history="1">
        <w:r w:rsidRPr="00274A10">
          <w:rPr>
            <w:rStyle w:val="Hyperlink"/>
            <w:noProof/>
          </w:rPr>
          <w:t>Bảng 4. Use case nhập hóa đơn</w:t>
        </w:r>
        <w:r>
          <w:rPr>
            <w:noProof/>
            <w:webHidden/>
          </w:rPr>
          <w:tab/>
        </w:r>
        <w:r>
          <w:rPr>
            <w:noProof/>
            <w:webHidden/>
          </w:rPr>
          <w:fldChar w:fldCharType="begin"/>
        </w:r>
        <w:r>
          <w:rPr>
            <w:noProof/>
            <w:webHidden/>
          </w:rPr>
          <w:instrText xml:space="preserve"> PAGEREF _Toc92746638 \h </w:instrText>
        </w:r>
        <w:r>
          <w:rPr>
            <w:noProof/>
            <w:webHidden/>
          </w:rPr>
        </w:r>
        <w:r>
          <w:rPr>
            <w:noProof/>
            <w:webHidden/>
          </w:rPr>
          <w:fldChar w:fldCharType="separate"/>
        </w:r>
        <w:r>
          <w:rPr>
            <w:noProof/>
            <w:webHidden/>
          </w:rPr>
          <w:t>21</w:t>
        </w:r>
        <w:r>
          <w:rPr>
            <w:noProof/>
            <w:webHidden/>
          </w:rPr>
          <w:fldChar w:fldCharType="end"/>
        </w:r>
      </w:hyperlink>
    </w:p>
    <w:p w14:paraId="66E0AC89" w14:textId="5AE737C8"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39" w:history="1">
        <w:r w:rsidRPr="00274A10">
          <w:rPr>
            <w:rStyle w:val="Hyperlink"/>
            <w:noProof/>
          </w:rPr>
          <w:t>Bảng 5. Use case thanh toán</w:t>
        </w:r>
        <w:r>
          <w:rPr>
            <w:noProof/>
            <w:webHidden/>
          </w:rPr>
          <w:tab/>
        </w:r>
        <w:r>
          <w:rPr>
            <w:noProof/>
            <w:webHidden/>
          </w:rPr>
          <w:fldChar w:fldCharType="begin"/>
        </w:r>
        <w:r>
          <w:rPr>
            <w:noProof/>
            <w:webHidden/>
          </w:rPr>
          <w:instrText xml:space="preserve"> PAGEREF _Toc92746639 \h </w:instrText>
        </w:r>
        <w:r>
          <w:rPr>
            <w:noProof/>
            <w:webHidden/>
          </w:rPr>
        </w:r>
        <w:r>
          <w:rPr>
            <w:noProof/>
            <w:webHidden/>
          </w:rPr>
          <w:fldChar w:fldCharType="separate"/>
        </w:r>
        <w:r>
          <w:rPr>
            <w:noProof/>
            <w:webHidden/>
          </w:rPr>
          <w:t>22</w:t>
        </w:r>
        <w:r>
          <w:rPr>
            <w:noProof/>
            <w:webHidden/>
          </w:rPr>
          <w:fldChar w:fldCharType="end"/>
        </w:r>
      </w:hyperlink>
    </w:p>
    <w:p w14:paraId="5447FE34" w14:textId="3F623E97"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0" w:history="1">
        <w:r w:rsidRPr="00274A10">
          <w:rPr>
            <w:rStyle w:val="Hyperlink"/>
            <w:noProof/>
          </w:rPr>
          <w:t>Bảng 6. Use case quản lý thành viên</w:t>
        </w:r>
        <w:r>
          <w:rPr>
            <w:noProof/>
            <w:webHidden/>
          </w:rPr>
          <w:tab/>
        </w:r>
        <w:r>
          <w:rPr>
            <w:noProof/>
            <w:webHidden/>
          </w:rPr>
          <w:fldChar w:fldCharType="begin"/>
        </w:r>
        <w:r>
          <w:rPr>
            <w:noProof/>
            <w:webHidden/>
          </w:rPr>
          <w:instrText xml:space="preserve"> PAGEREF _Toc92746640 \h </w:instrText>
        </w:r>
        <w:r>
          <w:rPr>
            <w:noProof/>
            <w:webHidden/>
          </w:rPr>
        </w:r>
        <w:r>
          <w:rPr>
            <w:noProof/>
            <w:webHidden/>
          </w:rPr>
          <w:fldChar w:fldCharType="separate"/>
        </w:r>
        <w:r>
          <w:rPr>
            <w:noProof/>
            <w:webHidden/>
          </w:rPr>
          <w:t>23</w:t>
        </w:r>
        <w:r>
          <w:rPr>
            <w:noProof/>
            <w:webHidden/>
          </w:rPr>
          <w:fldChar w:fldCharType="end"/>
        </w:r>
      </w:hyperlink>
    </w:p>
    <w:p w14:paraId="68EFE316" w14:textId="44FDEAF5"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1" w:history="1">
        <w:r w:rsidRPr="00274A10">
          <w:rPr>
            <w:rStyle w:val="Hyperlink"/>
            <w:noProof/>
          </w:rPr>
          <w:t>Bảng 7. Use case đăng ký lịch làm</w:t>
        </w:r>
        <w:r>
          <w:rPr>
            <w:noProof/>
            <w:webHidden/>
          </w:rPr>
          <w:tab/>
        </w:r>
        <w:r>
          <w:rPr>
            <w:noProof/>
            <w:webHidden/>
          </w:rPr>
          <w:fldChar w:fldCharType="begin"/>
        </w:r>
        <w:r>
          <w:rPr>
            <w:noProof/>
            <w:webHidden/>
          </w:rPr>
          <w:instrText xml:space="preserve"> PAGEREF _Toc92746641 \h </w:instrText>
        </w:r>
        <w:r>
          <w:rPr>
            <w:noProof/>
            <w:webHidden/>
          </w:rPr>
        </w:r>
        <w:r>
          <w:rPr>
            <w:noProof/>
            <w:webHidden/>
          </w:rPr>
          <w:fldChar w:fldCharType="separate"/>
        </w:r>
        <w:r>
          <w:rPr>
            <w:noProof/>
            <w:webHidden/>
          </w:rPr>
          <w:t>24</w:t>
        </w:r>
        <w:r>
          <w:rPr>
            <w:noProof/>
            <w:webHidden/>
          </w:rPr>
          <w:fldChar w:fldCharType="end"/>
        </w:r>
      </w:hyperlink>
    </w:p>
    <w:p w14:paraId="55E7A6CC" w14:textId="40963575"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2" w:history="1">
        <w:r w:rsidRPr="00274A10">
          <w:rPr>
            <w:rStyle w:val="Hyperlink"/>
            <w:noProof/>
          </w:rPr>
          <w:t>Bảng 8. Use case tổng kết ca</w:t>
        </w:r>
        <w:r>
          <w:rPr>
            <w:noProof/>
            <w:webHidden/>
          </w:rPr>
          <w:tab/>
        </w:r>
        <w:r>
          <w:rPr>
            <w:noProof/>
            <w:webHidden/>
          </w:rPr>
          <w:fldChar w:fldCharType="begin"/>
        </w:r>
        <w:r>
          <w:rPr>
            <w:noProof/>
            <w:webHidden/>
          </w:rPr>
          <w:instrText xml:space="preserve"> PAGEREF _Toc92746642 \h </w:instrText>
        </w:r>
        <w:r>
          <w:rPr>
            <w:noProof/>
            <w:webHidden/>
          </w:rPr>
        </w:r>
        <w:r>
          <w:rPr>
            <w:noProof/>
            <w:webHidden/>
          </w:rPr>
          <w:fldChar w:fldCharType="separate"/>
        </w:r>
        <w:r>
          <w:rPr>
            <w:noProof/>
            <w:webHidden/>
          </w:rPr>
          <w:t>25</w:t>
        </w:r>
        <w:r>
          <w:rPr>
            <w:noProof/>
            <w:webHidden/>
          </w:rPr>
          <w:fldChar w:fldCharType="end"/>
        </w:r>
      </w:hyperlink>
    </w:p>
    <w:p w14:paraId="32F6B7DA" w14:textId="1CDAB0D2"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3" w:history="1">
        <w:r w:rsidRPr="00274A10">
          <w:rPr>
            <w:rStyle w:val="Hyperlink"/>
            <w:noProof/>
          </w:rPr>
          <w:t>Bảng 9. Use case nhập thông tin sản phẩm</w:t>
        </w:r>
        <w:r>
          <w:rPr>
            <w:noProof/>
            <w:webHidden/>
          </w:rPr>
          <w:tab/>
        </w:r>
        <w:r>
          <w:rPr>
            <w:noProof/>
            <w:webHidden/>
          </w:rPr>
          <w:fldChar w:fldCharType="begin"/>
        </w:r>
        <w:r>
          <w:rPr>
            <w:noProof/>
            <w:webHidden/>
          </w:rPr>
          <w:instrText xml:space="preserve"> PAGEREF _Toc92746643 \h </w:instrText>
        </w:r>
        <w:r>
          <w:rPr>
            <w:noProof/>
            <w:webHidden/>
          </w:rPr>
        </w:r>
        <w:r>
          <w:rPr>
            <w:noProof/>
            <w:webHidden/>
          </w:rPr>
          <w:fldChar w:fldCharType="separate"/>
        </w:r>
        <w:r>
          <w:rPr>
            <w:noProof/>
            <w:webHidden/>
          </w:rPr>
          <w:t>26</w:t>
        </w:r>
        <w:r>
          <w:rPr>
            <w:noProof/>
            <w:webHidden/>
          </w:rPr>
          <w:fldChar w:fldCharType="end"/>
        </w:r>
      </w:hyperlink>
    </w:p>
    <w:p w14:paraId="3DF7F492" w14:textId="273247A1"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4" w:history="1">
        <w:r w:rsidRPr="00274A10">
          <w:rPr>
            <w:rStyle w:val="Hyperlink"/>
            <w:noProof/>
          </w:rPr>
          <w:t>Bảng 10. Use case thêm sản phẩm</w:t>
        </w:r>
        <w:r>
          <w:rPr>
            <w:noProof/>
            <w:webHidden/>
          </w:rPr>
          <w:tab/>
        </w:r>
        <w:r>
          <w:rPr>
            <w:noProof/>
            <w:webHidden/>
          </w:rPr>
          <w:fldChar w:fldCharType="begin"/>
        </w:r>
        <w:r>
          <w:rPr>
            <w:noProof/>
            <w:webHidden/>
          </w:rPr>
          <w:instrText xml:space="preserve"> PAGEREF _Toc92746644 \h </w:instrText>
        </w:r>
        <w:r>
          <w:rPr>
            <w:noProof/>
            <w:webHidden/>
          </w:rPr>
        </w:r>
        <w:r>
          <w:rPr>
            <w:noProof/>
            <w:webHidden/>
          </w:rPr>
          <w:fldChar w:fldCharType="separate"/>
        </w:r>
        <w:r>
          <w:rPr>
            <w:noProof/>
            <w:webHidden/>
          </w:rPr>
          <w:t>27</w:t>
        </w:r>
        <w:r>
          <w:rPr>
            <w:noProof/>
            <w:webHidden/>
          </w:rPr>
          <w:fldChar w:fldCharType="end"/>
        </w:r>
      </w:hyperlink>
    </w:p>
    <w:p w14:paraId="6C6E5EBA" w14:textId="56E73804"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5" w:history="1">
        <w:r w:rsidRPr="00274A10">
          <w:rPr>
            <w:rStyle w:val="Hyperlink"/>
            <w:noProof/>
          </w:rPr>
          <w:t>Bảng 11. Use case sửa sản phẩm</w:t>
        </w:r>
        <w:r>
          <w:rPr>
            <w:noProof/>
            <w:webHidden/>
          </w:rPr>
          <w:tab/>
        </w:r>
        <w:r>
          <w:rPr>
            <w:noProof/>
            <w:webHidden/>
          </w:rPr>
          <w:fldChar w:fldCharType="begin"/>
        </w:r>
        <w:r>
          <w:rPr>
            <w:noProof/>
            <w:webHidden/>
          </w:rPr>
          <w:instrText xml:space="preserve"> PAGEREF _Toc92746645 \h </w:instrText>
        </w:r>
        <w:r>
          <w:rPr>
            <w:noProof/>
            <w:webHidden/>
          </w:rPr>
        </w:r>
        <w:r>
          <w:rPr>
            <w:noProof/>
            <w:webHidden/>
          </w:rPr>
          <w:fldChar w:fldCharType="separate"/>
        </w:r>
        <w:r>
          <w:rPr>
            <w:noProof/>
            <w:webHidden/>
          </w:rPr>
          <w:t>28</w:t>
        </w:r>
        <w:r>
          <w:rPr>
            <w:noProof/>
            <w:webHidden/>
          </w:rPr>
          <w:fldChar w:fldCharType="end"/>
        </w:r>
      </w:hyperlink>
    </w:p>
    <w:p w14:paraId="6134EFAB" w14:textId="7F4D7998"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6" w:history="1">
        <w:r w:rsidRPr="00274A10">
          <w:rPr>
            <w:rStyle w:val="Hyperlink"/>
            <w:noProof/>
          </w:rPr>
          <w:t>Bảng 12. Use case xóa sản phẩm</w:t>
        </w:r>
        <w:r>
          <w:rPr>
            <w:noProof/>
            <w:webHidden/>
          </w:rPr>
          <w:tab/>
        </w:r>
        <w:r>
          <w:rPr>
            <w:noProof/>
            <w:webHidden/>
          </w:rPr>
          <w:fldChar w:fldCharType="begin"/>
        </w:r>
        <w:r>
          <w:rPr>
            <w:noProof/>
            <w:webHidden/>
          </w:rPr>
          <w:instrText xml:space="preserve"> PAGEREF _Toc92746646 \h </w:instrText>
        </w:r>
        <w:r>
          <w:rPr>
            <w:noProof/>
            <w:webHidden/>
          </w:rPr>
        </w:r>
        <w:r>
          <w:rPr>
            <w:noProof/>
            <w:webHidden/>
          </w:rPr>
          <w:fldChar w:fldCharType="separate"/>
        </w:r>
        <w:r>
          <w:rPr>
            <w:noProof/>
            <w:webHidden/>
          </w:rPr>
          <w:t>29</w:t>
        </w:r>
        <w:r>
          <w:rPr>
            <w:noProof/>
            <w:webHidden/>
          </w:rPr>
          <w:fldChar w:fldCharType="end"/>
        </w:r>
      </w:hyperlink>
    </w:p>
    <w:p w14:paraId="46DB54C1" w14:textId="0C508F24"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7" w:history="1">
        <w:r w:rsidRPr="00274A10">
          <w:rPr>
            <w:rStyle w:val="Hyperlink"/>
            <w:noProof/>
          </w:rPr>
          <w:t>Bảng 13. Use case quản lý nhập kho</w:t>
        </w:r>
        <w:r>
          <w:rPr>
            <w:noProof/>
            <w:webHidden/>
          </w:rPr>
          <w:tab/>
        </w:r>
        <w:r>
          <w:rPr>
            <w:noProof/>
            <w:webHidden/>
          </w:rPr>
          <w:fldChar w:fldCharType="begin"/>
        </w:r>
        <w:r>
          <w:rPr>
            <w:noProof/>
            <w:webHidden/>
          </w:rPr>
          <w:instrText xml:space="preserve"> PAGEREF _Toc92746647 \h </w:instrText>
        </w:r>
        <w:r>
          <w:rPr>
            <w:noProof/>
            <w:webHidden/>
          </w:rPr>
        </w:r>
        <w:r>
          <w:rPr>
            <w:noProof/>
            <w:webHidden/>
          </w:rPr>
          <w:fldChar w:fldCharType="separate"/>
        </w:r>
        <w:r>
          <w:rPr>
            <w:noProof/>
            <w:webHidden/>
          </w:rPr>
          <w:t>30</w:t>
        </w:r>
        <w:r>
          <w:rPr>
            <w:noProof/>
            <w:webHidden/>
          </w:rPr>
          <w:fldChar w:fldCharType="end"/>
        </w:r>
      </w:hyperlink>
    </w:p>
    <w:p w14:paraId="674F3D96" w14:textId="19FF014D"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8" w:history="1">
        <w:r w:rsidRPr="00274A10">
          <w:rPr>
            <w:rStyle w:val="Hyperlink"/>
            <w:noProof/>
          </w:rPr>
          <w:t>Bảng 14. Use case lập báo cáo xuất nhập kho</w:t>
        </w:r>
        <w:r>
          <w:rPr>
            <w:noProof/>
            <w:webHidden/>
          </w:rPr>
          <w:tab/>
        </w:r>
        <w:r>
          <w:rPr>
            <w:noProof/>
            <w:webHidden/>
          </w:rPr>
          <w:fldChar w:fldCharType="begin"/>
        </w:r>
        <w:r>
          <w:rPr>
            <w:noProof/>
            <w:webHidden/>
          </w:rPr>
          <w:instrText xml:space="preserve"> PAGEREF _Toc92746648 \h </w:instrText>
        </w:r>
        <w:r>
          <w:rPr>
            <w:noProof/>
            <w:webHidden/>
          </w:rPr>
        </w:r>
        <w:r>
          <w:rPr>
            <w:noProof/>
            <w:webHidden/>
          </w:rPr>
          <w:fldChar w:fldCharType="separate"/>
        </w:r>
        <w:r>
          <w:rPr>
            <w:noProof/>
            <w:webHidden/>
          </w:rPr>
          <w:t>31</w:t>
        </w:r>
        <w:r>
          <w:rPr>
            <w:noProof/>
            <w:webHidden/>
          </w:rPr>
          <w:fldChar w:fldCharType="end"/>
        </w:r>
      </w:hyperlink>
    </w:p>
    <w:p w14:paraId="65FA9CA6" w14:textId="26B9A81F"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49" w:history="1">
        <w:r w:rsidRPr="00274A10">
          <w:rPr>
            <w:rStyle w:val="Hyperlink"/>
            <w:noProof/>
          </w:rPr>
          <w:t>Bảng 15. Use case xóa phiếu nhập</w:t>
        </w:r>
        <w:r>
          <w:rPr>
            <w:noProof/>
            <w:webHidden/>
          </w:rPr>
          <w:tab/>
        </w:r>
        <w:r>
          <w:rPr>
            <w:noProof/>
            <w:webHidden/>
          </w:rPr>
          <w:fldChar w:fldCharType="begin"/>
        </w:r>
        <w:r>
          <w:rPr>
            <w:noProof/>
            <w:webHidden/>
          </w:rPr>
          <w:instrText xml:space="preserve"> PAGEREF _Toc92746649 \h </w:instrText>
        </w:r>
        <w:r>
          <w:rPr>
            <w:noProof/>
            <w:webHidden/>
          </w:rPr>
        </w:r>
        <w:r>
          <w:rPr>
            <w:noProof/>
            <w:webHidden/>
          </w:rPr>
          <w:fldChar w:fldCharType="separate"/>
        </w:r>
        <w:r>
          <w:rPr>
            <w:noProof/>
            <w:webHidden/>
          </w:rPr>
          <w:t>32</w:t>
        </w:r>
        <w:r>
          <w:rPr>
            <w:noProof/>
            <w:webHidden/>
          </w:rPr>
          <w:fldChar w:fldCharType="end"/>
        </w:r>
      </w:hyperlink>
    </w:p>
    <w:p w14:paraId="5A58817E" w14:textId="39D9AFDC"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0" w:history="1">
        <w:r w:rsidRPr="00274A10">
          <w:rPr>
            <w:rStyle w:val="Hyperlink"/>
            <w:noProof/>
          </w:rPr>
          <w:t>Bảng 16. Use case lập báo cáo xuất nhập kho</w:t>
        </w:r>
        <w:r>
          <w:rPr>
            <w:noProof/>
            <w:webHidden/>
          </w:rPr>
          <w:tab/>
        </w:r>
        <w:r>
          <w:rPr>
            <w:noProof/>
            <w:webHidden/>
          </w:rPr>
          <w:fldChar w:fldCharType="begin"/>
        </w:r>
        <w:r>
          <w:rPr>
            <w:noProof/>
            <w:webHidden/>
          </w:rPr>
          <w:instrText xml:space="preserve"> PAGEREF _Toc92746650 \h </w:instrText>
        </w:r>
        <w:r>
          <w:rPr>
            <w:noProof/>
            <w:webHidden/>
          </w:rPr>
        </w:r>
        <w:r>
          <w:rPr>
            <w:noProof/>
            <w:webHidden/>
          </w:rPr>
          <w:fldChar w:fldCharType="separate"/>
        </w:r>
        <w:r>
          <w:rPr>
            <w:noProof/>
            <w:webHidden/>
          </w:rPr>
          <w:t>33</w:t>
        </w:r>
        <w:r>
          <w:rPr>
            <w:noProof/>
            <w:webHidden/>
          </w:rPr>
          <w:fldChar w:fldCharType="end"/>
        </w:r>
      </w:hyperlink>
    </w:p>
    <w:p w14:paraId="106C9BEA" w14:textId="31E2A8B6"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1" w:history="1">
        <w:r w:rsidRPr="00274A10">
          <w:rPr>
            <w:rStyle w:val="Hyperlink"/>
            <w:noProof/>
          </w:rPr>
          <w:t>Bảng 17. Use case quản lý nhân viên</w:t>
        </w:r>
        <w:r>
          <w:rPr>
            <w:noProof/>
            <w:webHidden/>
          </w:rPr>
          <w:tab/>
        </w:r>
        <w:r>
          <w:rPr>
            <w:noProof/>
            <w:webHidden/>
          </w:rPr>
          <w:fldChar w:fldCharType="begin"/>
        </w:r>
        <w:r>
          <w:rPr>
            <w:noProof/>
            <w:webHidden/>
          </w:rPr>
          <w:instrText xml:space="preserve"> PAGEREF _Toc92746651 \h </w:instrText>
        </w:r>
        <w:r>
          <w:rPr>
            <w:noProof/>
            <w:webHidden/>
          </w:rPr>
        </w:r>
        <w:r>
          <w:rPr>
            <w:noProof/>
            <w:webHidden/>
          </w:rPr>
          <w:fldChar w:fldCharType="separate"/>
        </w:r>
        <w:r>
          <w:rPr>
            <w:noProof/>
            <w:webHidden/>
          </w:rPr>
          <w:t>34</w:t>
        </w:r>
        <w:r>
          <w:rPr>
            <w:noProof/>
            <w:webHidden/>
          </w:rPr>
          <w:fldChar w:fldCharType="end"/>
        </w:r>
      </w:hyperlink>
    </w:p>
    <w:p w14:paraId="31A60B05" w14:textId="2705D1FB"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2" w:history="1">
        <w:r w:rsidRPr="00274A10">
          <w:rPr>
            <w:rStyle w:val="Hyperlink"/>
            <w:noProof/>
          </w:rPr>
          <w:t>Bảng 18. Use case thêm nhân viên</w:t>
        </w:r>
        <w:r>
          <w:rPr>
            <w:noProof/>
            <w:webHidden/>
          </w:rPr>
          <w:tab/>
        </w:r>
        <w:r>
          <w:rPr>
            <w:noProof/>
            <w:webHidden/>
          </w:rPr>
          <w:fldChar w:fldCharType="begin"/>
        </w:r>
        <w:r>
          <w:rPr>
            <w:noProof/>
            <w:webHidden/>
          </w:rPr>
          <w:instrText xml:space="preserve"> PAGEREF _Toc92746652 \h </w:instrText>
        </w:r>
        <w:r>
          <w:rPr>
            <w:noProof/>
            <w:webHidden/>
          </w:rPr>
        </w:r>
        <w:r>
          <w:rPr>
            <w:noProof/>
            <w:webHidden/>
          </w:rPr>
          <w:fldChar w:fldCharType="separate"/>
        </w:r>
        <w:r>
          <w:rPr>
            <w:noProof/>
            <w:webHidden/>
          </w:rPr>
          <w:t>35</w:t>
        </w:r>
        <w:r>
          <w:rPr>
            <w:noProof/>
            <w:webHidden/>
          </w:rPr>
          <w:fldChar w:fldCharType="end"/>
        </w:r>
      </w:hyperlink>
    </w:p>
    <w:p w14:paraId="4A017C55" w14:textId="424E8DB9"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3" w:history="1">
        <w:r w:rsidRPr="00274A10">
          <w:rPr>
            <w:rStyle w:val="Hyperlink"/>
            <w:noProof/>
          </w:rPr>
          <w:t>Bảng 19. Use case sửa nhân viên</w:t>
        </w:r>
        <w:r>
          <w:rPr>
            <w:noProof/>
            <w:webHidden/>
          </w:rPr>
          <w:tab/>
        </w:r>
        <w:r>
          <w:rPr>
            <w:noProof/>
            <w:webHidden/>
          </w:rPr>
          <w:fldChar w:fldCharType="begin"/>
        </w:r>
        <w:r>
          <w:rPr>
            <w:noProof/>
            <w:webHidden/>
          </w:rPr>
          <w:instrText xml:space="preserve"> PAGEREF _Toc92746653 \h </w:instrText>
        </w:r>
        <w:r>
          <w:rPr>
            <w:noProof/>
            <w:webHidden/>
          </w:rPr>
        </w:r>
        <w:r>
          <w:rPr>
            <w:noProof/>
            <w:webHidden/>
          </w:rPr>
          <w:fldChar w:fldCharType="separate"/>
        </w:r>
        <w:r>
          <w:rPr>
            <w:noProof/>
            <w:webHidden/>
          </w:rPr>
          <w:t>36</w:t>
        </w:r>
        <w:r>
          <w:rPr>
            <w:noProof/>
            <w:webHidden/>
          </w:rPr>
          <w:fldChar w:fldCharType="end"/>
        </w:r>
      </w:hyperlink>
    </w:p>
    <w:p w14:paraId="360BA797" w14:textId="4F9B1E45"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4" w:history="1">
        <w:r w:rsidRPr="00274A10">
          <w:rPr>
            <w:rStyle w:val="Hyperlink"/>
            <w:noProof/>
          </w:rPr>
          <w:t>Bảng 20. Use case xóa nhân viên</w:t>
        </w:r>
        <w:r>
          <w:rPr>
            <w:noProof/>
            <w:webHidden/>
          </w:rPr>
          <w:tab/>
        </w:r>
        <w:r>
          <w:rPr>
            <w:noProof/>
            <w:webHidden/>
          </w:rPr>
          <w:fldChar w:fldCharType="begin"/>
        </w:r>
        <w:r>
          <w:rPr>
            <w:noProof/>
            <w:webHidden/>
          </w:rPr>
          <w:instrText xml:space="preserve"> PAGEREF _Toc92746654 \h </w:instrText>
        </w:r>
        <w:r>
          <w:rPr>
            <w:noProof/>
            <w:webHidden/>
          </w:rPr>
        </w:r>
        <w:r>
          <w:rPr>
            <w:noProof/>
            <w:webHidden/>
          </w:rPr>
          <w:fldChar w:fldCharType="separate"/>
        </w:r>
        <w:r>
          <w:rPr>
            <w:noProof/>
            <w:webHidden/>
          </w:rPr>
          <w:t>37</w:t>
        </w:r>
        <w:r>
          <w:rPr>
            <w:noProof/>
            <w:webHidden/>
          </w:rPr>
          <w:fldChar w:fldCharType="end"/>
        </w:r>
      </w:hyperlink>
    </w:p>
    <w:p w14:paraId="7829161B" w14:textId="211C833B"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5" w:history="1">
        <w:r w:rsidRPr="00274A10">
          <w:rPr>
            <w:rStyle w:val="Hyperlink"/>
            <w:noProof/>
          </w:rPr>
          <w:t>Bảng 21. Use case xếp ca làm</w:t>
        </w:r>
        <w:r>
          <w:rPr>
            <w:noProof/>
            <w:webHidden/>
          </w:rPr>
          <w:tab/>
        </w:r>
        <w:r>
          <w:rPr>
            <w:noProof/>
            <w:webHidden/>
          </w:rPr>
          <w:fldChar w:fldCharType="begin"/>
        </w:r>
        <w:r>
          <w:rPr>
            <w:noProof/>
            <w:webHidden/>
          </w:rPr>
          <w:instrText xml:space="preserve"> PAGEREF _Toc92746655 \h </w:instrText>
        </w:r>
        <w:r>
          <w:rPr>
            <w:noProof/>
            <w:webHidden/>
          </w:rPr>
        </w:r>
        <w:r>
          <w:rPr>
            <w:noProof/>
            <w:webHidden/>
          </w:rPr>
          <w:fldChar w:fldCharType="separate"/>
        </w:r>
        <w:r>
          <w:rPr>
            <w:noProof/>
            <w:webHidden/>
          </w:rPr>
          <w:t>38</w:t>
        </w:r>
        <w:r>
          <w:rPr>
            <w:noProof/>
            <w:webHidden/>
          </w:rPr>
          <w:fldChar w:fldCharType="end"/>
        </w:r>
      </w:hyperlink>
    </w:p>
    <w:p w14:paraId="5B420A3C" w14:textId="53E1FB41"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6" w:history="1">
        <w:r w:rsidRPr="00274A10">
          <w:rPr>
            <w:rStyle w:val="Hyperlink"/>
            <w:noProof/>
          </w:rPr>
          <w:t>Bảng 22. Use case đánh giá nhân viên</w:t>
        </w:r>
        <w:r>
          <w:rPr>
            <w:noProof/>
            <w:webHidden/>
          </w:rPr>
          <w:tab/>
        </w:r>
        <w:r>
          <w:rPr>
            <w:noProof/>
            <w:webHidden/>
          </w:rPr>
          <w:fldChar w:fldCharType="begin"/>
        </w:r>
        <w:r>
          <w:rPr>
            <w:noProof/>
            <w:webHidden/>
          </w:rPr>
          <w:instrText xml:space="preserve"> PAGEREF _Toc92746656 \h </w:instrText>
        </w:r>
        <w:r>
          <w:rPr>
            <w:noProof/>
            <w:webHidden/>
          </w:rPr>
        </w:r>
        <w:r>
          <w:rPr>
            <w:noProof/>
            <w:webHidden/>
          </w:rPr>
          <w:fldChar w:fldCharType="separate"/>
        </w:r>
        <w:r>
          <w:rPr>
            <w:noProof/>
            <w:webHidden/>
          </w:rPr>
          <w:t>39</w:t>
        </w:r>
        <w:r>
          <w:rPr>
            <w:noProof/>
            <w:webHidden/>
          </w:rPr>
          <w:fldChar w:fldCharType="end"/>
        </w:r>
      </w:hyperlink>
    </w:p>
    <w:p w14:paraId="0F8F8687" w14:textId="7DCC754D"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7" w:history="1">
        <w:r w:rsidRPr="00274A10">
          <w:rPr>
            <w:rStyle w:val="Hyperlink"/>
            <w:noProof/>
          </w:rPr>
          <w:t>Bảng 23. Use case quản lý tồn kho</w:t>
        </w:r>
        <w:r>
          <w:rPr>
            <w:noProof/>
            <w:webHidden/>
          </w:rPr>
          <w:tab/>
        </w:r>
        <w:r>
          <w:rPr>
            <w:noProof/>
            <w:webHidden/>
          </w:rPr>
          <w:fldChar w:fldCharType="begin"/>
        </w:r>
        <w:r>
          <w:rPr>
            <w:noProof/>
            <w:webHidden/>
          </w:rPr>
          <w:instrText xml:space="preserve"> PAGEREF _Toc92746657 \h </w:instrText>
        </w:r>
        <w:r>
          <w:rPr>
            <w:noProof/>
            <w:webHidden/>
          </w:rPr>
        </w:r>
        <w:r>
          <w:rPr>
            <w:noProof/>
            <w:webHidden/>
          </w:rPr>
          <w:fldChar w:fldCharType="separate"/>
        </w:r>
        <w:r>
          <w:rPr>
            <w:noProof/>
            <w:webHidden/>
          </w:rPr>
          <w:t>41</w:t>
        </w:r>
        <w:r>
          <w:rPr>
            <w:noProof/>
            <w:webHidden/>
          </w:rPr>
          <w:fldChar w:fldCharType="end"/>
        </w:r>
      </w:hyperlink>
    </w:p>
    <w:p w14:paraId="10289DA5" w14:textId="6729EA94"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8" w:history="1">
        <w:r w:rsidRPr="00274A10">
          <w:rPr>
            <w:rStyle w:val="Hyperlink"/>
            <w:noProof/>
          </w:rPr>
          <w:t>Bảng 24. Use case lập báo cáo</w:t>
        </w:r>
        <w:r>
          <w:rPr>
            <w:noProof/>
            <w:webHidden/>
          </w:rPr>
          <w:tab/>
        </w:r>
        <w:r>
          <w:rPr>
            <w:noProof/>
            <w:webHidden/>
          </w:rPr>
          <w:fldChar w:fldCharType="begin"/>
        </w:r>
        <w:r>
          <w:rPr>
            <w:noProof/>
            <w:webHidden/>
          </w:rPr>
          <w:instrText xml:space="preserve"> PAGEREF _Toc92746658 \h </w:instrText>
        </w:r>
        <w:r>
          <w:rPr>
            <w:noProof/>
            <w:webHidden/>
          </w:rPr>
        </w:r>
        <w:r>
          <w:rPr>
            <w:noProof/>
            <w:webHidden/>
          </w:rPr>
          <w:fldChar w:fldCharType="separate"/>
        </w:r>
        <w:r>
          <w:rPr>
            <w:noProof/>
            <w:webHidden/>
          </w:rPr>
          <w:t>42</w:t>
        </w:r>
        <w:r>
          <w:rPr>
            <w:noProof/>
            <w:webHidden/>
          </w:rPr>
          <w:fldChar w:fldCharType="end"/>
        </w:r>
      </w:hyperlink>
    </w:p>
    <w:p w14:paraId="01348A0D" w14:textId="7537FB1E"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59" w:history="1">
        <w:r w:rsidRPr="00274A10">
          <w:rPr>
            <w:rStyle w:val="Hyperlink"/>
            <w:noProof/>
          </w:rPr>
          <w:t>Bảng 25. Use case thống kê doanh thu</w:t>
        </w:r>
        <w:r>
          <w:rPr>
            <w:noProof/>
            <w:webHidden/>
          </w:rPr>
          <w:tab/>
        </w:r>
        <w:r>
          <w:rPr>
            <w:noProof/>
            <w:webHidden/>
          </w:rPr>
          <w:fldChar w:fldCharType="begin"/>
        </w:r>
        <w:r>
          <w:rPr>
            <w:noProof/>
            <w:webHidden/>
          </w:rPr>
          <w:instrText xml:space="preserve"> PAGEREF _Toc92746659 \h </w:instrText>
        </w:r>
        <w:r>
          <w:rPr>
            <w:noProof/>
            <w:webHidden/>
          </w:rPr>
        </w:r>
        <w:r>
          <w:rPr>
            <w:noProof/>
            <w:webHidden/>
          </w:rPr>
          <w:fldChar w:fldCharType="separate"/>
        </w:r>
        <w:r>
          <w:rPr>
            <w:noProof/>
            <w:webHidden/>
          </w:rPr>
          <w:t>43</w:t>
        </w:r>
        <w:r>
          <w:rPr>
            <w:noProof/>
            <w:webHidden/>
          </w:rPr>
          <w:fldChar w:fldCharType="end"/>
        </w:r>
      </w:hyperlink>
    </w:p>
    <w:p w14:paraId="57A0D6A9" w14:textId="1A4B6EDF"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60" w:history="1">
        <w:r w:rsidRPr="00274A10">
          <w:rPr>
            <w:rStyle w:val="Hyperlink"/>
            <w:noProof/>
          </w:rPr>
          <w:t>Bảng 26. Use case tính lương</w:t>
        </w:r>
        <w:r>
          <w:rPr>
            <w:noProof/>
            <w:webHidden/>
          </w:rPr>
          <w:tab/>
        </w:r>
        <w:r>
          <w:rPr>
            <w:noProof/>
            <w:webHidden/>
          </w:rPr>
          <w:fldChar w:fldCharType="begin"/>
        </w:r>
        <w:r>
          <w:rPr>
            <w:noProof/>
            <w:webHidden/>
          </w:rPr>
          <w:instrText xml:space="preserve"> PAGEREF _Toc92746660 \h </w:instrText>
        </w:r>
        <w:r>
          <w:rPr>
            <w:noProof/>
            <w:webHidden/>
          </w:rPr>
        </w:r>
        <w:r>
          <w:rPr>
            <w:noProof/>
            <w:webHidden/>
          </w:rPr>
          <w:fldChar w:fldCharType="separate"/>
        </w:r>
        <w:r>
          <w:rPr>
            <w:noProof/>
            <w:webHidden/>
          </w:rPr>
          <w:t>44</w:t>
        </w:r>
        <w:r>
          <w:rPr>
            <w:noProof/>
            <w:webHidden/>
          </w:rPr>
          <w:fldChar w:fldCharType="end"/>
        </w:r>
      </w:hyperlink>
    </w:p>
    <w:p w14:paraId="5057E53D" w14:textId="636713AD"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61" w:history="1">
        <w:r w:rsidRPr="00274A10">
          <w:rPr>
            <w:rStyle w:val="Hyperlink"/>
            <w:noProof/>
          </w:rPr>
          <w:t>Bảng 27. Use case xem báo cáo</w:t>
        </w:r>
        <w:r>
          <w:rPr>
            <w:noProof/>
            <w:webHidden/>
          </w:rPr>
          <w:tab/>
        </w:r>
        <w:r>
          <w:rPr>
            <w:noProof/>
            <w:webHidden/>
          </w:rPr>
          <w:fldChar w:fldCharType="begin"/>
        </w:r>
        <w:r>
          <w:rPr>
            <w:noProof/>
            <w:webHidden/>
          </w:rPr>
          <w:instrText xml:space="preserve"> PAGEREF _Toc92746661 \h </w:instrText>
        </w:r>
        <w:r>
          <w:rPr>
            <w:noProof/>
            <w:webHidden/>
          </w:rPr>
        </w:r>
        <w:r>
          <w:rPr>
            <w:noProof/>
            <w:webHidden/>
          </w:rPr>
          <w:fldChar w:fldCharType="separate"/>
        </w:r>
        <w:r>
          <w:rPr>
            <w:noProof/>
            <w:webHidden/>
          </w:rPr>
          <w:t>45</w:t>
        </w:r>
        <w:r>
          <w:rPr>
            <w:noProof/>
            <w:webHidden/>
          </w:rPr>
          <w:fldChar w:fldCharType="end"/>
        </w:r>
      </w:hyperlink>
    </w:p>
    <w:p w14:paraId="57024447" w14:textId="4C220C49"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62" w:history="1">
        <w:r w:rsidRPr="00274A10">
          <w:rPr>
            <w:rStyle w:val="Hyperlink"/>
            <w:noProof/>
          </w:rPr>
          <w:t>Bảng 28. Use case xem báo cáo</w:t>
        </w:r>
        <w:r>
          <w:rPr>
            <w:noProof/>
            <w:webHidden/>
          </w:rPr>
          <w:tab/>
        </w:r>
        <w:r>
          <w:rPr>
            <w:noProof/>
            <w:webHidden/>
          </w:rPr>
          <w:fldChar w:fldCharType="begin"/>
        </w:r>
        <w:r>
          <w:rPr>
            <w:noProof/>
            <w:webHidden/>
          </w:rPr>
          <w:instrText xml:space="preserve"> PAGEREF _Toc92746662 \h </w:instrText>
        </w:r>
        <w:r>
          <w:rPr>
            <w:noProof/>
            <w:webHidden/>
          </w:rPr>
        </w:r>
        <w:r>
          <w:rPr>
            <w:noProof/>
            <w:webHidden/>
          </w:rPr>
          <w:fldChar w:fldCharType="separate"/>
        </w:r>
        <w:r>
          <w:rPr>
            <w:noProof/>
            <w:webHidden/>
          </w:rPr>
          <w:t>46</w:t>
        </w:r>
        <w:r>
          <w:rPr>
            <w:noProof/>
            <w:webHidden/>
          </w:rPr>
          <w:fldChar w:fldCharType="end"/>
        </w:r>
      </w:hyperlink>
    </w:p>
    <w:p w14:paraId="0D023FF2" w14:textId="20625A87" w:rsidR="00F65C0C" w:rsidRDefault="00F65C0C">
      <w:pPr>
        <w:pStyle w:val="TableofFigures"/>
        <w:tabs>
          <w:tab w:val="right" w:leader="dot" w:pos="9165"/>
        </w:tabs>
        <w:rPr>
          <w:rFonts w:asciiTheme="minorHAnsi" w:eastAsiaTheme="minorEastAsia" w:hAnsiTheme="minorHAnsi" w:cstheme="minorBidi"/>
          <w:noProof/>
          <w:sz w:val="22"/>
          <w:szCs w:val="22"/>
        </w:rPr>
      </w:pPr>
      <w:hyperlink w:anchor="_Toc92746663" w:history="1">
        <w:r w:rsidRPr="00274A10">
          <w:rPr>
            <w:rStyle w:val="Hyperlink"/>
            <w:noProof/>
          </w:rPr>
          <w:t>Bảng 29. Use case quản lý mặt hàng</w:t>
        </w:r>
        <w:r>
          <w:rPr>
            <w:noProof/>
            <w:webHidden/>
          </w:rPr>
          <w:tab/>
        </w:r>
        <w:r>
          <w:rPr>
            <w:noProof/>
            <w:webHidden/>
          </w:rPr>
          <w:fldChar w:fldCharType="begin"/>
        </w:r>
        <w:r>
          <w:rPr>
            <w:noProof/>
            <w:webHidden/>
          </w:rPr>
          <w:instrText xml:space="preserve"> PAGEREF _Toc92746663 \h </w:instrText>
        </w:r>
        <w:r>
          <w:rPr>
            <w:noProof/>
            <w:webHidden/>
          </w:rPr>
        </w:r>
        <w:r>
          <w:rPr>
            <w:noProof/>
            <w:webHidden/>
          </w:rPr>
          <w:fldChar w:fldCharType="separate"/>
        </w:r>
        <w:r>
          <w:rPr>
            <w:noProof/>
            <w:webHidden/>
          </w:rPr>
          <w:t>47</w:t>
        </w:r>
        <w:r>
          <w:rPr>
            <w:noProof/>
            <w:webHidden/>
          </w:rPr>
          <w:fldChar w:fldCharType="end"/>
        </w:r>
      </w:hyperlink>
    </w:p>
    <w:p w14:paraId="020EEA2C" w14:textId="0BD19EDC" w:rsidR="0018016B" w:rsidRDefault="006A09F3" w:rsidP="00940907">
      <w:pPr>
        <w:pStyle w:val="Chng"/>
        <w:numPr>
          <w:ilvl w:val="0"/>
          <w:numId w:val="0"/>
        </w:numPr>
        <w:tabs>
          <w:tab w:val="clear" w:pos="6379"/>
        </w:tabs>
        <w:spacing w:after="0"/>
      </w:pPr>
      <w:r>
        <w:rPr>
          <w:sz w:val="26"/>
          <w:szCs w:val="24"/>
        </w:rPr>
        <w:lastRenderedPageBreak/>
        <w:fldChar w:fldCharType="end"/>
      </w:r>
      <w:bookmarkStart w:id="10" w:name="_Toc92746838"/>
      <w:r w:rsidR="002B690E" w:rsidRPr="002B690E">
        <w:t>CHƯƠNG 1</w:t>
      </w:r>
      <w:r w:rsidR="00D61457">
        <w:t xml:space="preserve"> -</w:t>
      </w:r>
      <w:r w:rsidR="00C0172E" w:rsidRPr="00C0172E">
        <w:t xml:space="preserve"> </w:t>
      </w:r>
      <w:r w:rsidR="00A85BD4">
        <w:t>KHẢO SÁT</w:t>
      </w:r>
      <w:r w:rsidR="00C0172E">
        <w:t xml:space="preserve"> HỆ THỐN</w:t>
      </w:r>
      <w:r w:rsidR="00F511B3">
        <w:t>G</w:t>
      </w:r>
      <w:bookmarkEnd w:id="10"/>
    </w:p>
    <w:p w14:paraId="3D4EA0DB" w14:textId="77777777" w:rsidR="005E75F4" w:rsidRPr="005E75F4" w:rsidRDefault="005E75F4" w:rsidP="005E75F4">
      <w:pPr>
        <w:pStyle w:val="Tiumccp1"/>
        <w:jc w:val="both"/>
        <w:rPr>
          <w:szCs w:val="26"/>
        </w:rPr>
      </w:pPr>
      <w:bookmarkStart w:id="11" w:name="_Toc92746839"/>
      <w:r w:rsidRPr="005E75F4">
        <w:rPr>
          <w:szCs w:val="26"/>
        </w:rPr>
        <w:t>1.1 Giới thiệu:</w:t>
      </w:r>
      <w:bookmarkEnd w:id="11"/>
    </w:p>
    <w:p w14:paraId="0C7DC81B" w14:textId="77777777" w:rsidR="005E75F4" w:rsidRPr="005E75F4" w:rsidRDefault="005E75F4" w:rsidP="00150706">
      <w:pPr>
        <w:pStyle w:val="Nidungvnbn"/>
        <w:ind w:firstLine="567"/>
      </w:pPr>
      <w:r w:rsidRPr="005E75F4">
        <w:tab/>
        <w:t xml:space="preserve">7-Eleven là một chuỗi cửa hàng tiện lợi quốc tế hoạt động theo hình thức nhượng quyền kinh doanh, chuyển nhượng và cấp phép cửa hàng tiện ích với hơn 50000 đại lý trên rất nhiều quốc ra trên thế giới và số lượng cửa hàng 7-Eleven đang ngày càng tang theo từng ngày. </w:t>
      </w:r>
    </w:p>
    <w:p w14:paraId="50725F6B" w14:textId="77777777" w:rsidR="005E75F4" w:rsidRPr="005E75F4" w:rsidRDefault="005E75F4" w:rsidP="00150706">
      <w:pPr>
        <w:pStyle w:val="Nidungvnbn"/>
      </w:pPr>
      <w:r w:rsidRPr="005E75F4">
        <w:t>7-Eleven là chuỗi cửa hàng được đánh giá là thành công nhất lịch sử. Hệ thống được đặt nền móng vào năm 1927 bởi J.C. Thompson với khởi nguồn là một đại lý nước đá với cái tên Southland Ice, bấy giờ cửa hàng còn bổ sung vào sản phẩm của mình sữa, bánh mì, trứng vào các buổi tối và Chủ Nhật để phục vụ nhu cầu của khách hàng, đây là tiền đề kinh doanh bán lẻ tiện lợi hiện đại. Và đến năm 1946, 7-Eleven đã chính thức thay thế cái tên cũ cũng như hình thay đổi hình thức kinh doanh và từ đó hoàn thiện mô hình kinh doanh đến năm 1962 đổi thành phục vụ 24/7 để phục vụ tối đa nhu cầu khách hàng. 7-Eleven thích nghi theo từng quốc gia, thay đổi theo xu hướng tiêu dùng từ có phương án hoạt động riêng cho từng cửa hàng. Tại một số quốc gia 7-Eleven còn có những sản phẩm độc quyền thu hút nhiều khách hàng đến thưởng thức.</w:t>
      </w:r>
    </w:p>
    <w:p w14:paraId="11E4D698" w14:textId="00703F3D" w:rsidR="005E75F4" w:rsidRDefault="005E75F4" w:rsidP="0056615C">
      <w:pPr>
        <w:pStyle w:val="Nidungvnbn"/>
        <w:ind w:firstLine="567"/>
      </w:pPr>
      <w:r w:rsidRPr="005E75F4">
        <w:tab/>
        <w:t xml:space="preserve">Lần đầu tiên chuỗi cửa hàng 7-Eleven được đặt chân đến một thị trường lạ lẫm nhưng đầy tiềm năng như Việt Nam là vào năm 2017, đây là quốc gia thứ 19 có tên vào danh sách các quốc gia có sự góp mặt của 7-Eleven. Vào ngày đầu tiên hiện diện tại thành phố Hồ Chí Minh, cửa hàng đã thu hút sự chú ý của nhiều người. 7-Eleven ngày càng phát triển theo nhu cầu của người dung Việt Nam với nhiều cửa hàng ở nhiều nơi khác nhau không chỉ riêng ở thành phố Hồ Chí Minh. Đáp ứng thị hiếu của khách hàng, nhiều cửa hàng còn nhập về những sản phẩm từ nước ngoài khiến cửa hàng đa dạng ở nhiều mặt, không chỉ riêng ở sản phẩm đóng gói, các món ăn điểm tâm, buổi trưa, chiều, tối cũng được phát triển với thực đơn đa dạng. Việc phát triển của chuỗi cửa hàng 7-Eleven ở thị trường Việt Nam cũng bởi những chính sách bán hàng, giảm giá, cũng như ưu đãi </w:t>
      </w:r>
      <w:r w:rsidRPr="005E75F4">
        <w:lastRenderedPageBreak/>
        <w:t xml:space="preserve">cho khách hàng thân quen. Việc quản lý chặt chẽ nguồn hàng, kiểm kê chất lượng </w:t>
      </w:r>
      <w:r w:rsidR="007A5095">
        <w:rPr>
          <w:noProof/>
        </w:rPr>
        <w:drawing>
          <wp:anchor distT="0" distB="0" distL="114300" distR="114300" simplePos="0" relativeHeight="251683840" behindDoc="0" locked="0" layoutInCell="1" allowOverlap="1" wp14:anchorId="22C5BFBB" wp14:editId="1AE70385">
            <wp:simplePos x="0" y="0"/>
            <wp:positionH relativeFrom="column">
              <wp:posOffset>34925</wp:posOffset>
            </wp:positionH>
            <wp:positionV relativeFrom="paragraph">
              <wp:posOffset>748030</wp:posOffset>
            </wp:positionV>
            <wp:extent cx="5715000" cy="4241800"/>
            <wp:effectExtent l="0" t="0" r="0" b="6350"/>
            <wp:wrapSquare wrapText="bothSides"/>
            <wp:docPr id="65" name="Picture 65" descr="Ai là chủ chuỗi cửa hàng 7-Eleven Việt Nam? - Báo Người lao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i là chủ chuỗi cửa hàng 7-Eleven Việt Nam? - Báo Người lao độ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4241800"/>
                    </a:xfrm>
                    <a:prstGeom prst="rect">
                      <a:avLst/>
                    </a:prstGeom>
                    <a:noFill/>
                    <a:ln>
                      <a:noFill/>
                    </a:ln>
                  </pic:spPr>
                </pic:pic>
              </a:graphicData>
            </a:graphic>
            <wp14:sizeRelV relativeFrom="margin">
              <wp14:pctHeight>0</wp14:pctHeight>
            </wp14:sizeRelV>
          </wp:anchor>
        </w:drawing>
      </w:r>
      <w:r w:rsidRPr="005E75F4">
        <w:t>hàng hóa kỹ càng, nên chuỗi cửa hàng là nơi nhiều người đặt niềm tin.</w:t>
      </w:r>
    </w:p>
    <w:p w14:paraId="3881E44C" w14:textId="5F2DF080" w:rsidR="006059B4" w:rsidRPr="005E75F4" w:rsidRDefault="006059B4" w:rsidP="0042146D">
      <w:pPr>
        <w:pStyle w:val="Caption"/>
        <w:spacing w:before="120"/>
      </w:pPr>
      <w:bookmarkStart w:id="12" w:name="_Toc92746664"/>
      <w:r w:rsidRPr="006059B4">
        <w:t>Hình 1. Cửa hàng 7-Eleven</w:t>
      </w:r>
      <w:bookmarkEnd w:id="12"/>
    </w:p>
    <w:p w14:paraId="58448FB5" w14:textId="035A7CD5" w:rsidR="00792DDC" w:rsidRDefault="005E75F4" w:rsidP="00940907">
      <w:pPr>
        <w:pStyle w:val="Tiumccp1"/>
        <w:jc w:val="both"/>
        <w:rPr>
          <w:szCs w:val="26"/>
        </w:rPr>
      </w:pPr>
      <w:bookmarkStart w:id="13" w:name="_Toc92746840"/>
      <w:r>
        <w:rPr>
          <w:szCs w:val="26"/>
        </w:rPr>
        <w:t>1.2</w:t>
      </w:r>
      <w:r w:rsidR="003148C8" w:rsidRPr="000438E3">
        <w:rPr>
          <w:szCs w:val="26"/>
        </w:rPr>
        <w:t xml:space="preserve"> Khảo sát:</w:t>
      </w:r>
      <w:bookmarkEnd w:id="13"/>
    </w:p>
    <w:tbl>
      <w:tblPr>
        <w:tblStyle w:val="TableGrid"/>
        <w:tblW w:w="10890" w:type="dxa"/>
        <w:tblInd w:w="-1180" w:type="dxa"/>
        <w:tblLook w:val="04A0" w:firstRow="1" w:lastRow="0" w:firstColumn="1" w:lastColumn="0" w:noHBand="0" w:noVBand="1"/>
      </w:tblPr>
      <w:tblGrid>
        <w:gridCol w:w="2250"/>
        <w:gridCol w:w="4050"/>
        <w:gridCol w:w="4590"/>
      </w:tblGrid>
      <w:tr w:rsidR="006875E3" w14:paraId="7D069CA8" w14:textId="77777777" w:rsidTr="002E2149">
        <w:trPr>
          <w:trHeight w:val="113"/>
        </w:trPr>
        <w:tc>
          <w:tcPr>
            <w:tcW w:w="22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vAlign w:val="center"/>
            <w:hideMark/>
          </w:tcPr>
          <w:p w14:paraId="5AFAA3B8" w14:textId="77777777" w:rsidR="006875E3" w:rsidRDefault="006875E3" w:rsidP="002E2149">
            <w:pPr>
              <w:spacing w:before="120" w:line="360" w:lineRule="auto"/>
              <w:jc w:val="center"/>
              <w:rPr>
                <w:b/>
                <w:szCs w:val="26"/>
              </w:rPr>
            </w:pPr>
            <w:r>
              <w:rPr>
                <w:b/>
                <w:szCs w:val="26"/>
              </w:rPr>
              <w:t>Người phỏng vấn</w:t>
            </w:r>
          </w:p>
        </w:tc>
        <w:tc>
          <w:tcPr>
            <w:tcW w:w="4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vAlign w:val="center"/>
            <w:hideMark/>
          </w:tcPr>
          <w:p w14:paraId="5C67B3DE" w14:textId="77777777" w:rsidR="006875E3" w:rsidRDefault="006875E3" w:rsidP="002E2149">
            <w:pPr>
              <w:spacing w:before="120" w:line="360" w:lineRule="auto"/>
              <w:jc w:val="center"/>
              <w:rPr>
                <w:b/>
                <w:szCs w:val="26"/>
              </w:rPr>
            </w:pPr>
            <w:r>
              <w:rPr>
                <w:b/>
                <w:szCs w:val="26"/>
              </w:rPr>
              <w:t>Câu hỏi phỏng vấn</w:t>
            </w:r>
          </w:p>
        </w:tc>
        <w:tc>
          <w:tcPr>
            <w:tcW w:w="45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vAlign w:val="center"/>
            <w:hideMark/>
          </w:tcPr>
          <w:p w14:paraId="116C2651" w14:textId="77777777" w:rsidR="006875E3" w:rsidRDefault="006875E3" w:rsidP="002E2149">
            <w:pPr>
              <w:spacing w:before="120" w:line="360" w:lineRule="auto"/>
              <w:ind w:right="-13"/>
              <w:jc w:val="center"/>
              <w:rPr>
                <w:b/>
                <w:szCs w:val="26"/>
              </w:rPr>
            </w:pPr>
            <w:r>
              <w:rPr>
                <w:b/>
                <w:szCs w:val="26"/>
              </w:rPr>
              <w:t>Câu trả lời</w:t>
            </w:r>
          </w:p>
        </w:tc>
      </w:tr>
      <w:tr w:rsidR="006875E3" w14:paraId="3E5D6CB4" w14:textId="77777777" w:rsidTr="002E2149">
        <w:trPr>
          <w:trHeight w:val="113"/>
        </w:trPr>
        <w:tc>
          <w:tcPr>
            <w:tcW w:w="2250" w:type="dxa"/>
            <w:tcBorders>
              <w:top w:val="single" w:sz="4" w:space="0" w:color="auto"/>
              <w:left w:val="single" w:sz="4" w:space="0" w:color="auto"/>
              <w:bottom w:val="single" w:sz="4" w:space="0" w:color="auto"/>
              <w:right w:val="single" w:sz="4" w:space="0" w:color="auto"/>
            </w:tcBorders>
            <w:vAlign w:val="center"/>
            <w:hideMark/>
          </w:tcPr>
          <w:p w14:paraId="01B4D1D2" w14:textId="77777777" w:rsidR="006875E3" w:rsidRDefault="006875E3" w:rsidP="002E2149">
            <w:pPr>
              <w:spacing w:before="120" w:line="360" w:lineRule="auto"/>
              <w:jc w:val="center"/>
              <w:rPr>
                <w:sz w:val="28"/>
              </w:rPr>
            </w:pPr>
            <w:r>
              <w:rPr>
                <w:szCs w:val="26"/>
              </w:rPr>
              <w:t>Hoàng Nhật Tân</w:t>
            </w:r>
          </w:p>
        </w:tc>
        <w:tc>
          <w:tcPr>
            <w:tcW w:w="4050" w:type="dxa"/>
            <w:tcBorders>
              <w:top w:val="single" w:sz="4" w:space="0" w:color="auto"/>
              <w:left w:val="single" w:sz="4" w:space="0" w:color="auto"/>
              <w:bottom w:val="single" w:sz="4" w:space="0" w:color="auto"/>
              <w:right w:val="single" w:sz="4" w:space="0" w:color="auto"/>
            </w:tcBorders>
            <w:hideMark/>
          </w:tcPr>
          <w:p w14:paraId="10E21146" w14:textId="77777777" w:rsidR="006875E3" w:rsidRDefault="006875E3" w:rsidP="002E2149">
            <w:pPr>
              <w:spacing w:line="360" w:lineRule="auto"/>
              <w:jc w:val="both"/>
              <w:rPr>
                <w:szCs w:val="26"/>
              </w:rPr>
            </w:pPr>
            <w:r>
              <w:rPr>
                <w:szCs w:val="26"/>
              </w:rPr>
              <w:t>Dạ chào anh, em có thể phỏng vấn anh về một số thông tin về quy trình nghiệp vụ ở cửa hàng của mình không ạ? Em có thể sử dụng những thông tin đó cho bài báo cáo của em không ạ ?</w:t>
            </w:r>
          </w:p>
        </w:tc>
        <w:tc>
          <w:tcPr>
            <w:tcW w:w="4590" w:type="dxa"/>
            <w:tcBorders>
              <w:top w:val="single" w:sz="4" w:space="0" w:color="auto"/>
              <w:left w:val="single" w:sz="4" w:space="0" w:color="auto"/>
              <w:bottom w:val="single" w:sz="4" w:space="0" w:color="auto"/>
              <w:right w:val="single" w:sz="4" w:space="0" w:color="auto"/>
            </w:tcBorders>
            <w:hideMark/>
          </w:tcPr>
          <w:p w14:paraId="4BBD75CF" w14:textId="77777777" w:rsidR="006875E3" w:rsidRDefault="006875E3" w:rsidP="002E2149">
            <w:pPr>
              <w:spacing w:line="360" w:lineRule="auto"/>
              <w:ind w:right="-13"/>
              <w:jc w:val="both"/>
              <w:rPr>
                <w:szCs w:val="26"/>
              </w:rPr>
            </w:pPr>
            <w:r>
              <w:rPr>
                <w:szCs w:val="26"/>
              </w:rPr>
              <w:t>Được em nhé, em có thể lưu lại thông tin, anh có thể cho em thông tin trong mức độ được cho phép của anh.</w:t>
            </w:r>
          </w:p>
        </w:tc>
      </w:tr>
      <w:tr w:rsidR="006875E3" w14:paraId="72A1EA38" w14:textId="77777777" w:rsidTr="002E2149">
        <w:trPr>
          <w:trHeight w:val="113"/>
        </w:trPr>
        <w:tc>
          <w:tcPr>
            <w:tcW w:w="2250" w:type="dxa"/>
            <w:tcBorders>
              <w:top w:val="single" w:sz="4" w:space="0" w:color="auto"/>
              <w:left w:val="single" w:sz="4" w:space="0" w:color="auto"/>
              <w:bottom w:val="single" w:sz="4" w:space="0" w:color="auto"/>
              <w:right w:val="single" w:sz="4" w:space="0" w:color="auto"/>
            </w:tcBorders>
            <w:vAlign w:val="center"/>
            <w:hideMark/>
          </w:tcPr>
          <w:p w14:paraId="211FFB73" w14:textId="77777777" w:rsidR="006875E3" w:rsidRDefault="006875E3" w:rsidP="002E2149">
            <w:pPr>
              <w:spacing w:before="120" w:line="360" w:lineRule="auto"/>
              <w:jc w:val="center"/>
              <w:rPr>
                <w:sz w:val="28"/>
              </w:rPr>
            </w:pPr>
            <w:r>
              <w:rPr>
                <w:szCs w:val="26"/>
              </w:rPr>
              <w:lastRenderedPageBreak/>
              <w:t>Hoàng Nhật Tân</w:t>
            </w:r>
          </w:p>
        </w:tc>
        <w:tc>
          <w:tcPr>
            <w:tcW w:w="4050" w:type="dxa"/>
            <w:tcBorders>
              <w:top w:val="single" w:sz="4" w:space="0" w:color="auto"/>
              <w:left w:val="single" w:sz="4" w:space="0" w:color="auto"/>
              <w:bottom w:val="single" w:sz="4" w:space="0" w:color="auto"/>
              <w:right w:val="single" w:sz="4" w:space="0" w:color="auto"/>
            </w:tcBorders>
            <w:hideMark/>
          </w:tcPr>
          <w:p w14:paraId="62FE3E3F" w14:textId="77777777" w:rsidR="006875E3" w:rsidRDefault="006875E3" w:rsidP="002E2149">
            <w:pPr>
              <w:spacing w:line="360" w:lineRule="auto"/>
              <w:jc w:val="both"/>
              <w:rPr>
                <w:szCs w:val="26"/>
              </w:rPr>
            </w:pPr>
            <w:r>
              <w:t>Khi đến với cửa hàng có đa dạng loại sản phẩm, khách hàng có thể xem sản phẩm trên website hoặc đến trực tiếp cửa hàng mua, khách hàng thanh toán bằng tiền mặt hoặc thẻ tín dụng đều được.</w:t>
            </w:r>
          </w:p>
        </w:tc>
        <w:tc>
          <w:tcPr>
            <w:tcW w:w="4590" w:type="dxa"/>
            <w:tcBorders>
              <w:top w:val="single" w:sz="4" w:space="0" w:color="auto"/>
              <w:left w:val="single" w:sz="4" w:space="0" w:color="auto"/>
              <w:bottom w:val="single" w:sz="4" w:space="0" w:color="auto"/>
              <w:right w:val="single" w:sz="4" w:space="0" w:color="auto"/>
            </w:tcBorders>
            <w:hideMark/>
          </w:tcPr>
          <w:p w14:paraId="4EA6DE10" w14:textId="77777777" w:rsidR="006875E3" w:rsidRDefault="006875E3" w:rsidP="002E2149">
            <w:pPr>
              <w:spacing w:line="360" w:lineRule="auto"/>
              <w:ind w:right="-13"/>
              <w:jc w:val="both"/>
              <w:rPr>
                <w:szCs w:val="26"/>
              </w:rPr>
            </w:pPr>
            <w:r>
              <w:t>Cửa hàng cung cấp cho khách đa dạng các loại sản phẩm khách hàng có thể xem sản phẩm trên website hoặc đến trực tiếp cửa hàng mua, khách hàng thanh toán bằng nhiều phương thức như thẻ tín dụng, ví điện tử hoặc tiền mặt</w:t>
            </w:r>
          </w:p>
        </w:tc>
      </w:tr>
      <w:tr w:rsidR="006875E3" w14:paraId="0CE0B871" w14:textId="77777777" w:rsidTr="002E2149">
        <w:trPr>
          <w:trHeight w:val="113"/>
        </w:trPr>
        <w:tc>
          <w:tcPr>
            <w:tcW w:w="2250" w:type="dxa"/>
            <w:tcBorders>
              <w:top w:val="single" w:sz="4" w:space="0" w:color="auto"/>
              <w:left w:val="single" w:sz="4" w:space="0" w:color="auto"/>
              <w:bottom w:val="single" w:sz="4" w:space="0" w:color="auto"/>
              <w:right w:val="single" w:sz="4" w:space="0" w:color="auto"/>
            </w:tcBorders>
            <w:vAlign w:val="center"/>
            <w:hideMark/>
          </w:tcPr>
          <w:p w14:paraId="48A36173" w14:textId="77777777" w:rsidR="006875E3" w:rsidRDefault="006875E3" w:rsidP="002E2149">
            <w:pPr>
              <w:spacing w:before="120" w:line="360" w:lineRule="auto"/>
              <w:jc w:val="center"/>
              <w:rPr>
                <w:sz w:val="28"/>
              </w:rPr>
            </w:pPr>
            <w:r>
              <w:rPr>
                <w:szCs w:val="26"/>
              </w:rPr>
              <w:t>Hoàng Nhật Tân</w:t>
            </w:r>
          </w:p>
        </w:tc>
        <w:tc>
          <w:tcPr>
            <w:tcW w:w="4050" w:type="dxa"/>
            <w:tcBorders>
              <w:top w:val="single" w:sz="4" w:space="0" w:color="auto"/>
              <w:left w:val="single" w:sz="4" w:space="0" w:color="auto"/>
              <w:bottom w:val="single" w:sz="4" w:space="0" w:color="auto"/>
              <w:right w:val="single" w:sz="4" w:space="0" w:color="auto"/>
            </w:tcBorders>
            <w:hideMark/>
          </w:tcPr>
          <w:p w14:paraId="3EDE6367" w14:textId="77777777" w:rsidR="006875E3" w:rsidRDefault="006875E3" w:rsidP="002E2149">
            <w:pPr>
              <w:spacing w:line="360" w:lineRule="auto"/>
              <w:jc w:val="both"/>
              <w:rPr>
                <w:szCs w:val="26"/>
              </w:rPr>
            </w:pPr>
            <w:r>
              <w:t>Làm thế nào để quản lí được tất cả các hóa đơn ạ</w:t>
            </w:r>
          </w:p>
        </w:tc>
        <w:tc>
          <w:tcPr>
            <w:tcW w:w="4590" w:type="dxa"/>
            <w:tcBorders>
              <w:top w:val="single" w:sz="4" w:space="0" w:color="auto"/>
              <w:left w:val="single" w:sz="4" w:space="0" w:color="auto"/>
              <w:bottom w:val="single" w:sz="4" w:space="0" w:color="auto"/>
              <w:right w:val="single" w:sz="4" w:space="0" w:color="auto"/>
            </w:tcBorders>
            <w:hideMark/>
          </w:tcPr>
          <w:p w14:paraId="74982C19" w14:textId="77777777" w:rsidR="006875E3" w:rsidRDefault="006875E3" w:rsidP="002E2149">
            <w:pPr>
              <w:spacing w:line="360" w:lineRule="auto"/>
              <w:ind w:right="-13"/>
              <w:jc w:val="both"/>
              <w:rPr>
                <w:szCs w:val="26"/>
              </w:rPr>
            </w:pPr>
            <w:r>
              <w:t>Nhân viên bán hàng có nhiệm vụ quản lí hóa đơn từ việc lập hóa đơn, sửa hóa đơn, xóa hóa đơn cho đến in hóa đơn. Để làm được việc này cần thông qua website của hệ thống.</w:t>
            </w:r>
          </w:p>
        </w:tc>
      </w:tr>
      <w:tr w:rsidR="006875E3" w14:paraId="7C33EC79" w14:textId="77777777" w:rsidTr="002E2149">
        <w:trPr>
          <w:trHeight w:val="113"/>
        </w:trPr>
        <w:tc>
          <w:tcPr>
            <w:tcW w:w="2250" w:type="dxa"/>
            <w:tcBorders>
              <w:top w:val="single" w:sz="4" w:space="0" w:color="auto"/>
              <w:left w:val="single" w:sz="4" w:space="0" w:color="auto"/>
              <w:bottom w:val="single" w:sz="4" w:space="0" w:color="auto"/>
              <w:right w:val="single" w:sz="4" w:space="0" w:color="auto"/>
            </w:tcBorders>
            <w:vAlign w:val="center"/>
            <w:hideMark/>
          </w:tcPr>
          <w:p w14:paraId="2410762F" w14:textId="77777777" w:rsidR="006875E3" w:rsidRDefault="006875E3" w:rsidP="002E2149">
            <w:pPr>
              <w:spacing w:before="120" w:line="360" w:lineRule="auto"/>
              <w:jc w:val="center"/>
              <w:rPr>
                <w:sz w:val="28"/>
              </w:rPr>
            </w:pPr>
            <w:r>
              <w:rPr>
                <w:szCs w:val="26"/>
              </w:rPr>
              <w:t>Hoàng Nhật Tân</w:t>
            </w:r>
          </w:p>
        </w:tc>
        <w:tc>
          <w:tcPr>
            <w:tcW w:w="4050" w:type="dxa"/>
            <w:tcBorders>
              <w:top w:val="single" w:sz="4" w:space="0" w:color="auto"/>
              <w:left w:val="single" w:sz="4" w:space="0" w:color="auto"/>
              <w:bottom w:val="single" w:sz="4" w:space="0" w:color="auto"/>
              <w:right w:val="single" w:sz="4" w:space="0" w:color="auto"/>
            </w:tcBorders>
            <w:hideMark/>
          </w:tcPr>
          <w:p w14:paraId="2692A638" w14:textId="77777777" w:rsidR="006875E3" w:rsidRDefault="006875E3" w:rsidP="002E2149">
            <w:pPr>
              <w:spacing w:line="360" w:lineRule="auto"/>
              <w:jc w:val="both"/>
              <w:rPr>
                <w:szCs w:val="26"/>
              </w:rPr>
            </w:pPr>
            <w:r>
              <w:t>Sản phẩm của cửa hàng được kiểm soát và quản lí như thế nào ạ?</w:t>
            </w:r>
          </w:p>
        </w:tc>
        <w:tc>
          <w:tcPr>
            <w:tcW w:w="4590" w:type="dxa"/>
            <w:tcBorders>
              <w:top w:val="single" w:sz="4" w:space="0" w:color="auto"/>
              <w:left w:val="single" w:sz="4" w:space="0" w:color="auto"/>
              <w:bottom w:val="single" w:sz="4" w:space="0" w:color="auto"/>
              <w:right w:val="single" w:sz="4" w:space="0" w:color="auto"/>
            </w:tcBorders>
            <w:hideMark/>
          </w:tcPr>
          <w:p w14:paraId="62FF6E36" w14:textId="77777777" w:rsidR="006875E3" w:rsidRDefault="006875E3" w:rsidP="002E2149">
            <w:pPr>
              <w:spacing w:line="360" w:lineRule="auto"/>
              <w:ind w:right="-13"/>
              <w:jc w:val="both"/>
              <w:rPr>
                <w:szCs w:val="26"/>
              </w:rPr>
            </w:pPr>
            <w:r>
              <w:t>Nhân viên kho sẽ chịu trách nhiệm về phần này. Họ có quyền truy cập vào hệ thống với tư cách nhân viên và quản lí nhập xuất trên đó như: thời gian, số lượng, lập phiếu kho, cập nhật các thông tin sản phẩm.</w:t>
            </w:r>
          </w:p>
        </w:tc>
      </w:tr>
      <w:tr w:rsidR="006875E3" w14:paraId="3455FFB4" w14:textId="77777777" w:rsidTr="002E2149">
        <w:trPr>
          <w:trHeight w:val="113"/>
        </w:trPr>
        <w:tc>
          <w:tcPr>
            <w:tcW w:w="2250" w:type="dxa"/>
            <w:tcBorders>
              <w:top w:val="single" w:sz="4" w:space="0" w:color="auto"/>
              <w:left w:val="single" w:sz="4" w:space="0" w:color="auto"/>
              <w:bottom w:val="single" w:sz="4" w:space="0" w:color="auto"/>
              <w:right w:val="single" w:sz="4" w:space="0" w:color="auto"/>
            </w:tcBorders>
            <w:vAlign w:val="center"/>
            <w:hideMark/>
          </w:tcPr>
          <w:p w14:paraId="6F03DC82" w14:textId="77777777" w:rsidR="006875E3" w:rsidRDefault="006875E3" w:rsidP="002E2149">
            <w:pPr>
              <w:spacing w:before="120" w:line="360" w:lineRule="auto"/>
              <w:jc w:val="center"/>
              <w:rPr>
                <w:sz w:val="28"/>
              </w:rPr>
            </w:pPr>
            <w:r>
              <w:rPr>
                <w:szCs w:val="26"/>
              </w:rPr>
              <w:t>Hoàng Nhật Tân</w:t>
            </w:r>
          </w:p>
        </w:tc>
        <w:tc>
          <w:tcPr>
            <w:tcW w:w="4050" w:type="dxa"/>
            <w:tcBorders>
              <w:top w:val="single" w:sz="4" w:space="0" w:color="auto"/>
              <w:left w:val="single" w:sz="4" w:space="0" w:color="auto"/>
              <w:bottom w:val="single" w:sz="4" w:space="0" w:color="auto"/>
              <w:right w:val="single" w:sz="4" w:space="0" w:color="auto"/>
            </w:tcBorders>
            <w:hideMark/>
          </w:tcPr>
          <w:p w14:paraId="022F5F7E" w14:textId="77777777" w:rsidR="006875E3" w:rsidRDefault="006875E3" w:rsidP="002E2149">
            <w:pPr>
              <w:spacing w:line="360" w:lineRule="auto"/>
              <w:jc w:val="both"/>
              <w:rPr>
                <w:szCs w:val="26"/>
              </w:rPr>
            </w:pPr>
            <w:r>
              <w:t>Quản lí cửa hàng đó có nhiệm vụ là gì ạ?</w:t>
            </w:r>
          </w:p>
        </w:tc>
        <w:tc>
          <w:tcPr>
            <w:tcW w:w="4590" w:type="dxa"/>
            <w:tcBorders>
              <w:top w:val="single" w:sz="4" w:space="0" w:color="auto"/>
              <w:left w:val="single" w:sz="4" w:space="0" w:color="auto"/>
              <w:bottom w:val="single" w:sz="4" w:space="0" w:color="auto"/>
              <w:right w:val="single" w:sz="4" w:space="0" w:color="auto"/>
            </w:tcBorders>
            <w:hideMark/>
          </w:tcPr>
          <w:p w14:paraId="6E6F066A" w14:textId="77777777" w:rsidR="006875E3" w:rsidRDefault="006875E3" w:rsidP="002E2149">
            <w:pPr>
              <w:spacing w:line="360" w:lineRule="auto"/>
              <w:ind w:right="-13"/>
              <w:jc w:val="both"/>
              <w:rPr>
                <w:szCs w:val="26"/>
              </w:rPr>
            </w:pPr>
            <w:r>
              <w:t>Quản lí sẽ có một quyền riêng, cao hơn trên hệ thống. Đó là có thể xem tất cả các hóa đơn và sửa các thông tin về sản phẩm, cũng như tình trạng kho của các sản phẩm đó. Ngoài ra, họ còn có thể quản lí các nhân viên, quản lí tài khoản của nhân viên, xem thống kê doanh thu.</w:t>
            </w:r>
          </w:p>
        </w:tc>
      </w:tr>
      <w:tr w:rsidR="006875E3" w14:paraId="1442B2FA" w14:textId="77777777" w:rsidTr="002E2149">
        <w:trPr>
          <w:trHeight w:val="113"/>
        </w:trPr>
        <w:tc>
          <w:tcPr>
            <w:tcW w:w="2250" w:type="dxa"/>
            <w:tcBorders>
              <w:top w:val="single" w:sz="4" w:space="0" w:color="auto"/>
              <w:left w:val="single" w:sz="4" w:space="0" w:color="auto"/>
              <w:bottom w:val="single" w:sz="4" w:space="0" w:color="auto"/>
              <w:right w:val="single" w:sz="4" w:space="0" w:color="auto"/>
            </w:tcBorders>
            <w:vAlign w:val="center"/>
            <w:hideMark/>
          </w:tcPr>
          <w:p w14:paraId="623F7C39" w14:textId="77777777" w:rsidR="006875E3" w:rsidRDefault="006875E3" w:rsidP="002E2149">
            <w:pPr>
              <w:spacing w:before="120" w:line="360" w:lineRule="auto"/>
              <w:jc w:val="center"/>
              <w:rPr>
                <w:sz w:val="28"/>
              </w:rPr>
            </w:pPr>
            <w:r>
              <w:rPr>
                <w:szCs w:val="26"/>
              </w:rPr>
              <w:t>Hoàng Nhật Tân</w:t>
            </w:r>
          </w:p>
        </w:tc>
        <w:tc>
          <w:tcPr>
            <w:tcW w:w="4050" w:type="dxa"/>
            <w:tcBorders>
              <w:top w:val="single" w:sz="4" w:space="0" w:color="auto"/>
              <w:left w:val="single" w:sz="4" w:space="0" w:color="auto"/>
              <w:bottom w:val="single" w:sz="4" w:space="0" w:color="auto"/>
              <w:right w:val="single" w:sz="4" w:space="0" w:color="auto"/>
            </w:tcBorders>
            <w:hideMark/>
          </w:tcPr>
          <w:p w14:paraId="388D7CC3" w14:textId="77777777" w:rsidR="006875E3" w:rsidRDefault="006875E3" w:rsidP="002E2149">
            <w:pPr>
              <w:spacing w:line="360" w:lineRule="auto"/>
              <w:jc w:val="both"/>
              <w:rPr>
                <w:szCs w:val="26"/>
              </w:rPr>
            </w:pPr>
            <w:r>
              <w:t xml:space="preserve">Nhân viên tạo tài khoản ra sao ạ? </w:t>
            </w:r>
          </w:p>
        </w:tc>
        <w:tc>
          <w:tcPr>
            <w:tcW w:w="4590" w:type="dxa"/>
            <w:tcBorders>
              <w:top w:val="single" w:sz="4" w:space="0" w:color="auto"/>
              <w:left w:val="single" w:sz="4" w:space="0" w:color="auto"/>
              <w:bottom w:val="single" w:sz="4" w:space="0" w:color="auto"/>
              <w:right w:val="single" w:sz="4" w:space="0" w:color="auto"/>
            </w:tcBorders>
            <w:hideMark/>
          </w:tcPr>
          <w:p w14:paraId="26F80774" w14:textId="77777777" w:rsidR="006875E3" w:rsidRDefault="006875E3" w:rsidP="002E2149">
            <w:pPr>
              <w:spacing w:line="360" w:lineRule="auto"/>
              <w:ind w:right="-13"/>
              <w:jc w:val="both"/>
              <w:rPr>
                <w:szCs w:val="26"/>
              </w:rPr>
            </w:pPr>
            <w:r>
              <w:t>Nhân viên mới vào được quản lí cửa hàng tạo tài khoản cho và mỗi ngày làm việc, nhân viên đều điểm danh trên hệ thống.</w:t>
            </w:r>
          </w:p>
        </w:tc>
      </w:tr>
    </w:tbl>
    <w:p w14:paraId="4173A277" w14:textId="77777777" w:rsidR="006875E3" w:rsidRPr="000438E3" w:rsidRDefault="006875E3" w:rsidP="00940907">
      <w:pPr>
        <w:pStyle w:val="Tiumccp1"/>
        <w:jc w:val="both"/>
        <w:rPr>
          <w:szCs w:val="26"/>
        </w:rPr>
      </w:pPr>
    </w:p>
    <w:p w14:paraId="1F10F8F6" w14:textId="69D4BFFA" w:rsidR="00D4028D" w:rsidRPr="000438E3" w:rsidRDefault="00C463B7" w:rsidP="00940907">
      <w:pPr>
        <w:pStyle w:val="Tiumccp2"/>
        <w:spacing w:before="120"/>
        <w:rPr>
          <w:b w:val="0"/>
          <w:vanish/>
        </w:rPr>
      </w:pPr>
      <w:r>
        <w:rPr>
          <w:b w:val="0"/>
          <w:szCs w:val="28"/>
        </w:rPr>
        <w:br w:type="page"/>
      </w:r>
    </w:p>
    <w:p w14:paraId="4DE78D3A" w14:textId="01A3CCBE" w:rsidR="00A55035" w:rsidRPr="000438E3" w:rsidRDefault="005E75F4" w:rsidP="00940907">
      <w:pPr>
        <w:pStyle w:val="Tiumccp1"/>
        <w:spacing w:after="0"/>
        <w:rPr>
          <w:szCs w:val="26"/>
        </w:rPr>
      </w:pPr>
      <w:bookmarkStart w:id="14" w:name="_Toc92746841"/>
      <w:r>
        <w:rPr>
          <w:szCs w:val="26"/>
        </w:rPr>
        <w:t>1.3</w:t>
      </w:r>
      <w:r w:rsidR="00177B8D" w:rsidRPr="000438E3">
        <w:rPr>
          <w:szCs w:val="26"/>
        </w:rPr>
        <w:t xml:space="preserve"> </w:t>
      </w:r>
      <w:r w:rsidR="00C0172E" w:rsidRPr="000438E3">
        <w:rPr>
          <w:szCs w:val="26"/>
        </w:rPr>
        <w:t>Đặc tả hệ thống:</w:t>
      </w:r>
      <w:bookmarkEnd w:id="14"/>
    </w:p>
    <w:p w14:paraId="61098CA1" w14:textId="4B59607C" w:rsidR="00AF6153" w:rsidRPr="00AF6153" w:rsidRDefault="00AF6153" w:rsidP="002C4278">
      <w:pPr>
        <w:pStyle w:val="Nidungvnbn"/>
        <w:rPr>
          <w:b/>
        </w:rPr>
      </w:pPr>
      <w:r w:rsidRPr="00AF6153">
        <w:t>Một cửa hàng cần tự động hóa trong quy trình quản lý. Do đó nhu cầu xây dựng phần mềm quản lý bán hàng là một nhu cầu tất yếu.</w:t>
      </w:r>
      <w:r>
        <w:t xml:space="preserve"> Sau khi tìm hiểu nhóm</w:t>
      </w:r>
      <w:r w:rsidRPr="00AF6153">
        <w:t xml:space="preserve"> đã nắm được những thông tin chính cần xây dựng cho phần mềm quản lý bán hàng như sau:</w:t>
      </w:r>
    </w:p>
    <w:p w14:paraId="288D0303" w14:textId="012AE886" w:rsidR="00AF6153" w:rsidRPr="00AF6153" w:rsidRDefault="00AF6153" w:rsidP="000B5B16">
      <w:pPr>
        <w:pStyle w:val="Nidungvnbn"/>
        <w:numPr>
          <w:ilvl w:val="0"/>
          <w:numId w:val="5"/>
        </w:numPr>
        <w:rPr>
          <w:b/>
        </w:rPr>
      </w:pPr>
      <w:r w:rsidRPr="00AF6153">
        <w:t>Bán hàng</w:t>
      </w:r>
      <w:r w:rsidR="002C4278">
        <w:t>:</w:t>
      </w:r>
    </w:p>
    <w:p w14:paraId="44B95B16" w14:textId="77777777" w:rsidR="00AF6153" w:rsidRPr="00AF6153" w:rsidRDefault="00AF6153" w:rsidP="002C4278">
      <w:pPr>
        <w:pStyle w:val="Nidungvnbn"/>
        <w:rPr>
          <w:b/>
        </w:rPr>
      </w:pPr>
      <w:r w:rsidRPr="00AF6153">
        <w:t>Nhân viên nhập mã, hoặc tên sản phẩm, số lượng cần bán cho khách hàng và bấm thanh toán. Số lượng sản phẩm tồn trong kho cũng sẽ được trừ theo hóa đơn.</w:t>
      </w:r>
    </w:p>
    <w:p w14:paraId="0A47E9A5" w14:textId="544ACF66" w:rsidR="00AF6153" w:rsidRPr="00AF6153" w:rsidRDefault="00AF6153" w:rsidP="000B5B16">
      <w:pPr>
        <w:pStyle w:val="Nidungvnbn"/>
        <w:numPr>
          <w:ilvl w:val="0"/>
          <w:numId w:val="5"/>
        </w:numPr>
        <w:rPr>
          <w:b/>
        </w:rPr>
      </w:pPr>
      <w:r w:rsidRPr="00AF6153">
        <w:t>Quản lý hóa đơn</w:t>
      </w:r>
      <w:r w:rsidR="002C4278">
        <w:t>:</w:t>
      </w:r>
    </w:p>
    <w:p w14:paraId="03DB2753" w14:textId="77777777" w:rsidR="00AF6153" w:rsidRPr="00AF6153" w:rsidRDefault="00AF6153" w:rsidP="002C4278">
      <w:pPr>
        <w:pStyle w:val="Nidungvnbn"/>
        <w:rPr>
          <w:b/>
        </w:rPr>
      </w:pPr>
      <w:r w:rsidRPr="00AF6153">
        <w:t>Tất cả thông tin về các sản phẩm bán cho khách hàng, mã hàng, số lượng, tiền đã thanh toán và tên nhân viên thanh toán. Có thể tìm kiếm theo mã hóa đơn, tên khách hàng hoặc xuất hóa đơn.</w:t>
      </w:r>
    </w:p>
    <w:p w14:paraId="1D016962" w14:textId="3272D4E4" w:rsidR="00AF6153" w:rsidRPr="00AF6153" w:rsidRDefault="00AF6153" w:rsidP="000B5B16">
      <w:pPr>
        <w:pStyle w:val="Nidungvnbn"/>
        <w:numPr>
          <w:ilvl w:val="0"/>
          <w:numId w:val="5"/>
        </w:numPr>
        <w:rPr>
          <w:b/>
        </w:rPr>
      </w:pPr>
      <w:r w:rsidRPr="00AF6153">
        <w:t>Quản lý nhập kho</w:t>
      </w:r>
      <w:r w:rsidR="002C4278">
        <w:t>:</w:t>
      </w:r>
    </w:p>
    <w:p w14:paraId="5A349843" w14:textId="77777777" w:rsidR="00AF6153" w:rsidRPr="00AF6153" w:rsidRDefault="00AF6153" w:rsidP="002C4278">
      <w:pPr>
        <w:pStyle w:val="Nidungvnbn"/>
        <w:rPr>
          <w:b/>
        </w:rPr>
      </w:pPr>
      <w:r w:rsidRPr="00AF6153">
        <w:t>Chức năng này dùng cho việc nhập thông tin về sản phẩm, số lượng mỗi khi có hàng mới để chuyển vào kho hàng. Có thể thêm sửa xóa, tìm kiếm hoặc xuất file excel.</w:t>
      </w:r>
    </w:p>
    <w:p w14:paraId="67DF80F5" w14:textId="288D9B89" w:rsidR="00AF6153" w:rsidRPr="00AF6153" w:rsidRDefault="00AF6153" w:rsidP="000B5B16">
      <w:pPr>
        <w:pStyle w:val="Nidungvnbn"/>
        <w:numPr>
          <w:ilvl w:val="0"/>
          <w:numId w:val="5"/>
        </w:numPr>
        <w:rPr>
          <w:b/>
        </w:rPr>
      </w:pPr>
      <w:r w:rsidRPr="00AF6153">
        <w:t>Quản lý tồn kho</w:t>
      </w:r>
      <w:r w:rsidR="002C4278">
        <w:t>:</w:t>
      </w:r>
    </w:p>
    <w:p w14:paraId="04632FCB" w14:textId="77777777" w:rsidR="00AF6153" w:rsidRPr="00AF6153" w:rsidRDefault="00AF6153" w:rsidP="002C4278">
      <w:pPr>
        <w:pStyle w:val="Nidungvnbn"/>
        <w:rPr>
          <w:b/>
        </w:rPr>
      </w:pPr>
      <w:r w:rsidRPr="00AF6153">
        <w:t>Chức năng này quản lý thông tin về số lượng hàng hóa còn trong kho hoặc để điều chỉnh giá bán, khuyến mãi giảm giá nếu có.</w:t>
      </w:r>
    </w:p>
    <w:p w14:paraId="21C7F11E" w14:textId="3B09B602" w:rsidR="00AF6153" w:rsidRPr="00AF6153" w:rsidRDefault="00AF6153" w:rsidP="000B5B16">
      <w:pPr>
        <w:pStyle w:val="Nidungvnbn"/>
        <w:numPr>
          <w:ilvl w:val="0"/>
          <w:numId w:val="5"/>
        </w:numPr>
        <w:rPr>
          <w:b/>
        </w:rPr>
      </w:pPr>
      <w:r w:rsidRPr="00AF6153">
        <w:t>Quản lý sản phẩm</w:t>
      </w:r>
      <w:r w:rsidR="002C4278">
        <w:t>:</w:t>
      </w:r>
    </w:p>
    <w:p w14:paraId="0E79CD8A" w14:textId="77777777" w:rsidR="00AF6153" w:rsidRPr="00AF6153" w:rsidRDefault="00AF6153" w:rsidP="002C4278">
      <w:pPr>
        <w:pStyle w:val="Nidungvnbn"/>
        <w:rPr>
          <w:b/>
        </w:rPr>
      </w:pPr>
      <w:r w:rsidRPr="00AF6153">
        <w:t>Dùng để quản lý loại sản phẩm ví dụ như: nước ngọt, trà, kẹo… mã sản phẩm sẽ được tạo tự động dựa trên các loại sản phẩm này. Và quản lý đơn vị hàng hóa như: hộp, thùng, chai.</w:t>
      </w:r>
    </w:p>
    <w:p w14:paraId="2851DC96" w14:textId="4306A9D4" w:rsidR="00AF6153" w:rsidRPr="00AF6153" w:rsidRDefault="00AF6153" w:rsidP="000B5B16">
      <w:pPr>
        <w:pStyle w:val="Nidungvnbn"/>
        <w:numPr>
          <w:ilvl w:val="0"/>
          <w:numId w:val="5"/>
        </w:numPr>
        <w:rPr>
          <w:b/>
        </w:rPr>
      </w:pPr>
      <w:r w:rsidRPr="00AF6153">
        <w:t>Quản lý thông tin về công ty, cửa hàng</w:t>
      </w:r>
      <w:r w:rsidR="002C4278">
        <w:t>:</w:t>
      </w:r>
    </w:p>
    <w:p w14:paraId="67882EF2" w14:textId="5E93163E" w:rsidR="00AF6153" w:rsidRPr="00AF6153" w:rsidRDefault="00AF6153" w:rsidP="002C4278">
      <w:pPr>
        <w:pStyle w:val="Nidungvnbn"/>
        <w:rPr>
          <w:b/>
        </w:rPr>
      </w:pPr>
      <w:r w:rsidRPr="00AF6153">
        <w:t>Chỉ quản trị viên mới có thể truy cập chức năng này, phần này cho phép admin có thể</w:t>
      </w:r>
      <w:r w:rsidR="00C27CF2">
        <w:t>:</w:t>
      </w:r>
    </w:p>
    <w:p w14:paraId="6E7DEC8D" w14:textId="77777777" w:rsidR="00AF6153" w:rsidRPr="00AF6153" w:rsidRDefault="00AF6153" w:rsidP="002C4278">
      <w:pPr>
        <w:pStyle w:val="Nidungvnbn"/>
        <w:rPr>
          <w:b/>
        </w:rPr>
      </w:pPr>
      <w:r w:rsidRPr="00AF6153">
        <w:t xml:space="preserve">   - Quản lý thông tin về cửa hàng in trên hóa đơn bán hàng: tên cửa hàng, số điện thoại, địa chỉ kể cả logo phần mềm.</w:t>
      </w:r>
    </w:p>
    <w:p w14:paraId="6FE8D9FA" w14:textId="5F81851A" w:rsidR="00AF6153" w:rsidRPr="00AF6153" w:rsidRDefault="00AF6153" w:rsidP="002C4278">
      <w:pPr>
        <w:pStyle w:val="Nidungvnbn"/>
        <w:rPr>
          <w:b/>
        </w:rPr>
      </w:pPr>
      <w:r w:rsidRPr="00AF6153">
        <w:lastRenderedPageBreak/>
        <w:t xml:space="preserve">  - Quản lý thông tin nhân viên: quản lý tài khoản dùng để đăng nhập của nhân viên, có thể chỉnh sửa thông tin và đổi mật khẩu nếu cần thiết</w:t>
      </w:r>
      <w:r w:rsidR="00A14280">
        <w:t>.</w:t>
      </w:r>
    </w:p>
    <w:p w14:paraId="6EADE632" w14:textId="3B67A67E" w:rsidR="00817F2C" w:rsidRDefault="00E86AE7" w:rsidP="00940907">
      <w:pPr>
        <w:pStyle w:val="Chng"/>
        <w:numPr>
          <w:ilvl w:val="0"/>
          <w:numId w:val="0"/>
        </w:numPr>
        <w:tabs>
          <w:tab w:val="clear" w:pos="6379"/>
        </w:tabs>
        <w:spacing w:after="0"/>
      </w:pPr>
      <w:bookmarkStart w:id="15" w:name="_Toc92746842"/>
      <w:r>
        <w:lastRenderedPageBreak/>
        <w:t xml:space="preserve">CHƯƠNG 2 </w:t>
      </w:r>
      <w:r w:rsidR="00435D85">
        <w:t>-</w:t>
      </w:r>
      <w:r>
        <w:t xml:space="preserve"> </w:t>
      </w:r>
      <w:r w:rsidR="00F3515C">
        <w:t>PHÂN TÍCH YÊU CẦU</w:t>
      </w:r>
      <w:bookmarkEnd w:id="15"/>
    </w:p>
    <w:p w14:paraId="1BB38B9A" w14:textId="4FCC0FEE" w:rsidR="00213BC6" w:rsidRDefault="00CD4209" w:rsidP="00940907">
      <w:pPr>
        <w:pStyle w:val="Tiumccp1"/>
        <w:spacing w:after="0"/>
      </w:pPr>
      <w:bookmarkStart w:id="16" w:name="_Toc92746843"/>
      <w:r w:rsidRPr="00CD4209">
        <w:t>2.1 Đặc tả yêu cầu:</w:t>
      </w:r>
      <w:bookmarkEnd w:id="16"/>
    </w:p>
    <w:p w14:paraId="628C02C3" w14:textId="543FFB77" w:rsidR="00CD4209" w:rsidRPr="00CD4209" w:rsidRDefault="00555B4F" w:rsidP="00940907">
      <w:pPr>
        <w:spacing w:before="120" w:line="360" w:lineRule="auto"/>
        <w:ind w:firstLine="180"/>
        <w:jc w:val="both"/>
        <w:rPr>
          <w:b/>
        </w:rPr>
      </w:pPr>
      <w:r>
        <w:t xml:space="preserve">* </w:t>
      </w:r>
      <w:r w:rsidR="00CD4209" w:rsidRPr="00CD4209">
        <w:t xml:space="preserve">Hệ thống quản lý </w:t>
      </w:r>
      <w:r w:rsidR="00F35F0C">
        <w:t>chuỗi cửa hàng tiện lợi</w:t>
      </w:r>
      <w:r w:rsidR="00CD4209" w:rsidRPr="00CD4209">
        <w:t xml:space="preserve"> được xây dựng với các yêu cầu sau:</w:t>
      </w:r>
    </w:p>
    <w:p w14:paraId="63DCBE2F" w14:textId="7FB24CD8" w:rsidR="00CD4209" w:rsidRPr="00CD4209" w:rsidRDefault="00CD4209" w:rsidP="0056615C">
      <w:pPr>
        <w:spacing w:line="360" w:lineRule="auto"/>
        <w:ind w:firstLine="450"/>
        <w:jc w:val="both"/>
        <w:rPr>
          <w:b/>
        </w:rPr>
      </w:pPr>
      <w:r w:rsidRPr="00CD4209">
        <w:t xml:space="preserve">- </w:t>
      </w:r>
      <w:r w:rsidR="001C0DA1">
        <w:t>Yêu cầu lưu trữ</w:t>
      </w:r>
      <w:r w:rsidRPr="00CD4209">
        <w:t>:</w:t>
      </w:r>
    </w:p>
    <w:p w14:paraId="4B7330E5" w14:textId="2F0DC098" w:rsidR="001C0DA1" w:rsidRDefault="001C0DA1" w:rsidP="002654D5">
      <w:pPr>
        <w:pStyle w:val="ListParagraph"/>
        <w:numPr>
          <w:ilvl w:val="0"/>
          <w:numId w:val="3"/>
        </w:numPr>
        <w:spacing w:line="360" w:lineRule="auto"/>
        <w:jc w:val="both"/>
      </w:pPr>
      <w:r>
        <w:t>Lưu trữ thông tin tài khoản nhân viên.</w:t>
      </w:r>
    </w:p>
    <w:p w14:paraId="1D279065" w14:textId="5D8F1C80" w:rsidR="001C0DA1" w:rsidRDefault="001C0DA1" w:rsidP="002654D5">
      <w:pPr>
        <w:pStyle w:val="ListParagraph"/>
        <w:numPr>
          <w:ilvl w:val="0"/>
          <w:numId w:val="3"/>
        </w:numPr>
        <w:spacing w:line="360" w:lineRule="auto"/>
        <w:jc w:val="both"/>
      </w:pPr>
      <w:r>
        <w:t>Lưu trữ thông tin hóa đơn bán hàng.</w:t>
      </w:r>
    </w:p>
    <w:p w14:paraId="11DB25F2" w14:textId="1C29F23A" w:rsidR="001C0DA1" w:rsidRDefault="001C0DA1" w:rsidP="002654D5">
      <w:pPr>
        <w:pStyle w:val="ListParagraph"/>
        <w:numPr>
          <w:ilvl w:val="0"/>
          <w:numId w:val="3"/>
        </w:numPr>
        <w:spacing w:line="360" w:lineRule="auto"/>
        <w:jc w:val="both"/>
      </w:pPr>
      <w:r>
        <w:t>Lưu trữ thông tin sản phẩm.</w:t>
      </w:r>
    </w:p>
    <w:p w14:paraId="1F4B71AF" w14:textId="77045392" w:rsidR="001C0DA1" w:rsidRDefault="001C0DA1" w:rsidP="002654D5">
      <w:pPr>
        <w:pStyle w:val="ListParagraph"/>
        <w:numPr>
          <w:ilvl w:val="0"/>
          <w:numId w:val="3"/>
        </w:numPr>
        <w:spacing w:line="360" w:lineRule="auto"/>
        <w:jc w:val="both"/>
      </w:pPr>
      <w:r>
        <w:t>Lưu trữ thông tin nhập kho.</w:t>
      </w:r>
    </w:p>
    <w:p w14:paraId="2C5505F7" w14:textId="50CDF498" w:rsidR="001C0DA1" w:rsidRDefault="001C0DA1" w:rsidP="002654D5">
      <w:pPr>
        <w:pStyle w:val="ListParagraph"/>
        <w:numPr>
          <w:ilvl w:val="0"/>
          <w:numId w:val="3"/>
        </w:numPr>
        <w:spacing w:line="360" w:lineRule="auto"/>
        <w:jc w:val="both"/>
      </w:pPr>
      <w:r>
        <w:t>Lưu trữ thông tin tồn kho.</w:t>
      </w:r>
    </w:p>
    <w:p w14:paraId="1E3A174D" w14:textId="6C4779A9" w:rsidR="00572F22" w:rsidRDefault="001C0DA1" w:rsidP="0056615C">
      <w:pPr>
        <w:spacing w:line="360" w:lineRule="auto"/>
        <w:ind w:firstLine="450"/>
        <w:jc w:val="both"/>
        <w:rPr>
          <w:b/>
        </w:rPr>
      </w:pPr>
      <w:r>
        <w:t xml:space="preserve">- </w:t>
      </w:r>
      <w:r w:rsidRPr="001C0DA1">
        <w:t xml:space="preserve">Yêu cầu nghiệp vụ </w:t>
      </w:r>
      <w:r w:rsidR="00572F22">
        <w:t>:</w:t>
      </w:r>
    </w:p>
    <w:p w14:paraId="2DD759E7" w14:textId="77777777" w:rsidR="009775F5" w:rsidRPr="00E55940" w:rsidRDefault="009775F5" w:rsidP="002654D5">
      <w:pPr>
        <w:pStyle w:val="ListParagraph"/>
        <w:numPr>
          <w:ilvl w:val="0"/>
          <w:numId w:val="4"/>
        </w:numPr>
        <w:spacing w:line="360" w:lineRule="auto"/>
        <w:ind w:left="850" w:hanging="425"/>
        <w:jc w:val="both"/>
      </w:pPr>
      <w:r w:rsidRPr="00E55940">
        <w:t>Đăng nhập</w:t>
      </w:r>
    </w:p>
    <w:p w14:paraId="39A0AD70" w14:textId="77777777" w:rsidR="009775F5" w:rsidRDefault="009775F5" w:rsidP="002654D5">
      <w:pPr>
        <w:numPr>
          <w:ilvl w:val="0"/>
          <w:numId w:val="4"/>
        </w:numPr>
        <w:spacing w:line="360" w:lineRule="auto"/>
        <w:ind w:left="850" w:hanging="425"/>
        <w:jc w:val="both"/>
      </w:pPr>
      <w:r>
        <w:t>Bán hàng</w:t>
      </w:r>
      <w:r w:rsidRPr="00A26F6C">
        <w:t>.</w:t>
      </w:r>
    </w:p>
    <w:p w14:paraId="642A7634" w14:textId="77777777" w:rsidR="009775F5" w:rsidRDefault="009775F5" w:rsidP="002654D5">
      <w:pPr>
        <w:numPr>
          <w:ilvl w:val="0"/>
          <w:numId w:val="4"/>
        </w:numPr>
        <w:spacing w:line="360" w:lineRule="auto"/>
        <w:ind w:left="850" w:hanging="425"/>
        <w:jc w:val="both"/>
      </w:pPr>
      <w:r w:rsidRPr="00A26F6C">
        <w:t xml:space="preserve">Quản lý </w:t>
      </w:r>
      <w:r>
        <w:t>hóa đơn</w:t>
      </w:r>
      <w:r w:rsidRPr="00A26F6C">
        <w:t>.</w:t>
      </w:r>
    </w:p>
    <w:p w14:paraId="4C05A4E6" w14:textId="77777777" w:rsidR="009775F5" w:rsidRDefault="009775F5" w:rsidP="002654D5">
      <w:pPr>
        <w:numPr>
          <w:ilvl w:val="0"/>
          <w:numId w:val="4"/>
        </w:numPr>
        <w:spacing w:line="360" w:lineRule="auto"/>
        <w:ind w:left="850" w:hanging="425"/>
        <w:jc w:val="both"/>
      </w:pPr>
      <w:r>
        <w:t>Quản lý nhập kho.</w:t>
      </w:r>
    </w:p>
    <w:p w14:paraId="0F93D6A3" w14:textId="77777777" w:rsidR="009775F5" w:rsidRPr="008778EA" w:rsidRDefault="009775F5" w:rsidP="002654D5">
      <w:pPr>
        <w:numPr>
          <w:ilvl w:val="0"/>
          <w:numId w:val="4"/>
        </w:numPr>
        <w:spacing w:line="360" w:lineRule="auto"/>
        <w:ind w:left="850" w:hanging="425"/>
        <w:jc w:val="both"/>
      </w:pPr>
      <w:r>
        <w:t>Quản lý tồn kho.</w:t>
      </w:r>
    </w:p>
    <w:p w14:paraId="359DDED7" w14:textId="77777777" w:rsidR="009775F5" w:rsidRPr="00A26F6C" w:rsidRDefault="009775F5" w:rsidP="002654D5">
      <w:pPr>
        <w:numPr>
          <w:ilvl w:val="0"/>
          <w:numId w:val="4"/>
        </w:numPr>
        <w:spacing w:line="360" w:lineRule="auto"/>
        <w:ind w:left="850" w:hanging="425"/>
        <w:jc w:val="both"/>
      </w:pPr>
      <w:r w:rsidRPr="00A26F6C">
        <w:t xml:space="preserve">Quản lý </w:t>
      </w:r>
      <w:r>
        <w:t>loại, đơn vị hàng hóa</w:t>
      </w:r>
      <w:r w:rsidRPr="00A26F6C">
        <w:t>.</w:t>
      </w:r>
    </w:p>
    <w:p w14:paraId="5D4C0111" w14:textId="012F1FAD" w:rsidR="00942C9D" w:rsidRDefault="00942C9D" w:rsidP="0056615C">
      <w:pPr>
        <w:spacing w:line="360" w:lineRule="auto"/>
        <w:ind w:left="425"/>
        <w:jc w:val="both"/>
      </w:pPr>
      <w:r>
        <w:t xml:space="preserve">- Yêu cầu </w:t>
      </w:r>
      <w:r w:rsidR="002B6A9D">
        <w:t>hệ thống</w:t>
      </w:r>
      <w:r>
        <w:t>:</w:t>
      </w:r>
    </w:p>
    <w:p w14:paraId="47D1CB42" w14:textId="77777777" w:rsidR="00942C9D" w:rsidRDefault="00942C9D" w:rsidP="002654D5">
      <w:pPr>
        <w:spacing w:line="360" w:lineRule="auto"/>
        <w:ind w:left="425"/>
        <w:jc w:val="both"/>
      </w:pPr>
      <w:r>
        <w:t>•</w:t>
      </w:r>
      <w:r>
        <w:tab/>
        <w:t>Giao diện hệ thống dễ sử dụng, trực quan, thân thiện với mọi người dùng.</w:t>
      </w:r>
    </w:p>
    <w:p w14:paraId="566F73E6" w14:textId="77777777" w:rsidR="00942C9D" w:rsidRDefault="00942C9D" w:rsidP="002654D5">
      <w:pPr>
        <w:spacing w:line="360" w:lineRule="auto"/>
        <w:ind w:left="425"/>
        <w:jc w:val="both"/>
      </w:pPr>
      <w:r>
        <w:t>•</w:t>
      </w:r>
      <w:r>
        <w:tab/>
        <w:t>Cho phép truy cập dữ liệu đa người dùng.</w:t>
      </w:r>
    </w:p>
    <w:p w14:paraId="0CBE1EFE" w14:textId="77777777" w:rsidR="00942C9D" w:rsidRDefault="00942C9D" w:rsidP="002654D5">
      <w:pPr>
        <w:spacing w:line="360" w:lineRule="auto"/>
        <w:ind w:left="425"/>
        <w:jc w:val="both"/>
      </w:pPr>
      <w:r>
        <w:t>•</w:t>
      </w:r>
      <w:r>
        <w:tab/>
        <w:t>Tính bảo mật và độ an toàn cao.</w:t>
      </w:r>
    </w:p>
    <w:p w14:paraId="74B7A0FB" w14:textId="77777777" w:rsidR="00942C9D" w:rsidRDefault="00942C9D" w:rsidP="002654D5">
      <w:pPr>
        <w:spacing w:line="360" w:lineRule="auto"/>
        <w:ind w:left="425"/>
        <w:jc w:val="both"/>
      </w:pPr>
      <w:r>
        <w:t>•</w:t>
      </w:r>
      <w:r>
        <w:tab/>
        <w:t>Tốc độ xử lý của hệ thống nhanh chóng và chính xác.</w:t>
      </w:r>
    </w:p>
    <w:p w14:paraId="02AE692F" w14:textId="43A7AB8E" w:rsidR="00942C9D" w:rsidRDefault="00942C9D" w:rsidP="002654D5">
      <w:pPr>
        <w:spacing w:line="360" w:lineRule="auto"/>
        <w:ind w:left="425"/>
        <w:jc w:val="both"/>
      </w:pPr>
      <w:r>
        <w:t>•</w:t>
      </w:r>
      <w:r>
        <w:tab/>
        <w:t>Người sử dụng phần mềm có thể sẽ không biết nhiều về tin học nhưng vẫn sử dụng một cách dễ dàng nhờ vào sự trợ giúp của hệ thống.</w:t>
      </w:r>
    </w:p>
    <w:p w14:paraId="30CBEAC6" w14:textId="77777777" w:rsidR="00C7366C" w:rsidRPr="00C7366C" w:rsidRDefault="00C7366C" w:rsidP="000B5B16">
      <w:pPr>
        <w:pStyle w:val="ListParagraph"/>
        <w:numPr>
          <w:ilvl w:val="0"/>
          <w:numId w:val="2"/>
        </w:numPr>
        <w:tabs>
          <w:tab w:val="center" w:pos="6379"/>
        </w:tabs>
        <w:spacing w:before="120" w:line="360" w:lineRule="auto"/>
        <w:contextualSpacing w:val="0"/>
        <w:jc w:val="both"/>
        <w:outlineLvl w:val="1"/>
        <w:rPr>
          <w:b/>
          <w:vanish/>
          <w:sz w:val="28"/>
          <w:szCs w:val="28"/>
        </w:rPr>
      </w:pPr>
    </w:p>
    <w:p w14:paraId="3ADB6661" w14:textId="77777777" w:rsidR="00C7366C" w:rsidRPr="00C7366C" w:rsidRDefault="00C7366C" w:rsidP="000B5B16">
      <w:pPr>
        <w:pStyle w:val="ListParagraph"/>
        <w:numPr>
          <w:ilvl w:val="0"/>
          <w:numId w:val="2"/>
        </w:numPr>
        <w:tabs>
          <w:tab w:val="center" w:pos="6379"/>
        </w:tabs>
        <w:spacing w:before="120" w:line="360" w:lineRule="auto"/>
        <w:contextualSpacing w:val="0"/>
        <w:jc w:val="both"/>
        <w:outlineLvl w:val="1"/>
        <w:rPr>
          <w:b/>
          <w:vanish/>
          <w:sz w:val="28"/>
          <w:szCs w:val="28"/>
        </w:rPr>
      </w:pPr>
    </w:p>
    <w:p w14:paraId="46A6B3A9" w14:textId="6C389CD0" w:rsidR="00E004EE" w:rsidRDefault="00F3515C" w:rsidP="00940907">
      <w:pPr>
        <w:pStyle w:val="Tiumccp1"/>
        <w:pageBreakBefore/>
        <w:spacing w:after="0"/>
        <w:jc w:val="both"/>
        <w:outlineLvl w:val="1"/>
      </w:pPr>
      <w:bookmarkStart w:id="17" w:name="_Toc92746844"/>
      <w:r>
        <w:lastRenderedPageBreak/>
        <w:t xml:space="preserve">2.2 </w:t>
      </w:r>
      <w:r w:rsidR="00BA5196">
        <w:t>Xác định các Actor</w:t>
      </w:r>
      <w:r w:rsidR="00817F2C">
        <w:t>:</w:t>
      </w:r>
      <w:bookmarkStart w:id="18" w:name="_Toc387692912"/>
      <w:bookmarkEnd w:id="17"/>
    </w:p>
    <w:tbl>
      <w:tblPr>
        <w:tblStyle w:val="Grid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353"/>
      </w:tblGrid>
      <w:tr w:rsidR="006A39CA" w14:paraId="0CBE0B2F" w14:textId="77777777" w:rsidTr="00146156">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bottom w:val="none" w:sz="0" w:space="0" w:color="auto"/>
              <w:right w:val="none" w:sz="0" w:space="0" w:color="auto"/>
            </w:tcBorders>
            <w:shd w:val="clear" w:color="auto" w:fill="auto"/>
            <w:vAlign w:val="center"/>
          </w:tcPr>
          <w:p w14:paraId="0BADB58E" w14:textId="14535CD0" w:rsidR="006A39CA" w:rsidRPr="00632693" w:rsidRDefault="006A39CA" w:rsidP="00940907">
            <w:pPr>
              <w:pStyle w:val="Nidungvnbn"/>
              <w:spacing w:before="120"/>
              <w:ind w:firstLine="0"/>
              <w:jc w:val="center"/>
            </w:pPr>
            <w:r w:rsidRPr="00632693">
              <w:t>Tác nhân</w:t>
            </w:r>
          </w:p>
        </w:tc>
        <w:tc>
          <w:tcPr>
            <w:tcW w:w="6353" w:type="dxa"/>
            <w:tcBorders>
              <w:top w:val="none" w:sz="0" w:space="0" w:color="auto"/>
              <w:left w:val="none" w:sz="0" w:space="0" w:color="auto"/>
              <w:bottom w:val="none" w:sz="0" w:space="0" w:color="auto"/>
            </w:tcBorders>
            <w:shd w:val="clear" w:color="auto" w:fill="auto"/>
            <w:vAlign w:val="center"/>
          </w:tcPr>
          <w:p w14:paraId="221AD22B" w14:textId="4802200B" w:rsidR="006A39CA" w:rsidRPr="00632693" w:rsidRDefault="006A39CA" w:rsidP="0094090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632693">
              <w:t>Mô tả</w:t>
            </w:r>
          </w:p>
        </w:tc>
      </w:tr>
      <w:tr w:rsidR="006A39CA" w14:paraId="23FDBADF" w14:textId="77777777" w:rsidTr="00146156">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18992301" w14:textId="34E99D7A" w:rsidR="006A39CA" w:rsidRPr="00632693" w:rsidRDefault="003C1656" w:rsidP="00940907">
            <w:pPr>
              <w:pStyle w:val="Nidungvnbn"/>
              <w:spacing w:before="120"/>
              <w:ind w:firstLine="0"/>
              <w:jc w:val="center"/>
            </w:pPr>
            <w:r w:rsidRPr="00632693">
              <w:t>Nhân viên bán hàng</w:t>
            </w:r>
          </w:p>
        </w:tc>
        <w:tc>
          <w:tcPr>
            <w:tcW w:w="6353" w:type="dxa"/>
            <w:shd w:val="clear" w:color="auto" w:fill="auto"/>
            <w:vAlign w:val="center"/>
          </w:tcPr>
          <w:p w14:paraId="1FA3C53F" w14:textId="77777777" w:rsidR="00F35F0C" w:rsidRPr="00632693" w:rsidRDefault="00F35F0C"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rsidRPr="00632693">
              <w:t xml:space="preserve">- Nhập hóa đơn mua hàng bằng cách scan các sản phẩm của khách để hệ thống tự động nhập hóa đơn cho khách. </w:t>
            </w:r>
          </w:p>
          <w:p w14:paraId="45E08F57" w14:textId="6E965EDB" w:rsidR="009A260B" w:rsidRPr="00632693" w:rsidRDefault="00F35F0C"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rsidRPr="00632693">
              <w:t>- Nhân viên bán nhận đúng số tiền đã được tính theo các phương thức thanh toán mà hệ thống có hỗ trợ (tiền mặt, thẻ, ví điện tử)</w:t>
            </w:r>
          </w:p>
        </w:tc>
      </w:tr>
      <w:tr w:rsidR="00CD63AF" w14:paraId="3612453B" w14:textId="77777777" w:rsidTr="00146156">
        <w:trPr>
          <w:trHeight w:val="835"/>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24081FB1" w14:textId="27F5F4F7" w:rsidR="00CD63AF" w:rsidRPr="00632693" w:rsidRDefault="003C1656" w:rsidP="00940907">
            <w:pPr>
              <w:pStyle w:val="Nidungvnbn"/>
              <w:spacing w:before="120"/>
              <w:ind w:firstLine="0"/>
              <w:jc w:val="center"/>
            </w:pPr>
            <w:r w:rsidRPr="00632693">
              <w:t>Nhân viên kho</w:t>
            </w:r>
          </w:p>
        </w:tc>
        <w:tc>
          <w:tcPr>
            <w:tcW w:w="6353" w:type="dxa"/>
            <w:shd w:val="clear" w:color="auto" w:fill="auto"/>
            <w:vAlign w:val="center"/>
          </w:tcPr>
          <w:p w14:paraId="37518366" w14:textId="77777777" w:rsidR="00F35F0C" w:rsidRPr="00632693" w:rsidRDefault="00F35F0C" w:rsidP="00940907">
            <w:pPr>
              <w:spacing w:before="120"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632693">
              <w:rPr>
                <w:szCs w:val="26"/>
              </w:rPr>
              <w:t>- Quản lý thông tin các sản phẩm trên hệ thống</w:t>
            </w:r>
          </w:p>
          <w:p w14:paraId="2135E8F3" w14:textId="77777777" w:rsidR="00F35F0C" w:rsidRPr="00632693" w:rsidRDefault="00F35F0C" w:rsidP="00940907">
            <w:pPr>
              <w:spacing w:before="120"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632693">
              <w:rPr>
                <w:szCs w:val="26"/>
              </w:rPr>
              <w:t xml:space="preserve">- Quản lý thông tin nhập kho bằng cách lập phiếu nhập trên hệ thống. </w:t>
            </w:r>
          </w:p>
          <w:p w14:paraId="66B482FE" w14:textId="61DDD823" w:rsidR="00C40D41" w:rsidRPr="00632693" w:rsidRDefault="00F35F0C" w:rsidP="00940907">
            <w:pPr>
              <w:spacing w:before="120" w:line="360" w:lineRule="auto"/>
              <w:jc w:val="both"/>
              <w:cnfStyle w:val="000000000000" w:firstRow="0" w:lastRow="0" w:firstColumn="0" w:lastColumn="0" w:oddVBand="0" w:evenVBand="0" w:oddHBand="0" w:evenHBand="0" w:firstRowFirstColumn="0" w:firstRowLastColumn="0" w:lastRowFirstColumn="0" w:lastRowLastColumn="0"/>
              <w:rPr>
                <w:b/>
                <w:szCs w:val="26"/>
              </w:rPr>
            </w:pPr>
            <w:r w:rsidRPr="00632693">
              <w:rPr>
                <w:szCs w:val="26"/>
              </w:rPr>
              <w:t>- Lập các báo cáo thể hiện chi tiết thông tin xuất nhập kho của công ty.</w:t>
            </w:r>
          </w:p>
        </w:tc>
      </w:tr>
      <w:tr w:rsidR="00CD63AF" w14:paraId="4D40BC47" w14:textId="77777777" w:rsidTr="00146156">
        <w:trPr>
          <w:cnfStyle w:val="000000100000" w:firstRow="0" w:lastRow="0" w:firstColumn="0" w:lastColumn="0" w:oddVBand="0" w:evenVBand="0" w:oddHBand="1" w:evenHBand="0" w:firstRowFirstColumn="0" w:firstRowLastColumn="0" w:lastRowFirstColumn="0" w:lastRowLastColumn="0"/>
          <w:trHeight w:val="702"/>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4F586B45" w14:textId="2CAC5683" w:rsidR="00CD63AF" w:rsidRPr="00632693" w:rsidRDefault="004B1E51" w:rsidP="00940907">
            <w:pPr>
              <w:pStyle w:val="Nidungvnbn"/>
              <w:spacing w:before="120"/>
              <w:ind w:firstLine="0"/>
              <w:jc w:val="center"/>
            </w:pPr>
            <w:r w:rsidRPr="00632693">
              <w:t>Quản lý cửa hàng</w:t>
            </w:r>
          </w:p>
        </w:tc>
        <w:tc>
          <w:tcPr>
            <w:tcW w:w="6353" w:type="dxa"/>
            <w:shd w:val="clear" w:color="auto" w:fill="auto"/>
            <w:vAlign w:val="center"/>
          </w:tcPr>
          <w:p w14:paraId="686C49A8" w14:textId="77777777" w:rsidR="00F35F0C" w:rsidRPr="00632693" w:rsidRDefault="00F35F0C" w:rsidP="00940907">
            <w:pPr>
              <w:spacing w:before="120"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632693">
              <w:rPr>
                <w:szCs w:val="26"/>
              </w:rPr>
              <w:t xml:space="preserve">- Quản lý thông tin của các nhân viên vào hệ thống. </w:t>
            </w:r>
          </w:p>
          <w:p w14:paraId="5282D49B" w14:textId="456AE83F" w:rsidR="00F35F0C" w:rsidRPr="00632693" w:rsidRDefault="00F35F0C" w:rsidP="00940907">
            <w:pPr>
              <w:spacing w:before="120"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632693">
              <w:rPr>
                <w:szCs w:val="26"/>
              </w:rPr>
              <w:t>- Sắp xếp ca làm việc cho nhân viên hằng tuần.</w:t>
            </w:r>
          </w:p>
          <w:p w14:paraId="12CA0110" w14:textId="50457CD6" w:rsidR="00F35F0C" w:rsidRPr="00632693" w:rsidRDefault="00F35F0C" w:rsidP="00940907">
            <w:pPr>
              <w:spacing w:before="120" w:line="360" w:lineRule="auto"/>
              <w:jc w:val="both"/>
              <w:cnfStyle w:val="000000100000" w:firstRow="0" w:lastRow="0" w:firstColumn="0" w:lastColumn="0" w:oddVBand="0" w:evenVBand="0" w:oddHBand="1" w:evenHBand="0" w:firstRowFirstColumn="0" w:firstRowLastColumn="0" w:lastRowFirstColumn="0" w:lastRowLastColumn="0"/>
              <w:rPr>
                <w:szCs w:val="26"/>
              </w:rPr>
            </w:pPr>
            <w:r w:rsidRPr="00632693">
              <w:rPr>
                <w:szCs w:val="26"/>
              </w:rPr>
              <w:t>- Đánh giá chất lượng làm việc của từng nhân viên trên hệ thống theo hàng tháng.</w:t>
            </w:r>
          </w:p>
          <w:p w14:paraId="0E181740" w14:textId="54F4AE60" w:rsidR="004C3646" w:rsidRPr="00632693" w:rsidRDefault="00F35F0C" w:rsidP="00940907">
            <w:pPr>
              <w:spacing w:before="120" w:line="360" w:lineRule="auto"/>
              <w:jc w:val="both"/>
              <w:cnfStyle w:val="000000100000" w:firstRow="0" w:lastRow="0" w:firstColumn="0" w:lastColumn="0" w:oddVBand="0" w:evenVBand="0" w:oddHBand="1" w:evenHBand="0" w:firstRowFirstColumn="0" w:firstRowLastColumn="0" w:lastRowFirstColumn="0" w:lastRowLastColumn="0"/>
              <w:rPr>
                <w:b/>
                <w:szCs w:val="26"/>
              </w:rPr>
            </w:pPr>
            <w:r w:rsidRPr="00632693">
              <w:rPr>
                <w:szCs w:val="26"/>
              </w:rPr>
              <w:t>- Quản lý các sản phẩm hiện có trên cửa hàng và cập nhật lên hệ thống.</w:t>
            </w:r>
          </w:p>
        </w:tc>
      </w:tr>
      <w:tr w:rsidR="006A39CA" w14:paraId="6A83DA26" w14:textId="77777777" w:rsidTr="00146156">
        <w:trPr>
          <w:trHeight w:val="1416"/>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57F6C3BE" w14:textId="786E6BAE" w:rsidR="006A39CA" w:rsidRPr="00632693" w:rsidRDefault="00005F49" w:rsidP="00940907">
            <w:pPr>
              <w:pStyle w:val="Nidungvnbn"/>
              <w:spacing w:before="120"/>
              <w:ind w:firstLine="0"/>
              <w:jc w:val="center"/>
            </w:pPr>
            <w:r w:rsidRPr="00632693">
              <w:t>Kế toán</w:t>
            </w:r>
          </w:p>
        </w:tc>
        <w:tc>
          <w:tcPr>
            <w:tcW w:w="6353" w:type="dxa"/>
            <w:shd w:val="clear" w:color="auto" w:fill="auto"/>
            <w:vAlign w:val="center"/>
          </w:tcPr>
          <w:p w14:paraId="3E0D18E8" w14:textId="77777777" w:rsidR="00F35F0C" w:rsidRPr="00632693" w:rsidRDefault="00F35F0C" w:rsidP="00940907">
            <w:pPr>
              <w:spacing w:before="120"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632693">
              <w:rPr>
                <w:szCs w:val="26"/>
              </w:rPr>
              <w:t xml:space="preserve">- Thống kê doanh thu hàng tháng và thêm vào hệ thống. </w:t>
            </w:r>
          </w:p>
          <w:p w14:paraId="24D68702" w14:textId="77777777" w:rsidR="00F35F0C" w:rsidRPr="00632693" w:rsidRDefault="00F35F0C" w:rsidP="00940907">
            <w:pPr>
              <w:spacing w:before="120"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632693">
              <w:rPr>
                <w:szCs w:val="26"/>
              </w:rPr>
              <w:t xml:space="preserve">- Lập các báo cáo tài chính của công ty và cập nhật lên hệ thống, </w:t>
            </w:r>
          </w:p>
          <w:p w14:paraId="30C03BD9" w14:textId="4FE37C20" w:rsidR="008A5212" w:rsidRPr="00632693" w:rsidRDefault="00F35F0C" w:rsidP="00940907">
            <w:pPr>
              <w:spacing w:before="120" w:line="360" w:lineRule="auto"/>
              <w:jc w:val="both"/>
              <w:cnfStyle w:val="000000000000" w:firstRow="0" w:lastRow="0" w:firstColumn="0" w:lastColumn="0" w:oddVBand="0" w:evenVBand="0" w:oddHBand="0" w:evenHBand="0" w:firstRowFirstColumn="0" w:firstRowLastColumn="0" w:lastRowFirstColumn="0" w:lastRowLastColumn="0"/>
              <w:rPr>
                <w:szCs w:val="26"/>
              </w:rPr>
            </w:pPr>
            <w:r w:rsidRPr="00632693">
              <w:rPr>
                <w:szCs w:val="26"/>
              </w:rPr>
              <w:t>- Quản lý tiền lương hàng tháng của các nhân viên.</w:t>
            </w:r>
          </w:p>
        </w:tc>
      </w:tr>
      <w:tr w:rsidR="00005F49" w14:paraId="4DB8342F" w14:textId="77777777" w:rsidTr="00146156">
        <w:trPr>
          <w:cnfStyle w:val="000000100000" w:firstRow="0" w:lastRow="0" w:firstColumn="0" w:lastColumn="0" w:oddVBand="0" w:evenVBand="0" w:oddHBand="1" w:evenHBand="0" w:firstRowFirstColumn="0" w:firstRowLastColumn="0" w:lastRowFirstColumn="0" w:lastRowLastColumn="0"/>
          <w:trHeight w:val="1146"/>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4BB216E5" w14:textId="4016CFD0" w:rsidR="00005F49" w:rsidRPr="00632693" w:rsidRDefault="008A6843" w:rsidP="00940907">
            <w:pPr>
              <w:pStyle w:val="Nidungvnbn"/>
              <w:spacing w:before="120"/>
              <w:ind w:firstLine="0"/>
              <w:jc w:val="center"/>
            </w:pPr>
            <w:r w:rsidRPr="00632693">
              <w:lastRenderedPageBreak/>
              <w:t>Q</w:t>
            </w:r>
            <w:r w:rsidR="00521F0C" w:rsidRPr="00632693">
              <w:t xml:space="preserve">uản lý chuỗi </w:t>
            </w:r>
          </w:p>
        </w:tc>
        <w:tc>
          <w:tcPr>
            <w:tcW w:w="6353" w:type="dxa"/>
            <w:shd w:val="clear" w:color="auto" w:fill="auto"/>
            <w:vAlign w:val="center"/>
          </w:tcPr>
          <w:p w14:paraId="06881D8B" w14:textId="77777777" w:rsidR="00F50972" w:rsidRPr="00632693" w:rsidRDefault="00F35F0C"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rsidRPr="00632693">
              <w:t xml:space="preserve">- </w:t>
            </w:r>
            <w:r w:rsidR="00F50972" w:rsidRPr="00632693">
              <w:t>X</w:t>
            </w:r>
            <w:r w:rsidRPr="00632693">
              <w:t>em báo cáo hàng tháng mà các bộ phận gửi về t</w:t>
            </w:r>
          </w:p>
          <w:p w14:paraId="1FA22944" w14:textId="77777777" w:rsidR="00F50972" w:rsidRPr="00632693" w:rsidRDefault="00F50972"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rsidRPr="00632693">
              <w:t>- Lập</w:t>
            </w:r>
            <w:r w:rsidR="00F35F0C" w:rsidRPr="00632693">
              <w:t xml:space="preserve"> bản kế hoạch cho tháng tiếp</w:t>
            </w:r>
            <w:r w:rsidRPr="00632693">
              <w:t xml:space="preserve"> theo và gửi lên trên hệ thống</w:t>
            </w:r>
            <w:r w:rsidR="00F35F0C" w:rsidRPr="00632693">
              <w:t>.</w:t>
            </w:r>
          </w:p>
          <w:p w14:paraId="0A2522E4" w14:textId="53D8DE51" w:rsidR="00B8326A" w:rsidRPr="00632693" w:rsidRDefault="00F50972"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rsidRPr="00632693">
              <w:t>-</w:t>
            </w:r>
            <w:r w:rsidR="00F35F0C" w:rsidRPr="00632693">
              <w:t xml:space="preserve"> </w:t>
            </w:r>
            <w:r w:rsidRPr="00632693">
              <w:t>Q</w:t>
            </w:r>
            <w:r w:rsidR="00F35F0C" w:rsidRPr="00632693">
              <w:t>uản lý</w:t>
            </w:r>
            <w:r w:rsidRPr="00632693">
              <w:t xml:space="preserve"> các</w:t>
            </w:r>
            <w:r w:rsidR="00F35F0C" w:rsidRPr="00632693">
              <w:t xml:space="preserve"> mặc hàng trên hệ thống</w:t>
            </w:r>
          </w:p>
        </w:tc>
      </w:tr>
    </w:tbl>
    <w:p w14:paraId="5DD61C6E" w14:textId="45210FEC" w:rsidR="00206A20" w:rsidRDefault="00AD074A" w:rsidP="00940907">
      <w:pPr>
        <w:pStyle w:val="Bngbiu-nidung"/>
        <w:spacing w:after="0"/>
      </w:pPr>
      <w:bookmarkStart w:id="19" w:name="_Toc92746633"/>
      <w:bookmarkEnd w:id="18"/>
      <w:r>
        <w:t>Bảng 1. Các tác nhân trong hệ thống</w:t>
      </w:r>
      <w:bookmarkEnd w:id="19"/>
    </w:p>
    <w:p w14:paraId="04458BD0" w14:textId="206C9E10" w:rsidR="00DB773B" w:rsidRDefault="00213BC6" w:rsidP="00940907">
      <w:pPr>
        <w:pStyle w:val="Tiumccp1"/>
        <w:pageBreakBefore/>
        <w:jc w:val="both"/>
        <w:outlineLvl w:val="1"/>
      </w:pPr>
      <w:bookmarkStart w:id="20" w:name="_Toc92746845"/>
      <w:r>
        <w:lastRenderedPageBreak/>
        <w:t xml:space="preserve">2.3 </w:t>
      </w:r>
      <w:r w:rsidR="00772985">
        <w:t>Xác định các Use Case</w:t>
      </w:r>
      <w:r w:rsidR="00817F2C">
        <w:t>:</w:t>
      </w:r>
      <w:bookmarkEnd w:id="20"/>
    </w:p>
    <w:tbl>
      <w:tblPr>
        <w:tblStyle w:val="GridTable6Colorful"/>
        <w:tblW w:w="11430" w:type="dxa"/>
        <w:tblInd w:w="-1535" w:type="dxa"/>
        <w:tblLook w:val="04A0" w:firstRow="1" w:lastRow="0" w:firstColumn="1" w:lastColumn="0" w:noHBand="0" w:noVBand="1"/>
      </w:tblPr>
      <w:tblGrid>
        <w:gridCol w:w="900"/>
        <w:gridCol w:w="3040"/>
        <w:gridCol w:w="4970"/>
        <w:gridCol w:w="2520"/>
      </w:tblGrid>
      <w:tr w:rsidR="00772985" w14:paraId="6B7BFC3A" w14:textId="77777777" w:rsidTr="0085025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A394FE7" w14:textId="6953A339" w:rsidR="00772985" w:rsidRPr="002502A3" w:rsidRDefault="005E2B72" w:rsidP="00940907">
            <w:pPr>
              <w:pStyle w:val="Nidungvnbn"/>
              <w:spacing w:before="120"/>
              <w:ind w:firstLine="0"/>
              <w:jc w:val="center"/>
            </w:pPr>
            <w:r>
              <w:t>Use case</w:t>
            </w:r>
          </w:p>
        </w:tc>
        <w:tc>
          <w:tcPr>
            <w:tcW w:w="3040" w:type="dxa"/>
            <w:vAlign w:val="center"/>
          </w:tcPr>
          <w:p w14:paraId="43BB34A6" w14:textId="579F6904" w:rsidR="00772985" w:rsidRPr="002502A3" w:rsidRDefault="00772985" w:rsidP="0094090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2502A3">
              <w:t>Tên Use Case</w:t>
            </w:r>
          </w:p>
        </w:tc>
        <w:tc>
          <w:tcPr>
            <w:tcW w:w="4970" w:type="dxa"/>
            <w:vAlign w:val="center"/>
          </w:tcPr>
          <w:p w14:paraId="7FDF9513" w14:textId="198CB3B8" w:rsidR="00772985" w:rsidRPr="002502A3" w:rsidRDefault="00772985" w:rsidP="0094090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2502A3">
              <w:t>Mô tả</w:t>
            </w:r>
          </w:p>
        </w:tc>
        <w:tc>
          <w:tcPr>
            <w:tcW w:w="2520" w:type="dxa"/>
            <w:vAlign w:val="center"/>
          </w:tcPr>
          <w:p w14:paraId="3F66F2C3" w14:textId="45D75796" w:rsidR="00772985" w:rsidRPr="002502A3" w:rsidRDefault="00772985" w:rsidP="0094090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2502A3">
              <w:t>Tác nhân tương ứng</w:t>
            </w:r>
          </w:p>
        </w:tc>
      </w:tr>
      <w:tr w:rsidR="00FE30CE" w14:paraId="269318A7"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0E8831A9" w14:textId="2020C8D6" w:rsidR="00FE30CE" w:rsidRDefault="00FE30CE" w:rsidP="00940907">
            <w:pPr>
              <w:pStyle w:val="Nidungvnbn"/>
              <w:spacing w:before="120"/>
              <w:ind w:firstLine="0"/>
              <w:jc w:val="center"/>
            </w:pPr>
            <w:r>
              <w:t>01</w:t>
            </w:r>
          </w:p>
        </w:tc>
        <w:tc>
          <w:tcPr>
            <w:tcW w:w="3040" w:type="dxa"/>
            <w:shd w:val="clear" w:color="auto" w:fill="auto"/>
          </w:tcPr>
          <w:p w14:paraId="19E5EC26" w14:textId="477A57CA" w:rsidR="00FE30CE" w:rsidRDefault="00FE30CE"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Đăng nhập</w:t>
            </w:r>
          </w:p>
        </w:tc>
        <w:tc>
          <w:tcPr>
            <w:tcW w:w="4970" w:type="dxa"/>
            <w:shd w:val="clear" w:color="auto" w:fill="auto"/>
          </w:tcPr>
          <w:p w14:paraId="24A139C9" w14:textId="6A8301D2" w:rsidR="00FE30CE" w:rsidRDefault="00FE30CE"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Người dùng cần đăng nhập vào để tương tác với hệ thống.</w:t>
            </w:r>
          </w:p>
        </w:tc>
        <w:tc>
          <w:tcPr>
            <w:tcW w:w="2520" w:type="dxa"/>
            <w:shd w:val="clear" w:color="auto" w:fill="auto"/>
          </w:tcPr>
          <w:p w14:paraId="58328E8A" w14:textId="5B6BA012" w:rsidR="00FE30CE" w:rsidRDefault="00F67473"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 xml:space="preserve">Nhân viên bán hàng, Nhân viên kho,Quản lý cửa hàng, Kế toán, Quản lý chuỗi </w:t>
            </w:r>
          </w:p>
        </w:tc>
      </w:tr>
      <w:tr w:rsidR="00F67473" w14:paraId="7DFFD618"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7425944F" w14:textId="5628B257" w:rsidR="00F67473" w:rsidRDefault="00F67473" w:rsidP="00940907">
            <w:pPr>
              <w:pStyle w:val="Nidungvnbn"/>
              <w:spacing w:before="120"/>
              <w:ind w:firstLine="0"/>
              <w:jc w:val="center"/>
            </w:pPr>
            <w:r>
              <w:t>02</w:t>
            </w:r>
          </w:p>
        </w:tc>
        <w:tc>
          <w:tcPr>
            <w:tcW w:w="3040" w:type="dxa"/>
            <w:shd w:val="clear" w:color="auto" w:fill="auto"/>
          </w:tcPr>
          <w:p w14:paraId="60B78C24" w14:textId="49794844" w:rsidR="00F67473" w:rsidRDefault="00F67473"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Đổi mật khẩu</w:t>
            </w:r>
          </w:p>
        </w:tc>
        <w:tc>
          <w:tcPr>
            <w:tcW w:w="4970" w:type="dxa"/>
            <w:shd w:val="clear" w:color="auto" w:fill="auto"/>
          </w:tcPr>
          <w:p w14:paraId="7C881B37" w14:textId="41B50D8E" w:rsidR="00F67473" w:rsidRDefault="00F67473"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Người dùng muốn đổi mật khẩu của mình.</w:t>
            </w:r>
          </w:p>
        </w:tc>
        <w:tc>
          <w:tcPr>
            <w:tcW w:w="2520" w:type="dxa"/>
            <w:shd w:val="clear" w:color="auto" w:fill="auto"/>
          </w:tcPr>
          <w:p w14:paraId="0C88FA87" w14:textId="469721E0" w:rsidR="00F67473" w:rsidRDefault="00F67473"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Nhân viên bán hàng, Nhân viên kho,Quản lý cửa hàng, Kế toán, Quản lý chuỗi </w:t>
            </w:r>
          </w:p>
        </w:tc>
      </w:tr>
      <w:tr w:rsidR="00F67473" w14:paraId="6D8CC197"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5AC55ABE" w14:textId="5F740CDC" w:rsidR="00F67473" w:rsidRDefault="00F67473" w:rsidP="00940907">
            <w:pPr>
              <w:pStyle w:val="Nidungvnbn"/>
              <w:spacing w:before="120"/>
              <w:ind w:firstLine="0"/>
              <w:jc w:val="center"/>
            </w:pPr>
            <w:r>
              <w:t>03</w:t>
            </w:r>
          </w:p>
        </w:tc>
        <w:tc>
          <w:tcPr>
            <w:tcW w:w="3040" w:type="dxa"/>
            <w:shd w:val="clear" w:color="auto" w:fill="auto"/>
          </w:tcPr>
          <w:p w14:paraId="603706F5" w14:textId="02AF86F3" w:rsidR="00F67473" w:rsidRDefault="00F67473"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Đăng ký</w:t>
            </w:r>
          </w:p>
        </w:tc>
        <w:tc>
          <w:tcPr>
            <w:tcW w:w="4970" w:type="dxa"/>
            <w:shd w:val="clear" w:color="auto" w:fill="auto"/>
          </w:tcPr>
          <w:p w14:paraId="3A12E056" w14:textId="54EF65C9" w:rsidR="00F67473" w:rsidRDefault="00F67473"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Người dùng cần đăng ký tài khoản để đăng nhập hệ thống</w:t>
            </w:r>
            <w:r w:rsidR="0023219C">
              <w:t>.</w:t>
            </w:r>
          </w:p>
        </w:tc>
        <w:tc>
          <w:tcPr>
            <w:tcW w:w="2520" w:type="dxa"/>
            <w:shd w:val="clear" w:color="auto" w:fill="auto"/>
          </w:tcPr>
          <w:p w14:paraId="01351C56" w14:textId="11B3C6B3" w:rsidR="00F67473" w:rsidRDefault="00F67473"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Nhân viên bán hàng, Nhân viên kho,Quản lý cửa hàng, Kế toán, Quản lý chuỗi </w:t>
            </w:r>
          </w:p>
        </w:tc>
      </w:tr>
      <w:tr w:rsidR="00F67473" w14:paraId="59DCB9F1"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67D0538D" w14:textId="3FECD39C" w:rsidR="00F67473" w:rsidRDefault="00F67473" w:rsidP="00940907">
            <w:pPr>
              <w:pStyle w:val="Nidungvnbn"/>
              <w:spacing w:before="120"/>
              <w:ind w:firstLine="0"/>
              <w:jc w:val="center"/>
            </w:pPr>
            <w:r>
              <w:t>04</w:t>
            </w:r>
          </w:p>
        </w:tc>
        <w:tc>
          <w:tcPr>
            <w:tcW w:w="3040" w:type="dxa"/>
            <w:shd w:val="clear" w:color="auto" w:fill="auto"/>
          </w:tcPr>
          <w:p w14:paraId="3E22426F" w14:textId="159FE90F" w:rsidR="00F67473" w:rsidRDefault="00F67473"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Nhập hóa đơn</w:t>
            </w:r>
          </w:p>
        </w:tc>
        <w:tc>
          <w:tcPr>
            <w:tcW w:w="4970" w:type="dxa"/>
            <w:shd w:val="clear" w:color="auto" w:fill="auto"/>
          </w:tcPr>
          <w:p w14:paraId="435B709E" w14:textId="3A748ECD" w:rsidR="00F67473"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bán hàng nhập các thông tin về hóa đơn mua hàng của khách.</w:t>
            </w:r>
          </w:p>
        </w:tc>
        <w:tc>
          <w:tcPr>
            <w:tcW w:w="2520" w:type="dxa"/>
            <w:shd w:val="clear" w:color="auto" w:fill="auto"/>
          </w:tcPr>
          <w:p w14:paraId="25FC4480" w14:textId="693052E9" w:rsidR="00F67473" w:rsidRDefault="00F67473"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bán hàng</w:t>
            </w:r>
          </w:p>
        </w:tc>
      </w:tr>
      <w:tr w:rsidR="00F67473" w14:paraId="35D1D75A"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3570B569" w14:textId="5E8E9989" w:rsidR="00F67473" w:rsidRDefault="00F67473" w:rsidP="00940907">
            <w:pPr>
              <w:pStyle w:val="Nidungvnbn"/>
              <w:spacing w:before="120"/>
              <w:ind w:firstLine="0"/>
              <w:jc w:val="center"/>
            </w:pPr>
            <w:r>
              <w:t>05</w:t>
            </w:r>
          </w:p>
        </w:tc>
        <w:tc>
          <w:tcPr>
            <w:tcW w:w="3040" w:type="dxa"/>
            <w:shd w:val="clear" w:color="auto" w:fill="auto"/>
          </w:tcPr>
          <w:p w14:paraId="3FEC3CAF" w14:textId="18A59BD1" w:rsidR="00F67473" w:rsidRDefault="00F67473"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Thanh toán</w:t>
            </w:r>
          </w:p>
        </w:tc>
        <w:tc>
          <w:tcPr>
            <w:tcW w:w="4970" w:type="dxa"/>
            <w:shd w:val="clear" w:color="auto" w:fill="auto"/>
          </w:tcPr>
          <w:p w14:paraId="64E0E09C" w14:textId="354058AD" w:rsidR="00F67473" w:rsidRDefault="00F67473"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Thanh toán bằng tiền mặt, ví điện tử hoặc thẻ</w:t>
            </w:r>
          </w:p>
        </w:tc>
        <w:tc>
          <w:tcPr>
            <w:tcW w:w="2520" w:type="dxa"/>
            <w:shd w:val="clear" w:color="auto" w:fill="auto"/>
          </w:tcPr>
          <w:p w14:paraId="2215B51D" w14:textId="3470343E" w:rsidR="00F67473" w:rsidRDefault="00F67473"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bán hàng</w:t>
            </w:r>
          </w:p>
        </w:tc>
      </w:tr>
      <w:tr w:rsidR="00097986" w14:paraId="50D80CD8"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5C763A18" w14:textId="50666222" w:rsidR="00097986" w:rsidRDefault="00097986" w:rsidP="00097986">
            <w:pPr>
              <w:pStyle w:val="Nidungvnbn"/>
              <w:spacing w:before="120"/>
              <w:ind w:firstLine="0"/>
              <w:jc w:val="center"/>
            </w:pPr>
            <w:r>
              <w:t>06</w:t>
            </w:r>
          </w:p>
        </w:tc>
        <w:tc>
          <w:tcPr>
            <w:tcW w:w="3040" w:type="dxa"/>
            <w:shd w:val="clear" w:color="auto" w:fill="auto"/>
          </w:tcPr>
          <w:p w14:paraId="3E9F8B60" w14:textId="6F2826A2" w:rsidR="00097986" w:rsidRDefault="00097986" w:rsidP="00097986">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Quản lý thành viên</w:t>
            </w:r>
          </w:p>
        </w:tc>
        <w:tc>
          <w:tcPr>
            <w:tcW w:w="4970" w:type="dxa"/>
            <w:shd w:val="clear" w:color="auto" w:fill="auto"/>
          </w:tcPr>
          <w:p w14:paraId="09B2C7DB" w14:textId="447585CF" w:rsidR="00097986" w:rsidRDefault="00097986" w:rsidP="00097986">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xem thông tin cá nhân</w:t>
            </w:r>
          </w:p>
        </w:tc>
        <w:tc>
          <w:tcPr>
            <w:tcW w:w="2520" w:type="dxa"/>
            <w:shd w:val="clear" w:color="auto" w:fill="auto"/>
          </w:tcPr>
          <w:p w14:paraId="2AA9D834" w14:textId="3DE4A668" w:rsidR="00097986" w:rsidRDefault="00097986" w:rsidP="00097986">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bán hàng</w:t>
            </w:r>
          </w:p>
        </w:tc>
      </w:tr>
      <w:tr w:rsidR="00097986" w14:paraId="078162FB"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059099C7" w14:textId="6C01E5B6" w:rsidR="00097986" w:rsidRDefault="00097986" w:rsidP="00097986">
            <w:pPr>
              <w:pStyle w:val="Nidungvnbn"/>
              <w:spacing w:before="120"/>
              <w:ind w:firstLine="0"/>
              <w:jc w:val="center"/>
            </w:pPr>
            <w:r>
              <w:t>07</w:t>
            </w:r>
          </w:p>
        </w:tc>
        <w:tc>
          <w:tcPr>
            <w:tcW w:w="3040" w:type="dxa"/>
            <w:shd w:val="clear" w:color="auto" w:fill="auto"/>
          </w:tcPr>
          <w:p w14:paraId="17681E4B" w14:textId="7DC9C347" w:rsidR="00097986" w:rsidRDefault="00097986" w:rsidP="00097986">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Đăng kí lịch làm</w:t>
            </w:r>
          </w:p>
        </w:tc>
        <w:tc>
          <w:tcPr>
            <w:tcW w:w="4970" w:type="dxa"/>
            <w:shd w:val="clear" w:color="auto" w:fill="auto"/>
          </w:tcPr>
          <w:p w14:paraId="105EE32A" w14:textId="2C4DA3F0" w:rsidR="00097986" w:rsidRDefault="00097986" w:rsidP="00097986">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Các nhân viên đăng kí lịch làm mỗi tuần để quản lý cửa hàng xếp lịch làm.</w:t>
            </w:r>
          </w:p>
        </w:tc>
        <w:tc>
          <w:tcPr>
            <w:tcW w:w="2520" w:type="dxa"/>
            <w:shd w:val="clear" w:color="auto" w:fill="auto"/>
          </w:tcPr>
          <w:p w14:paraId="233D736A" w14:textId="6EAF0DA8" w:rsidR="00097986" w:rsidRDefault="00097986" w:rsidP="00097986">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bán hàng</w:t>
            </w:r>
          </w:p>
        </w:tc>
      </w:tr>
      <w:tr w:rsidR="0023219C" w14:paraId="318B80E4" w14:textId="77777777" w:rsidTr="00B8142A">
        <w:trPr>
          <w:trHeight w:val="489"/>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619BC364" w14:textId="2A9E9B50" w:rsidR="0023219C" w:rsidRDefault="0023219C" w:rsidP="00940907">
            <w:pPr>
              <w:pStyle w:val="Nidungvnbn"/>
              <w:spacing w:before="120"/>
              <w:ind w:firstLine="0"/>
              <w:jc w:val="center"/>
            </w:pPr>
            <w:r>
              <w:t>08</w:t>
            </w:r>
          </w:p>
        </w:tc>
        <w:tc>
          <w:tcPr>
            <w:tcW w:w="3040" w:type="dxa"/>
            <w:shd w:val="clear" w:color="auto" w:fill="auto"/>
          </w:tcPr>
          <w:p w14:paraId="2FA3CEF6" w14:textId="5D638B58"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Tổng kết ca</w:t>
            </w:r>
          </w:p>
        </w:tc>
        <w:tc>
          <w:tcPr>
            <w:tcW w:w="4970" w:type="dxa"/>
            <w:shd w:val="clear" w:color="auto" w:fill="auto"/>
          </w:tcPr>
          <w:p w14:paraId="3A4781F8" w14:textId="58CCB000" w:rsidR="0023219C" w:rsidRDefault="00147F32"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Kết thúc ca làm nhân viên bán hàng thống kê doanh thu ca làm của mình.</w:t>
            </w:r>
          </w:p>
        </w:tc>
        <w:tc>
          <w:tcPr>
            <w:tcW w:w="2520" w:type="dxa"/>
            <w:shd w:val="clear" w:color="auto" w:fill="auto"/>
          </w:tcPr>
          <w:p w14:paraId="6451CF53" w14:textId="4EE58EA7"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bán hàng</w:t>
            </w:r>
          </w:p>
        </w:tc>
      </w:tr>
      <w:tr w:rsidR="0023219C" w14:paraId="61E2375E"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5E402B27" w14:textId="5449EF49" w:rsidR="0023219C" w:rsidRDefault="0023219C" w:rsidP="00940907">
            <w:pPr>
              <w:pStyle w:val="Nidungvnbn"/>
              <w:spacing w:before="120"/>
              <w:ind w:firstLine="0"/>
              <w:jc w:val="center"/>
            </w:pPr>
            <w:r>
              <w:t>09</w:t>
            </w:r>
          </w:p>
        </w:tc>
        <w:tc>
          <w:tcPr>
            <w:tcW w:w="3040" w:type="dxa"/>
            <w:shd w:val="clear" w:color="auto" w:fill="auto"/>
          </w:tcPr>
          <w:p w14:paraId="5EC45F51" w14:textId="579E74C8"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Nhập thông tin sản phẩm</w:t>
            </w:r>
          </w:p>
        </w:tc>
        <w:tc>
          <w:tcPr>
            <w:tcW w:w="4970" w:type="dxa"/>
            <w:shd w:val="clear" w:color="auto" w:fill="auto"/>
          </w:tcPr>
          <w:p w14:paraId="2E8992B3" w14:textId="25A24693" w:rsidR="0023219C" w:rsidRDefault="000F52A2"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Nhập các thông tin sản phẩm có trong kho.</w:t>
            </w:r>
          </w:p>
        </w:tc>
        <w:tc>
          <w:tcPr>
            <w:tcW w:w="2520" w:type="dxa"/>
            <w:shd w:val="clear" w:color="auto" w:fill="auto"/>
          </w:tcPr>
          <w:p w14:paraId="6ECDA28F" w14:textId="2B680F76"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kho</w:t>
            </w:r>
          </w:p>
        </w:tc>
      </w:tr>
      <w:tr w:rsidR="0023219C" w14:paraId="50271327" w14:textId="77777777" w:rsidTr="00B8142A">
        <w:tc>
          <w:tcPr>
            <w:cnfStyle w:val="001000000000" w:firstRow="0" w:lastRow="0" w:firstColumn="1" w:lastColumn="0" w:oddVBand="0" w:evenVBand="0" w:oddHBand="0" w:evenHBand="0" w:firstRowFirstColumn="0" w:firstRowLastColumn="0" w:lastRowFirstColumn="0" w:lastRowLastColumn="0"/>
            <w:tcW w:w="900" w:type="dxa"/>
          </w:tcPr>
          <w:p w14:paraId="29A1B16E" w14:textId="4EA48284" w:rsidR="0023219C" w:rsidRDefault="0023219C" w:rsidP="00940907">
            <w:pPr>
              <w:pStyle w:val="Nidungvnbn"/>
              <w:spacing w:before="120"/>
              <w:ind w:firstLine="0"/>
              <w:jc w:val="center"/>
            </w:pPr>
            <w:r>
              <w:lastRenderedPageBreak/>
              <w:t>10</w:t>
            </w:r>
          </w:p>
        </w:tc>
        <w:tc>
          <w:tcPr>
            <w:tcW w:w="3040" w:type="dxa"/>
            <w:shd w:val="clear" w:color="auto" w:fill="auto"/>
          </w:tcPr>
          <w:p w14:paraId="3B208BB9" w14:textId="5225E7A0" w:rsidR="0023219C" w:rsidRDefault="0023219C" w:rsidP="0094090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Thêm sản phẩm</w:t>
            </w:r>
          </w:p>
        </w:tc>
        <w:tc>
          <w:tcPr>
            <w:tcW w:w="4970" w:type="dxa"/>
            <w:shd w:val="clear" w:color="auto" w:fill="auto"/>
          </w:tcPr>
          <w:p w14:paraId="6A9D0BF9" w14:textId="4B32A5EF" w:rsidR="0023219C" w:rsidRDefault="000F52A2"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Thêm những mặt hàng mới vào kho.</w:t>
            </w:r>
          </w:p>
        </w:tc>
        <w:tc>
          <w:tcPr>
            <w:tcW w:w="2520" w:type="dxa"/>
            <w:shd w:val="clear" w:color="auto" w:fill="auto"/>
          </w:tcPr>
          <w:p w14:paraId="25E15282" w14:textId="1333C317"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kho</w:t>
            </w:r>
          </w:p>
        </w:tc>
      </w:tr>
      <w:tr w:rsidR="0023219C" w14:paraId="5A5AF1E7"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75F8B4A6" w14:textId="2A16CBC4" w:rsidR="0023219C" w:rsidRDefault="0023219C" w:rsidP="00940907">
            <w:pPr>
              <w:pStyle w:val="Nidungvnbn"/>
              <w:spacing w:before="120"/>
              <w:ind w:firstLine="0"/>
              <w:jc w:val="center"/>
            </w:pPr>
            <w:r>
              <w:t>11</w:t>
            </w:r>
          </w:p>
        </w:tc>
        <w:tc>
          <w:tcPr>
            <w:tcW w:w="3040" w:type="dxa"/>
            <w:shd w:val="clear" w:color="auto" w:fill="auto"/>
          </w:tcPr>
          <w:p w14:paraId="61372A3E" w14:textId="43CFF44A"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Sửa sản phẩm </w:t>
            </w:r>
          </w:p>
        </w:tc>
        <w:tc>
          <w:tcPr>
            <w:tcW w:w="4970" w:type="dxa"/>
            <w:shd w:val="clear" w:color="auto" w:fill="auto"/>
          </w:tcPr>
          <w:p w14:paraId="1C5C7E58" w14:textId="116D2486" w:rsidR="0023219C" w:rsidRDefault="000F52A2"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Sửa lại các thông tin sản phẩm cho phù hợp.</w:t>
            </w:r>
          </w:p>
        </w:tc>
        <w:tc>
          <w:tcPr>
            <w:tcW w:w="2520" w:type="dxa"/>
            <w:shd w:val="clear" w:color="auto" w:fill="auto"/>
          </w:tcPr>
          <w:p w14:paraId="2367A613" w14:textId="1BDB97CC"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kho</w:t>
            </w:r>
          </w:p>
        </w:tc>
      </w:tr>
      <w:tr w:rsidR="0023219C" w14:paraId="20C51E77" w14:textId="77777777" w:rsidTr="00B8142A">
        <w:tc>
          <w:tcPr>
            <w:cnfStyle w:val="001000000000" w:firstRow="0" w:lastRow="0" w:firstColumn="1" w:lastColumn="0" w:oddVBand="0" w:evenVBand="0" w:oddHBand="0" w:evenHBand="0" w:firstRowFirstColumn="0" w:firstRowLastColumn="0" w:lastRowFirstColumn="0" w:lastRowLastColumn="0"/>
            <w:tcW w:w="900" w:type="dxa"/>
          </w:tcPr>
          <w:p w14:paraId="230E3677" w14:textId="2E6CCA42" w:rsidR="0023219C" w:rsidRDefault="0023219C" w:rsidP="00940907">
            <w:pPr>
              <w:pStyle w:val="Nidungvnbn"/>
              <w:spacing w:before="120"/>
              <w:ind w:firstLine="0"/>
              <w:jc w:val="center"/>
            </w:pPr>
            <w:r>
              <w:t>12</w:t>
            </w:r>
          </w:p>
        </w:tc>
        <w:tc>
          <w:tcPr>
            <w:tcW w:w="3040" w:type="dxa"/>
            <w:shd w:val="clear" w:color="auto" w:fill="auto"/>
          </w:tcPr>
          <w:p w14:paraId="734C3BFC" w14:textId="525B2993"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Xóa sản phẩm</w:t>
            </w:r>
          </w:p>
        </w:tc>
        <w:tc>
          <w:tcPr>
            <w:tcW w:w="4970" w:type="dxa"/>
            <w:shd w:val="clear" w:color="auto" w:fill="auto"/>
          </w:tcPr>
          <w:p w14:paraId="4EA61AB2" w14:textId="0FE6695E" w:rsidR="0023219C" w:rsidRDefault="00812272"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Sản phẩm đã hết hàng thì xóa đi.</w:t>
            </w:r>
          </w:p>
        </w:tc>
        <w:tc>
          <w:tcPr>
            <w:tcW w:w="2520" w:type="dxa"/>
            <w:shd w:val="clear" w:color="auto" w:fill="auto"/>
          </w:tcPr>
          <w:p w14:paraId="555B0B16" w14:textId="0E56DCA6"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kho</w:t>
            </w:r>
          </w:p>
        </w:tc>
      </w:tr>
      <w:tr w:rsidR="0023219C" w14:paraId="02BF4628"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4201AA5F" w14:textId="20804A1F" w:rsidR="0023219C" w:rsidRDefault="0023219C" w:rsidP="00940907">
            <w:pPr>
              <w:pStyle w:val="Nidungvnbn"/>
              <w:spacing w:before="120"/>
              <w:ind w:firstLine="0"/>
              <w:jc w:val="center"/>
            </w:pPr>
            <w:r>
              <w:t>13</w:t>
            </w:r>
          </w:p>
        </w:tc>
        <w:tc>
          <w:tcPr>
            <w:tcW w:w="3040" w:type="dxa"/>
            <w:shd w:val="clear" w:color="auto" w:fill="auto"/>
          </w:tcPr>
          <w:p w14:paraId="54F1D2BB" w14:textId="355B8387"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nhập kho</w:t>
            </w:r>
          </w:p>
        </w:tc>
        <w:tc>
          <w:tcPr>
            <w:tcW w:w="4970" w:type="dxa"/>
            <w:shd w:val="clear" w:color="auto" w:fill="auto"/>
          </w:tcPr>
          <w:p w14:paraId="5C2E3011" w14:textId="5BE64239" w:rsidR="0023219C" w:rsidRDefault="00F52432"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các thông tin của các sản phẩm khi hàng được đưa vào kho.</w:t>
            </w:r>
          </w:p>
        </w:tc>
        <w:tc>
          <w:tcPr>
            <w:tcW w:w="2520" w:type="dxa"/>
            <w:shd w:val="clear" w:color="auto" w:fill="auto"/>
          </w:tcPr>
          <w:p w14:paraId="72F6D7BC" w14:textId="12D1A6DD"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kho</w:t>
            </w:r>
          </w:p>
        </w:tc>
      </w:tr>
      <w:tr w:rsidR="0023219C" w14:paraId="10D03D90"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BD77D7F" w14:textId="05309C3D" w:rsidR="0023219C" w:rsidRDefault="0023219C" w:rsidP="00940907">
            <w:pPr>
              <w:pStyle w:val="Nidungvnbn"/>
              <w:spacing w:before="120"/>
              <w:ind w:firstLine="0"/>
              <w:jc w:val="center"/>
            </w:pPr>
            <w:r>
              <w:t>14</w:t>
            </w:r>
          </w:p>
        </w:tc>
        <w:tc>
          <w:tcPr>
            <w:tcW w:w="3040" w:type="dxa"/>
            <w:shd w:val="clear" w:color="auto" w:fill="auto"/>
          </w:tcPr>
          <w:p w14:paraId="54F6376B" w14:textId="0FFB3771" w:rsidR="0023219C" w:rsidRDefault="0023219C" w:rsidP="0094090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Lập phiếu nhập</w:t>
            </w:r>
          </w:p>
        </w:tc>
        <w:tc>
          <w:tcPr>
            <w:tcW w:w="4970" w:type="dxa"/>
            <w:shd w:val="clear" w:color="auto" w:fill="auto"/>
          </w:tcPr>
          <w:p w14:paraId="04B8EC40" w14:textId="71283BD3" w:rsidR="0023219C" w:rsidRDefault="00800573"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Nhập các thông tin khi hàng nhập vào kho. </w:t>
            </w:r>
          </w:p>
        </w:tc>
        <w:tc>
          <w:tcPr>
            <w:tcW w:w="2520" w:type="dxa"/>
            <w:shd w:val="clear" w:color="auto" w:fill="auto"/>
          </w:tcPr>
          <w:p w14:paraId="454C07B3" w14:textId="338AA4A5"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kho</w:t>
            </w:r>
          </w:p>
        </w:tc>
      </w:tr>
      <w:tr w:rsidR="0023219C" w14:paraId="413B9259"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7EED15E5" w14:textId="32DD84AA" w:rsidR="0023219C" w:rsidRDefault="0023219C" w:rsidP="00940907">
            <w:pPr>
              <w:pStyle w:val="Nidungvnbn"/>
              <w:spacing w:before="120"/>
              <w:ind w:firstLine="0"/>
              <w:jc w:val="center"/>
            </w:pPr>
            <w:r>
              <w:t>15</w:t>
            </w:r>
          </w:p>
        </w:tc>
        <w:tc>
          <w:tcPr>
            <w:tcW w:w="3040" w:type="dxa"/>
            <w:shd w:val="clear" w:color="auto" w:fill="auto"/>
          </w:tcPr>
          <w:p w14:paraId="686DE9DA" w14:textId="5556F14E"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Xóa phiếu nhập</w:t>
            </w:r>
          </w:p>
        </w:tc>
        <w:tc>
          <w:tcPr>
            <w:tcW w:w="4970" w:type="dxa"/>
            <w:shd w:val="clear" w:color="auto" w:fill="auto"/>
          </w:tcPr>
          <w:p w14:paraId="5BB12D2E" w14:textId="4229DDCE" w:rsidR="0023219C" w:rsidRDefault="008F2C11"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Xóa các phiếu nhập của những</w:t>
            </w:r>
            <w:r w:rsidR="00800573">
              <w:t xml:space="preserve"> mặt hàng không cần thiết.</w:t>
            </w:r>
          </w:p>
        </w:tc>
        <w:tc>
          <w:tcPr>
            <w:tcW w:w="2520" w:type="dxa"/>
            <w:shd w:val="clear" w:color="auto" w:fill="auto"/>
          </w:tcPr>
          <w:p w14:paraId="371F2783" w14:textId="0374118F"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kho</w:t>
            </w:r>
          </w:p>
        </w:tc>
      </w:tr>
      <w:tr w:rsidR="0023219C" w14:paraId="7CC809FB"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70CCE02C" w14:textId="7541F37C" w:rsidR="0023219C" w:rsidRDefault="0023219C" w:rsidP="00940907">
            <w:pPr>
              <w:pStyle w:val="Nidungvnbn"/>
              <w:spacing w:before="120"/>
              <w:ind w:firstLine="0"/>
              <w:jc w:val="center"/>
            </w:pPr>
            <w:r>
              <w:t>16</w:t>
            </w:r>
          </w:p>
        </w:tc>
        <w:tc>
          <w:tcPr>
            <w:tcW w:w="3040" w:type="dxa"/>
            <w:shd w:val="clear" w:color="auto" w:fill="auto"/>
          </w:tcPr>
          <w:p w14:paraId="7EC0E4DA" w14:textId="16D254B9"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Lập báo cáo xuất nhập kho</w:t>
            </w:r>
          </w:p>
        </w:tc>
        <w:tc>
          <w:tcPr>
            <w:tcW w:w="4970" w:type="dxa"/>
            <w:shd w:val="clear" w:color="auto" w:fill="auto"/>
          </w:tcPr>
          <w:p w14:paraId="49187C8D" w14:textId="568D83A1" w:rsidR="0023219C" w:rsidRDefault="0085025E"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Thống kê các </w:t>
            </w:r>
            <w:r w:rsidR="001E521E">
              <w:t>thông tin những</w:t>
            </w:r>
            <w:r w:rsidR="00952E0E">
              <w:t xml:space="preserve"> mặt hàng ra vào của kho.</w:t>
            </w:r>
          </w:p>
        </w:tc>
        <w:tc>
          <w:tcPr>
            <w:tcW w:w="2520" w:type="dxa"/>
            <w:shd w:val="clear" w:color="auto" w:fill="auto"/>
          </w:tcPr>
          <w:p w14:paraId="4B6F02B7" w14:textId="1E08F269"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kho</w:t>
            </w:r>
          </w:p>
        </w:tc>
      </w:tr>
      <w:tr w:rsidR="0023219C" w14:paraId="3B254C41"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69BA0E7A" w14:textId="2A3FB25E" w:rsidR="0023219C" w:rsidRDefault="0023219C" w:rsidP="00940907">
            <w:pPr>
              <w:pStyle w:val="Nidungvnbn"/>
              <w:spacing w:before="120"/>
              <w:ind w:firstLine="0"/>
              <w:jc w:val="center"/>
            </w:pPr>
            <w:r>
              <w:t>17</w:t>
            </w:r>
          </w:p>
        </w:tc>
        <w:tc>
          <w:tcPr>
            <w:tcW w:w="3040" w:type="dxa"/>
            <w:shd w:val="clear" w:color="auto" w:fill="auto"/>
          </w:tcPr>
          <w:p w14:paraId="21CA49D8" w14:textId="58485845"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nhân viên</w:t>
            </w:r>
          </w:p>
        </w:tc>
        <w:tc>
          <w:tcPr>
            <w:tcW w:w="4970" w:type="dxa"/>
            <w:shd w:val="clear" w:color="auto" w:fill="auto"/>
          </w:tcPr>
          <w:p w14:paraId="687FB00B" w14:textId="47DB53CD" w:rsidR="0023219C" w:rsidRDefault="001E521E"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Xem các thông tin của nhân viên.</w:t>
            </w:r>
          </w:p>
        </w:tc>
        <w:tc>
          <w:tcPr>
            <w:tcW w:w="2520" w:type="dxa"/>
            <w:shd w:val="clear" w:color="auto" w:fill="auto"/>
          </w:tcPr>
          <w:p w14:paraId="05918844" w14:textId="6A6F3CC2"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cửa hàng</w:t>
            </w:r>
          </w:p>
        </w:tc>
      </w:tr>
      <w:tr w:rsidR="0023219C" w14:paraId="62907797"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40F899E4" w14:textId="30DAA1C5" w:rsidR="0023219C" w:rsidRDefault="0023219C" w:rsidP="00940907">
            <w:pPr>
              <w:pStyle w:val="Nidungvnbn"/>
              <w:spacing w:before="120"/>
              <w:ind w:firstLine="0"/>
              <w:jc w:val="center"/>
            </w:pPr>
            <w:r>
              <w:t>18</w:t>
            </w:r>
          </w:p>
        </w:tc>
        <w:tc>
          <w:tcPr>
            <w:tcW w:w="3040" w:type="dxa"/>
            <w:shd w:val="clear" w:color="auto" w:fill="auto"/>
          </w:tcPr>
          <w:p w14:paraId="1C349B05" w14:textId="487ADBAE"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Thêm nhân viên</w:t>
            </w:r>
          </w:p>
        </w:tc>
        <w:tc>
          <w:tcPr>
            <w:tcW w:w="4970" w:type="dxa"/>
            <w:shd w:val="clear" w:color="auto" w:fill="auto"/>
          </w:tcPr>
          <w:p w14:paraId="292BC477" w14:textId="37857213" w:rsidR="0023219C" w:rsidRDefault="003B3F11"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Thêm nhân viên mới.</w:t>
            </w:r>
          </w:p>
        </w:tc>
        <w:tc>
          <w:tcPr>
            <w:tcW w:w="2520" w:type="dxa"/>
            <w:shd w:val="clear" w:color="auto" w:fill="auto"/>
          </w:tcPr>
          <w:p w14:paraId="0F1CE52C" w14:textId="2C4A900F"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cửa hàng</w:t>
            </w:r>
          </w:p>
        </w:tc>
      </w:tr>
      <w:tr w:rsidR="0023219C" w14:paraId="1428AF3B"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0F4F9762" w14:textId="151F37A9" w:rsidR="0023219C" w:rsidRDefault="0023219C" w:rsidP="00940907">
            <w:pPr>
              <w:pStyle w:val="Nidungvnbn"/>
              <w:spacing w:before="120"/>
              <w:ind w:firstLine="0"/>
              <w:jc w:val="center"/>
            </w:pPr>
            <w:r>
              <w:t>19</w:t>
            </w:r>
          </w:p>
        </w:tc>
        <w:tc>
          <w:tcPr>
            <w:tcW w:w="3040" w:type="dxa"/>
            <w:shd w:val="clear" w:color="auto" w:fill="auto"/>
          </w:tcPr>
          <w:p w14:paraId="7B6F3D06" w14:textId="43854DDD" w:rsidR="0023219C" w:rsidRDefault="0023219C"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Sửa nhân viên</w:t>
            </w:r>
          </w:p>
        </w:tc>
        <w:tc>
          <w:tcPr>
            <w:tcW w:w="4970" w:type="dxa"/>
            <w:shd w:val="clear" w:color="auto" w:fill="auto"/>
          </w:tcPr>
          <w:p w14:paraId="758518BF" w14:textId="7F37E600" w:rsidR="0023219C" w:rsidRDefault="003B3F11"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Sủa thông tin của nhân viên cho phù hợp.</w:t>
            </w:r>
          </w:p>
        </w:tc>
        <w:tc>
          <w:tcPr>
            <w:tcW w:w="2520" w:type="dxa"/>
            <w:shd w:val="clear" w:color="auto" w:fill="auto"/>
          </w:tcPr>
          <w:p w14:paraId="0E13441C" w14:textId="6C08FCE3"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cửa hàng</w:t>
            </w:r>
          </w:p>
        </w:tc>
      </w:tr>
      <w:tr w:rsidR="0023219C" w14:paraId="4F002FE9"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661FF4B" w14:textId="72970554" w:rsidR="0023219C" w:rsidRDefault="0023219C" w:rsidP="00940907">
            <w:pPr>
              <w:pStyle w:val="Nidungvnbn"/>
              <w:spacing w:before="120"/>
              <w:ind w:firstLine="0"/>
              <w:jc w:val="center"/>
            </w:pPr>
            <w:r>
              <w:t>20</w:t>
            </w:r>
          </w:p>
        </w:tc>
        <w:tc>
          <w:tcPr>
            <w:tcW w:w="3040" w:type="dxa"/>
            <w:shd w:val="clear" w:color="auto" w:fill="auto"/>
          </w:tcPr>
          <w:p w14:paraId="488B8B7B" w14:textId="2FDA75FE"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Xóa nhân viên</w:t>
            </w:r>
          </w:p>
        </w:tc>
        <w:tc>
          <w:tcPr>
            <w:tcW w:w="4970" w:type="dxa"/>
            <w:shd w:val="clear" w:color="auto" w:fill="auto"/>
          </w:tcPr>
          <w:p w14:paraId="2C72C01B" w14:textId="58EA61CD" w:rsidR="0023219C" w:rsidRDefault="003B3F11"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Xóa nhân viên không còn làm tại cửa hàng.</w:t>
            </w:r>
          </w:p>
        </w:tc>
        <w:tc>
          <w:tcPr>
            <w:tcW w:w="2520" w:type="dxa"/>
            <w:shd w:val="clear" w:color="auto" w:fill="auto"/>
          </w:tcPr>
          <w:p w14:paraId="49409E28" w14:textId="6AED6FE8"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cửa hàng</w:t>
            </w:r>
          </w:p>
        </w:tc>
      </w:tr>
      <w:tr w:rsidR="0023219C" w14:paraId="3336846B"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C0A4ADB" w14:textId="4621E254" w:rsidR="0023219C" w:rsidRDefault="0023219C" w:rsidP="00940907">
            <w:pPr>
              <w:pStyle w:val="Nidungvnbn"/>
              <w:spacing w:before="120"/>
              <w:ind w:firstLine="0"/>
              <w:jc w:val="center"/>
            </w:pPr>
            <w:r>
              <w:t>21</w:t>
            </w:r>
          </w:p>
        </w:tc>
        <w:tc>
          <w:tcPr>
            <w:tcW w:w="3040" w:type="dxa"/>
            <w:shd w:val="clear" w:color="auto" w:fill="auto"/>
          </w:tcPr>
          <w:p w14:paraId="51E67DD0" w14:textId="31EB00EE"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Xếp ca làm</w:t>
            </w:r>
          </w:p>
        </w:tc>
        <w:tc>
          <w:tcPr>
            <w:tcW w:w="4970" w:type="dxa"/>
            <w:shd w:val="clear" w:color="auto" w:fill="auto"/>
          </w:tcPr>
          <w:p w14:paraId="12756EA1" w14:textId="3AA59E67"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cửa hàng thực hiện xếp ca làm việc dựa vào lịch trống mà nhân viên đăng ký.</w:t>
            </w:r>
          </w:p>
        </w:tc>
        <w:tc>
          <w:tcPr>
            <w:tcW w:w="2520" w:type="dxa"/>
            <w:shd w:val="clear" w:color="auto" w:fill="auto"/>
          </w:tcPr>
          <w:p w14:paraId="3E21D6B4" w14:textId="1F8F88CC"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cửa hàng</w:t>
            </w:r>
          </w:p>
        </w:tc>
      </w:tr>
      <w:tr w:rsidR="0023219C" w14:paraId="260BF8EA" w14:textId="77777777" w:rsidTr="00B8142A">
        <w:trPr>
          <w:trHeight w:val="255"/>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72B91E22" w14:textId="7171274A" w:rsidR="0023219C" w:rsidRDefault="0023219C" w:rsidP="00940907">
            <w:pPr>
              <w:pStyle w:val="Nidungvnbn"/>
              <w:spacing w:before="120"/>
              <w:ind w:firstLine="0"/>
              <w:jc w:val="center"/>
            </w:pPr>
            <w:r>
              <w:t>22</w:t>
            </w:r>
          </w:p>
        </w:tc>
        <w:tc>
          <w:tcPr>
            <w:tcW w:w="3040" w:type="dxa"/>
            <w:shd w:val="clear" w:color="auto" w:fill="auto"/>
          </w:tcPr>
          <w:p w14:paraId="42C5ED19" w14:textId="607FC7E2"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Đánh giá nhân viên</w:t>
            </w:r>
          </w:p>
        </w:tc>
        <w:tc>
          <w:tcPr>
            <w:tcW w:w="4970" w:type="dxa"/>
            <w:shd w:val="clear" w:color="auto" w:fill="auto"/>
          </w:tcPr>
          <w:p w14:paraId="3E259D8A" w14:textId="1DD79581"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đánh giá chất lượng làm việc của nhân viên trên hệ thống</w:t>
            </w:r>
          </w:p>
        </w:tc>
        <w:tc>
          <w:tcPr>
            <w:tcW w:w="2520" w:type="dxa"/>
            <w:shd w:val="clear" w:color="auto" w:fill="auto"/>
          </w:tcPr>
          <w:p w14:paraId="44199F95" w14:textId="212417C6"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cửa hàng</w:t>
            </w:r>
          </w:p>
        </w:tc>
      </w:tr>
      <w:tr w:rsidR="0023219C" w14:paraId="41407251"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5AE8BD7F" w14:textId="11415DCB" w:rsidR="0023219C" w:rsidRDefault="0023219C" w:rsidP="00940907">
            <w:pPr>
              <w:pStyle w:val="Nidungvnbn"/>
              <w:spacing w:before="120"/>
              <w:ind w:firstLine="0"/>
              <w:jc w:val="center"/>
            </w:pPr>
            <w:r>
              <w:t>23</w:t>
            </w:r>
          </w:p>
        </w:tc>
        <w:tc>
          <w:tcPr>
            <w:tcW w:w="3040" w:type="dxa"/>
            <w:shd w:val="clear" w:color="auto" w:fill="auto"/>
          </w:tcPr>
          <w:p w14:paraId="2DBA96BE" w14:textId="00B0C546"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tồn kho</w:t>
            </w:r>
          </w:p>
        </w:tc>
        <w:tc>
          <w:tcPr>
            <w:tcW w:w="4970" w:type="dxa"/>
            <w:shd w:val="clear" w:color="auto" w:fill="auto"/>
          </w:tcPr>
          <w:p w14:paraId="6A35B630" w14:textId="6CB32032"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Quảng lý cửa hàng thực hiện thêm, sửa hoặc xóa thông tin sản phẩm trên hệ thống.</w:t>
            </w:r>
          </w:p>
        </w:tc>
        <w:tc>
          <w:tcPr>
            <w:tcW w:w="2520" w:type="dxa"/>
            <w:shd w:val="clear" w:color="auto" w:fill="auto"/>
          </w:tcPr>
          <w:p w14:paraId="299B2E00" w14:textId="188CC6B4"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cửa hàng</w:t>
            </w:r>
          </w:p>
        </w:tc>
      </w:tr>
      <w:tr w:rsidR="0023219C" w14:paraId="4030542F"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2813764E" w14:textId="2F3254EF" w:rsidR="0023219C" w:rsidRDefault="0023219C" w:rsidP="00940907">
            <w:pPr>
              <w:pStyle w:val="Nidungvnbn"/>
              <w:spacing w:before="120"/>
              <w:ind w:firstLine="0"/>
              <w:jc w:val="center"/>
            </w:pPr>
            <w:r>
              <w:t>24</w:t>
            </w:r>
          </w:p>
        </w:tc>
        <w:tc>
          <w:tcPr>
            <w:tcW w:w="3040" w:type="dxa"/>
            <w:shd w:val="clear" w:color="auto" w:fill="auto"/>
          </w:tcPr>
          <w:p w14:paraId="0DAE5359" w14:textId="6BAFAAAD"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Lập báo cáo</w:t>
            </w:r>
          </w:p>
        </w:tc>
        <w:tc>
          <w:tcPr>
            <w:tcW w:w="4970" w:type="dxa"/>
            <w:shd w:val="clear" w:color="auto" w:fill="auto"/>
          </w:tcPr>
          <w:p w14:paraId="73C03BF8" w14:textId="757AC14B"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đăng nhập vào hệ thống và tiến hành xem xét tình hình tài chính của công ty và lập báo cáo</w:t>
            </w:r>
          </w:p>
        </w:tc>
        <w:tc>
          <w:tcPr>
            <w:tcW w:w="2520" w:type="dxa"/>
            <w:shd w:val="clear" w:color="auto" w:fill="auto"/>
          </w:tcPr>
          <w:p w14:paraId="30C9939A" w14:textId="4D339889"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 toán</w:t>
            </w:r>
          </w:p>
        </w:tc>
      </w:tr>
      <w:tr w:rsidR="0023219C" w14:paraId="75AC519F"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8C138DB" w14:textId="74DE1BC5" w:rsidR="0023219C" w:rsidRDefault="0023219C" w:rsidP="00940907">
            <w:pPr>
              <w:pStyle w:val="Nidungvnbn"/>
              <w:spacing w:before="120"/>
              <w:ind w:firstLine="0"/>
              <w:jc w:val="center"/>
            </w:pPr>
            <w:r>
              <w:lastRenderedPageBreak/>
              <w:t>25</w:t>
            </w:r>
          </w:p>
        </w:tc>
        <w:tc>
          <w:tcPr>
            <w:tcW w:w="3040" w:type="dxa"/>
            <w:shd w:val="clear" w:color="auto" w:fill="auto"/>
          </w:tcPr>
          <w:p w14:paraId="67AEF96E" w14:textId="4F6F8E5E"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Thống kê doanh thu</w:t>
            </w:r>
          </w:p>
        </w:tc>
        <w:tc>
          <w:tcPr>
            <w:tcW w:w="4970" w:type="dxa"/>
            <w:shd w:val="clear" w:color="auto" w:fill="auto"/>
          </w:tcPr>
          <w:p w14:paraId="3EA3E2ED" w14:textId="7527A8EA"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Kế toán dựa trên số liệu thu chi mà hệ thống cung cấp để thống kê doanh thu của công ty và đưa ra đề xuất cho cấp trên về tình hình tăng trưởng của công ty</w:t>
            </w:r>
          </w:p>
        </w:tc>
        <w:tc>
          <w:tcPr>
            <w:tcW w:w="2520" w:type="dxa"/>
            <w:shd w:val="clear" w:color="auto" w:fill="auto"/>
          </w:tcPr>
          <w:p w14:paraId="30458281" w14:textId="05B59ABF"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Kế toán</w:t>
            </w:r>
          </w:p>
        </w:tc>
      </w:tr>
      <w:tr w:rsidR="0023219C" w14:paraId="68C1DEC1"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2C5C40FF" w14:textId="47FA2EBE" w:rsidR="0023219C" w:rsidRDefault="0023219C" w:rsidP="00940907">
            <w:pPr>
              <w:pStyle w:val="Nidungvnbn"/>
              <w:spacing w:before="120"/>
              <w:ind w:firstLine="0"/>
              <w:jc w:val="center"/>
            </w:pPr>
            <w:r>
              <w:t>26</w:t>
            </w:r>
          </w:p>
        </w:tc>
        <w:tc>
          <w:tcPr>
            <w:tcW w:w="3040" w:type="dxa"/>
            <w:shd w:val="clear" w:color="auto" w:fill="auto"/>
          </w:tcPr>
          <w:p w14:paraId="6A3644EF" w14:textId="7C1301D6"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Tính lương</w:t>
            </w:r>
          </w:p>
        </w:tc>
        <w:tc>
          <w:tcPr>
            <w:tcW w:w="4970" w:type="dxa"/>
            <w:shd w:val="clear" w:color="auto" w:fill="auto"/>
          </w:tcPr>
          <w:p w14:paraId="3EFF7DE9" w14:textId="1C0FE20D"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 toán sẽ dựa trên ngày làm việc và những khoản thưởng của công ty và tính ra lương cho nhân viên</w:t>
            </w:r>
          </w:p>
        </w:tc>
        <w:tc>
          <w:tcPr>
            <w:tcW w:w="2520" w:type="dxa"/>
            <w:shd w:val="clear" w:color="auto" w:fill="auto"/>
          </w:tcPr>
          <w:p w14:paraId="6A8E1B80" w14:textId="103A1D3C"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 toán</w:t>
            </w:r>
          </w:p>
        </w:tc>
      </w:tr>
      <w:tr w:rsidR="0023219C" w14:paraId="6F3447EB"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207EA13" w14:textId="0AA0180E" w:rsidR="0023219C" w:rsidRDefault="0023219C" w:rsidP="00940907">
            <w:pPr>
              <w:pStyle w:val="Nidungvnbn"/>
              <w:spacing w:before="120"/>
              <w:ind w:firstLine="0"/>
              <w:jc w:val="center"/>
            </w:pPr>
            <w:r>
              <w:t>27</w:t>
            </w:r>
          </w:p>
        </w:tc>
        <w:tc>
          <w:tcPr>
            <w:tcW w:w="3040" w:type="dxa"/>
            <w:shd w:val="clear" w:color="auto" w:fill="auto"/>
          </w:tcPr>
          <w:p w14:paraId="74ABB676" w14:textId="208049B6" w:rsidR="0023219C" w:rsidRDefault="0023219C"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Xem báo cáo</w:t>
            </w:r>
          </w:p>
        </w:tc>
        <w:tc>
          <w:tcPr>
            <w:tcW w:w="4970" w:type="dxa"/>
            <w:shd w:val="clear" w:color="auto" w:fill="auto"/>
          </w:tcPr>
          <w:p w14:paraId="7A83CBB8" w14:textId="77A620BD"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Dựa vào các báo cáo gửi từ nhân viên, quản lý chuỗi kiểm tra tình hình của cửa hàng.</w:t>
            </w:r>
          </w:p>
        </w:tc>
        <w:tc>
          <w:tcPr>
            <w:tcW w:w="2520" w:type="dxa"/>
            <w:shd w:val="clear" w:color="auto" w:fill="auto"/>
          </w:tcPr>
          <w:p w14:paraId="2D2B3F9D" w14:textId="74988675"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chuỗi</w:t>
            </w:r>
          </w:p>
        </w:tc>
      </w:tr>
      <w:tr w:rsidR="0023219C" w14:paraId="76BBF131"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FAA0A49" w14:textId="0ADB1FBF" w:rsidR="0023219C" w:rsidRDefault="0023219C" w:rsidP="00940907">
            <w:pPr>
              <w:pStyle w:val="Nidungvnbn"/>
              <w:spacing w:before="120"/>
              <w:ind w:firstLine="0"/>
              <w:jc w:val="center"/>
            </w:pPr>
            <w:r>
              <w:t>28</w:t>
            </w:r>
          </w:p>
        </w:tc>
        <w:tc>
          <w:tcPr>
            <w:tcW w:w="3040" w:type="dxa"/>
            <w:shd w:val="clear" w:color="auto" w:fill="auto"/>
          </w:tcPr>
          <w:p w14:paraId="59594BC3" w14:textId="1A6B3150" w:rsidR="0023219C" w:rsidRDefault="0023219C" w:rsidP="0094090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Lập kế hoạch</w:t>
            </w:r>
          </w:p>
        </w:tc>
        <w:tc>
          <w:tcPr>
            <w:tcW w:w="4970" w:type="dxa"/>
            <w:shd w:val="clear" w:color="auto" w:fill="auto"/>
          </w:tcPr>
          <w:p w14:paraId="51BC6F5A" w14:textId="3C8220CA"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Đưa các định hướng cho sự phát triển của cửa hàng.</w:t>
            </w:r>
          </w:p>
        </w:tc>
        <w:tc>
          <w:tcPr>
            <w:tcW w:w="2520" w:type="dxa"/>
            <w:shd w:val="clear" w:color="auto" w:fill="auto"/>
          </w:tcPr>
          <w:p w14:paraId="45089EAB" w14:textId="1D4F98D1"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chuỗi</w:t>
            </w:r>
          </w:p>
        </w:tc>
      </w:tr>
      <w:tr w:rsidR="0023219C" w14:paraId="46F7459B"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2AE65D3E" w14:textId="53359601" w:rsidR="0023219C" w:rsidRDefault="0023219C" w:rsidP="00940907">
            <w:pPr>
              <w:pStyle w:val="Nidungvnbn"/>
              <w:spacing w:before="120"/>
              <w:ind w:firstLine="0"/>
              <w:jc w:val="center"/>
            </w:pPr>
            <w:r>
              <w:t>29</w:t>
            </w:r>
          </w:p>
        </w:tc>
        <w:tc>
          <w:tcPr>
            <w:tcW w:w="3040" w:type="dxa"/>
            <w:shd w:val="clear" w:color="auto" w:fill="auto"/>
          </w:tcPr>
          <w:p w14:paraId="6293ED10" w14:textId="73EB35B8"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mặt hàng</w:t>
            </w:r>
          </w:p>
        </w:tc>
        <w:tc>
          <w:tcPr>
            <w:tcW w:w="4970" w:type="dxa"/>
            <w:shd w:val="clear" w:color="auto" w:fill="auto"/>
          </w:tcPr>
          <w:p w14:paraId="5FFA5AF9" w14:textId="5E1743FF"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Kiểm tra các hàng hóa có tại cửa hàng.</w:t>
            </w:r>
          </w:p>
        </w:tc>
        <w:tc>
          <w:tcPr>
            <w:tcW w:w="2520" w:type="dxa"/>
            <w:shd w:val="clear" w:color="auto" w:fill="auto"/>
          </w:tcPr>
          <w:p w14:paraId="2280EC55" w14:textId="2178BDB8"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chuỗi</w:t>
            </w:r>
          </w:p>
        </w:tc>
      </w:tr>
      <w:tr w:rsidR="0023219C" w14:paraId="504F511A"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91341CB" w14:textId="4E8E1FF5" w:rsidR="0023219C" w:rsidRDefault="0023219C" w:rsidP="00940907">
            <w:pPr>
              <w:pStyle w:val="Nidungvnbn"/>
              <w:spacing w:before="120"/>
              <w:ind w:firstLine="0"/>
              <w:jc w:val="center"/>
            </w:pPr>
            <w:r>
              <w:t>30</w:t>
            </w:r>
          </w:p>
        </w:tc>
        <w:tc>
          <w:tcPr>
            <w:tcW w:w="3040" w:type="dxa"/>
            <w:shd w:val="clear" w:color="auto" w:fill="auto"/>
          </w:tcPr>
          <w:p w14:paraId="12CFB675" w14:textId="301308A6"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Thêm mặt hàng</w:t>
            </w:r>
          </w:p>
        </w:tc>
        <w:tc>
          <w:tcPr>
            <w:tcW w:w="4970" w:type="dxa"/>
            <w:shd w:val="clear" w:color="auto" w:fill="auto"/>
          </w:tcPr>
          <w:p w14:paraId="45975256" w14:textId="67E63BD5"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Khi có các mặt hàng mới thì cập nhật lên hệ thống.</w:t>
            </w:r>
          </w:p>
        </w:tc>
        <w:tc>
          <w:tcPr>
            <w:tcW w:w="2520" w:type="dxa"/>
            <w:shd w:val="clear" w:color="auto" w:fill="auto"/>
          </w:tcPr>
          <w:p w14:paraId="593E910C" w14:textId="653F82BF"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chuỗi</w:t>
            </w:r>
          </w:p>
        </w:tc>
      </w:tr>
      <w:tr w:rsidR="0023219C" w14:paraId="42834E9D" w14:textId="77777777" w:rsidTr="00B814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341ABF0" w14:textId="37096B0A" w:rsidR="0023219C" w:rsidRDefault="0023219C" w:rsidP="00940907">
            <w:pPr>
              <w:pStyle w:val="Nidungvnbn"/>
              <w:spacing w:before="120"/>
              <w:ind w:firstLine="0"/>
              <w:jc w:val="center"/>
            </w:pPr>
            <w:r>
              <w:t>31</w:t>
            </w:r>
          </w:p>
        </w:tc>
        <w:tc>
          <w:tcPr>
            <w:tcW w:w="3040" w:type="dxa"/>
            <w:shd w:val="clear" w:color="auto" w:fill="auto"/>
          </w:tcPr>
          <w:p w14:paraId="596DDC65" w14:textId="5087CD4D" w:rsidR="0023219C" w:rsidRDefault="0023219C" w:rsidP="0094090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Sửa mặt hàng</w:t>
            </w:r>
          </w:p>
        </w:tc>
        <w:tc>
          <w:tcPr>
            <w:tcW w:w="4970" w:type="dxa"/>
            <w:shd w:val="clear" w:color="auto" w:fill="auto"/>
          </w:tcPr>
          <w:p w14:paraId="66ACF019" w14:textId="691EE934"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Thay đổi các thông tin những mặt hàng để phù hợp hơn.</w:t>
            </w:r>
          </w:p>
        </w:tc>
        <w:tc>
          <w:tcPr>
            <w:tcW w:w="2520" w:type="dxa"/>
            <w:shd w:val="clear" w:color="auto" w:fill="auto"/>
          </w:tcPr>
          <w:p w14:paraId="1383CE05" w14:textId="04DBDCBE" w:rsidR="0023219C" w:rsidRDefault="0023219C" w:rsidP="0094090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Quản lý chuỗi</w:t>
            </w:r>
          </w:p>
        </w:tc>
      </w:tr>
      <w:tr w:rsidR="0023219C" w14:paraId="5048BD7A" w14:textId="77777777" w:rsidTr="00B8142A">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0C18DA08" w14:textId="6E2E30F3" w:rsidR="0023219C" w:rsidRDefault="0023219C" w:rsidP="00940907">
            <w:pPr>
              <w:pStyle w:val="Nidungvnbn"/>
              <w:spacing w:before="120"/>
              <w:ind w:firstLine="0"/>
              <w:jc w:val="center"/>
            </w:pPr>
            <w:r>
              <w:t>32</w:t>
            </w:r>
          </w:p>
        </w:tc>
        <w:tc>
          <w:tcPr>
            <w:tcW w:w="3040" w:type="dxa"/>
            <w:shd w:val="clear" w:color="auto" w:fill="auto"/>
          </w:tcPr>
          <w:p w14:paraId="30711563" w14:textId="01B0095E" w:rsidR="0023219C" w:rsidRDefault="0023219C" w:rsidP="0094090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Xóa mặt hàng</w:t>
            </w:r>
          </w:p>
        </w:tc>
        <w:tc>
          <w:tcPr>
            <w:tcW w:w="4970" w:type="dxa"/>
            <w:shd w:val="clear" w:color="auto" w:fill="auto"/>
          </w:tcPr>
          <w:p w14:paraId="7D4E3E71" w14:textId="7FF15544"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Các mặt hàng đã hết hay không cần thiết nhập thêm thì xóa mặt hàng đấy.</w:t>
            </w:r>
          </w:p>
        </w:tc>
        <w:tc>
          <w:tcPr>
            <w:tcW w:w="2520" w:type="dxa"/>
            <w:shd w:val="clear" w:color="auto" w:fill="auto"/>
          </w:tcPr>
          <w:p w14:paraId="3DBE8031" w14:textId="5964124B" w:rsidR="0023219C" w:rsidRDefault="0023219C" w:rsidP="0094090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Quản lý chuỗi</w:t>
            </w:r>
          </w:p>
        </w:tc>
      </w:tr>
    </w:tbl>
    <w:p w14:paraId="5B5E5B16" w14:textId="527375F2" w:rsidR="00D96766" w:rsidRDefault="00B17C30" w:rsidP="00940907">
      <w:pPr>
        <w:pStyle w:val="Bngbiu-nidung"/>
        <w:spacing w:after="0"/>
      </w:pPr>
      <w:bookmarkStart w:id="21" w:name="_Toc39597579"/>
      <w:bookmarkStart w:id="22" w:name="_Toc92746634"/>
      <w:r>
        <w:t>Bảng 2</w:t>
      </w:r>
      <w:r w:rsidR="0016481A">
        <w:t xml:space="preserve">. </w:t>
      </w:r>
      <w:r w:rsidR="00377519">
        <w:t>C</w:t>
      </w:r>
      <w:r w:rsidR="0092082E">
        <w:t>ác Use Case trong hệ thống</w:t>
      </w:r>
      <w:bookmarkEnd w:id="21"/>
      <w:bookmarkEnd w:id="22"/>
    </w:p>
    <w:p w14:paraId="50380BAF" w14:textId="3D9C3167" w:rsidR="007B1A23" w:rsidRPr="004A7C39" w:rsidRDefault="00822342" w:rsidP="00940907">
      <w:pPr>
        <w:pStyle w:val="Chng"/>
        <w:numPr>
          <w:ilvl w:val="0"/>
          <w:numId w:val="0"/>
        </w:numPr>
        <w:spacing w:after="0"/>
        <w:jc w:val="both"/>
        <w:outlineLvl w:val="0"/>
      </w:pPr>
      <w:bookmarkStart w:id="23" w:name="_Toc92746846"/>
      <w:r>
        <w:lastRenderedPageBreak/>
        <w:t>CHƯƠNG 3 -</w:t>
      </w:r>
      <w:r w:rsidR="00ED74C5">
        <w:t xml:space="preserve"> </w:t>
      </w:r>
      <w:r w:rsidR="0092082E">
        <w:t>THIẾT KẾ</w:t>
      </w:r>
      <w:r>
        <w:t xml:space="preserve"> YÊU CẦU</w:t>
      </w:r>
      <w:bookmarkEnd w:id="23"/>
    </w:p>
    <w:p w14:paraId="5E4C80FE" w14:textId="6B8BF316" w:rsidR="001275D5" w:rsidRDefault="003875AC" w:rsidP="00940907">
      <w:pPr>
        <w:pStyle w:val="Tiumccp1"/>
        <w:spacing w:after="0"/>
        <w:jc w:val="both"/>
        <w:outlineLvl w:val="1"/>
      </w:pPr>
      <w:bookmarkStart w:id="24" w:name="_Toc92746847"/>
      <w:r w:rsidRPr="003875AC">
        <w:t>3.1</w:t>
      </w:r>
      <w:r w:rsidR="00EF2264" w:rsidRPr="003875AC">
        <w:t xml:space="preserve"> </w:t>
      </w:r>
      <w:r w:rsidR="0092082E" w:rsidRPr="003875AC">
        <w:t>Biểu đồ Use Case</w:t>
      </w:r>
      <w:r w:rsidR="00096858" w:rsidRPr="00B328E7">
        <w:t>:</w:t>
      </w:r>
      <w:bookmarkEnd w:id="24"/>
      <w:r w:rsidR="0022329B">
        <w:t xml:space="preserve"> </w:t>
      </w:r>
    </w:p>
    <w:p w14:paraId="72F98302" w14:textId="7DF2DE43" w:rsidR="00FA45A3" w:rsidRDefault="00FA45A3" w:rsidP="006F5388">
      <w:r>
        <w:rPr>
          <w:noProof/>
        </w:rPr>
        <w:drawing>
          <wp:inline distT="0" distB="0" distL="0" distR="0" wp14:anchorId="6945BD81" wp14:editId="34D4DEBC">
            <wp:extent cx="5826125" cy="608012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71230333_507348387331807_3029969328749504787_n.png"/>
                    <pic:cNvPicPr/>
                  </pic:nvPicPr>
                  <pic:blipFill>
                    <a:blip r:embed="rId12">
                      <a:extLst>
                        <a:ext uri="{BEBA8EAE-BF5A-486C-A8C5-ECC9F3942E4B}">
                          <a14:imgProps xmlns:a14="http://schemas.microsoft.com/office/drawing/2010/main">
                            <a14:imgLayer r:embed="rId1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826125" cy="6080125"/>
                    </a:xfrm>
                    <a:prstGeom prst="rect">
                      <a:avLst/>
                    </a:prstGeom>
                  </pic:spPr>
                </pic:pic>
              </a:graphicData>
            </a:graphic>
          </wp:inline>
        </w:drawing>
      </w:r>
    </w:p>
    <w:p w14:paraId="7B873D8C" w14:textId="7A876662" w:rsidR="0092082E" w:rsidRPr="001325DF" w:rsidRDefault="00B57BDC" w:rsidP="00940907">
      <w:pPr>
        <w:pStyle w:val="Caption"/>
        <w:spacing w:before="120"/>
      </w:pPr>
      <w:bookmarkStart w:id="25" w:name="_Toc39648204"/>
      <w:bookmarkStart w:id="26" w:name="_Toc92746665"/>
      <w:r w:rsidRPr="001325DF">
        <w:t>Hình 2.</w:t>
      </w:r>
      <w:r w:rsidR="001275D5" w:rsidRPr="001325DF">
        <w:t xml:space="preserve"> Sơ đồ Use Case</w:t>
      </w:r>
      <w:bookmarkEnd w:id="25"/>
      <w:bookmarkEnd w:id="26"/>
    </w:p>
    <w:p w14:paraId="74EFE094" w14:textId="0FD236C3" w:rsidR="00940907" w:rsidRDefault="001275D5" w:rsidP="00940907">
      <w:pPr>
        <w:pStyle w:val="Tiumccp1"/>
        <w:spacing w:after="0"/>
      </w:pPr>
      <w:r>
        <w:br w:type="page"/>
      </w:r>
      <w:bookmarkStart w:id="27" w:name="_Toc92746848"/>
      <w:r w:rsidR="00CC1792" w:rsidRPr="00CC1792">
        <w:lastRenderedPageBreak/>
        <w:t>3.2</w:t>
      </w:r>
      <w:r w:rsidRPr="00CC1792">
        <w:t xml:space="preserve"> Đặc tả Use Case</w:t>
      </w:r>
      <w:r w:rsidR="001152CF" w:rsidRPr="00CC1792">
        <w:t>:</w:t>
      </w:r>
      <w:bookmarkEnd w:id="27"/>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940907" w:rsidRPr="00940907" w14:paraId="2AFA766A" w14:textId="77777777" w:rsidTr="00267DF7">
        <w:trPr>
          <w:trHeight w:val="480"/>
        </w:trPr>
        <w:tc>
          <w:tcPr>
            <w:tcW w:w="2520" w:type="dxa"/>
            <w:shd w:val="clear" w:color="auto" w:fill="auto"/>
          </w:tcPr>
          <w:p w14:paraId="0501EBE6" w14:textId="77777777" w:rsidR="00940907" w:rsidRPr="00940907" w:rsidRDefault="00940907" w:rsidP="00940907">
            <w:pPr>
              <w:spacing w:before="120" w:line="360" w:lineRule="auto"/>
              <w:rPr>
                <w:b/>
              </w:rPr>
            </w:pPr>
            <w:r w:rsidRPr="00940907">
              <w:rPr>
                <w:b/>
              </w:rPr>
              <w:t>Mã use case</w:t>
            </w:r>
          </w:p>
        </w:tc>
        <w:tc>
          <w:tcPr>
            <w:tcW w:w="8370" w:type="dxa"/>
            <w:gridSpan w:val="2"/>
            <w:shd w:val="clear" w:color="auto" w:fill="auto"/>
          </w:tcPr>
          <w:p w14:paraId="35C39366" w14:textId="67347E9D" w:rsidR="00940907" w:rsidRPr="00940907" w:rsidRDefault="00940907" w:rsidP="00940907">
            <w:pPr>
              <w:spacing w:before="120" w:line="360" w:lineRule="auto"/>
            </w:pPr>
            <w:r>
              <w:t>1</w:t>
            </w:r>
            <w:r w:rsidRPr="00940907">
              <w:t>.</w:t>
            </w:r>
          </w:p>
        </w:tc>
      </w:tr>
      <w:tr w:rsidR="00940907" w:rsidRPr="00940907" w14:paraId="730A605A" w14:textId="77777777" w:rsidTr="00267DF7">
        <w:trPr>
          <w:trHeight w:val="480"/>
        </w:trPr>
        <w:tc>
          <w:tcPr>
            <w:tcW w:w="2520" w:type="dxa"/>
            <w:shd w:val="clear" w:color="auto" w:fill="auto"/>
          </w:tcPr>
          <w:p w14:paraId="659D897C" w14:textId="77777777" w:rsidR="00940907" w:rsidRPr="00940907" w:rsidRDefault="00940907" w:rsidP="00940907">
            <w:pPr>
              <w:spacing w:before="120" w:line="360" w:lineRule="auto"/>
              <w:rPr>
                <w:b/>
              </w:rPr>
            </w:pPr>
            <w:r w:rsidRPr="00940907">
              <w:rPr>
                <w:b/>
              </w:rPr>
              <w:t>Use Case</w:t>
            </w:r>
          </w:p>
        </w:tc>
        <w:tc>
          <w:tcPr>
            <w:tcW w:w="8370" w:type="dxa"/>
            <w:gridSpan w:val="2"/>
            <w:shd w:val="clear" w:color="auto" w:fill="auto"/>
          </w:tcPr>
          <w:p w14:paraId="67B0571A" w14:textId="0EE91C3B" w:rsidR="00940907" w:rsidRPr="00940907" w:rsidRDefault="00940907" w:rsidP="00940907">
            <w:pPr>
              <w:spacing w:before="120" w:line="360" w:lineRule="auto"/>
            </w:pPr>
            <w:r>
              <w:t>Đăng nhập</w:t>
            </w:r>
          </w:p>
        </w:tc>
      </w:tr>
      <w:tr w:rsidR="00940907" w:rsidRPr="00940907" w14:paraId="0D3D4766" w14:textId="77777777" w:rsidTr="00267DF7">
        <w:trPr>
          <w:trHeight w:val="467"/>
        </w:trPr>
        <w:tc>
          <w:tcPr>
            <w:tcW w:w="2520" w:type="dxa"/>
            <w:shd w:val="clear" w:color="auto" w:fill="auto"/>
          </w:tcPr>
          <w:p w14:paraId="701F49B7" w14:textId="77777777" w:rsidR="00940907" w:rsidRPr="00940907" w:rsidRDefault="00940907" w:rsidP="00940907">
            <w:pPr>
              <w:spacing w:before="120" w:line="360" w:lineRule="auto"/>
              <w:rPr>
                <w:b/>
              </w:rPr>
            </w:pPr>
            <w:r w:rsidRPr="00940907">
              <w:rPr>
                <w:b/>
              </w:rPr>
              <w:t>Ngữ cảnh</w:t>
            </w:r>
          </w:p>
        </w:tc>
        <w:tc>
          <w:tcPr>
            <w:tcW w:w="8370" w:type="dxa"/>
            <w:gridSpan w:val="2"/>
            <w:shd w:val="clear" w:color="auto" w:fill="auto"/>
          </w:tcPr>
          <w:p w14:paraId="7B5BD668" w14:textId="0887D229" w:rsidR="00940907" w:rsidRPr="00940907" w:rsidRDefault="00603715" w:rsidP="00940907">
            <w:pPr>
              <w:spacing w:before="120" w:line="360" w:lineRule="auto"/>
            </w:pPr>
            <w:r>
              <w:t>Đ</w:t>
            </w:r>
            <w:r w:rsidRPr="00445F8E">
              <w:t>ăng nhập vào hệ thống</w:t>
            </w:r>
          </w:p>
        </w:tc>
      </w:tr>
      <w:tr w:rsidR="00603715" w:rsidRPr="00940907" w14:paraId="4EE2875A" w14:textId="77777777" w:rsidTr="00267DF7">
        <w:trPr>
          <w:trHeight w:val="480"/>
        </w:trPr>
        <w:tc>
          <w:tcPr>
            <w:tcW w:w="2520" w:type="dxa"/>
            <w:shd w:val="clear" w:color="auto" w:fill="auto"/>
          </w:tcPr>
          <w:p w14:paraId="02E8D206" w14:textId="77777777" w:rsidR="00603715" w:rsidRPr="00940907" w:rsidRDefault="00603715" w:rsidP="00603715">
            <w:pPr>
              <w:spacing w:before="120" w:line="360" w:lineRule="auto"/>
              <w:rPr>
                <w:b/>
              </w:rPr>
            </w:pPr>
            <w:r w:rsidRPr="00940907">
              <w:rPr>
                <w:b/>
              </w:rPr>
              <w:t>Mô tả</w:t>
            </w:r>
          </w:p>
        </w:tc>
        <w:tc>
          <w:tcPr>
            <w:tcW w:w="8370" w:type="dxa"/>
            <w:gridSpan w:val="2"/>
            <w:shd w:val="clear" w:color="auto" w:fill="auto"/>
          </w:tcPr>
          <w:p w14:paraId="38CDEBF9" w14:textId="783F687C" w:rsidR="00603715" w:rsidRPr="00940907" w:rsidRDefault="00603715" w:rsidP="00603715">
            <w:pPr>
              <w:spacing w:before="120" w:line="360" w:lineRule="auto"/>
            </w:pPr>
            <w:r>
              <w:t>Người dùng</w:t>
            </w:r>
            <w:r w:rsidRPr="00445F8E">
              <w:t xml:space="preserve"> đăng nhập vào hệ thống</w:t>
            </w:r>
            <w:r>
              <w:t xml:space="preserve"> để thực hiện các chức năng khác.</w:t>
            </w:r>
          </w:p>
        </w:tc>
      </w:tr>
      <w:tr w:rsidR="00603715" w:rsidRPr="00940907" w14:paraId="7E32213E" w14:textId="77777777" w:rsidTr="00267DF7">
        <w:trPr>
          <w:trHeight w:val="480"/>
        </w:trPr>
        <w:tc>
          <w:tcPr>
            <w:tcW w:w="2520" w:type="dxa"/>
            <w:shd w:val="clear" w:color="auto" w:fill="auto"/>
          </w:tcPr>
          <w:p w14:paraId="636F54A5" w14:textId="77777777" w:rsidR="00603715" w:rsidRPr="00940907" w:rsidRDefault="00603715" w:rsidP="00603715">
            <w:pPr>
              <w:spacing w:before="120" w:line="360" w:lineRule="auto"/>
              <w:rPr>
                <w:b/>
              </w:rPr>
            </w:pPr>
            <w:r w:rsidRPr="00940907">
              <w:rPr>
                <w:b/>
              </w:rPr>
              <w:t>Tác nhân</w:t>
            </w:r>
          </w:p>
        </w:tc>
        <w:tc>
          <w:tcPr>
            <w:tcW w:w="8370" w:type="dxa"/>
            <w:gridSpan w:val="2"/>
            <w:shd w:val="clear" w:color="auto" w:fill="auto"/>
          </w:tcPr>
          <w:p w14:paraId="410F2CB0" w14:textId="26400B0F" w:rsidR="00603715" w:rsidRPr="00940907" w:rsidRDefault="00603715" w:rsidP="00603715">
            <w:pPr>
              <w:spacing w:before="120" w:line="360" w:lineRule="auto"/>
            </w:pPr>
            <w:r>
              <w:t xml:space="preserve">Nhân viên bán hàng, Nhân viên kho,Quản lý cửa hàng, Kế toán, Quản lý chuỗi </w:t>
            </w:r>
          </w:p>
        </w:tc>
      </w:tr>
      <w:tr w:rsidR="00940907" w:rsidRPr="00940907" w14:paraId="2682E8EE" w14:textId="77777777" w:rsidTr="00267DF7">
        <w:trPr>
          <w:trHeight w:val="318"/>
        </w:trPr>
        <w:tc>
          <w:tcPr>
            <w:tcW w:w="2520" w:type="dxa"/>
            <w:shd w:val="clear" w:color="auto" w:fill="auto"/>
          </w:tcPr>
          <w:p w14:paraId="64324866" w14:textId="77777777" w:rsidR="00940907" w:rsidRPr="00940907" w:rsidRDefault="00940907" w:rsidP="00940907">
            <w:pPr>
              <w:spacing w:before="120" w:line="360" w:lineRule="auto"/>
              <w:rPr>
                <w:b/>
              </w:rPr>
            </w:pPr>
            <w:r w:rsidRPr="00940907">
              <w:rPr>
                <w:b/>
              </w:rPr>
              <w:t>Sự kiện kích hoạt</w:t>
            </w:r>
          </w:p>
        </w:tc>
        <w:tc>
          <w:tcPr>
            <w:tcW w:w="8370" w:type="dxa"/>
            <w:gridSpan w:val="2"/>
            <w:shd w:val="clear" w:color="auto" w:fill="auto"/>
          </w:tcPr>
          <w:p w14:paraId="78105B13" w14:textId="332E0F40" w:rsidR="00940907" w:rsidRPr="00940907" w:rsidRDefault="00603715" w:rsidP="00940907">
            <w:pPr>
              <w:spacing w:before="120" w:line="360" w:lineRule="auto"/>
            </w:pPr>
            <w:r>
              <w:t>Người dùng đăng nhập vào hệ thống</w:t>
            </w:r>
          </w:p>
        </w:tc>
      </w:tr>
      <w:tr w:rsidR="00940907" w:rsidRPr="00940907" w14:paraId="6F262223" w14:textId="77777777" w:rsidTr="00267DF7">
        <w:trPr>
          <w:trHeight w:val="805"/>
        </w:trPr>
        <w:tc>
          <w:tcPr>
            <w:tcW w:w="2520" w:type="dxa"/>
            <w:shd w:val="clear" w:color="auto" w:fill="auto"/>
          </w:tcPr>
          <w:p w14:paraId="072EC436" w14:textId="77777777" w:rsidR="00940907" w:rsidRPr="00940907" w:rsidRDefault="00940907" w:rsidP="00940907">
            <w:pPr>
              <w:spacing w:before="120" w:line="360" w:lineRule="auto"/>
              <w:rPr>
                <w:b/>
              </w:rPr>
            </w:pPr>
            <w:r w:rsidRPr="00940907">
              <w:rPr>
                <w:b/>
              </w:rPr>
              <w:t>Điều kiện tiên quyết</w:t>
            </w:r>
          </w:p>
        </w:tc>
        <w:tc>
          <w:tcPr>
            <w:tcW w:w="8370" w:type="dxa"/>
            <w:gridSpan w:val="2"/>
            <w:shd w:val="clear" w:color="auto" w:fill="auto"/>
          </w:tcPr>
          <w:p w14:paraId="282A059D" w14:textId="41B29157" w:rsidR="00940907" w:rsidRPr="00940907" w:rsidRDefault="00940907" w:rsidP="00940907">
            <w:pPr>
              <w:spacing w:before="120" w:line="360" w:lineRule="auto"/>
            </w:pPr>
            <w:r w:rsidRPr="00940907">
              <w:t>Phải có tài khoản.</w:t>
            </w:r>
          </w:p>
        </w:tc>
      </w:tr>
      <w:tr w:rsidR="00940907" w:rsidRPr="00940907" w14:paraId="3FE96A65" w14:textId="77777777" w:rsidTr="00267DF7">
        <w:trPr>
          <w:trHeight w:val="327"/>
        </w:trPr>
        <w:tc>
          <w:tcPr>
            <w:tcW w:w="2520" w:type="dxa"/>
            <w:shd w:val="clear" w:color="auto" w:fill="auto"/>
          </w:tcPr>
          <w:p w14:paraId="24F88B35" w14:textId="1CB92CFA" w:rsidR="00940907" w:rsidRPr="00940907" w:rsidRDefault="00940907" w:rsidP="00940907">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6E0138B5" w14:textId="503DF319" w:rsidR="00940907" w:rsidRPr="00940907" w:rsidRDefault="00C67799" w:rsidP="00940907">
            <w:pPr>
              <w:spacing w:before="120" w:line="360" w:lineRule="auto"/>
            </w:pPr>
            <w:r>
              <w:t>Đăng nhập thành công</w:t>
            </w:r>
          </w:p>
        </w:tc>
      </w:tr>
      <w:tr w:rsidR="00940907" w:rsidRPr="00940907" w14:paraId="0538EB14" w14:textId="77777777" w:rsidTr="00267DF7">
        <w:trPr>
          <w:trHeight w:val="480"/>
        </w:trPr>
        <w:tc>
          <w:tcPr>
            <w:tcW w:w="2520" w:type="dxa"/>
            <w:vMerge w:val="restart"/>
            <w:shd w:val="clear" w:color="auto" w:fill="auto"/>
            <w:vAlign w:val="center"/>
          </w:tcPr>
          <w:p w14:paraId="78A37B3B" w14:textId="77777777" w:rsidR="00940907" w:rsidRPr="00940907" w:rsidRDefault="00940907" w:rsidP="00940907">
            <w:pPr>
              <w:spacing w:before="120" w:line="360" w:lineRule="auto"/>
              <w:rPr>
                <w:b/>
              </w:rPr>
            </w:pPr>
            <w:r w:rsidRPr="00940907">
              <w:rPr>
                <w:b/>
              </w:rPr>
              <w:t>Luồng sự kiện</w:t>
            </w:r>
          </w:p>
        </w:tc>
        <w:tc>
          <w:tcPr>
            <w:tcW w:w="4104" w:type="dxa"/>
            <w:shd w:val="clear" w:color="auto" w:fill="auto"/>
          </w:tcPr>
          <w:p w14:paraId="32BB7EC5" w14:textId="77777777" w:rsidR="00940907" w:rsidRPr="00940907" w:rsidRDefault="00940907" w:rsidP="00940907">
            <w:pPr>
              <w:spacing w:before="120" w:line="360" w:lineRule="auto"/>
            </w:pPr>
            <w:r w:rsidRPr="00940907">
              <w:rPr>
                <w:b/>
              </w:rPr>
              <w:t xml:space="preserve">              Actor</w:t>
            </w:r>
          </w:p>
        </w:tc>
        <w:tc>
          <w:tcPr>
            <w:tcW w:w="4266" w:type="dxa"/>
            <w:shd w:val="clear" w:color="auto" w:fill="auto"/>
          </w:tcPr>
          <w:p w14:paraId="5DFB1A9D" w14:textId="77777777" w:rsidR="00940907" w:rsidRPr="00940907" w:rsidRDefault="00940907" w:rsidP="00940907">
            <w:pPr>
              <w:spacing w:before="120" w:line="360" w:lineRule="auto"/>
            </w:pPr>
            <w:r w:rsidRPr="00940907">
              <w:rPr>
                <w:b/>
              </w:rPr>
              <w:t>System</w:t>
            </w:r>
          </w:p>
        </w:tc>
      </w:tr>
      <w:tr w:rsidR="00940907" w:rsidRPr="00940907" w14:paraId="698053C2" w14:textId="77777777" w:rsidTr="00267DF7">
        <w:trPr>
          <w:trHeight w:val="480"/>
        </w:trPr>
        <w:tc>
          <w:tcPr>
            <w:tcW w:w="2520" w:type="dxa"/>
            <w:vMerge/>
            <w:shd w:val="clear" w:color="auto" w:fill="auto"/>
            <w:vAlign w:val="center"/>
          </w:tcPr>
          <w:p w14:paraId="739F2346" w14:textId="77777777" w:rsidR="00940907" w:rsidRPr="00940907" w:rsidRDefault="00940907" w:rsidP="00940907">
            <w:pPr>
              <w:spacing w:before="120" w:line="360" w:lineRule="auto"/>
            </w:pPr>
          </w:p>
        </w:tc>
        <w:tc>
          <w:tcPr>
            <w:tcW w:w="4104" w:type="dxa"/>
            <w:shd w:val="clear" w:color="auto" w:fill="auto"/>
          </w:tcPr>
          <w:p w14:paraId="3B19196F" w14:textId="7D9CD6C0" w:rsidR="00940907" w:rsidRPr="00940907" w:rsidRDefault="00BC3AA9" w:rsidP="00940907">
            <w:pPr>
              <w:spacing w:before="120" w:line="360" w:lineRule="auto"/>
            </w:pPr>
            <w:r w:rsidRPr="00FE5513">
              <w:t>1. Người dùng truy cập vào hệ thống</w:t>
            </w:r>
            <w:r>
              <w:t>.</w:t>
            </w:r>
          </w:p>
        </w:tc>
        <w:tc>
          <w:tcPr>
            <w:tcW w:w="4266" w:type="dxa"/>
            <w:shd w:val="clear" w:color="auto" w:fill="auto"/>
          </w:tcPr>
          <w:p w14:paraId="4CF18B78" w14:textId="1B9BE97F" w:rsidR="00940907" w:rsidRPr="00940907" w:rsidRDefault="00BC3AA9" w:rsidP="00BC3AA9">
            <w:pPr>
              <w:pStyle w:val="ct"/>
              <w:spacing w:after="120"/>
            </w:pPr>
            <w:r>
              <w:rPr>
                <w:lang w:val="vi"/>
              </w:rPr>
              <w:t xml:space="preserve">1.1 </w:t>
            </w:r>
            <w:r w:rsidRPr="00FE5513">
              <w:rPr>
                <w:lang w:val="vi"/>
              </w:rPr>
              <w:t>Hệ thống yêu cầu đăng nhập tài khoản mật khẩu</w:t>
            </w:r>
            <w:r>
              <w:t>.</w:t>
            </w:r>
          </w:p>
        </w:tc>
      </w:tr>
      <w:tr w:rsidR="00940907" w:rsidRPr="00940907" w14:paraId="55CA53FF" w14:textId="77777777" w:rsidTr="00267DF7">
        <w:trPr>
          <w:trHeight w:val="480"/>
        </w:trPr>
        <w:tc>
          <w:tcPr>
            <w:tcW w:w="2520" w:type="dxa"/>
            <w:vMerge/>
            <w:shd w:val="clear" w:color="auto" w:fill="auto"/>
            <w:vAlign w:val="center"/>
          </w:tcPr>
          <w:p w14:paraId="7B1A1928" w14:textId="77777777" w:rsidR="00940907" w:rsidRPr="00940907" w:rsidRDefault="00940907" w:rsidP="00940907">
            <w:pPr>
              <w:spacing w:before="120" w:line="360" w:lineRule="auto"/>
            </w:pPr>
          </w:p>
        </w:tc>
        <w:tc>
          <w:tcPr>
            <w:tcW w:w="4104" w:type="dxa"/>
            <w:shd w:val="clear" w:color="auto" w:fill="auto"/>
          </w:tcPr>
          <w:p w14:paraId="24851C90" w14:textId="6C982C05" w:rsidR="00BC3AA9" w:rsidRDefault="00BC3AA9" w:rsidP="00BC3AA9">
            <w:pPr>
              <w:pStyle w:val="ct"/>
              <w:spacing w:after="120"/>
            </w:pPr>
            <w:r w:rsidRPr="00FE5513">
              <w:t>2. Người dùng nhập tài khoản</w:t>
            </w:r>
            <w:r>
              <w:t xml:space="preserve"> và mật khẩu.</w:t>
            </w:r>
          </w:p>
          <w:p w14:paraId="33441203" w14:textId="66CEBF13" w:rsidR="00940907" w:rsidRPr="00940907" w:rsidRDefault="00940907" w:rsidP="00940907">
            <w:pPr>
              <w:spacing w:before="120" w:line="360" w:lineRule="auto"/>
            </w:pPr>
          </w:p>
        </w:tc>
        <w:tc>
          <w:tcPr>
            <w:tcW w:w="4266" w:type="dxa"/>
            <w:shd w:val="clear" w:color="auto" w:fill="auto"/>
          </w:tcPr>
          <w:p w14:paraId="5573C7F1" w14:textId="0684064B" w:rsidR="00940907" w:rsidRPr="00940907" w:rsidRDefault="00940907" w:rsidP="00940907">
            <w:pPr>
              <w:spacing w:before="120" w:line="360" w:lineRule="auto"/>
            </w:pPr>
          </w:p>
        </w:tc>
      </w:tr>
      <w:tr w:rsidR="00940907" w:rsidRPr="00940907" w14:paraId="7F50720D" w14:textId="77777777" w:rsidTr="00267DF7">
        <w:trPr>
          <w:trHeight w:val="1114"/>
        </w:trPr>
        <w:tc>
          <w:tcPr>
            <w:tcW w:w="2520" w:type="dxa"/>
            <w:vMerge/>
            <w:shd w:val="clear" w:color="auto" w:fill="auto"/>
            <w:vAlign w:val="center"/>
          </w:tcPr>
          <w:p w14:paraId="4E05499C" w14:textId="77777777" w:rsidR="00940907" w:rsidRPr="00940907" w:rsidRDefault="00940907" w:rsidP="00940907">
            <w:pPr>
              <w:spacing w:before="120" w:line="360" w:lineRule="auto"/>
            </w:pPr>
          </w:p>
        </w:tc>
        <w:tc>
          <w:tcPr>
            <w:tcW w:w="4104" w:type="dxa"/>
            <w:shd w:val="clear" w:color="auto" w:fill="auto"/>
          </w:tcPr>
          <w:p w14:paraId="3BE5B5B2" w14:textId="7CEC10AC" w:rsidR="00940907" w:rsidRPr="00940907" w:rsidRDefault="00FE6791" w:rsidP="00940907">
            <w:pPr>
              <w:spacing w:before="120" w:line="360" w:lineRule="auto"/>
            </w:pPr>
            <w:r>
              <w:t xml:space="preserve">3. Người dùng </w:t>
            </w:r>
            <w:r w:rsidRPr="00FE5513">
              <w:t>chọ</w:t>
            </w:r>
            <w:r>
              <w:t xml:space="preserve">n </w:t>
            </w:r>
            <w:r w:rsidRPr="00FE5513">
              <w:t>Đăng nhậ</w:t>
            </w:r>
            <w:r>
              <w:t>p.</w:t>
            </w:r>
          </w:p>
        </w:tc>
        <w:tc>
          <w:tcPr>
            <w:tcW w:w="4266" w:type="dxa"/>
            <w:shd w:val="clear" w:color="auto" w:fill="auto"/>
          </w:tcPr>
          <w:p w14:paraId="76784733" w14:textId="07AAF22D" w:rsidR="00940907" w:rsidRPr="00940907" w:rsidRDefault="00FE6791" w:rsidP="00940907">
            <w:pPr>
              <w:spacing w:before="120" w:line="360" w:lineRule="auto"/>
            </w:pPr>
            <w:r w:rsidRPr="00FE5513">
              <w:rPr>
                <w:lang w:val="vi"/>
              </w:rPr>
              <w:t>3.1 Hệ thống cho phép người dùng truy cập hệ thống.</w:t>
            </w:r>
          </w:p>
        </w:tc>
      </w:tr>
      <w:tr w:rsidR="00940907" w:rsidRPr="00940907" w14:paraId="47F7EC31" w14:textId="77777777" w:rsidTr="00267DF7">
        <w:trPr>
          <w:trHeight w:val="248"/>
        </w:trPr>
        <w:tc>
          <w:tcPr>
            <w:tcW w:w="2520" w:type="dxa"/>
            <w:shd w:val="clear" w:color="auto" w:fill="auto"/>
          </w:tcPr>
          <w:p w14:paraId="4C3446BF" w14:textId="77777777" w:rsidR="00940907" w:rsidRPr="00940907" w:rsidRDefault="00940907" w:rsidP="00940907">
            <w:pPr>
              <w:spacing w:before="120" w:line="360" w:lineRule="auto"/>
              <w:rPr>
                <w:b/>
              </w:rPr>
            </w:pPr>
            <w:r w:rsidRPr="00940907">
              <w:rPr>
                <w:b/>
              </w:rPr>
              <w:t>Ngoại lệ</w:t>
            </w:r>
          </w:p>
        </w:tc>
        <w:tc>
          <w:tcPr>
            <w:tcW w:w="8370" w:type="dxa"/>
            <w:gridSpan w:val="2"/>
            <w:shd w:val="clear" w:color="auto" w:fill="auto"/>
          </w:tcPr>
          <w:p w14:paraId="0C8AE821" w14:textId="790EA544" w:rsidR="00940907" w:rsidRPr="00940907" w:rsidRDefault="00FE6791" w:rsidP="00940907">
            <w:pPr>
              <w:spacing w:before="120" w:line="360" w:lineRule="auto"/>
            </w:pPr>
            <w:r>
              <w:t xml:space="preserve">Người dùng điền </w:t>
            </w:r>
            <w:r>
              <w:rPr>
                <w:lang w:val="vi"/>
              </w:rPr>
              <w:t>sai thông tin</w:t>
            </w:r>
            <w:r>
              <w:t xml:space="preserve"> đăng nhập</w:t>
            </w:r>
            <w:r>
              <w:rPr>
                <w:lang w:val="vi"/>
              </w:rPr>
              <w:t>,</w:t>
            </w:r>
            <w:r w:rsidRPr="003D3533">
              <w:rPr>
                <w:lang w:val="vi"/>
              </w:rPr>
              <w:t xml:space="preserve"> </w:t>
            </w:r>
            <w:r>
              <w:t xml:space="preserve">hệ thống </w:t>
            </w:r>
            <w:r>
              <w:rPr>
                <w:lang w:val="vi"/>
              </w:rPr>
              <w:t xml:space="preserve">thông báo </w:t>
            </w:r>
            <w:r w:rsidRPr="003D3533">
              <w:rPr>
                <w:lang w:val="vi"/>
              </w:rPr>
              <w:t>và hiển thị màn hình nhập lại</w:t>
            </w:r>
            <w:r>
              <w:t>.</w:t>
            </w:r>
          </w:p>
        </w:tc>
      </w:tr>
    </w:tbl>
    <w:p w14:paraId="0E8B9B54" w14:textId="5A9A2C84" w:rsidR="00940907" w:rsidRDefault="00940907" w:rsidP="00940907">
      <w:pPr>
        <w:pStyle w:val="Bngbiu-nidung"/>
      </w:pPr>
      <w:r>
        <w:tab/>
      </w:r>
      <w:bookmarkStart w:id="28" w:name="_Toc92746635"/>
      <w:r>
        <w:t>Bảng 1. Use case đăng nhập</w:t>
      </w:r>
      <w:bookmarkEnd w:id="28"/>
    </w:p>
    <w:p w14:paraId="7845A4CB" w14:textId="3E2DBDF1" w:rsidR="003653E1" w:rsidRDefault="003653E1" w:rsidP="0094090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8706C1" w:rsidRPr="00940907" w14:paraId="6E3E3F3B" w14:textId="77777777" w:rsidTr="00267DF7">
        <w:trPr>
          <w:trHeight w:val="480"/>
        </w:trPr>
        <w:tc>
          <w:tcPr>
            <w:tcW w:w="2520" w:type="dxa"/>
            <w:shd w:val="clear" w:color="auto" w:fill="auto"/>
          </w:tcPr>
          <w:p w14:paraId="420ECA04" w14:textId="77777777" w:rsidR="008706C1" w:rsidRPr="00940907" w:rsidRDefault="008706C1" w:rsidP="00575A0C">
            <w:pPr>
              <w:spacing w:before="120" w:line="360" w:lineRule="auto"/>
              <w:rPr>
                <w:b/>
              </w:rPr>
            </w:pPr>
            <w:r w:rsidRPr="00940907">
              <w:rPr>
                <w:b/>
              </w:rPr>
              <w:lastRenderedPageBreak/>
              <w:t>Mã use case</w:t>
            </w:r>
          </w:p>
        </w:tc>
        <w:tc>
          <w:tcPr>
            <w:tcW w:w="8370" w:type="dxa"/>
            <w:gridSpan w:val="2"/>
            <w:shd w:val="clear" w:color="auto" w:fill="auto"/>
          </w:tcPr>
          <w:p w14:paraId="4C68DEF5" w14:textId="6F10221D" w:rsidR="008706C1" w:rsidRPr="00940907" w:rsidRDefault="003B43C6" w:rsidP="00575A0C">
            <w:pPr>
              <w:spacing w:before="120" w:line="360" w:lineRule="auto"/>
            </w:pPr>
            <w:r>
              <w:t>2</w:t>
            </w:r>
          </w:p>
        </w:tc>
      </w:tr>
      <w:tr w:rsidR="008706C1" w:rsidRPr="00940907" w14:paraId="5DADE445" w14:textId="77777777" w:rsidTr="00267DF7">
        <w:trPr>
          <w:trHeight w:val="480"/>
        </w:trPr>
        <w:tc>
          <w:tcPr>
            <w:tcW w:w="2520" w:type="dxa"/>
            <w:shd w:val="clear" w:color="auto" w:fill="auto"/>
          </w:tcPr>
          <w:p w14:paraId="650CBFA7" w14:textId="77777777" w:rsidR="008706C1" w:rsidRPr="00940907" w:rsidRDefault="008706C1" w:rsidP="00575A0C">
            <w:pPr>
              <w:spacing w:before="120" w:line="360" w:lineRule="auto"/>
              <w:rPr>
                <w:b/>
              </w:rPr>
            </w:pPr>
            <w:r w:rsidRPr="00940907">
              <w:rPr>
                <w:b/>
              </w:rPr>
              <w:t>Use Case</w:t>
            </w:r>
          </w:p>
        </w:tc>
        <w:tc>
          <w:tcPr>
            <w:tcW w:w="8370" w:type="dxa"/>
            <w:gridSpan w:val="2"/>
            <w:shd w:val="clear" w:color="auto" w:fill="auto"/>
          </w:tcPr>
          <w:p w14:paraId="3521685F" w14:textId="13945D4A" w:rsidR="008706C1" w:rsidRPr="00940907" w:rsidRDefault="003B43C6" w:rsidP="00575A0C">
            <w:pPr>
              <w:spacing w:before="120" w:line="360" w:lineRule="auto"/>
            </w:pPr>
            <w:r>
              <w:t>Đổi mật khẩu</w:t>
            </w:r>
          </w:p>
        </w:tc>
      </w:tr>
      <w:tr w:rsidR="003B43C6" w:rsidRPr="00940907" w14:paraId="0103A361" w14:textId="77777777" w:rsidTr="00267DF7">
        <w:trPr>
          <w:trHeight w:val="467"/>
        </w:trPr>
        <w:tc>
          <w:tcPr>
            <w:tcW w:w="2520" w:type="dxa"/>
            <w:shd w:val="clear" w:color="auto" w:fill="auto"/>
          </w:tcPr>
          <w:p w14:paraId="731B0A26" w14:textId="77777777" w:rsidR="003B43C6" w:rsidRPr="00940907" w:rsidRDefault="003B43C6" w:rsidP="003B43C6">
            <w:pPr>
              <w:spacing w:before="120" w:line="360" w:lineRule="auto"/>
              <w:rPr>
                <w:b/>
              </w:rPr>
            </w:pPr>
            <w:r w:rsidRPr="00940907">
              <w:rPr>
                <w:b/>
              </w:rPr>
              <w:t>Ngữ cảnh</w:t>
            </w:r>
          </w:p>
        </w:tc>
        <w:tc>
          <w:tcPr>
            <w:tcW w:w="8370" w:type="dxa"/>
            <w:gridSpan w:val="2"/>
            <w:shd w:val="clear" w:color="auto" w:fill="auto"/>
          </w:tcPr>
          <w:p w14:paraId="6F6140E6" w14:textId="1106000D" w:rsidR="003B43C6" w:rsidRPr="00940907" w:rsidRDefault="003B43C6" w:rsidP="003B43C6">
            <w:pPr>
              <w:spacing w:before="120" w:line="360" w:lineRule="auto"/>
            </w:pPr>
            <w:r>
              <w:t>Người dùng muốn đổi mật khẩu hiện tại.</w:t>
            </w:r>
          </w:p>
        </w:tc>
      </w:tr>
      <w:tr w:rsidR="003B43C6" w:rsidRPr="00940907" w14:paraId="3CE6A0A0" w14:textId="77777777" w:rsidTr="00267DF7">
        <w:trPr>
          <w:trHeight w:val="480"/>
        </w:trPr>
        <w:tc>
          <w:tcPr>
            <w:tcW w:w="2520" w:type="dxa"/>
            <w:shd w:val="clear" w:color="auto" w:fill="auto"/>
          </w:tcPr>
          <w:p w14:paraId="039F8267" w14:textId="77777777" w:rsidR="003B43C6" w:rsidRPr="00940907" w:rsidRDefault="003B43C6" w:rsidP="003B43C6">
            <w:pPr>
              <w:spacing w:before="120" w:line="360" w:lineRule="auto"/>
              <w:rPr>
                <w:b/>
              </w:rPr>
            </w:pPr>
            <w:r w:rsidRPr="00940907">
              <w:rPr>
                <w:b/>
              </w:rPr>
              <w:t>Mô tả</w:t>
            </w:r>
          </w:p>
        </w:tc>
        <w:tc>
          <w:tcPr>
            <w:tcW w:w="8370" w:type="dxa"/>
            <w:gridSpan w:val="2"/>
            <w:shd w:val="clear" w:color="auto" w:fill="auto"/>
          </w:tcPr>
          <w:p w14:paraId="195A6BCF" w14:textId="6A3927BF" w:rsidR="003B43C6" w:rsidRPr="00940907" w:rsidRDefault="003B43C6" w:rsidP="003B43C6">
            <w:pPr>
              <w:spacing w:before="120" w:line="360" w:lineRule="auto"/>
            </w:pPr>
            <w:r>
              <w:t>Use case này cho phép người dùng đổi mật khẩu hiện tại khi có nhu cầu hoặc sau khi nhận mật khẩu ngẫu nhiên từ hệ thống.</w:t>
            </w:r>
          </w:p>
        </w:tc>
      </w:tr>
      <w:tr w:rsidR="008706C1" w:rsidRPr="00940907" w14:paraId="359423EF" w14:textId="77777777" w:rsidTr="00267DF7">
        <w:trPr>
          <w:trHeight w:val="480"/>
        </w:trPr>
        <w:tc>
          <w:tcPr>
            <w:tcW w:w="2520" w:type="dxa"/>
            <w:shd w:val="clear" w:color="auto" w:fill="auto"/>
          </w:tcPr>
          <w:p w14:paraId="76ACEC13" w14:textId="77777777" w:rsidR="008706C1" w:rsidRPr="00940907" w:rsidRDefault="008706C1" w:rsidP="00575A0C">
            <w:pPr>
              <w:spacing w:before="120" w:line="360" w:lineRule="auto"/>
              <w:rPr>
                <w:b/>
              </w:rPr>
            </w:pPr>
            <w:r w:rsidRPr="00940907">
              <w:rPr>
                <w:b/>
              </w:rPr>
              <w:t>Tác nhân</w:t>
            </w:r>
          </w:p>
        </w:tc>
        <w:tc>
          <w:tcPr>
            <w:tcW w:w="8370" w:type="dxa"/>
            <w:gridSpan w:val="2"/>
            <w:shd w:val="clear" w:color="auto" w:fill="auto"/>
          </w:tcPr>
          <w:p w14:paraId="62E99208" w14:textId="77777777" w:rsidR="008706C1" w:rsidRPr="00940907" w:rsidRDefault="008706C1" w:rsidP="00575A0C">
            <w:pPr>
              <w:spacing w:before="120" w:line="360" w:lineRule="auto"/>
            </w:pPr>
            <w:r>
              <w:t xml:space="preserve">Nhân viên bán hàng, Nhân viên kho,Quản lý cửa hàng, Kế toán, Quản lý chuỗi </w:t>
            </w:r>
          </w:p>
        </w:tc>
      </w:tr>
      <w:tr w:rsidR="003B43C6" w:rsidRPr="00940907" w14:paraId="0BBB0905" w14:textId="77777777" w:rsidTr="00267DF7">
        <w:trPr>
          <w:trHeight w:val="318"/>
        </w:trPr>
        <w:tc>
          <w:tcPr>
            <w:tcW w:w="2520" w:type="dxa"/>
            <w:shd w:val="clear" w:color="auto" w:fill="auto"/>
          </w:tcPr>
          <w:p w14:paraId="0F33584D" w14:textId="77777777" w:rsidR="003B43C6" w:rsidRPr="00940907" w:rsidRDefault="003B43C6" w:rsidP="003B43C6">
            <w:pPr>
              <w:spacing w:before="120" w:line="360" w:lineRule="auto"/>
              <w:rPr>
                <w:b/>
              </w:rPr>
            </w:pPr>
            <w:r w:rsidRPr="00940907">
              <w:rPr>
                <w:b/>
              </w:rPr>
              <w:t>Sự kiện kích hoạt</w:t>
            </w:r>
          </w:p>
        </w:tc>
        <w:tc>
          <w:tcPr>
            <w:tcW w:w="8370" w:type="dxa"/>
            <w:gridSpan w:val="2"/>
            <w:shd w:val="clear" w:color="auto" w:fill="auto"/>
          </w:tcPr>
          <w:p w14:paraId="3FCF3899" w14:textId="0F4C088F" w:rsidR="003B43C6" w:rsidRPr="00940907" w:rsidRDefault="003B43C6" w:rsidP="003B43C6">
            <w:pPr>
              <w:spacing w:before="120" w:line="360" w:lineRule="auto"/>
            </w:pPr>
            <w:r>
              <w:t>Người dùng muốn đổi mật khẩu.</w:t>
            </w:r>
          </w:p>
        </w:tc>
      </w:tr>
      <w:tr w:rsidR="00C00B46" w:rsidRPr="00940907" w14:paraId="5D438C15" w14:textId="77777777" w:rsidTr="00267DF7">
        <w:trPr>
          <w:trHeight w:val="805"/>
        </w:trPr>
        <w:tc>
          <w:tcPr>
            <w:tcW w:w="2520" w:type="dxa"/>
            <w:shd w:val="clear" w:color="auto" w:fill="auto"/>
          </w:tcPr>
          <w:p w14:paraId="2155CA94" w14:textId="77777777" w:rsidR="00C00B46" w:rsidRPr="00940907" w:rsidRDefault="00C00B46" w:rsidP="00C00B46">
            <w:pPr>
              <w:spacing w:before="120" w:line="360" w:lineRule="auto"/>
              <w:rPr>
                <w:b/>
              </w:rPr>
            </w:pPr>
            <w:r w:rsidRPr="00940907">
              <w:rPr>
                <w:b/>
              </w:rPr>
              <w:t>Điều kiện tiên quyết</w:t>
            </w:r>
          </w:p>
        </w:tc>
        <w:tc>
          <w:tcPr>
            <w:tcW w:w="8370" w:type="dxa"/>
            <w:gridSpan w:val="2"/>
            <w:shd w:val="clear" w:color="auto" w:fill="auto"/>
          </w:tcPr>
          <w:p w14:paraId="7349475C" w14:textId="40C3EF03" w:rsidR="00C00B46" w:rsidRPr="00940907" w:rsidRDefault="00C00B46" w:rsidP="00C00B46">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CA3FDE" w:rsidRPr="00940907" w14:paraId="6AC6D580" w14:textId="77777777" w:rsidTr="00267DF7">
        <w:trPr>
          <w:trHeight w:val="327"/>
        </w:trPr>
        <w:tc>
          <w:tcPr>
            <w:tcW w:w="2520" w:type="dxa"/>
            <w:shd w:val="clear" w:color="auto" w:fill="auto"/>
          </w:tcPr>
          <w:p w14:paraId="0361DE9E" w14:textId="77777777" w:rsidR="00CA3FDE" w:rsidRPr="00940907" w:rsidRDefault="00CA3FDE" w:rsidP="00CA3FDE">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5CA616D5" w14:textId="758EC62F" w:rsidR="00CA3FDE" w:rsidRPr="00940907" w:rsidRDefault="00CA3FDE" w:rsidP="00CA3FDE">
            <w:pPr>
              <w:spacing w:before="120" w:line="360" w:lineRule="auto"/>
            </w:pPr>
            <w:r>
              <w:t>Đổi mật khẩu thành công</w:t>
            </w:r>
            <w:r w:rsidR="0018108E">
              <w:t>.</w:t>
            </w:r>
          </w:p>
        </w:tc>
      </w:tr>
      <w:tr w:rsidR="00CA3FDE" w:rsidRPr="00940907" w14:paraId="35FF513C" w14:textId="77777777" w:rsidTr="00267DF7">
        <w:trPr>
          <w:trHeight w:val="480"/>
        </w:trPr>
        <w:tc>
          <w:tcPr>
            <w:tcW w:w="2520" w:type="dxa"/>
            <w:vMerge w:val="restart"/>
            <w:shd w:val="clear" w:color="auto" w:fill="auto"/>
            <w:vAlign w:val="center"/>
          </w:tcPr>
          <w:p w14:paraId="68F96D75" w14:textId="77777777" w:rsidR="00CA3FDE" w:rsidRPr="00940907" w:rsidRDefault="00CA3FDE" w:rsidP="00CA3FDE">
            <w:pPr>
              <w:spacing w:before="120" w:line="360" w:lineRule="auto"/>
              <w:rPr>
                <w:b/>
              </w:rPr>
            </w:pPr>
            <w:r w:rsidRPr="00940907">
              <w:rPr>
                <w:b/>
              </w:rPr>
              <w:t>Luồng sự kiện</w:t>
            </w:r>
          </w:p>
        </w:tc>
        <w:tc>
          <w:tcPr>
            <w:tcW w:w="4104" w:type="dxa"/>
            <w:shd w:val="clear" w:color="auto" w:fill="auto"/>
          </w:tcPr>
          <w:p w14:paraId="43E91950" w14:textId="77777777" w:rsidR="00CA3FDE" w:rsidRPr="00940907" w:rsidRDefault="00CA3FDE" w:rsidP="00CA3FDE">
            <w:pPr>
              <w:spacing w:before="120" w:line="360" w:lineRule="auto"/>
            </w:pPr>
            <w:r w:rsidRPr="00940907">
              <w:rPr>
                <w:b/>
              </w:rPr>
              <w:t xml:space="preserve">              Actor</w:t>
            </w:r>
          </w:p>
        </w:tc>
        <w:tc>
          <w:tcPr>
            <w:tcW w:w="4266" w:type="dxa"/>
            <w:shd w:val="clear" w:color="auto" w:fill="auto"/>
          </w:tcPr>
          <w:p w14:paraId="607CFCE9" w14:textId="77777777" w:rsidR="00CA3FDE" w:rsidRPr="00940907" w:rsidRDefault="00CA3FDE" w:rsidP="00CA3FDE">
            <w:pPr>
              <w:spacing w:before="120" w:line="360" w:lineRule="auto"/>
            </w:pPr>
            <w:r w:rsidRPr="00940907">
              <w:rPr>
                <w:b/>
              </w:rPr>
              <w:t>System</w:t>
            </w:r>
          </w:p>
        </w:tc>
      </w:tr>
      <w:tr w:rsidR="00CA3FDE" w:rsidRPr="00940907" w14:paraId="1EEF51A0" w14:textId="77777777" w:rsidTr="00267DF7">
        <w:trPr>
          <w:trHeight w:val="480"/>
        </w:trPr>
        <w:tc>
          <w:tcPr>
            <w:tcW w:w="2520" w:type="dxa"/>
            <w:vMerge/>
            <w:shd w:val="clear" w:color="auto" w:fill="auto"/>
            <w:vAlign w:val="center"/>
          </w:tcPr>
          <w:p w14:paraId="1EDC356E" w14:textId="77777777" w:rsidR="00CA3FDE" w:rsidRPr="00940907" w:rsidRDefault="00CA3FDE" w:rsidP="00CA3FDE">
            <w:pPr>
              <w:spacing w:before="120" w:line="360" w:lineRule="auto"/>
            </w:pPr>
          </w:p>
        </w:tc>
        <w:tc>
          <w:tcPr>
            <w:tcW w:w="4104" w:type="dxa"/>
            <w:shd w:val="clear" w:color="auto" w:fill="auto"/>
          </w:tcPr>
          <w:p w14:paraId="00FA6D25" w14:textId="326E4388" w:rsidR="00CA3FDE" w:rsidRPr="00940907" w:rsidRDefault="0018108E" w:rsidP="0018108E">
            <w:pPr>
              <w:pStyle w:val="ct"/>
            </w:pPr>
            <w:r>
              <w:t>1. Người dùng chọn chức năng Đổi mật khẩu trong hệ thống.</w:t>
            </w:r>
          </w:p>
        </w:tc>
        <w:tc>
          <w:tcPr>
            <w:tcW w:w="4266" w:type="dxa"/>
            <w:shd w:val="clear" w:color="auto" w:fill="auto"/>
          </w:tcPr>
          <w:p w14:paraId="2239D00D" w14:textId="60166D12" w:rsidR="00CA3FDE" w:rsidRPr="00940907" w:rsidRDefault="00573127" w:rsidP="00573127">
            <w:pPr>
              <w:pStyle w:val="ct"/>
              <w:spacing w:after="120"/>
            </w:pPr>
            <w:r>
              <w:t>1.1 Hệ thống hiển thị trang đổi mật khẩu và các trường nhập mật khẩu hiện tại, mật khẩu mới và xác nhận mật khẩu mới.</w:t>
            </w:r>
          </w:p>
        </w:tc>
      </w:tr>
      <w:tr w:rsidR="00CA3FDE" w:rsidRPr="00940907" w14:paraId="29109611" w14:textId="77777777" w:rsidTr="00267DF7">
        <w:trPr>
          <w:trHeight w:val="480"/>
        </w:trPr>
        <w:tc>
          <w:tcPr>
            <w:tcW w:w="2520" w:type="dxa"/>
            <w:vMerge/>
            <w:shd w:val="clear" w:color="auto" w:fill="auto"/>
            <w:vAlign w:val="center"/>
          </w:tcPr>
          <w:p w14:paraId="5E1B305E" w14:textId="77777777" w:rsidR="00CA3FDE" w:rsidRPr="00940907" w:rsidRDefault="00CA3FDE" w:rsidP="00CA3FDE">
            <w:pPr>
              <w:spacing w:before="120" w:line="360" w:lineRule="auto"/>
            </w:pPr>
          </w:p>
        </w:tc>
        <w:tc>
          <w:tcPr>
            <w:tcW w:w="4104" w:type="dxa"/>
            <w:shd w:val="clear" w:color="auto" w:fill="auto"/>
          </w:tcPr>
          <w:p w14:paraId="398D4B10" w14:textId="5CF0D2FC" w:rsidR="00CA3FDE" w:rsidRPr="00940907" w:rsidRDefault="00E95456" w:rsidP="00E95456">
            <w:pPr>
              <w:pStyle w:val="ct"/>
              <w:spacing w:after="120"/>
            </w:pPr>
            <w:r>
              <w:t>2. Người dùng nhập mật khẩu hiện tại, mật khẩu mới và xác nhận mật khẩu mới.</w:t>
            </w:r>
          </w:p>
        </w:tc>
        <w:tc>
          <w:tcPr>
            <w:tcW w:w="4266" w:type="dxa"/>
            <w:shd w:val="clear" w:color="auto" w:fill="auto"/>
          </w:tcPr>
          <w:p w14:paraId="7C858372" w14:textId="77777777" w:rsidR="00CA3FDE" w:rsidRPr="00940907" w:rsidRDefault="00CA3FDE" w:rsidP="00CA3FDE">
            <w:pPr>
              <w:spacing w:before="120" w:line="360" w:lineRule="auto"/>
            </w:pPr>
          </w:p>
        </w:tc>
      </w:tr>
      <w:tr w:rsidR="00CA3FDE" w:rsidRPr="00940907" w14:paraId="4AA5F3C5" w14:textId="77777777" w:rsidTr="00267DF7">
        <w:trPr>
          <w:trHeight w:val="674"/>
        </w:trPr>
        <w:tc>
          <w:tcPr>
            <w:tcW w:w="2520" w:type="dxa"/>
            <w:vMerge/>
            <w:shd w:val="clear" w:color="auto" w:fill="auto"/>
            <w:vAlign w:val="center"/>
          </w:tcPr>
          <w:p w14:paraId="7C59C225" w14:textId="77777777" w:rsidR="00CA3FDE" w:rsidRPr="00940907" w:rsidRDefault="00CA3FDE" w:rsidP="00CA3FDE">
            <w:pPr>
              <w:spacing w:before="120" w:line="360" w:lineRule="auto"/>
            </w:pPr>
          </w:p>
        </w:tc>
        <w:tc>
          <w:tcPr>
            <w:tcW w:w="4104" w:type="dxa"/>
            <w:shd w:val="clear" w:color="auto" w:fill="auto"/>
          </w:tcPr>
          <w:p w14:paraId="1A79F995" w14:textId="60FBA614" w:rsidR="00CA3FDE" w:rsidRPr="00940907" w:rsidRDefault="00E95456" w:rsidP="00CA3FDE">
            <w:pPr>
              <w:spacing w:before="120" w:line="360" w:lineRule="auto"/>
            </w:pPr>
            <w:r>
              <w:t>3. Người dùng chọn Xác nhận</w:t>
            </w:r>
            <w:r w:rsidR="00CA3FDE">
              <w:t>.</w:t>
            </w:r>
          </w:p>
        </w:tc>
        <w:tc>
          <w:tcPr>
            <w:tcW w:w="4266" w:type="dxa"/>
            <w:shd w:val="clear" w:color="auto" w:fill="auto"/>
          </w:tcPr>
          <w:p w14:paraId="54689195" w14:textId="3985985A" w:rsidR="00CA3FDE" w:rsidRPr="00940907" w:rsidRDefault="00E95456" w:rsidP="00CA3FDE">
            <w:pPr>
              <w:spacing w:before="120" w:line="360" w:lineRule="auto"/>
            </w:pPr>
            <w:r>
              <w:t>3.1 Hệ thống ghi nhận mật khẩu mới.</w:t>
            </w:r>
          </w:p>
        </w:tc>
      </w:tr>
      <w:tr w:rsidR="00CA3FDE" w:rsidRPr="00940907" w14:paraId="3C8FF58F" w14:textId="77777777" w:rsidTr="00267DF7">
        <w:trPr>
          <w:trHeight w:val="248"/>
        </w:trPr>
        <w:tc>
          <w:tcPr>
            <w:tcW w:w="2520" w:type="dxa"/>
            <w:shd w:val="clear" w:color="auto" w:fill="auto"/>
          </w:tcPr>
          <w:p w14:paraId="5B85A2F5" w14:textId="77777777" w:rsidR="00CA3FDE" w:rsidRPr="00940907" w:rsidRDefault="00CA3FDE" w:rsidP="00CA3FDE">
            <w:pPr>
              <w:spacing w:before="120" w:line="360" w:lineRule="auto"/>
              <w:rPr>
                <w:b/>
              </w:rPr>
            </w:pPr>
            <w:r w:rsidRPr="00940907">
              <w:rPr>
                <w:b/>
              </w:rPr>
              <w:t>Ngoại lệ</w:t>
            </w:r>
          </w:p>
        </w:tc>
        <w:tc>
          <w:tcPr>
            <w:tcW w:w="8370" w:type="dxa"/>
            <w:gridSpan w:val="2"/>
            <w:shd w:val="clear" w:color="auto" w:fill="auto"/>
          </w:tcPr>
          <w:p w14:paraId="30C97B67" w14:textId="640DD72D" w:rsidR="00CA3FDE" w:rsidRPr="00940907" w:rsidRDefault="00CD0A66" w:rsidP="00CA3FDE">
            <w:pPr>
              <w:spacing w:before="120" w:line="360" w:lineRule="auto"/>
            </w:pPr>
            <w:r>
              <w:t>Người dùng nhập sai mật khẩu cũ hoặc mật khẩu mới không thỏa điều kiện, hệ thống thông báo và hiển thị màn hình nhập lại.</w:t>
            </w:r>
          </w:p>
        </w:tc>
      </w:tr>
    </w:tbl>
    <w:p w14:paraId="7BDCA7BB" w14:textId="16E3B648" w:rsidR="003653E1" w:rsidRDefault="00F05BDA" w:rsidP="008706C1">
      <w:pPr>
        <w:pStyle w:val="Bngbiu-nidung"/>
      </w:pPr>
      <w:bookmarkStart w:id="29" w:name="_Toc92746636"/>
      <w:r>
        <w:t>Bảng 2. Use case đổi mật khẩu</w:t>
      </w:r>
      <w:bookmarkEnd w:id="29"/>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5232" w:rsidRPr="00940907" w14:paraId="39B364E0" w14:textId="77777777" w:rsidTr="00267DF7">
        <w:trPr>
          <w:trHeight w:val="480"/>
        </w:trPr>
        <w:tc>
          <w:tcPr>
            <w:tcW w:w="2520" w:type="dxa"/>
            <w:shd w:val="clear" w:color="auto" w:fill="auto"/>
          </w:tcPr>
          <w:p w14:paraId="1E66567D" w14:textId="77777777" w:rsidR="00755232" w:rsidRPr="00940907" w:rsidRDefault="00755232" w:rsidP="00575A0C">
            <w:pPr>
              <w:spacing w:before="120" w:line="360" w:lineRule="auto"/>
              <w:rPr>
                <w:b/>
              </w:rPr>
            </w:pPr>
            <w:r w:rsidRPr="00940907">
              <w:rPr>
                <w:b/>
              </w:rPr>
              <w:lastRenderedPageBreak/>
              <w:t>Mã use case</w:t>
            </w:r>
          </w:p>
        </w:tc>
        <w:tc>
          <w:tcPr>
            <w:tcW w:w="8370" w:type="dxa"/>
            <w:gridSpan w:val="2"/>
            <w:shd w:val="clear" w:color="auto" w:fill="auto"/>
          </w:tcPr>
          <w:p w14:paraId="5710C71C" w14:textId="5835854E" w:rsidR="00755232" w:rsidRPr="00940907" w:rsidRDefault="00C54EAE" w:rsidP="00575A0C">
            <w:pPr>
              <w:spacing w:before="120" w:line="360" w:lineRule="auto"/>
            </w:pPr>
            <w:r>
              <w:t>3</w:t>
            </w:r>
            <w:r w:rsidR="00755232" w:rsidRPr="00940907">
              <w:t>.</w:t>
            </w:r>
          </w:p>
        </w:tc>
      </w:tr>
      <w:tr w:rsidR="00755232" w:rsidRPr="00940907" w14:paraId="50473C2B" w14:textId="77777777" w:rsidTr="00267DF7">
        <w:trPr>
          <w:trHeight w:val="480"/>
        </w:trPr>
        <w:tc>
          <w:tcPr>
            <w:tcW w:w="2520" w:type="dxa"/>
            <w:shd w:val="clear" w:color="auto" w:fill="auto"/>
          </w:tcPr>
          <w:p w14:paraId="3231A7D6" w14:textId="77777777" w:rsidR="00755232" w:rsidRPr="00940907" w:rsidRDefault="00755232" w:rsidP="00575A0C">
            <w:pPr>
              <w:spacing w:before="120" w:line="360" w:lineRule="auto"/>
              <w:rPr>
                <w:b/>
              </w:rPr>
            </w:pPr>
            <w:r w:rsidRPr="00940907">
              <w:rPr>
                <w:b/>
              </w:rPr>
              <w:t>Use Case</w:t>
            </w:r>
          </w:p>
        </w:tc>
        <w:tc>
          <w:tcPr>
            <w:tcW w:w="8370" w:type="dxa"/>
            <w:gridSpan w:val="2"/>
            <w:shd w:val="clear" w:color="auto" w:fill="auto"/>
          </w:tcPr>
          <w:p w14:paraId="36009B01" w14:textId="526A14E0" w:rsidR="00755232" w:rsidRPr="00940907" w:rsidRDefault="00A93458" w:rsidP="00575A0C">
            <w:pPr>
              <w:spacing w:before="120" w:line="360" w:lineRule="auto"/>
            </w:pPr>
            <w:r>
              <w:t>Đăng ký</w:t>
            </w:r>
          </w:p>
        </w:tc>
      </w:tr>
      <w:tr w:rsidR="00755232" w:rsidRPr="00940907" w14:paraId="0F96D41E" w14:textId="77777777" w:rsidTr="00267DF7">
        <w:trPr>
          <w:trHeight w:val="467"/>
        </w:trPr>
        <w:tc>
          <w:tcPr>
            <w:tcW w:w="2520" w:type="dxa"/>
            <w:shd w:val="clear" w:color="auto" w:fill="auto"/>
          </w:tcPr>
          <w:p w14:paraId="57DC3069" w14:textId="77777777" w:rsidR="00755232" w:rsidRPr="00940907" w:rsidRDefault="00755232" w:rsidP="00575A0C">
            <w:pPr>
              <w:spacing w:before="120" w:line="360" w:lineRule="auto"/>
              <w:rPr>
                <w:b/>
              </w:rPr>
            </w:pPr>
            <w:r w:rsidRPr="00940907">
              <w:rPr>
                <w:b/>
              </w:rPr>
              <w:t>Ngữ cảnh</w:t>
            </w:r>
          </w:p>
        </w:tc>
        <w:tc>
          <w:tcPr>
            <w:tcW w:w="8370" w:type="dxa"/>
            <w:gridSpan w:val="2"/>
            <w:shd w:val="clear" w:color="auto" w:fill="auto"/>
          </w:tcPr>
          <w:p w14:paraId="353A1079" w14:textId="1409499E" w:rsidR="00755232" w:rsidRPr="00940907" w:rsidRDefault="00755232" w:rsidP="00A93458">
            <w:pPr>
              <w:spacing w:before="120" w:line="360" w:lineRule="auto"/>
            </w:pPr>
            <w:r>
              <w:t>Đ</w:t>
            </w:r>
            <w:r w:rsidRPr="00445F8E">
              <w:t xml:space="preserve">ăng </w:t>
            </w:r>
            <w:r w:rsidR="00A93458">
              <w:t>ký tài khoản.</w:t>
            </w:r>
          </w:p>
        </w:tc>
      </w:tr>
      <w:tr w:rsidR="00755232" w:rsidRPr="00940907" w14:paraId="6A915D17" w14:textId="77777777" w:rsidTr="00267DF7">
        <w:trPr>
          <w:trHeight w:val="480"/>
        </w:trPr>
        <w:tc>
          <w:tcPr>
            <w:tcW w:w="2520" w:type="dxa"/>
            <w:shd w:val="clear" w:color="auto" w:fill="auto"/>
          </w:tcPr>
          <w:p w14:paraId="2854346E" w14:textId="77777777" w:rsidR="00755232" w:rsidRPr="00940907" w:rsidRDefault="00755232" w:rsidP="00575A0C">
            <w:pPr>
              <w:spacing w:before="120" w:line="360" w:lineRule="auto"/>
              <w:rPr>
                <w:b/>
              </w:rPr>
            </w:pPr>
            <w:r w:rsidRPr="00940907">
              <w:rPr>
                <w:b/>
              </w:rPr>
              <w:t>Mô tả</w:t>
            </w:r>
          </w:p>
        </w:tc>
        <w:tc>
          <w:tcPr>
            <w:tcW w:w="8370" w:type="dxa"/>
            <w:gridSpan w:val="2"/>
            <w:shd w:val="clear" w:color="auto" w:fill="auto"/>
          </w:tcPr>
          <w:p w14:paraId="416C15E9" w14:textId="461BC802" w:rsidR="00755232" w:rsidRPr="00940907" w:rsidRDefault="00755232" w:rsidP="00A93458">
            <w:pPr>
              <w:spacing w:before="120" w:line="360" w:lineRule="auto"/>
            </w:pPr>
            <w:r>
              <w:t xml:space="preserve">Người </w:t>
            </w:r>
            <w:r w:rsidR="00A93458">
              <w:t>cần đăng ký tài khoản để đăng nhập hệ thống</w:t>
            </w:r>
            <w:r>
              <w:t>.</w:t>
            </w:r>
          </w:p>
        </w:tc>
      </w:tr>
      <w:tr w:rsidR="00755232" w:rsidRPr="00940907" w14:paraId="061E0051" w14:textId="77777777" w:rsidTr="00267DF7">
        <w:trPr>
          <w:trHeight w:val="480"/>
        </w:trPr>
        <w:tc>
          <w:tcPr>
            <w:tcW w:w="2520" w:type="dxa"/>
            <w:shd w:val="clear" w:color="auto" w:fill="auto"/>
          </w:tcPr>
          <w:p w14:paraId="65AD2634" w14:textId="77777777" w:rsidR="00755232" w:rsidRPr="00940907" w:rsidRDefault="00755232" w:rsidP="00575A0C">
            <w:pPr>
              <w:spacing w:before="120" w:line="360" w:lineRule="auto"/>
              <w:rPr>
                <w:b/>
              </w:rPr>
            </w:pPr>
            <w:r w:rsidRPr="00940907">
              <w:rPr>
                <w:b/>
              </w:rPr>
              <w:t>Tác nhân</w:t>
            </w:r>
          </w:p>
        </w:tc>
        <w:tc>
          <w:tcPr>
            <w:tcW w:w="8370" w:type="dxa"/>
            <w:gridSpan w:val="2"/>
            <w:shd w:val="clear" w:color="auto" w:fill="auto"/>
          </w:tcPr>
          <w:p w14:paraId="3E9F737B" w14:textId="77777777" w:rsidR="00755232" w:rsidRPr="00940907" w:rsidRDefault="00755232" w:rsidP="00575A0C">
            <w:pPr>
              <w:spacing w:before="120" w:line="360" w:lineRule="auto"/>
            </w:pPr>
            <w:r>
              <w:t xml:space="preserve">Nhân viên bán hàng, Nhân viên kho,Quản lý cửa hàng, Kế toán, Quản lý chuỗi </w:t>
            </w:r>
          </w:p>
        </w:tc>
      </w:tr>
      <w:tr w:rsidR="00755232" w:rsidRPr="00940907" w14:paraId="66D2A00E" w14:textId="77777777" w:rsidTr="00267DF7">
        <w:trPr>
          <w:trHeight w:val="318"/>
        </w:trPr>
        <w:tc>
          <w:tcPr>
            <w:tcW w:w="2520" w:type="dxa"/>
            <w:shd w:val="clear" w:color="auto" w:fill="auto"/>
          </w:tcPr>
          <w:p w14:paraId="47FED39B" w14:textId="77777777" w:rsidR="00755232" w:rsidRPr="00940907" w:rsidRDefault="00755232" w:rsidP="00575A0C">
            <w:pPr>
              <w:spacing w:before="120" w:line="360" w:lineRule="auto"/>
              <w:rPr>
                <w:b/>
              </w:rPr>
            </w:pPr>
            <w:r w:rsidRPr="00940907">
              <w:rPr>
                <w:b/>
              </w:rPr>
              <w:t>Sự kiện kích hoạt</w:t>
            </w:r>
          </w:p>
        </w:tc>
        <w:tc>
          <w:tcPr>
            <w:tcW w:w="8370" w:type="dxa"/>
            <w:gridSpan w:val="2"/>
            <w:shd w:val="clear" w:color="auto" w:fill="auto"/>
          </w:tcPr>
          <w:p w14:paraId="1608B348" w14:textId="6B1439F8" w:rsidR="00755232" w:rsidRPr="00940907" w:rsidRDefault="00755232" w:rsidP="00957574">
            <w:pPr>
              <w:spacing w:before="120" w:line="360" w:lineRule="auto"/>
            </w:pPr>
            <w:r>
              <w:t xml:space="preserve">Người </w:t>
            </w:r>
            <w:r w:rsidR="00957574">
              <w:t>đăng ký tài khoản.</w:t>
            </w:r>
          </w:p>
        </w:tc>
      </w:tr>
      <w:tr w:rsidR="00C00B46" w:rsidRPr="00940907" w14:paraId="70890CF9" w14:textId="77777777" w:rsidTr="00267DF7">
        <w:trPr>
          <w:trHeight w:val="805"/>
        </w:trPr>
        <w:tc>
          <w:tcPr>
            <w:tcW w:w="2520" w:type="dxa"/>
            <w:shd w:val="clear" w:color="auto" w:fill="auto"/>
          </w:tcPr>
          <w:p w14:paraId="39531D31" w14:textId="77777777" w:rsidR="00C00B46" w:rsidRPr="00940907" w:rsidRDefault="00C00B46" w:rsidP="00C00B46">
            <w:pPr>
              <w:spacing w:before="120" w:line="360" w:lineRule="auto"/>
              <w:rPr>
                <w:b/>
              </w:rPr>
            </w:pPr>
            <w:r w:rsidRPr="00940907">
              <w:rPr>
                <w:b/>
              </w:rPr>
              <w:t>Điều kiện tiên quyết</w:t>
            </w:r>
          </w:p>
        </w:tc>
        <w:tc>
          <w:tcPr>
            <w:tcW w:w="8370" w:type="dxa"/>
            <w:gridSpan w:val="2"/>
            <w:shd w:val="clear" w:color="auto" w:fill="auto"/>
          </w:tcPr>
          <w:p w14:paraId="4493AE0D" w14:textId="76F46DE6" w:rsidR="00C00B46" w:rsidRPr="00940907" w:rsidRDefault="00C00B46" w:rsidP="00C00B46">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755232" w:rsidRPr="00940907" w14:paraId="39FD3478" w14:textId="77777777" w:rsidTr="00267DF7">
        <w:trPr>
          <w:trHeight w:val="327"/>
        </w:trPr>
        <w:tc>
          <w:tcPr>
            <w:tcW w:w="2520" w:type="dxa"/>
            <w:shd w:val="clear" w:color="auto" w:fill="auto"/>
          </w:tcPr>
          <w:p w14:paraId="54C3AE02" w14:textId="77777777" w:rsidR="00755232" w:rsidRPr="00940907" w:rsidRDefault="00755232" w:rsidP="00575A0C">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71F75ED0" w14:textId="1F9E2434" w:rsidR="00755232" w:rsidRPr="00940907" w:rsidRDefault="00A151CB" w:rsidP="00575A0C">
            <w:pPr>
              <w:spacing w:before="120" w:line="360" w:lineRule="auto"/>
            </w:pPr>
            <w:r>
              <w:t>Đăng ký</w:t>
            </w:r>
            <w:r w:rsidR="00755232">
              <w:t xml:space="preserve"> thành công</w:t>
            </w:r>
          </w:p>
        </w:tc>
      </w:tr>
      <w:tr w:rsidR="00755232" w:rsidRPr="00940907" w14:paraId="3EE0FA70" w14:textId="77777777" w:rsidTr="00267DF7">
        <w:trPr>
          <w:trHeight w:val="480"/>
        </w:trPr>
        <w:tc>
          <w:tcPr>
            <w:tcW w:w="2520" w:type="dxa"/>
            <w:vMerge w:val="restart"/>
            <w:shd w:val="clear" w:color="auto" w:fill="auto"/>
            <w:vAlign w:val="center"/>
          </w:tcPr>
          <w:p w14:paraId="41D2B071" w14:textId="77777777" w:rsidR="00755232" w:rsidRPr="00940907" w:rsidRDefault="00755232" w:rsidP="00575A0C">
            <w:pPr>
              <w:spacing w:before="120" w:line="360" w:lineRule="auto"/>
              <w:rPr>
                <w:b/>
              </w:rPr>
            </w:pPr>
            <w:r w:rsidRPr="00940907">
              <w:rPr>
                <w:b/>
              </w:rPr>
              <w:t>Luồng sự kiện</w:t>
            </w:r>
          </w:p>
        </w:tc>
        <w:tc>
          <w:tcPr>
            <w:tcW w:w="4104" w:type="dxa"/>
            <w:shd w:val="clear" w:color="auto" w:fill="auto"/>
          </w:tcPr>
          <w:p w14:paraId="4AC7B884" w14:textId="77777777" w:rsidR="00755232" w:rsidRPr="00940907" w:rsidRDefault="00755232" w:rsidP="00575A0C">
            <w:pPr>
              <w:spacing w:before="120" w:line="360" w:lineRule="auto"/>
            </w:pPr>
            <w:r w:rsidRPr="00940907">
              <w:rPr>
                <w:b/>
              </w:rPr>
              <w:t xml:space="preserve">              Actor</w:t>
            </w:r>
          </w:p>
        </w:tc>
        <w:tc>
          <w:tcPr>
            <w:tcW w:w="4266" w:type="dxa"/>
            <w:shd w:val="clear" w:color="auto" w:fill="auto"/>
          </w:tcPr>
          <w:p w14:paraId="6AFE7525" w14:textId="77777777" w:rsidR="00755232" w:rsidRPr="00940907" w:rsidRDefault="00755232" w:rsidP="00575A0C">
            <w:pPr>
              <w:spacing w:before="120" w:line="360" w:lineRule="auto"/>
            </w:pPr>
            <w:r w:rsidRPr="00940907">
              <w:rPr>
                <w:b/>
              </w:rPr>
              <w:t>System</w:t>
            </w:r>
          </w:p>
        </w:tc>
      </w:tr>
      <w:tr w:rsidR="00755232" w:rsidRPr="00940907" w14:paraId="169995BE" w14:textId="77777777" w:rsidTr="00267DF7">
        <w:trPr>
          <w:trHeight w:val="480"/>
        </w:trPr>
        <w:tc>
          <w:tcPr>
            <w:tcW w:w="2520" w:type="dxa"/>
            <w:vMerge/>
            <w:shd w:val="clear" w:color="auto" w:fill="auto"/>
            <w:vAlign w:val="center"/>
          </w:tcPr>
          <w:p w14:paraId="57F4670A" w14:textId="77777777" w:rsidR="00755232" w:rsidRPr="00940907" w:rsidRDefault="00755232" w:rsidP="00575A0C">
            <w:pPr>
              <w:spacing w:before="120" w:line="360" w:lineRule="auto"/>
            </w:pPr>
          </w:p>
        </w:tc>
        <w:tc>
          <w:tcPr>
            <w:tcW w:w="4104" w:type="dxa"/>
            <w:shd w:val="clear" w:color="auto" w:fill="auto"/>
          </w:tcPr>
          <w:p w14:paraId="5621C7FE" w14:textId="77777777" w:rsidR="00755232" w:rsidRPr="00940907" w:rsidRDefault="00755232" w:rsidP="00575A0C">
            <w:pPr>
              <w:spacing w:before="120" w:line="360" w:lineRule="auto"/>
            </w:pPr>
            <w:r w:rsidRPr="00FE5513">
              <w:t>1. Người dùng truy cập vào hệ thống</w:t>
            </w:r>
            <w:r>
              <w:t>.</w:t>
            </w:r>
          </w:p>
        </w:tc>
        <w:tc>
          <w:tcPr>
            <w:tcW w:w="4266" w:type="dxa"/>
            <w:shd w:val="clear" w:color="auto" w:fill="auto"/>
          </w:tcPr>
          <w:p w14:paraId="6902418C" w14:textId="77777777" w:rsidR="00755232" w:rsidRPr="00940907" w:rsidRDefault="00755232" w:rsidP="00575A0C">
            <w:pPr>
              <w:pStyle w:val="ct"/>
              <w:spacing w:after="120"/>
            </w:pPr>
            <w:r>
              <w:rPr>
                <w:lang w:val="vi"/>
              </w:rPr>
              <w:t xml:space="preserve">1.1 </w:t>
            </w:r>
            <w:r w:rsidRPr="00FE5513">
              <w:rPr>
                <w:lang w:val="vi"/>
              </w:rPr>
              <w:t>Hệ thống yêu cầu đăng nhập tài khoản mật khẩu</w:t>
            </w:r>
            <w:r>
              <w:t>.</w:t>
            </w:r>
          </w:p>
        </w:tc>
      </w:tr>
      <w:tr w:rsidR="00755232" w:rsidRPr="00940907" w14:paraId="3BB761B8" w14:textId="77777777" w:rsidTr="00267DF7">
        <w:trPr>
          <w:trHeight w:val="480"/>
        </w:trPr>
        <w:tc>
          <w:tcPr>
            <w:tcW w:w="2520" w:type="dxa"/>
            <w:vMerge/>
            <w:shd w:val="clear" w:color="auto" w:fill="auto"/>
            <w:vAlign w:val="center"/>
          </w:tcPr>
          <w:p w14:paraId="1D12537F" w14:textId="77777777" w:rsidR="00755232" w:rsidRPr="00940907" w:rsidRDefault="00755232" w:rsidP="00575A0C">
            <w:pPr>
              <w:spacing w:before="120" w:line="360" w:lineRule="auto"/>
            </w:pPr>
          </w:p>
        </w:tc>
        <w:tc>
          <w:tcPr>
            <w:tcW w:w="4104" w:type="dxa"/>
            <w:shd w:val="clear" w:color="auto" w:fill="auto"/>
          </w:tcPr>
          <w:p w14:paraId="6319EED3" w14:textId="576ABB58" w:rsidR="00755232" w:rsidRDefault="00755232" w:rsidP="00575A0C">
            <w:pPr>
              <w:pStyle w:val="ct"/>
              <w:spacing w:after="120"/>
            </w:pPr>
            <w:r w:rsidRPr="00FE5513">
              <w:t xml:space="preserve">2. Người dùng </w:t>
            </w:r>
            <w:r w:rsidR="00B33B1F">
              <w:t>chọn đăng ký và nhập đầy đủ thông tin cá nhân.</w:t>
            </w:r>
          </w:p>
          <w:p w14:paraId="74EBFDA0" w14:textId="77777777" w:rsidR="00755232" w:rsidRPr="00940907" w:rsidRDefault="00755232" w:rsidP="00575A0C">
            <w:pPr>
              <w:spacing w:before="120" w:line="360" w:lineRule="auto"/>
            </w:pPr>
          </w:p>
        </w:tc>
        <w:tc>
          <w:tcPr>
            <w:tcW w:w="4266" w:type="dxa"/>
            <w:shd w:val="clear" w:color="auto" w:fill="auto"/>
          </w:tcPr>
          <w:p w14:paraId="1C6DCF53" w14:textId="77777777" w:rsidR="00755232" w:rsidRPr="00940907" w:rsidRDefault="00755232" w:rsidP="00575A0C">
            <w:pPr>
              <w:spacing w:before="120" w:line="360" w:lineRule="auto"/>
            </w:pPr>
          </w:p>
        </w:tc>
      </w:tr>
      <w:tr w:rsidR="00755232" w:rsidRPr="00940907" w14:paraId="367951C0" w14:textId="77777777" w:rsidTr="00267DF7">
        <w:trPr>
          <w:trHeight w:val="1114"/>
        </w:trPr>
        <w:tc>
          <w:tcPr>
            <w:tcW w:w="2520" w:type="dxa"/>
            <w:vMerge/>
            <w:shd w:val="clear" w:color="auto" w:fill="auto"/>
            <w:vAlign w:val="center"/>
          </w:tcPr>
          <w:p w14:paraId="052C9D06" w14:textId="77777777" w:rsidR="00755232" w:rsidRPr="00940907" w:rsidRDefault="00755232" w:rsidP="00575A0C">
            <w:pPr>
              <w:spacing w:before="120" w:line="360" w:lineRule="auto"/>
            </w:pPr>
          </w:p>
        </w:tc>
        <w:tc>
          <w:tcPr>
            <w:tcW w:w="4104" w:type="dxa"/>
            <w:shd w:val="clear" w:color="auto" w:fill="auto"/>
          </w:tcPr>
          <w:p w14:paraId="1B90A61B" w14:textId="33842EE9" w:rsidR="00755232" w:rsidRPr="00940907" w:rsidRDefault="00755232" w:rsidP="00575A0C">
            <w:pPr>
              <w:spacing w:before="120" w:line="360" w:lineRule="auto"/>
            </w:pPr>
            <w:r>
              <w:t xml:space="preserve">3. Người dùng </w:t>
            </w:r>
            <w:r w:rsidRPr="00FE5513">
              <w:t>chọ</w:t>
            </w:r>
            <w:r>
              <w:t xml:space="preserve">n </w:t>
            </w:r>
            <w:r w:rsidR="00437792">
              <w:t>Đăng ký</w:t>
            </w:r>
            <w:r>
              <w:t>.</w:t>
            </w:r>
          </w:p>
        </w:tc>
        <w:tc>
          <w:tcPr>
            <w:tcW w:w="4266" w:type="dxa"/>
            <w:shd w:val="clear" w:color="auto" w:fill="auto"/>
          </w:tcPr>
          <w:p w14:paraId="174112C2" w14:textId="0829F392" w:rsidR="00755232" w:rsidRPr="00437792" w:rsidRDefault="00755232" w:rsidP="00437792">
            <w:pPr>
              <w:spacing w:before="120" w:line="360" w:lineRule="auto"/>
            </w:pPr>
            <w:r w:rsidRPr="00FE5513">
              <w:rPr>
                <w:lang w:val="vi"/>
              </w:rPr>
              <w:t xml:space="preserve">3.1 Hệ thống </w:t>
            </w:r>
            <w:r w:rsidR="00437792">
              <w:t>hiển thị đăng ký thành công.</w:t>
            </w:r>
          </w:p>
        </w:tc>
      </w:tr>
      <w:tr w:rsidR="00755232" w:rsidRPr="00940907" w14:paraId="5245F03B" w14:textId="77777777" w:rsidTr="00267DF7">
        <w:trPr>
          <w:trHeight w:val="248"/>
        </w:trPr>
        <w:tc>
          <w:tcPr>
            <w:tcW w:w="2520" w:type="dxa"/>
            <w:shd w:val="clear" w:color="auto" w:fill="auto"/>
          </w:tcPr>
          <w:p w14:paraId="67421235" w14:textId="77777777" w:rsidR="00755232" w:rsidRPr="00940907" w:rsidRDefault="00755232" w:rsidP="00575A0C">
            <w:pPr>
              <w:spacing w:before="120" w:line="360" w:lineRule="auto"/>
              <w:rPr>
                <w:b/>
              </w:rPr>
            </w:pPr>
            <w:r w:rsidRPr="00940907">
              <w:rPr>
                <w:b/>
              </w:rPr>
              <w:t>Ngoại lệ</w:t>
            </w:r>
          </w:p>
        </w:tc>
        <w:tc>
          <w:tcPr>
            <w:tcW w:w="8370" w:type="dxa"/>
            <w:gridSpan w:val="2"/>
            <w:shd w:val="clear" w:color="auto" w:fill="auto"/>
          </w:tcPr>
          <w:p w14:paraId="6CC164D3" w14:textId="278DA7A4" w:rsidR="00755232" w:rsidRPr="00940907" w:rsidRDefault="00755232" w:rsidP="00136E9D">
            <w:pPr>
              <w:spacing w:before="120" w:line="360" w:lineRule="auto"/>
            </w:pPr>
            <w:r>
              <w:t xml:space="preserve">Người dùng điền </w:t>
            </w:r>
            <w:r>
              <w:rPr>
                <w:lang w:val="vi"/>
              </w:rPr>
              <w:t>sai thông tin</w:t>
            </w:r>
            <w:r>
              <w:t xml:space="preserve"> </w:t>
            </w:r>
            <w:r w:rsidR="00136E9D">
              <w:t>đăng ký</w:t>
            </w:r>
            <w:r>
              <w:rPr>
                <w:lang w:val="vi"/>
              </w:rPr>
              <w:t>,</w:t>
            </w:r>
            <w:r w:rsidRPr="003D3533">
              <w:rPr>
                <w:lang w:val="vi"/>
              </w:rPr>
              <w:t xml:space="preserve"> </w:t>
            </w:r>
            <w:r>
              <w:t xml:space="preserve">hệ thống </w:t>
            </w:r>
            <w:r>
              <w:rPr>
                <w:lang w:val="vi"/>
              </w:rPr>
              <w:t xml:space="preserve">thông báo </w:t>
            </w:r>
            <w:r w:rsidRPr="003D3533">
              <w:rPr>
                <w:lang w:val="vi"/>
              </w:rPr>
              <w:t>và hiển thị màn hình nhập lại</w:t>
            </w:r>
            <w:r>
              <w:t>.</w:t>
            </w:r>
          </w:p>
        </w:tc>
      </w:tr>
    </w:tbl>
    <w:p w14:paraId="601DF1C1" w14:textId="20386BA1" w:rsidR="00755232" w:rsidRDefault="00755232" w:rsidP="00755232">
      <w:pPr>
        <w:pStyle w:val="Bngbiu-nidung"/>
      </w:pPr>
      <w:r>
        <w:tab/>
      </w:r>
      <w:bookmarkStart w:id="30" w:name="_Toc92746637"/>
      <w:r>
        <w:t>Bảng 3. Use case đăng ký</w:t>
      </w:r>
      <w:bookmarkEnd w:id="30"/>
    </w:p>
    <w:p w14:paraId="2F85BF2E" w14:textId="286B380E" w:rsidR="004A00BB" w:rsidRDefault="004A00BB" w:rsidP="00755232">
      <w:pPr>
        <w:pStyle w:val="Bngbiu-nidung"/>
      </w:pPr>
    </w:p>
    <w:p w14:paraId="34523D5E" w14:textId="1E860DBA" w:rsidR="004A00BB" w:rsidRDefault="004A00BB" w:rsidP="00755232">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4A00BB" w:rsidRPr="00940907" w14:paraId="20A67AD3" w14:textId="77777777" w:rsidTr="00267DF7">
        <w:trPr>
          <w:trHeight w:val="480"/>
        </w:trPr>
        <w:tc>
          <w:tcPr>
            <w:tcW w:w="2520" w:type="dxa"/>
            <w:shd w:val="clear" w:color="auto" w:fill="auto"/>
          </w:tcPr>
          <w:p w14:paraId="135FB0CE" w14:textId="77777777" w:rsidR="004A00BB" w:rsidRPr="00940907" w:rsidRDefault="004A00BB" w:rsidP="00267DF7">
            <w:pPr>
              <w:spacing w:before="120" w:line="360" w:lineRule="auto"/>
              <w:rPr>
                <w:b/>
              </w:rPr>
            </w:pPr>
            <w:r w:rsidRPr="00940907">
              <w:rPr>
                <w:b/>
              </w:rPr>
              <w:lastRenderedPageBreak/>
              <w:t>Mã use case</w:t>
            </w:r>
          </w:p>
        </w:tc>
        <w:tc>
          <w:tcPr>
            <w:tcW w:w="8370" w:type="dxa"/>
            <w:gridSpan w:val="2"/>
            <w:shd w:val="clear" w:color="auto" w:fill="auto"/>
          </w:tcPr>
          <w:p w14:paraId="590E9CE9" w14:textId="75C39697" w:rsidR="004A00BB" w:rsidRPr="00940907" w:rsidRDefault="004A00BB" w:rsidP="00267DF7">
            <w:pPr>
              <w:spacing w:before="120" w:line="360" w:lineRule="auto"/>
            </w:pPr>
            <w:r>
              <w:t>4</w:t>
            </w:r>
            <w:r w:rsidRPr="00940907">
              <w:t>.</w:t>
            </w:r>
          </w:p>
        </w:tc>
      </w:tr>
      <w:tr w:rsidR="004A00BB" w:rsidRPr="00940907" w14:paraId="4EA58A01" w14:textId="77777777" w:rsidTr="00267DF7">
        <w:trPr>
          <w:trHeight w:val="480"/>
        </w:trPr>
        <w:tc>
          <w:tcPr>
            <w:tcW w:w="2520" w:type="dxa"/>
            <w:shd w:val="clear" w:color="auto" w:fill="auto"/>
          </w:tcPr>
          <w:p w14:paraId="2DC2C4E0" w14:textId="77777777" w:rsidR="004A00BB" w:rsidRPr="00940907" w:rsidRDefault="004A00BB" w:rsidP="00267DF7">
            <w:pPr>
              <w:spacing w:before="120" w:line="360" w:lineRule="auto"/>
              <w:rPr>
                <w:b/>
              </w:rPr>
            </w:pPr>
            <w:r w:rsidRPr="00940907">
              <w:rPr>
                <w:b/>
              </w:rPr>
              <w:t>Use Case</w:t>
            </w:r>
          </w:p>
        </w:tc>
        <w:tc>
          <w:tcPr>
            <w:tcW w:w="8370" w:type="dxa"/>
            <w:gridSpan w:val="2"/>
            <w:shd w:val="clear" w:color="auto" w:fill="auto"/>
          </w:tcPr>
          <w:p w14:paraId="24077F26" w14:textId="28829614" w:rsidR="004A00BB" w:rsidRPr="00940907" w:rsidRDefault="004A00BB" w:rsidP="00267DF7">
            <w:pPr>
              <w:spacing w:before="120" w:line="360" w:lineRule="auto"/>
            </w:pPr>
            <w:r>
              <w:t>Nhập hóa đơn</w:t>
            </w:r>
          </w:p>
        </w:tc>
      </w:tr>
      <w:tr w:rsidR="004A00BB" w:rsidRPr="00940907" w14:paraId="311459AC" w14:textId="77777777" w:rsidTr="00267DF7">
        <w:trPr>
          <w:trHeight w:val="467"/>
        </w:trPr>
        <w:tc>
          <w:tcPr>
            <w:tcW w:w="2520" w:type="dxa"/>
            <w:shd w:val="clear" w:color="auto" w:fill="auto"/>
          </w:tcPr>
          <w:p w14:paraId="3FAC20DB" w14:textId="77777777" w:rsidR="004A00BB" w:rsidRPr="00940907" w:rsidRDefault="004A00BB" w:rsidP="00267DF7">
            <w:pPr>
              <w:spacing w:before="120" w:line="360" w:lineRule="auto"/>
              <w:rPr>
                <w:b/>
              </w:rPr>
            </w:pPr>
            <w:r w:rsidRPr="00940907">
              <w:rPr>
                <w:b/>
              </w:rPr>
              <w:t>Ngữ cảnh</w:t>
            </w:r>
          </w:p>
        </w:tc>
        <w:tc>
          <w:tcPr>
            <w:tcW w:w="8370" w:type="dxa"/>
            <w:gridSpan w:val="2"/>
            <w:shd w:val="clear" w:color="auto" w:fill="auto"/>
          </w:tcPr>
          <w:p w14:paraId="497538E4" w14:textId="7C7CC047" w:rsidR="004A00BB" w:rsidRPr="00940907" w:rsidRDefault="004A00BB" w:rsidP="00267DF7">
            <w:pPr>
              <w:spacing w:before="120" w:line="360" w:lineRule="auto"/>
            </w:pPr>
            <w:r>
              <w:t>Khách hàng mua hàng và thanh toán hóa đơn.</w:t>
            </w:r>
          </w:p>
        </w:tc>
      </w:tr>
      <w:tr w:rsidR="004A00BB" w:rsidRPr="00940907" w14:paraId="14FD1AE8" w14:textId="77777777" w:rsidTr="00267DF7">
        <w:trPr>
          <w:trHeight w:val="480"/>
        </w:trPr>
        <w:tc>
          <w:tcPr>
            <w:tcW w:w="2520" w:type="dxa"/>
            <w:shd w:val="clear" w:color="auto" w:fill="auto"/>
          </w:tcPr>
          <w:p w14:paraId="74C0E2F7" w14:textId="77777777" w:rsidR="004A00BB" w:rsidRPr="00940907" w:rsidRDefault="004A00BB" w:rsidP="00267DF7">
            <w:pPr>
              <w:spacing w:before="120" w:line="360" w:lineRule="auto"/>
              <w:rPr>
                <w:b/>
              </w:rPr>
            </w:pPr>
            <w:r w:rsidRPr="00940907">
              <w:rPr>
                <w:b/>
              </w:rPr>
              <w:t>Mô tả</w:t>
            </w:r>
          </w:p>
        </w:tc>
        <w:tc>
          <w:tcPr>
            <w:tcW w:w="8370" w:type="dxa"/>
            <w:gridSpan w:val="2"/>
            <w:shd w:val="clear" w:color="auto" w:fill="auto"/>
          </w:tcPr>
          <w:p w14:paraId="26D00283" w14:textId="0C265180" w:rsidR="004A00BB" w:rsidRPr="00940907" w:rsidRDefault="004A00BB" w:rsidP="00267DF7">
            <w:pPr>
              <w:spacing w:before="120" w:line="360" w:lineRule="auto"/>
            </w:pPr>
            <w:r>
              <w:t>Nhân viên bán hàng nhập các thông tin về hóa đơn mua hàng của khách.</w:t>
            </w:r>
          </w:p>
        </w:tc>
      </w:tr>
      <w:tr w:rsidR="004A00BB" w:rsidRPr="00940907" w14:paraId="33004EF8" w14:textId="77777777" w:rsidTr="00267DF7">
        <w:trPr>
          <w:trHeight w:val="480"/>
        </w:trPr>
        <w:tc>
          <w:tcPr>
            <w:tcW w:w="2520" w:type="dxa"/>
            <w:shd w:val="clear" w:color="auto" w:fill="auto"/>
          </w:tcPr>
          <w:p w14:paraId="4CFDFC6A" w14:textId="77777777" w:rsidR="004A00BB" w:rsidRPr="00940907" w:rsidRDefault="004A00BB" w:rsidP="00267DF7">
            <w:pPr>
              <w:spacing w:before="120" w:line="360" w:lineRule="auto"/>
              <w:rPr>
                <w:b/>
              </w:rPr>
            </w:pPr>
            <w:r w:rsidRPr="00940907">
              <w:rPr>
                <w:b/>
              </w:rPr>
              <w:t>Tác nhân</w:t>
            </w:r>
          </w:p>
        </w:tc>
        <w:tc>
          <w:tcPr>
            <w:tcW w:w="8370" w:type="dxa"/>
            <w:gridSpan w:val="2"/>
            <w:shd w:val="clear" w:color="auto" w:fill="auto"/>
          </w:tcPr>
          <w:p w14:paraId="46C948F2" w14:textId="28654A15" w:rsidR="004A00BB" w:rsidRPr="00940907" w:rsidRDefault="004A00BB" w:rsidP="00267DF7">
            <w:pPr>
              <w:spacing w:before="120" w:line="360" w:lineRule="auto"/>
            </w:pPr>
            <w:r>
              <w:t>Nhân viên bán hàng</w:t>
            </w:r>
          </w:p>
        </w:tc>
      </w:tr>
      <w:tr w:rsidR="004A00BB" w:rsidRPr="00940907" w14:paraId="2B6AE950" w14:textId="77777777" w:rsidTr="00267DF7">
        <w:trPr>
          <w:trHeight w:val="318"/>
        </w:trPr>
        <w:tc>
          <w:tcPr>
            <w:tcW w:w="2520" w:type="dxa"/>
            <w:shd w:val="clear" w:color="auto" w:fill="auto"/>
          </w:tcPr>
          <w:p w14:paraId="2DE25EE1" w14:textId="77777777" w:rsidR="004A00BB" w:rsidRPr="00940907" w:rsidRDefault="004A00BB" w:rsidP="00267DF7">
            <w:pPr>
              <w:spacing w:before="120" w:line="360" w:lineRule="auto"/>
              <w:rPr>
                <w:b/>
              </w:rPr>
            </w:pPr>
            <w:r w:rsidRPr="00940907">
              <w:rPr>
                <w:b/>
              </w:rPr>
              <w:t>Sự kiện kích hoạt</w:t>
            </w:r>
          </w:p>
        </w:tc>
        <w:tc>
          <w:tcPr>
            <w:tcW w:w="8370" w:type="dxa"/>
            <w:gridSpan w:val="2"/>
            <w:shd w:val="clear" w:color="auto" w:fill="auto"/>
          </w:tcPr>
          <w:p w14:paraId="605EAEF5" w14:textId="10C073B8" w:rsidR="004A00BB" w:rsidRPr="00940907" w:rsidRDefault="004A00BB" w:rsidP="00267DF7">
            <w:pPr>
              <w:spacing w:before="120" w:line="360" w:lineRule="auto"/>
            </w:pPr>
            <w:r>
              <w:t>Khách hàng thanh toán hóa đơn</w:t>
            </w:r>
          </w:p>
        </w:tc>
      </w:tr>
      <w:tr w:rsidR="00C00B46" w:rsidRPr="00940907" w14:paraId="0BC3FB18" w14:textId="77777777" w:rsidTr="00267DF7">
        <w:trPr>
          <w:trHeight w:val="805"/>
        </w:trPr>
        <w:tc>
          <w:tcPr>
            <w:tcW w:w="2520" w:type="dxa"/>
            <w:shd w:val="clear" w:color="auto" w:fill="auto"/>
          </w:tcPr>
          <w:p w14:paraId="3F8562A7" w14:textId="77777777" w:rsidR="00C00B46" w:rsidRPr="00940907" w:rsidRDefault="00C00B46" w:rsidP="00267DF7">
            <w:pPr>
              <w:spacing w:before="120" w:line="360" w:lineRule="auto"/>
              <w:rPr>
                <w:b/>
              </w:rPr>
            </w:pPr>
            <w:r w:rsidRPr="00940907">
              <w:rPr>
                <w:b/>
              </w:rPr>
              <w:t>Điều kiện tiên quyết</w:t>
            </w:r>
          </w:p>
        </w:tc>
        <w:tc>
          <w:tcPr>
            <w:tcW w:w="8370" w:type="dxa"/>
            <w:gridSpan w:val="2"/>
            <w:shd w:val="clear" w:color="auto" w:fill="auto"/>
          </w:tcPr>
          <w:p w14:paraId="7B266A2B" w14:textId="3302C739" w:rsidR="00C00B46" w:rsidRPr="00940907" w:rsidRDefault="00C00B46" w:rsidP="00267DF7">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4A00BB" w:rsidRPr="00940907" w14:paraId="42513A8A" w14:textId="77777777" w:rsidTr="00267DF7">
        <w:trPr>
          <w:trHeight w:val="327"/>
        </w:trPr>
        <w:tc>
          <w:tcPr>
            <w:tcW w:w="2520" w:type="dxa"/>
            <w:shd w:val="clear" w:color="auto" w:fill="auto"/>
          </w:tcPr>
          <w:p w14:paraId="78848AC7" w14:textId="77777777" w:rsidR="004A00BB" w:rsidRPr="00940907" w:rsidRDefault="004A00BB" w:rsidP="00267DF7">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0FCCE3F0" w14:textId="5195E2F2" w:rsidR="004A00BB" w:rsidRPr="00940907" w:rsidRDefault="004A00BB" w:rsidP="00267DF7">
            <w:pPr>
              <w:spacing w:before="120" w:line="360" w:lineRule="auto"/>
            </w:pPr>
            <w:r>
              <w:t>Đã nhập đầy đủ</w:t>
            </w:r>
          </w:p>
        </w:tc>
      </w:tr>
      <w:tr w:rsidR="004A00BB" w:rsidRPr="00940907" w14:paraId="7BF37EFD" w14:textId="77777777" w:rsidTr="00267DF7">
        <w:trPr>
          <w:trHeight w:val="480"/>
        </w:trPr>
        <w:tc>
          <w:tcPr>
            <w:tcW w:w="2520" w:type="dxa"/>
            <w:vMerge w:val="restart"/>
            <w:shd w:val="clear" w:color="auto" w:fill="auto"/>
            <w:vAlign w:val="center"/>
          </w:tcPr>
          <w:p w14:paraId="413F9D7E" w14:textId="77777777" w:rsidR="004A00BB" w:rsidRPr="00940907" w:rsidRDefault="004A00BB" w:rsidP="00267DF7">
            <w:pPr>
              <w:spacing w:before="120" w:line="360" w:lineRule="auto"/>
              <w:rPr>
                <w:b/>
              </w:rPr>
            </w:pPr>
            <w:r w:rsidRPr="00940907">
              <w:rPr>
                <w:b/>
              </w:rPr>
              <w:t>Luồng sự kiện</w:t>
            </w:r>
          </w:p>
        </w:tc>
        <w:tc>
          <w:tcPr>
            <w:tcW w:w="4104" w:type="dxa"/>
            <w:shd w:val="clear" w:color="auto" w:fill="auto"/>
          </w:tcPr>
          <w:p w14:paraId="4089D10D" w14:textId="77777777" w:rsidR="004A00BB" w:rsidRPr="00940907" w:rsidRDefault="004A00BB" w:rsidP="00267DF7">
            <w:pPr>
              <w:spacing w:before="120" w:line="360" w:lineRule="auto"/>
            </w:pPr>
            <w:r w:rsidRPr="00940907">
              <w:rPr>
                <w:b/>
              </w:rPr>
              <w:t xml:space="preserve">              Actor</w:t>
            </w:r>
          </w:p>
        </w:tc>
        <w:tc>
          <w:tcPr>
            <w:tcW w:w="4266" w:type="dxa"/>
            <w:shd w:val="clear" w:color="auto" w:fill="auto"/>
          </w:tcPr>
          <w:p w14:paraId="0225B73E" w14:textId="77777777" w:rsidR="004A00BB" w:rsidRPr="00940907" w:rsidRDefault="004A00BB" w:rsidP="00267DF7">
            <w:pPr>
              <w:spacing w:before="120" w:line="360" w:lineRule="auto"/>
            </w:pPr>
            <w:r w:rsidRPr="00940907">
              <w:rPr>
                <w:b/>
              </w:rPr>
              <w:t>System</w:t>
            </w:r>
          </w:p>
        </w:tc>
      </w:tr>
      <w:tr w:rsidR="004A00BB" w:rsidRPr="00940907" w14:paraId="26C3CB8B" w14:textId="77777777" w:rsidTr="00267DF7">
        <w:trPr>
          <w:trHeight w:val="480"/>
        </w:trPr>
        <w:tc>
          <w:tcPr>
            <w:tcW w:w="2520" w:type="dxa"/>
            <w:vMerge/>
            <w:shd w:val="clear" w:color="auto" w:fill="auto"/>
            <w:vAlign w:val="center"/>
          </w:tcPr>
          <w:p w14:paraId="475BBC54" w14:textId="77777777" w:rsidR="004A00BB" w:rsidRPr="00940907" w:rsidRDefault="004A00BB" w:rsidP="00267DF7">
            <w:pPr>
              <w:spacing w:before="120" w:line="360" w:lineRule="auto"/>
            </w:pPr>
          </w:p>
        </w:tc>
        <w:tc>
          <w:tcPr>
            <w:tcW w:w="4104" w:type="dxa"/>
            <w:shd w:val="clear" w:color="auto" w:fill="auto"/>
          </w:tcPr>
          <w:p w14:paraId="2554BC35" w14:textId="10D2B1A7" w:rsidR="004A00BB" w:rsidRPr="00940907" w:rsidRDefault="004A00BB" w:rsidP="00267DF7">
            <w:pPr>
              <w:spacing w:before="120" w:line="360" w:lineRule="auto"/>
            </w:pPr>
            <w:r w:rsidRPr="00FE5513">
              <w:t xml:space="preserve">1. </w:t>
            </w:r>
            <w:r w:rsidR="00A53DA5">
              <w:t>Nhân viên bán hàng chọn mục “Nhập h</w:t>
            </w:r>
            <w:r w:rsidR="00BB0817">
              <w:t>óa đơn”.</w:t>
            </w:r>
          </w:p>
        </w:tc>
        <w:tc>
          <w:tcPr>
            <w:tcW w:w="4266" w:type="dxa"/>
            <w:shd w:val="clear" w:color="auto" w:fill="auto"/>
          </w:tcPr>
          <w:p w14:paraId="3EC500FD" w14:textId="30520EC0" w:rsidR="004A00BB" w:rsidRPr="00BB0817" w:rsidRDefault="004A00BB" w:rsidP="00267DF7">
            <w:pPr>
              <w:pStyle w:val="ct"/>
              <w:spacing w:after="120"/>
            </w:pPr>
            <w:r>
              <w:rPr>
                <w:lang w:val="vi"/>
              </w:rPr>
              <w:t xml:space="preserve">1.1 </w:t>
            </w:r>
            <w:r w:rsidRPr="00FE5513">
              <w:rPr>
                <w:lang w:val="vi"/>
              </w:rPr>
              <w:t>Hệ thố</w:t>
            </w:r>
            <w:r w:rsidR="00BB0817">
              <w:rPr>
                <w:lang w:val="vi"/>
              </w:rPr>
              <w:t>ng hiển thị giao diện hóa đơn.</w:t>
            </w:r>
          </w:p>
        </w:tc>
      </w:tr>
      <w:tr w:rsidR="004A00BB" w:rsidRPr="00940907" w14:paraId="3A645C06" w14:textId="77777777" w:rsidTr="00267DF7">
        <w:trPr>
          <w:trHeight w:val="480"/>
        </w:trPr>
        <w:tc>
          <w:tcPr>
            <w:tcW w:w="2520" w:type="dxa"/>
            <w:vMerge/>
            <w:shd w:val="clear" w:color="auto" w:fill="auto"/>
            <w:vAlign w:val="center"/>
          </w:tcPr>
          <w:p w14:paraId="406460F9" w14:textId="77777777" w:rsidR="004A00BB" w:rsidRPr="00940907" w:rsidRDefault="004A00BB" w:rsidP="00267DF7">
            <w:pPr>
              <w:spacing w:before="120" w:line="360" w:lineRule="auto"/>
            </w:pPr>
          </w:p>
        </w:tc>
        <w:tc>
          <w:tcPr>
            <w:tcW w:w="4104" w:type="dxa"/>
            <w:shd w:val="clear" w:color="auto" w:fill="auto"/>
          </w:tcPr>
          <w:p w14:paraId="372EA370" w14:textId="57DEF1B0" w:rsidR="004A00BB" w:rsidRPr="00940907" w:rsidRDefault="004A00BB" w:rsidP="00267DF7">
            <w:pPr>
              <w:pStyle w:val="ct"/>
              <w:spacing w:after="120"/>
            </w:pPr>
            <w:r w:rsidRPr="00FE5513">
              <w:t xml:space="preserve">2. </w:t>
            </w:r>
            <w:r w:rsidR="00BB0817">
              <w:t>Nhân viên bán hàng nhập đầy đủ các thông tin của đơn hàng.</w:t>
            </w:r>
          </w:p>
        </w:tc>
        <w:tc>
          <w:tcPr>
            <w:tcW w:w="4266" w:type="dxa"/>
            <w:shd w:val="clear" w:color="auto" w:fill="auto"/>
          </w:tcPr>
          <w:p w14:paraId="1340DCD4" w14:textId="77777777" w:rsidR="004A00BB" w:rsidRPr="00940907" w:rsidRDefault="004A00BB" w:rsidP="00267DF7">
            <w:pPr>
              <w:spacing w:before="120" w:line="360" w:lineRule="auto"/>
            </w:pPr>
          </w:p>
        </w:tc>
      </w:tr>
      <w:tr w:rsidR="004A00BB" w:rsidRPr="00940907" w14:paraId="6279FADE" w14:textId="77777777" w:rsidTr="00267DF7">
        <w:trPr>
          <w:trHeight w:val="1114"/>
        </w:trPr>
        <w:tc>
          <w:tcPr>
            <w:tcW w:w="2520" w:type="dxa"/>
            <w:vMerge/>
            <w:shd w:val="clear" w:color="auto" w:fill="auto"/>
            <w:vAlign w:val="center"/>
          </w:tcPr>
          <w:p w14:paraId="372B360F" w14:textId="77777777" w:rsidR="004A00BB" w:rsidRPr="00940907" w:rsidRDefault="004A00BB" w:rsidP="00267DF7">
            <w:pPr>
              <w:spacing w:before="120" w:line="360" w:lineRule="auto"/>
            </w:pPr>
          </w:p>
        </w:tc>
        <w:tc>
          <w:tcPr>
            <w:tcW w:w="4104" w:type="dxa"/>
            <w:shd w:val="clear" w:color="auto" w:fill="auto"/>
          </w:tcPr>
          <w:p w14:paraId="0FC5BC29" w14:textId="7FF410ED" w:rsidR="004A00BB" w:rsidRPr="00940907" w:rsidRDefault="00974EF9" w:rsidP="00267DF7">
            <w:pPr>
              <w:spacing w:before="120" w:line="360" w:lineRule="auto"/>
            </w:pPr>
            <w:r>
              <w:t>3. Nhân viên bán hàng chọn mục”Thêm”</w:t>
            </w:r>
            <w:r w:rsidR="004A00BB">
              <w:t>.</w:t>
            </w:r>
          </w:p>
        </w:tc>
        <w:tc>
          <w:tcPr>
            <w:tcW w:w="4266" w:type="dxa"/>
            <w:shd w:val="clear" w:color="auto" w:fill="auto"/>
          </w:tcPr>
          <w:p w14:paraId="2FD03B26" w14:textId="350225E8" w:rsidR="004A00BB" w:rsidRPr="00437792" w:rsidRDefault="004A00BB" w:rsidP="00267DF7">
            <w:pPr>
              <w:spacing w:before="120" w:line="360" w:lineRule="auto"/>
            </w:pPr>
            <w:r w:rsidRPr="00FE5513">
              <w:rPr>
                <w:lang w:val="vi"/>
              </w:rPr>
              <w:t xml:space="preserve">3.1 Hệ thống </w:t>
            </w:r>
            <w:r w:rsidR="0097216C">
              <w:t>cập nhật hóa đơn</w:t>
            </w:r>
            <w:r w:rsidR="00974EF9">
              <w:t>.</w:t>
            </w:r>
          </w:p>
        </w:tc>
      </w:tr>
      <w:tr w:rsidR="004A00BB" w:rsidRPr="00940907" w14:paraId="6A43F96E" w14:textId="77777777" w:rsidTr="00267DF7">
        <w:trPr>
          <w:trHeight w:val="248"/>
        </w:trPr>
        <w:tc>
          <w:tcPr>
            <w:tcW w:w="2520" w:type="dxa"/>
            <w:shd w:val="clear" w:color="auto" w:fill="auto"/>
          </w:tcPr>
          <w:p w14:paraId="7C99FD39" w14:textId="77777777" w:rsidR="004A00BB" w:rsidRPr="00940907" w:rsidRDefault="004A00BB" w:rsidP="00267DF7">
            <w:pPr>
              <w:spacing w:before="120" w:line="360" w:lineRule="auto"/>
              <w:rPr>
                <w:b/>
              </w:rPr>
            </w:pPr>
            <w:r w:rsidRPr="00940907">
              <w:rPr>
                <w:b/>
              </w:rPr>
              <w:t>Ngoại lệ</w:t>
            </w:r>
          </w:p>
        </w:tc>
        <w:tc>
          <w:tcPr>
            <w:tcW w:w="8370" w:type="dxa"/>
            <w:gridSpan w:val="2"/>
            <w:shd w:val="clear" w:color="auto" w:fill="auto"/>
          </w:tcPr>
          <w:p w14:paraId="3A946719" w14:textId="28A21E12" w:rsidR="004A00BB" w:rsidRPr="00940907" w:rsidRDefault="00BA39E0" w:rsidP="00267DF7">
            <w:pPr>
              <w:spacing w:before="120" w:line="360" w:lineRule="auto"/>
            </w:pPr>
            <w:r>
              <w:t>Nhân viên bán hàng nhập sai thông tin và hệ thống yêu cầu nhập lại.</w:t>
            </w:r>
          </w:p>
        </w:tc>
      </w:tr>
    </w:tbl>
    <w:p w14:paraId="4CC4D883" w14:textId="0F632C5F" w:rsidR="004A00BB" w:rsidRDefault="00BE42A6" w:rsidP="00267DF7">
      <w:pPr>
        <w:pStyle w:val="Bngbiu-nidung"/>
      </w:pPr>
      <w:r>
        <w:tab/>
      </w:r>
      <w:bookmarkStart w:id="31" w:name="_Toc92746638"/>
      <w:r>
        <w:t>Bảng 4</w:t>
      </w:r>
      <w:r w:rsidR="004A00BB">
        <w:t xml:space="preserve">. Use case </w:t>
      </w:r>
      <w:r>
        <w:t>nhập hóa đơn</w:t>
      </w:r>
      <w:bookmarkEnd w:id="31"/>
    </w:p>
    <w:p w14:paraId="17C96227" w14:textId="77777777" w:rsidR="004A00BB" w:rsidRDefault="004A00BB" w:rsidP="00267DF7">
      <w:pPr>
        <w:pStyle w:val="Bngbiu-nidung"/>
      </w:pPr>
    </w:p>
    <w:p w14:paraId="38D4ABBE" w14:textId="19E0878A" w:rsidR="00755232" w:rsidRDefault="00755232" w:rsidP="00267DF7">
      <w:pPr>
        <w:pStyle w:val="Bngbiu-nidung"/>
      </w:pPr>
    </w:p>
    <w:p w14:paraId="55BC669D" w14:textId="07D4B8BC" w:rsidR="00E618BC" w:rsidRDefault="00E618BC" w:rsidP="00267DF7">
      <w:pPr>
        <w:pStyle w:val="Bngbiu-nidung"/>
      </w:pPr>
    </w:p>
    <w:p w14:paraId="06BFBC92" w14:textId="14D264E5" w:rsidR="00E618BC" w:rsidRDefault="00E618BC"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6067BC" w:rsidRPr="00940907" w14:paraId="6292BC4A" w14:textId="77777777" w:rsidTr="00575A0C">
        <w:trPr>
          <w:trHeight w:val="480"/>
        </w:trPr>
        <w:tc>
          <w:tcPr>
            <w:tcW w:w="2520" w:type="dxa"/>
            <w:shd w:val="clear" w:color="auto" w:fill="auto"/>
          </w:tcPr>
          <w:p w14:paraId="0CA45A33" w14:textId="77777777" w:rsidR="006067BC" w:rsidRPr="00940907" w:rsidRDefault="006067BC" w:rsidP="00575A0C">
            <w:pPr>
              <w:spacing w:before="120" w:line="360" w:lineRule="auto"/>
              <w:rPr>
                <w:b/>
              </w:rPr>
            </w:pPr>
            <w:r w:rsidRPr="00940907">
              <w:rPr>
                <w:b/>
              </w:rPr>
              <w:lastRenderedPageBreak/>
              <w:t>Mã use case</w:t>
            </w:r>
          </w:p>
        </w:tc>
        <w:tc>
          <w:tcPr>
            <w:tcW w:w="8370" w:type="dxa"/>
            <w:gridSpan w:val="2"/>
            <w:shd w:val="clear" w:color="auto" w:fill="auto"/>
          </w:tcPr>
          <w:p w14:paraId="18251B3D" w14:textId="560BD982" w:rsidR="006067BC" w:rsidRPr="00940907" w:rsidRDefault="006067BC" w:rsidP="00575A0C">
            <w:pPr>
              <w:spacing w:before="120" w:line="360" w:lineRule="auto"/>
            </w:pPr>
            <w:r>
              <w:t>5</w:t>
            </w:r>
            <w:r w:rsidRPr="00940907">
              <w:t>.</w:t>
            </w:r>
          </w:p>
        </w:tc>
      </w:tr>
      <w:tr w:rsidR="006067BC" w:rsidRPr="00940907" w14:paraId="0AB95F63" w14:textId="77777777" w:rsidTr="00575A0C">
        <w:trPr>
          <w:trHeight w:val="480"/>
        </w:trPr>
        <w:tc>
          <w:tcPr>
            <w:tcW w:w="2520" w:type="dxa"/>
            <w:shd w:val="clear" w:color="auto" w:fill="auto"/>
          </w:tcPr>
          <w:p w14:paraId="324E4783" w14:textId="77777777" w:rsidR="006067BC" w:rsidRPr="00940907" w:rsidRDefault="006067BC" w:rsidP="006067BC">
            <w:pPr>
              <w:spacing w:before="120" w:line="360" w:lineRule="auto"/>
              <w:rPr>
                <w:b/>
              </w:rPr>
            </w:pPr>
            <w:r w:rsidRPr="00940907">
              <w:rPr>
                <w:b/>
              </w:rPr>
              <w:t>Use Case</w:t>
            </w:r>
          </w:p>
        </w:tc>
        <w:tc>
          <w:tcPr>
            <w:tcW w:w="8370" w:type="dxa"/>
            <w:gridSpan w:val="2"/>
            <w:shd w:val="clear" w:color="auto" w:fill="auto"/>
          </w:tcPr>
          <w:p w14:paraId="001A4443" w14:textId="71F3A3D4" w:rsidR="006067BC" w:rsidRPr="00940907" w:rsidRDefault="006067BC" w:rsidP="006067BC">
            <w:pPr>
              <w:spacing w:before="120" w:line="360" w:lineRule="auto"/>
            </w:pPr>
            <w:r>
              <w:t>Thanh toán</w:t>
            </w:r>
          </w:p>
        </w:tc>
      </w:tr>
      <w:tr w:rsidR="006067BC" w:rsidRPr="00940907" w14:paraId="5ECD35FC" w14:textId="77777777" w:rsidTr="00575A0C">
        <w:trPr>
          <w:trHeight w:val="467"/>
        </w:trPr>
        <w:tc>
          <w:tcPr>
            <w:tcW w:w="2520" w:type="dxa"/>
            <w:shd w:val="clear" w:color="auto" w:fill="auto"/>
          </w:tcPr>
          <w:p w14:paraId="048D106B" w14:textId="77777777" w:rsidR="006067BC" w:rsidRPr="00940907" w:rsidRDefault="006067BC" w:rsidP="006067BC">
            <w:pPr>
              <w:spacing w:before="120" w:line="360" w:lineRule="auto"/>
              <w:rPr>
                <w:b/>
              </w:rPr>
            </w:pPr>
            <w:r w:rsidRPr="00940907">
              <w:rPr>
                <w:b/>
              </w:rPr>
              <w:t>Ngữ cảnh</w:t>
            </w:r>
          </w:p>
        </w:tc>
        <w:tc>
          <w:tcPr>
            <w:tcW w:w="8370" w:type="dxa"/>
            <w:gridSpan w:val="2"/>
            <w:shd w:val="clear" w:color="auto" w:fill="auto"/>
          </w:tcPr>
          <w:p w14:paraId="32BB843F" w14:textId="60378B90" w:rsidR="006067BC" w:rsidRPr="00940907" w:rsidRDefault="006067BC" w:rsidP="006067BC">
            <w:pPr>
              <w:spacing w:before="120" w:line="360" w:lineRule="auto"/>
            </w:pPr>
            <w:r>
              <w:t>Khách hàng chọn hình thức thanh toán.</w:t>
            </w:r>
          </w:p>
        </w:tc>
      </w:tr>
      <w:tr w:rsidR="00017B80" w:rsidRPr="00940907" w14:paraId="71A388D2" w14:textId="77777777" w:rsidTr="00575A0C">
        <w:trPr>
          <w:trHeight w:val="480"/>
        </w:trPr>
        <w:tc>
          <w:tcPr>
            <w:tcW w:w="2520" w:type="dxa"/>
            <w:shd w:val="clear" w:color="auto" w:fill="auto"/>
          </w:tcPr>
          <w:p w14:paraId="019CFA57" w14:textId="77777777" w:rsidR="00017B80" w:rsidRPr="00940907" w:rsidRDefault="00017B80" w:rsidP="00017B80">
            <w:pPr>
              <w:spacing w:before="120" w:line="360" w:lineRule="auto"/>
              <w:rPr>
                <w:b/>
              </w:rPr>
            </w:pPr>
            <w:r w:rsidRPr="00940907">
              <w:rPr>
                <w:b/>
              </w:rPr>
              <w:t>Mô tả</w:t>
            </w:r>
          </w:p>
        </w:tc>
        <w:tc>
          <w:tcPr>
            <w:tcW w:w="8370" w:type="dxa"/>
            <w:gridSpan w:val="2"/>
            <w:shd w:val="clear" w:color="auto" w:fill="auto"/>
          </w:tcPr>
          <w:p w14:paraId="7E3C7D65" w14:textId="16094F82" w:rsidR="00017B80" w:rsidRPr="00940907" w:rsidRDefault="00017B80" w:rsidP="00017B80">
            <w:pPr>
              <w:spacing w:before="120" w:line="360" w:lineRule="auto"/>
            </w:pPr>
            <w:r>
              <w:t>Thanh toán bằng tiền mặt, ví điện tử hoặc thẻ</w:t>
            </w:r>
          </w:p>
        </w:tc>
      </w:tr>
      <w:tr w:rsidR="006067BC" w:rsidRPr="00940907" w14:paraId="2C8E99CB" w14:textId="77777777" w:rsidTr="00575A0C">
        <w:trPr>
          <w:trHeight w:val="480"/>
        </w:trPr>
        <w:tc>
          <w:tcPr>
            <w:tcW w:w="2520" w:type="dxa"/>
            <w:shd w:val="clear" w:color="auto" w:fill="auto"/>
          </w:tcPr>
          <w:p w14:paraId="29C4D2B5" w14:textId="77777777" w:rsidR="006067BC" w:rsidRPr="00940907" w:rsidRDefault="006067BC" w:rsidP="006067BC">
            <w:pPr>
              <w:spacing w:before="120" w:line="360" w:lineRule="auto"/>
              <w:rPr>
                <w:b/>
              </w:rPr>
            </w:pPr>
            <w:r w:rsidRPr="00940907">
              <w:rPr>
                <w:b/>
              </w:rPr>
              <w:t>Tác nhân</w:t>
            </w:r>
          </w:p>
        </w:tc>
        <w:tc>
          <w:tcPr>
            <w:tcW w:w="8370" w:type="dxa"/>
            <w:gridSpan w:val="2"/>
            <w:shd w:val="clear" w:color="auto" w:fill="auto"/>
          </w:tcPr>
          <w:p w14:paraId="7ED42B50" w14:textId="77777777" w:rsidR="006067BC" w:rsidRPr="00940907" w:rsidRDefault="006067BC" w:rsidP="006067BC">
            <w:pPr>
              <w:spacing w:before="120" w:line="360" w:lineRule="auto"/>
            </w:pPr>
            <w:r>
              <w:t>Nhân viên bán hàng</w:t>
            </w:r>
          </w:p>
        </w:tc>
      </w:tr>
      <w:tr w:rsidR="006067BC" w:rsidRPr="00940907" w14:paraId="0ACDE62C" w14:textId="77777777" w:rsidTr="00575A0C">
        <w:trPr>
          <w:trHeight w:val="318"/>
        </w:trPr>
        <w:tc>
          <w:tcPr>
            <w:tcW w:w="2520" w:type="dxa"/>
            <w:shd w:val="clear" w:color="auto" w:fill="auto"/>
          </w:tcPr>
          <w:p w14:paraId="75AED2CA" w14:textId="77777777" w:rsidR="006067BC" w:rsidRPr="00940907" w:rsidRDefault="006067BC" w:rsidP="006067BC">
            <w:pPr>
              <w:spacing w:before="120" w:line="360" w:lineRule="auto"/>
              <w:rPr>
                <w:b/>
              </w:rPr>
            </w:pPr>
            <w:r w:rsidRPr="00940907">
              <w:rPr>
                <w:b/>
              </w:rPr>
              <w:t>Sự kiện kích hoạt</w:t>
            </w:r>
          </w:p>
        </w:tc>
        <w:tc>
          <w:tcPr>
            <w:tcW w:w="8370" w:type="dxa"/>
            <w:gridSpan w:val="2"/>
            <w:shd w:val="clear" w:color="auto" w:fill="auto"/>
          </w:tcPr>
          <w:p w14:paraId="4ED98B9D" w14:textId="693CF329" w:rsidR="006067BC" w:rsidRPr="00940907" w:rsidRDefault="006067BC" w:rsidP="006067BC">
            <w:pPr>
              <w:spacing w:before="120" w:line="360" w:lineRule="auto"/>
            </w:pPr>
            <w:r>
              <w:t>Khách hàng thanh toán hóa đơn</w:t>
            </w:r>
            <w:r w:rsidR="009949E7">
              <w:t>.</w:t>
            </w:r>
          </w:p>
        </w:tc>
      </w:tr>
      <w:tr w:rsidR="006067BC" w:rsidRPr="00940907" w14:paraId="7DC3EC01" w14:textId="77777777" w:rsidTr="00575A0C">
        <w:trPr>
          <w:trHeight w:val="805"/>
        </w:trPr>
        <w:tc>
          <w:tcPr>
            <w:tcW w:w="2520" w:type="dxa"/>
            <w:shd w:val="clear" w:color="auto" w:fill="auto"/>
          </w:tcPr>
          <w:p w14:paraId="1803DB30" w14:textId="77777777" w:rsidR="006067BC" w:rsidRPr="00940907" w:rsidRDefault="006067BC" w:rsidP="006067BC">
            <w:pPr>
              <w:spacing w:before="120" w:line="360" w:lineRule="auto"/>
              <w:rPr>
                <w:b/>
              </w:rPr>
            </w:pPr>
            <w:r w:rsidRPr="00940907">
              <w:rPr>
                <w:b/>
              </w:rPr>
              <w:t>Điều kiện tiên quyết</w:t>
            </w:r>
          </w:p>
        </w:tc>
        <w:tc>
          <w:tcPr>
            <w:tcW w:w="8370" w:type="dxa"/>
            <w:gridSpan w:val="2"/>
            <w:shd w:val="clear" w:color="auto" w:fill="auto"/>
          </w:tcPr>
          <w:p w14:paraId="66FC7290" w14:textId="77777777" w:rsidR="006067BC" w:rsidRPr="00940907" w:rsidRDefault="006067BC" w:rsidP="006067BC">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6067BC" w:rsidRPr="00940907" w14:paraId="3205D1F8" w14:textId="77777777" w:rsidTr="00575A0C">
        <w:trPr>
          <w:trHeight w:val="327"/>
        </w:trPr>
        <w:tc>
          <w:tcPr>
            <w:tcW w:w="2520" w:type="dxa"/>
            <w:shd w:val="clear" w:color="auto" w:fill="auto"/>
          </w:tcPr>
          <w:p w14:paraId="6041DF91" w14:textId="77777777" w:rsidR="006067BC" w:rsidRPr="00940907" w:rsidRDefault="006067BC" w:rsidP="006067BC">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5A2AAB98" w14:textId="4DC67523" w:rsidR="006067BC" w:rsidRPr="00940907" w:rsidRDefault="00881E3A" w:rsidP="006067BC">
            <w:pPr>
              <w:spacing w:before="120" w:line="360" w:lineRule="auto"/>
            </w:pPr>
            <w:r>
              <w:t>Thanh toán thành công</w:t>
            </w:r>
          </w:p>
        </w:tc>
      </w:tr>
      <w:tr w:rsidR="006067BC" w:rsidRPr="00940907" w14:paraId="68D53522" w14:textId="77777777" w:rsidTr="00575A0C">
        <w:trPr>
          <w:trHeight w:val="480"/>
        </w:trPr>
        <w:tc>
          <w:tcPr>
            <w:tcW w:w="2520" w:type="dxa"/>
            <w:vMerge w:val="restart"/>
            <w:shd w:val="clear" w:color="auto" w:fill="auto"/>
            <w:vAlign w:val="center"/>
          </w:tcPr>
          <w:p w14:paraId="2454D237" w14:textId="77777777" w:rsidR="006067BC" w:rsidRPr="00940907" w:rsidRDefault="006067BC" w:rsidP="006067BC">
            <w:pPr>
              <w:spacing w:before="120" w:line="360" w:lineRule="auto"/>
              <w:rPr>
                <w:b/>
              </w:rPr>
            </w:pPr>
            <w:r w:rsidRPr="00940907">
              <w:rPr>
                <w:b/>
              </w:rPr>
              <w:t>Luồng sự kiện</w:t>
            </w:r>
          </w:p>
        </w:tc>
        <w:tc>
          <w:tcPr>
            <w:tcW w:w="4104" w:type="dxa"/>
            <w:shd w:val="clear" w:color="auto" w:fill="auto"/>
          </w:tcPr>
          <w:p w14:paraId="65114785" w14:textId="77777777" w:rsidR="006067BC" w:rsidRPr="00940907" w:rsidRDefault="006067BC" w:rsidP="006067BC">
            <w:pPr>
              <w:spacing w:before="120" w:line="360" w:lineRule="auto"/>
            </w:pPr>
            <w:r w:rsidRPr="00940907">
              <w:rPr>
                <w:b/>
              </w:rPr>
              <w:t xml:space="preserve">              Actor</w:t>
            </w:r>
          </w:p>
        </w:tc>
        <w:tc>
          <w:tcPr>
            <w:tcW w:w="4266" w:type="dxa"/>
            <w:shd w:val="clear" w:color="auto" w:fill="auto"/>
          </w:tcPr>
          <w:p w14:paraId="62F1945A" w14:textId="77777777" w:rsidR="006067BC" w:rsidRPr="00940907" w:rsidRDefault="006067BC" w:rsidP="006067BC">
            <w:pPr>
              <w:spacing w:before="120" w:line="360" w:lineRule="auto"/>
            </w:pPr>
            <w:r w:rsidRPr="00940907">
              <w:rPr>
                <w:b/>
              </w:rPr>
              <w:t>System</w:t>
            </w:r>
          </w:p>
        </w:tc>
      </w:tr>
      <w:tr w:rsidR="006067BC" w:rsidRPr="00940907" w14:paraId="12A6BF8B" w14:textId="77777777" w:rsidTr="00575A0C">
        <w:trPr>
          <w:trHeight w:val="480"/>
        </w:trPr>
        <w:tc>
          <w:tcPr>
            <w:tcW w:w="2520" w:type="dxa"/>
            <w:vMerge/>
            <w:shd w:val="clear" w:color="auto" w:fill="auto"/>
            <w:vAlign w:val="center"/>
          </w:tcPr>
          <w:p w14:paraId="56643D88" w14:textId="77777777" w:rsidR="006067BC" w:rsidRPr="00940907" w:rsidRDefault="006067BC" w:rsidP="006067BC">
            <w:pPr>
              <w:spacing w:before="120" w:line="360" w:lineRule="auto"/>
            </w:pPr>
          </w:p>
        </w:tc>
        <w:tc>
          <w:tcPr>
            <w:tcW w:w="4104" w:type="dxa"/>
            <w:shd w:val="clear" w:color="auto" w:fill="auto"/>
          </w:tcPr>
          <w:p w14:paraId="5E995EA0" w14:textId="23591A79" w:rsidR="006067BC" w:rsidRPr="00940907" w:rsidRDefault="006067BC" w:rsidP="006067BC">
            <w:pPr>
              <w:spacing w:before="120" w:line="360" w:lineRule="auto"/>
            </w:pPr>
            <w:r w:rsidRPr="00FE5513">
              <w:t xml:space="preserve">1. </w:t>
            </w:r>
            <w:r>
              <w:t>Nhân v</w:t>
            </w:r>
            <w:r w:rsidR="0022409F">
              <w:t>iên bán hàng chọn mục “Nhập h</w:t>
            </w:r>
            <w:r w:rsidR="00A53DA5">
              <w:t>óa đơn”</w:t>
            </w:r>
            <w:r w:rsidR="00E94FB4">
              <w:t xml:space="preserve"> </w:t>
            </w:r>
            <w:r w:rsidR="00E94FB4">
              <w:sym w:font="Wingdings" w:char="F0E0"/>
            </w:r>
            <w:r w:rsidR="00E94FB4">
              <w:t xml:space="preserve"> ”Thanh toán”</w:t>
            </w:r>
          </w:p>
        </w:tc>
        <w:tc>
          <w:tcPr>
            <w:tcW w:w="4266" w:type="dxa"/>
            <w:shd w:val="clear" w:color="auto" w:fill="auto"/>
          </w:tcPr>
          <w:p w14:paraId="3CD00042" w14:textId="77777777" w:rsidR="006067BC" w:rsidRPr="00BB0817" w:rsidRDefault="006067BC" w:rsidP="006067BC">
            <w:pPr>
              <w:pStyle w:val="ct"/>
              <w:spacing w:after="120"/>
            </w:pPr>
            <w:r>
              <w:rPr>
                <w:lang w:val="vi"/>
              </w:rPr>
              <w:t xml:space="preserve">1.1 </w:t>
            </w:r>
            <w:r w:rsidRPr="00FE5513">
              <w:rPr>
                <w:lang w:val="vi"/>
              </w:rPr>
              <w:t>Hệ thố</w:t>
            </w:r>
            <w:r>
              <w:rPr>
                <w:lang w:val="vi"/>
              </w:rPr>
              <w:t>ng hiển thị giao diện hóa đơn.</w:t>
            </w:r>
          </w:p>
        </w:tc>
      </w:tr>
      <w:tr w:rsidR="006067BC" w:rsidRPr="00940907" w14:paraId="43E7B6D0" w14:textId="77777777" w:rsidTr="00575A0C">
        <w:trPr>
          <w:trHeight w:val="480"/>
        </w:trPr>
        <w:tc>
          <w:tcPr>
            <w:tcW w:w="2520" w:type="dxa"/>
            <w:vMerge/>
            <w:shd w:val="clear" w:color="auto" w:fill="auto"/>
            <w:vAlign w:val="center"/>
          </w:tcPr>
          <w:p w14:paraId="220EE9A0" w14:textId="77777777" w:rsidR="006067BC" w:rsidRPr="00940907" w:rsidRDefault="006067BC" w:rsidP="006067BC">
            <w:pPr>
              <w:spacing w:before="120" w:line="360" w:lineRule="auto"/>
            </w:pPr>
          </w:p>
        </w:tc>
        <w:tc>
          <w:tcPr>
            <w:tcW w:w="4104" w:type="dxa"/>
            <w:shd w:val="clear" w:color="auto" w:fill="auto"/>
          </w:tcPr>
          <w:p w14:paraId="31256675" w14:textId="515FCD6E" w:rsidR="006067BC" w:rsidRPr="00940907" w:rsidRDefault="006067BC" w:rsidP="00155747">
            <w:pPr>
              <w:pStyle w:val="ct"/>
              <w:spacing w:after="120"/>
            </w:pPr>
            <w:r w:rsidRPr="00FE5513">
              <w:t xml:space="preserve">2. </w:t>
            </w:r>
            <w:r>
              <w:t xml:space="preserve">Nhân viên bán </w:t>
            </w:r>
            <w:r w:rsidR="00155747">
              <w:t>chọn hình thức khách hàng thanh toán</w:t>
            </w:r>
          </w:p>
        </w:tc>
        <w:tc>
          <w:tcPr>
            <w:tcW w:w="4266" w:type="dxa"/>
            <w:shd w:val="clear" w:color="auto" w:fill="auto"/>
          </w:tcPr>
          <w:p w14:paraId="02D86D5A" w14:textId="77777777" w:rsidR="006067BC" w:rsidRPr="00940907" w:rsidRDefault="006067BC" w:rsidP="006067BC">
            <w:pPr>
              <w:spacing w:before="120" w:line="360" w:lineRule="auto"/>
            </w:pPr>
          </w:p>
        </w:tc>
      </w:tr>
      <w:tr w:rsidR="006067BC" w:rsidRPr="00940907" w14:paraId="14831EA7" w14:textId="77777777" w:rsidTr="00575A0C">
        <w:trPr>
          <w:trHeight w:val="1114"/>
        </w:trPr>
        <w:tc>
          <w:tcPr>
            <w:tcW w:w="2520" w:type="dxa"/>
            <w:vMerge/>
            <w:shd w:val="clear" w:color="auto" w:fill="auto"/>
            <w:vAlign w:val="center"/>
          </w:tcPr>
          <w:p w14:paraId="2B5D2E58" w14:textId="77777777" w:rsidR="006067BC" w:rsidRPr="00940907" w:rsidRDefault="006067BC" w:rsidP="006067BC">
            <w:pPr>
              <w:spacing w:before="120" w:line="360" w:lineRule="auto"/>
            </w:pPr>
          </w:p>
        </w:tc>
        <w:tc>
          <w:tcPr>
            <w:tcW w:w="4104" w:type="dxa"/>
            <w:shd w:val="clear" w:color="auto" w:fill="auto"/>
          </w:tcPr>
          <w:p w14:paraId="30C7BC36" w14:textId="2A49444E" w:rsidR="006067BC" w:rsidRPr="00940907" w:rsidRDefault="006067BC" w:rsidP="00155747">
            <w:pPr>
              <w:spacing w:before="120" w:line="360" w:lineRule="auto"/>
            </w:pPr>
            <w:r>
              <w:t>3. Nhân viên bán hàng chọn mục”</w:t>
            </w:r>
            <w:r w:rsidR="00155747">
              <w:t>Xác nhận</w:t>
            </w:r>
            <w:r>
              <w:t>”.</w:t>
            </w:r>
          </w:p>
        </w:tc>
        <w:tc>
          <w:tcPr>
            <w:tcW w:w="4266" w:type="dxa"/>
            <w:shd w:val="clear" w:color="auto" w:fill="auto"/>
          </w:tcPr>
          <w:p w14:paraId="798C4013" w14:textId="1A8129CE" w:rsidR="006067BC" w:rsidRPr="00437792" w:rsidRDefault="006067BC" w:rsidP="00155747">
            <w:pPr>
              <w:spacing w:before="120" w:line="360" w:lineRule="auto"/>
            </w:pPr>
            <w:r w:rsidRPr="00FE5513">
              <w:rPr>
                <w:lang w:val="vi"/>
              </w:rPr>
              <w:t xml:space="preserve">3.1 Hệ thống </w:t>
            </w:r>
            <w:r>
              <w:t xml:space="preserve">cập nhật </w:t>
            </w:r>
            <w:r w:rsidR="00155747">
              <w:t>thanh toán thành công</w:t>
            </w:r>
            <w:r>
              <w:t>.</w:t>
            </w:r>
          </w:p>
        </w:tc>
      </w:tr>
      <w:tr w:rsidR="006067BC" w:rsidRPr="00940907" w14:paraId="7FF06A05" w14:textId="77777777" w:rsidTr="00575A0C">
        <w:trPr>
          <w:trHeight w:val="248"/>
        </w:trPr>
        <w:tc>
          <w:tcPr>
            <w:tcW w:w="2520" w:type="dxa"/>
            <w:shd w:val="clear" w:color="auto" w:fill="auto"/>
          </w:tcPr>
          <w:p w14:paraId="053BA8FD" w14:textId="77777777" w:rsidR="006067BC" w:rsidRPr="00940907" w:rsidRDefault="006067BC" w:rsidP="006067BC">
            <w:pPr>
              <w:spacing w:before="120" w:line="360" w:lineRule="auto"/>
              <w:rPr>
                <w:b/>
              </w:rPr>
            </w:pPr>
            <w:r w:rsidRPr="00940907">
              <w:rPr>
                <w:b/>
              </w:rPr>
              <w:t>Ngoại lệ</w:t>
            </w:r>
          </w:p>
        </w:tc>
        <w:tc>
          <w:tcPr>
            <w:tcW w:w="8370" w:type="dxa"/>
            <w:gridSpan w:val="2"/>
            <w:shd w:val="clear" w:color="auto" w:fill="auto"/>
          </w:tcPr>
          <w:p w14:paraId="5CCEADDA" w14:textId="0032C007" w:rsidR="006067BC" w:rsidRPr="00940907" w:rsidRDefault="002444CC" w:rsidP="006067BC">
            <w:pPr>
              <w:spacing w:before="120" w:line="360" w:lineRule="auto"/>
            </w:pPr>
            <w:r>
              <w:t>Không.</w:t>
            </w:r>
          </w:p>
        </w:tc>
      </w:tr>
    </w:tbl>
    <w:p w14:paraId="66755153" w14:textId="5B90BEF3" w:rsidR="006067BC" w:rsidRDefault="006067BC" w:rsidP="00267DF7">
      <w:pPr>
        <w:pStyle w:val="Bngbiu-nidung"/>
      </w:pPr>
      <w:bookmarkStart w:id="32" w:name="_Toc92746639"/>
      <w:r>
        <w:t xml:space="preserve">Bảng 5. Use case </w:t>
      </w:r>
      <w:r w:rsidR="00BB0B04">
        <w:t>thanh toán</w:t>
      </w:r>
      <w:bookmarkEnd w:id="32"/>
    </w:p>
    <w:p w14:paraId="0D98CA81" w14:textId="21A7C4F2" w:rsidR="006067BC" w:rsidRDefault="006067BC" w:rsidP="00267DF7">
      <w:pPr>
        <w:pStyle w:val="Bngbiu-nidung"/>
      </w:pPr>
    </w:p>
    <w:p w14:paraId="3C3B4BCC" w14:textId="44B9BDFE" w:rsidR="006067BC" w:rsidRDefault="006067BC" w:rsidP="00267DF7">
      <w:pPr>
        <w:pStyle w:val="Bngbiu-nidung"/>
      </w:pPr>
    </w:p>
    <w:p w14:paraId="24BA87A7" w14:textId="6734C9FF" w:rsidR="006067BC" w:rsidRDefault="006067BC" w:rsidP="00267DF7">
      <w:pPr>
        <w:pStyle w:val="Bngbiu-nidung"/>
      </w:pPr>
    </w:p>
    <w:p w14:paraId="6F361BD8" w14:textId="1DA8DF42" w:rsidR="006067BC" w:rsidRDefault="006067BC"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8C3C78" w:rsidRPr="00940907" w14:paraId="35091965" w14:textId="77777777" w:rsidTr="00575A0C">
        <w:trPr>
          <w:trHeight w:val="480"/>
        </w:trPr>
        <w:tc>
          <w:tcPr>
            <w:tcW w:w="2520" w:type="dxa"/>
            <w:shd w:val="clear" w:color="auto" w:fill="auto"/>
          </w:tcPr>
          <w:p w14:paraId="4F0E537C" w14:textId="77777777" w:rsidR="008C3C78" w:rsidRPr="00940907" w:rsidRDefault="008C3C78" w:rsidP="00575A0C">
            <w:pPr>
              <w:spacing w:before="120" w:line="360" w:lineRule="auto"/>
              <w:rPr>
                <w:b/>
              </w:rPr>
            </w:pPr>
            <w:r w:rsidRPr="00940907">
              <w:rPr>
                <w:b/>
              </w:rPr>
              <w:lastRenderedPageBreak/>
              <w:t>Mã use case</w:t>
            </w:r>
          </w:p>
        </w:tc>
        <w:tc>
          <w:tcPr>
            <w:tcW w:w="8370" w:type="dxa"/>
            <w:gridSpan w:val="2"/>
            <w:shd w:val="clear" w:color="auto" w:fill="auto"/>
          </w:tcPr>
          <w:p w14:paraId="73A5A71E" w14:textId="77777777" w:rsidR="008C3C78" w:rsidRPr="00940907" w:rsidRDefault="008C3C78" w:rsidP="00575A0C">
            <w:pPr>
              <w:spacing w:before="120" w:line="360" w:lineRule="auto"/>
            </w:pPr>
            <w:r>
              <w:t>6</w:t>
            </w:r>
            <w:r w:rsidRPr="00940907">
              <w:t>.</w:t>
            </w:r>
          </w:p>
        </w:tc>
      </w:tr>
      <w:tr w:rsidR="008C3C78" w:rsidRPr="00940907" w14:paraId="143380E5" w14:textId="77777777" w:rsidTr="00575A0C">
        <w:trPr>
          <w:trHeight w:val="480"/>
        </w:trPr>
        <w:tc>
          <w:tcPr>
            <w:tcW w:w="2520" w:type="dxa"/>
            <w:shd w:val="clear" w:color="auto" w:fill="auto"/>
          </w:tcPr>
          <w:p w14:paraId="391FF5F5" w14:textId="77777777" w:rsidR="008C3C78" w:rsidRPr="00940907" w:rsidRDefault="008C3C78" w:rsidP="00575A0C">
            <w:pPr>
              <w:spacing w:before="120" w:line="360" w:lineRule="auto"/>
              <w:rPr>
                <w:b/>
              </w:rPr>
            </w:pPr>
            <w:r w:rsidRPr="00940907">
              <w:rPr>
                <w:b/>
              </w:rPr>
              <w:t>Use Case</w:t>
            </w:r>
          </w:p>
        </w:tc>
        <w:tc>
          <w:tcPr>
            <w:tcW w:w="8370" w:type="dxa"/>
            <w:gridSpan w:val="2"/>
            <w:shd w:val="clear" w:color="auto" w:fill="auto"/>
          </w:tcPr>
          <w:p w14:paraId="1A2B8FAC" w14:textId="77777777" w:rsidR="008C3C78" w:rsidRPr="00940907" w:rsidRDefault="008C3C78" w:rsidP="00575A0C">
            <w:pPr>
              <w:spacing w:before="120" w:line="360" w:lineRule="auto"/>
            </w:pPr>
            <w:r>
              <w:t>Quản lý thành viên</w:t>
            </w:r>
          </w:p>
        </w:tc>
      </w:tr>
      <w:tr w:rsidR="008C3C78" w:rsidRPr="00940907" w14:paraId="2C5BE258" w14:textId="77777777" w:rsidTr="00575A0C">
        <w:trPr>
          <w:trHeight w:val="467"/>
        </w:trPr>
        <w:tc>
          <w:tcPr>
            <w:tcW w:w="2520" w:type="dxa"/>
            <w:shd w:val="clear" w:color="auto" w:fill="auto"/>
          </w:tcPr>
          <w:p w14:paraId="16E488A4" w14:textId="77777777" w:rsidR="008C3C78" w:rsidRPr="00940907" w:rsidRDefault="008C3C78" w:rsidP="00575A0C">
            <w:pPr>
              <w:spacing w:before="120" w:line="360" w:lineRule="auto"/>
              <w:rPr>
                <w:b/>
              </w:rPr>
            </w:pPr>
            <w:r w:rsidRPr="00940907">
              <w:rPr>
                <w:b/>
              </w:rPr>
              <w:t>Ngữ cảnh</w:t>
            </w:r>
          </w:p>
        </w:tc>
        <w:tc>
          <w:tcPr>
            <w:tcW w:w="8370" w:type="dxa"/>
            <w:gridSpan w:val="2"/>
            <w:shd w:val="clear" w:color="auto" w:fill="auto"/>
          </w:tcPr>
          <w:p w14:paraId="585ABEF0" w14:textId="77777777" w:rsidR="008C3C78" w:rsidRPr="00940907" w:rsidRDefault="008C3C78" w:rsidP="00575A0C">
            <w:pPr>
              <w:spacing w:before="120" w:line="360" w:lineRule="auto"/>
            </w:pPr>
            <w:r>
              <w:t>Nhân viên cần xem lịch làm</w:t>
            </w:r>
          </w:p>
        </w:tc>
      </w:tr>
      <w:tr w:rsidR="008C3C78" w:rsidRPr="00940907" w14:paraId="74BE355A" w14:textId="77777777" w:rsidTr="00575A0C">
        <w:trPr>
          <w:trHeight w:val="480"/>
        </w:trPr>
        <w:tc>
          <w:tcPr>
            <w:tcW w:w="2520" w:type="dxa"/>
            <w:shd w:val="clear" w:color="auto" w:fill="auto"/>
          </w:tcPr>
          <w:p w14:paraId="5C0705AF" w14:textId="77777777" w:rsidR="008C3C78" w:rsidRPr="00940907" w:rsidRDefault="008C3C78" w:rsidP="00575A0C">
            <w:pPr>
              <w:spacing w:before="120" w:line="360" w:lineRule="auto"/>
              <w:rPr>
                <w:b/>
              </w:rPr>
            </w:pPr>
            <w:r w:rsidRPr="00940907">
              <w:rPr>
                <w:b/>
              </w:rPr>
              <w:t>Mô tả</w:t>
            </w:r>
          </w:p>
        </w:tc>
        <w:tc>
          <w:tcPr>
            <w:tcW w:w="8370" w:type="dxa"/>
            <w:gridSpan w:val="2"/>
            <w:shd w:val="clear" w:color="auto" w:fill="auto"/>
          </w:tcPr>
          <w:p w14:paraId="147201DD" w14:textId="77777777" w:rsidR="008C3C78" w:rsidRPr="00940907" w:rsidRDefault="008C3C78" w:rsidP="00575A0C">
            <w:pPr>
              <w:spacing w:before="120" w:line="360" w:lineRule="auto"/>
            </w:pPr>
            <w:r>
              <w:t>Nhân viên xem thông tin cá nhân</w:t>
            </w:r>
          </w:p>
        </w:tc>
      </w:tr>
      <w:tr w:rsidR="008C3C78" w:rsidRPr="00940907" w14:paraId="0366CEFF" w14:textId="77777777" w:rsidTr="00575A0C">
        <w:trPr>
          <w:trHeight w:val="480"/>
        </w:trPr>
        <w:tc>
          <w:tcPr>
            <w:tcW w:w="2520" w:type="dxa"/>
            <w:shd w:val="clear" w:color="auto" w:fill="auto"/>
          </w:tcPr>
          <w:p w14:paraId="4011B522" w14:textId="77777777" w:rsidR="008C3C78" w:rsidRPr="00940907" w:rsidRDefault="008C3C78" w:rsidP="00575A0C">
            <w:pPr>
              <w:spacing w:before="120" w:line="360" w:lineRule="auto"/>
              <w:rPr>
                <w:b/>
              </w:rPr>
            </w:pPr>
            <w:r w:rsidRPr="00940907">
              <w:rPr>
                <w:b/>
              </w:rPr>
              <w:t>Tác nhân</w:t>
            </w:r>
          </w:p>
        </w:tc>
        <w:tc>
          <w:tcPr>
            <w:tcW w:w="8370" w:type="dxa"/>
            <w:gridSpan w:val="2"/>
            <w:shd w:val="clear" w:color="auto" w:fill="auto"/>
          </w:tcPr>
          <w:p w14:paraId="025EA183" w14:textId="77777777" w:rsidR="008C3C78" w:rsidRPr="00940907" w:rsidRDefault="008C3C78" w:rsidP="00575A0C">
            <w:pPr>
              <w:spacing w:before="120" w:line="360" w:lineRule="auto"/>
            </w:pPr>
            <w:r>
              <w:t>Nhân viên</w:t>
            </w:r>
          </w:p>
        </w:tc>
      </w:tr>
      <w:tr w:rsidR="008C3C78" w:rsidRPr="00940907" w14:paraId="2788E1F1" w14:textId="77777777" w:rsidTr="00575A0C">
        <w:trPr>
          <w:trHeight w:val="318"/>
        </w:trPr>
        <w:tc>
          <w:tcPr>
            <w:tcW w:w="2520" w:type="dxa"/>
            <w:shd w:val="clear" w:color="auto" w:fill="auto"/>
          </w:tcPr>
          <w:p w14:paraId="1A1FCD28" w14:textId="77777777" w:rsidR="008C3C78" w:rsidRPr="00940907" w:rsidRDefault="008C3C78" w:rsidP="00575A0C">
            <w:pPr>
              <w:spacing w:before="120" w:line="360" w:lineRule="auto"/>
              <w:rPr>
                <w:b/>
              </w:rPr>
            </w:pPr>
            <w:r w:rsidRPr="00940907">
              <w:rPr>
                <w:b/>
              </w:rPr>
              <w:t>Sự kiện kích hoạt</w:t>
            </w:r>
          </w:p>
        </w:tc>
        <w:tc>
          <w:tcPr>
            <w:tcW w:w="8370" w:type="dxa"/>
            <w:gridSpan w:val="2"/>
            <w:shd w:val="clear" w:color="auto" w:fill="auto"/>
          </w:tcPr>
          <w:p w14:paraId="510E2AB2" w14:textId="77777777" w:rsidR="008C3C78" w:rsidRPr="00940907" w:rsidRDefault="008C3C78" w:rsidP="00575A0C">
            <w:pPr>
              <w:spacing w:before="120" w:line="360" w:lineRule="auto"/>
            </w:pPr>
            <w:r>
              <w:t xml:space="preserve">Nhân viên </w:t>
            </w:r>
            <w:r w:rsidRPr="008D0056">
              <w:t xml:space="preserve">muốn </w:t>
            </w:r>
            <w:r>
              <w:t>xem thông tin cá nhân</w:t>
            </w:r>
            <w:r w:rsidRPr="008D0056">
              <w:t>.</w:t>
            </w:r>
          </w:p>
        </w:tc>
      </w:tr>
      <w:tr w:rsidR="008C3C78" w:rsidRPr="00940907" w14:paraId="1DA87FE8" w14:textId="77777777" w:rsidTr="00575A0C">
        <w:trPr>
          <w:trHeight w:val="805"/>
        </w:trPr>
        <w:tc>
          <w:tcPr>
            <w:tcW w:w="2520" w:type="dxa"/>
            <w:shd w:val="clear" w:color="auto" w:fill="auto"/>
          </w:tcPr>
          <w:p w14:paraId="4950B2AB" w14:textId="77777777" w:rsidR="008C3C78" w:rsidRPr="00940907" w:rsidRDefault="008C3C78" w:rsidP="00575A0C">
            <w:pPr>
              <w:spacing w:before="120" w:line="360" w:lineRule="auto"/>
              <w:rPr>
                <w:b/>
              </w:rPr>
            </w:pPr>
            <w:r w:rsidRPr="00940907">
              <w:rPr>
                <w:b/>
              </w:rPr>
              <w:t>Điều kiện tiên quyết</w:t>
            </w:r>
          </w:p>
        </w:tc>
        <w:tc>
          <w:tcPr>
            <w:tcW w:w="8370" w:type="dxa"/>
            <w:gridSpan w:val="2"/>
            <w:shd w:val="clear" w:color="auto" w:fill="auto"/>
          </w:tcPr>
          <w:p w14:paraId="37E314FA" w14:textId="77777777" w:rsidR="008C3C78" w:rsidRPr="00940907" w:rsidRDefault="008C3C78" w:rsidP="00575A0C">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8C3C78" w:rsidRPr="00940907" w14:paraId="005462BD" w14:textId="77777777" w:rsidTr="00575A0C">
        <w:trPr>
          <w:trHeight w:val="327"/>
        </w:trPr>
        <w:tc>
          <w:tcPr>
            <w:tcW w:w="2520" w:type="dxa"/>
            <w:shd w:val="clear" w:color="auto" w:fill="auto"/>
          </w:tcPr>
          <w:p w14:paraId="643FACE3" w14:textId="77777777" w:rsidR="008C3C78" w:rsidRPr="00940907" w:rsidRDefault="008C3C78" w:rsidP="00575A0C">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79D876D9" w14:textId="77777777" w:rsidR="008C3C78" w:rsidRPr="00940907" w:rsidRDefault="008C3C78" w:rsidP="00575A0C">
            <w:pPr>
              <w:spacing w:before="120" w:line="360" w:lineRule="auto"/>
            </w:pPr>
            <w:r>
              <w:t>Đã xem</w:t>
            </w:r>
          </w:p>
        </w:tc>
      </w:tr>
      <w:tr w:rsidR="008C3C78" w:rsidRPr="00940907" w14:paraId="01A2A1F2" w14:textId="77777777" w:rsidTr="00575A0C">
        <w:trPr>
          <w:trHeight w:val="480"/>
        </w:trPr>
        <w:tc>
          <w:tcPr>
            <w:tcW w:w="2520" w:type="dxa"/>
            <w:vMerge w:val="restart"/>
            <w:shd w:val="clear" w:color="auto" w:fill="auto"/>
            <w:vAlign w:val="center"/>
          </w:tcPr>
          <w:p w14:paraId="405CA289" w14:textId="77777777" w:rsidR="008C3C78" w:rsidRPr="00940907" w:rsidRDefault="008C3C78" w:rsidP="00575A0C">
            <w:pPr>
              <w:spacing w:before="120" w:line="360" w:lineRule="auto"/>
              <w:rPr>
                <w:b/>
              </w:rPr>
            </w:pPr>
            <w:r w:rsidRPr="00940907">
              <w:rPr>
                <w:b/>
              </w:rPr>
              <w:t>Luồng sự kiện</w:t>
            </w:r>
          </w:p>
        </w:tc>
        <w:tc>
          <w:tcPr>
            <w:tcW w:w="4104" w:type="dxa"/>
            <w:shd w:val="clear" w:color="auto" w:fill="auto"/>
          </w:tcPr>
          <w:p w14:paraId="3CD42C40" w14:textId="77777777" w:rsidR="008C3C78" w:rsidRPr="00940907" w:rsidRDefault="008C3C78" w:rsidP="00575A0C">
            <w:pPr>
              <w:spacing w:before="120" w:line="360" w:lineRule="auto"/>
            </w:pPr>
            <w:r w:rsidRPr="00940907">
              <w:rPr>
                <w:b/>
              </w:rPr>
              <w:t xml:space="preserve">              Actor</w:t>
            </w:r>
          </w:p>
        </w:tc>
        <w:tc>
          <w:tcPr>
            <w:tcW w:w="4266" w:type="dxa"/>
            <w:shd w:val="clear" w:color="auto" w:fill="auto"/>
          </w:tcPr>
          <w:p w14:paraId="32B26A3E" w14:textId="77777777" w:rsidR="008C3C78" w:rsidRPr="00940907" w:rsidRDefault="008C3C78" w:rsidP="00575A0C">
            <w:pPr>
              <w:spacing w:before="120" w:line="360" w:lineRule="auto"/>
            </w:pPr>
            <w:r w:rsidRPr="00940907">
              <w:rPr>
                <w:b/>
              </w:rPr>
              <w:t>System</w:t>
            </w:r>
          </w:p>
        </w:tc>
      </w:tr>
      <w:tr w:rsidR="008C3C78" w:rsidRPr="00940907" w14:paraId="13D3B512" w14:textId="77777777" w:rsidTr="00575A0C">
        <w:trPr>
          <w:trHeight w:val="480"/>
        </w:trPr>
        <w:tc>
          <w:tcPr>
            <w:tcW w:w="2520" w:type="dxa"/>
            <w:vMerge/>
            <w:shd w:val="clear" w:color="auto" w:fill="auto"/>
            <w:vAlign w:val="center"/>
          </w:tcPr>
          <w:p w14:paraId="572B7716" w14:textId="77777777" w:rsidR="008C3C78" w:rsidRPr="00940907" w:rsidRDefault="008C3C78" w:rsidP="00575A0C">
            <w:pPr>
              <w:spacing w:before="120" w:line="360" w:lineRule="auto"/>
            </w:pPr>
          </w:p>
        </w:tc>
        <w:tc>
          <w:tcPr>
            <w:tcW w:w="4104" w:type="dxa"/>
            <w:shd w:val="clear" w:color="auto" w:fill="auto"/>
          </w:tcPr>
          <w:p w14:paraId="39846D59" w14:textId="77777777" w:rsidR="008C3C78" w:rsidRPr="00940907" w:rsidRDefault="008C3C78" w:rsidP="00575A0C">
            <w:pPr>
              <w:pStyle w:val="ct"/>
              <w:spacing w:after="120"/>
            </w:pPr>
            <w:r w:rsidRPr="003A3179">
              <w:t xml:space="preserve">1. Nhân viên chọn </w:t>
            </w:r>
            <w:r>
              <w:t xml:space="preserve">mục “Quản lý thành viên” </w:t>
            </w:r>
          </w:p>
        </w:tc>
        <w:tc>
          <w:tcPr>
            <w:tcW w:w="4266" w:type="dxa"/>
            <w:shd w:val="clear" w:color="auto" w:fill="auto"/>
          </w:tcPr>
          <w:p w14:paraId="2863B2EB" w14:textId="77777777" w:rsidR="008C3C78" w:rsidRPr="00BB0817" w:rsidRDefault="008C3C78" w:rsidP="00575A0C">
            <w:pPr>
              <w:pStyle w:val="ct"/>
              <w:spacing w:after="120"/>
            </w:pPr>
            <w:r w:rsidRPr="003A3179">
              <w:t xml:space="preserve">1.1 Hệ thống hiển thị </w:t>
            </w:r>
            <w:r>
              <w:t>thông tin của nhân viên</w:t>
            </w:r>
            <w:r w:rsidRPr="003A3179">
              <w:t>.</w:t>
            </w:r>
          </w:p>
        </w:tc>
      </w:tr>
      <w:tr w:rsidR="008C3C78" w:rsidRPr="00940907" w14:paraId="72BDE386" w14:textId="77777777" w:rsidTr="00575A0C">
        <w:trPr>
          <w:trHeight w:val="480"/>
        </w:trPr>
        <w:tc>
          <w:tcPr>
            <w:tcW w:w="2520" w:type="dxa"/>
            <w:vMerge/>
            <w:shd w:val="clear" w:color="auto" w:fill="auto"/>
            <w:vAlign w:val="center"/>
          </w:tcPr>
          <w:p w14:paraId="3BD622E5" w14:textId="77777777" w:rsidR="008C3C78" w:rsidRPr="00940907" w:rsidRDefault="008C3C78" w:rsidP="00575A0C">
            <w:pPr>
              <w:spacing w:before="120" w:line="360" w:lineRule="auto"/>
            </w:pPr>
          </w:p>
        </w:tc>
        <w:tc>
          <w:tcPr>
            <w:tcW w:w="4104" w:type="dxa"/>
            <w:shd w:val="clear" w:color="auto" w:fill="auto"/>
          </w:tcPr>
          <w:p w14:paraId="21057D3D" w14:textId="77777777" w:rsidR="008C3C78" w:rsidRPr="00940907" w:rsidRDefault="008C3C78" w:rsidP="00575A0C">
            <w:pPr>
              <w:pStyle w:val="ct"/>
              <w:spacing w:after="120"/>
            </w:pPr>
            <w:r w:rsidRPr="003A3179">
              <w:t xml:space="preserve">2. </w:t>
            </w:r>
            <w:r>
              <w:t>Nhân viên xem thông tin của mình</w:t>
            </w:r>
            <w:r w:rsidRPr="003A3179">
              <w:t>.</w:t>
            </w:r>
          </w:p>
        </w:tc>
        <w:tc>
          <w:tcPr>
            <w:tcW w:w="4266" w:type="dxa"/>
            <w:shd w:val="clear" w:color="auto" w:fill="auto"/>
          </w:tcPr>
          <w:p w14:paraId="6AA26307" w14:textId="77777777" w:rsidR="008C3C78" w:rsidRPr="00940907" w:rsidRDefault="008C3C78" w:rsidP="00575A0C">
            <w:pPr>
              <w:spacing w:before="120" w:line="360" w:lineRule="auto"/>
            </w:pPr>
          </w:p>
        </w:tc>
      </w:tr>
      <w:tr w:rsidR="008C3C78" w:rsidRPr="00940907" w14:paraId="070ECF38" w14:textId="77777777" w:rsidTr="00575A0C">
        <w:trPr>
          <w:trHeight w:val="248"/>
        </w:trPr>
        <w:tc>
          <w:tcPr>
            <w:tcW w:w="2520" w:type="dxa"/>
            <w:shd w:val="clear" w:color="auto" w:fill="auto"/>
          </w:tcPr>
          <w:p w14:paraId="79CE7FAA" w14:textId="77777777" w:rsidR="008C3C78" w:rsidRPr="00940907" w:rsidRDefault="008C3C78" w:rsidP="00575A0C">
            <w:pPr>
              <w:spacing w:before="120" w:line="360" w:lineRule="auto"/>
              <w:rPr>
                <w:b/>
              </w:rPr>
            </w:pPr>
            <w:r w:rsidRPr="00940907">
              <w:rPr>
                <w:b/>
              </w:rPr>
              <w:t>Ngoại lệ</w:t>
            </w:r>
          </w:p>
        </w:tc>
        <w:tc>
          <w:tcPr>
            <w:tcW w:w="8370" w:type="dxa"/>
            <w:gridSpan w:val="2"/>
            <w:shd w:val="clear" w:color="auto" w:fill="auto"/>
          </w:tcPr>
          <w:p w14:paraId="0204A3DC" w14:textId="77777777" w:rsidR="008C3C78" w:rsidRPr="00940907" w:rsidRDefault="008C3C78" w:rsidP="00575A0C">
            <w:pPr>
              <w:spacing w:before="120" w:line="360" w:lineRule="auto"/>
            </w:pPr>
            <w:r>
              <w:t>Không.</w:t>
            </w:r>
          </w:p>
        </w:tc>
      </w:tr>
    </w:tbl>
    <w:p w14:paraId="0EA87F39" w14:textId="77777777" w:rsidR="008C3C78" w:rsidRDefault="008C3C78" w:rsidP="008C3C78">
      <w:pPr>
        <w:pStyle w:val="Bngbiu-nidung"/>
      </w:pPr>
      <w:bookmarkStart w:id="33" w:name="_Toc92746640"/>
      <w:r>
        <w:t>Bảng 6. Use case quản lý thành viên</w:t>
      </w:r>
      <w:bookmarkEnd w:id="33"/>
    </w:p>
    <w:p w14:paraId="71256560" w14:textId="77777777" w:rsidR="008C3C78" w:rsidRDefault="008C3C78" w:rsidP="008C3C78">
      <w:pPr>
        <w:pStyle w:val="Bngbiu-nidung"/>
      </w:pPr>
    </w:p>
    <w:p w14:paraId="7289B93F" w14:textId="0F7873B2" w:rsidR="008C3C78" w:rsidRDefault="008C3C78" w:rsidP="00267DF7">
      <w:pPr>
        <w:pStyle w:val="Bngbiu-nidung"/>
      </w:pPr>
    </w:p>
    <w:p w14:paraId="1AFB1A54" w14:textId="5C78ED48" w:rsidR="008C3C78" w:rsidRDefault="008C3C78" w:rsidP="00267DF7">
      <w:pPr>
        <w:pStyle w:val="Bngbiu-nidung"/>
      </w:pPr>
    </w:p>
    <w:p w14:paraId="2633CE61" w14:textId="25F650F3" w:rsidR="008C3C78" w:rsidRDefault="008C3C78" w:rsidP="00267DF7">
      <w:pPr>
        <w:pStyle w:val="Bngbiu-nidung"/>
      </w:pPr>
    </w:p>
    <w:p w14:paraId="758C3F95" w14:textId="0AFC407E" w:rsidR="008C3C78" w:rsidRDefault="008C3C78" w:rsidP="00267DF7">
      <w:pPr>
        <w:pStyle w:val="Bngbiu-nidung"/>
      </w:pPr>
    </w:p>
    <w:p w14:paraId="0A42D4BA" w14:textId="6F0E00C6" w:rsidR="008C3C78" w:rsidRDefault="008C3C78"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6B2539" w:rsidRPr="00940907" w14:paraId="1204EAED" w14:textId="77777777" w:rsidTr="00575A0C">
        <w:trPr>
          <w:trHeight w:val="480"/>
        </w:trPr>
        <w:tc>
          <w:tcPr>
            <w:tcW w:w="2520" w:type="dxa"/>
            <w:shd w:val="clear" w:color="auto" w:fill="auto"/>
          </w:tcPr>
          <w:p w14:paraId="3D29E408" w14:textId="77777777" w:rsidR="006B2539" w:rsidRPr="00940907" w:rsidRDefault="006B2539" w:rsidP="00575A0C">
            <w:pPr>
              <w:spacing w:before="120" w:line="360" w:lineRule="auto"/>
              <w:rPr>
                <w:b/>
              </w:rPr>
            </w:pPr>
            <w:r w:rsidRPr="00940907">
              <w:rPr>
                <w:b/>
              </w:rPr>
              <w:lastRenderedPageBreak/>
              <w:t>Mã use case</w:t>
            </w:r>
          </w:p>
        </w:tc>
        <w:tc>
          <w:tcPr>
            <w:tcW w:w="8370" w:type="dxa"/>
            <w:gridSpan w:val="2"/>
            <w:shd w:val="clear" w:color="auto" w:fill="auto"/>
          </w:tcPr>
          <w:p w14:paraId="0B1DD1C3" w14:textId="6A77EB9C" w:rsidR="006B2539" w:rsidRPr="00940907" w:rsidRDefault="00B659B3" w:rsidP="00575A0C">
            <w:pPr>
              <w:spacing w:before="120" w:line="360" w:lineRule="auto"/>
            </w:pPr>
            <w:r>
              <w:t>7</w:t>
            </w:r>
            <w:r w:rsidR="006B2539" w:rsidRPr="00940907">
              <w:t>.</w:t>
            </w:r>
          </w:p>
        </w:tc>
      </w:tr>
      <w:tr w:rsidR="006B2539" w:rsidRPr="00940907" w14:paraId="6ADD61D4" w14:textId="77777777" w:rsidTr="00575A0C">
        <w:trPr>
          <w:trHeight w:val="480"/>
        </w:trPr>
        <w:tc>
          <w:tcPr>
            <w:tcW w:w="2520" w:type="dxa"/>
            <w:shd w:val="clear" w:color="auto" w:fill="auto"/>
          </w:tcPr>
          <w:p w14:paraId="61B54BB4" w14:textId="77777777" w:rsidR="006B2539" w:rsidRPr="00940907" w:rsidRDefault="006B2539" w:rsidP="00575A0C">
            <w:pPr>
              <w:spacing w:before="120" w:line="360" w:lineRule="auto"/>
              <w:rPr>
                <w:b/>
              </w:rPr>
            </w:pPr>
            <w:r w:rsidRPr="00940907">
              <w:rPr>
                <w:b/>
              </w:rPr>
              <w:t>Use Case</w:t>
            </w:r>
          </w:p>
        </w:tc>
        <w:tc>
          <w:tcPr>
            <w:tcW w:w="8370" w:type="dxa"/>
            <w:gridSpan w:val="2"/>
            <w:shd w:val="clear" w:color="auto" w:fill="auto"/>
          </w:tcPr>
          <w:p w14:paraId="03262EC8" w14:textId="2237518A" w:rsidR="006B2539" w:rsidRPr="00940907" w:rsidRDefault="007178F6" w:rsidP="00575A0C">
            <w:pPr>
              <w:spacing w:before="120" w:line="360" w:lineRule="auto"/>
            </w:pPr>
            <w:r>
              <w:t>Đăng ký</w:t>
            </w:r>
            <w:r w:rsidR="00B47097">
              <w:t xml:space="preserve"> lịch làm</w:t>
            </w:r>
          </w:p>
        </w:tc>
      </w:tr>
      <w:tr w:rsidR="00F11F55" w:rsidRPr="00940907" w14:paraId="5174CD9F" w14:textId="77777777" w:rsidTr="00575A0C">
        <w:trPr>
          <w:trHeight w:val="467"/>
        </w:trPr>
        <w:tc>
          <w:tcPr>
            <w:tcW w:w="2520" w:type="dxa"/>
            <w:shd w:val="clear" w:color="auto" w:fill="auto"/>
          </w:tcPr>
          <w:p w14:paraId="49FF048B" w14:textId="77777777" w:rsidR="00F11F55" w:rsidRPr="00940907" w:rsidRDefault="00F11F55" w:rsidP="00F11F55">
            <w:pPr>
              <w:spacing w:before="120" w:line="360" w:lineRule="auto"/>
              <w:rPr>
                <w:b/>
              </w:rPr>
            </w:pPr>
            <w:r w:rsidRPr="00940907">
              <w:rPr>
                <w:b/>
              </w:rPr>
              <w:t>Ngữ cảnh</w:t>
            </w:r>
          </w:p>
        </w:tc>
        <w:tc>
          <w:tcPr>
            <w:tcW w:w="8370" w:type="dxa"/>
            <w:gridSpan w:val="2"/>
            <w:shd w:val="clear" w:color="auto" w:fill="auto"/>
          </w:tcPr>
          <w:p w14:paraId="575E2315" w14:textId="460F66CC" w:rsidR="00F11F55" w:rsidRPr="00940907" w:rsidRDefault="00F11F55" w:rsidP="00F11F55">
            <w:pPr>
              <w:spacing w:before="120" w:line="360" w:lineRule="auto"/>
            </w:pPr>
            <w:r>
              <w:t>Đ</w:t>
            </w:r>
            <w:r w:rsidR="007178F6">
              <w:t>ăng ký</w:t>
            </w:r>
            <w:r w:rsidRPr="008D0056">
              <w:t xml:space="preserve"> lịch làm</w:t>
            </w:r>
            <w:r>
              <w:t xml:space="preserve"> việc</w:t>
            </w:r>
          </w:p>
        </w:tc>
      </w:tr>
      <w:tr w:rsidR="00F11F55" w:rsidRPr="00940907" w14:paraId="1C075A9A" w14:textId="77777777" w:rsidTr="00575A0C">
        <w:trPr>
          <w:trHeight w:val="480"/>
        </w:trPr>
        <w:tc>
          <w:tcPr>
            <w:tcW w:w="2520" w:type="dxa"/>
            <w:shd w:val="clear" w:color="auto" w:fill="auto"/>
          </w:tcPr>
          <w:p w14:paraId="0901234F" w14:textId="77777777" w:rsidR="00F11F55" w:rsidRPr="00940907" w:rsidRDefault="00F11F55" w:rsidP="00F11F55">
            <w:pPr>
              <w:spacing w:before="120" w:line="360" w:lineRule="auto"/>
              <w:rPr>
                <w:b/>
              </w:rPr>
            </w:pPr>
            <w:r w:rsidRPr="00940907">
              <w:rPr>
                <w:b/>
              </w:rPr>
              <w:t>Mô tả</w:t>
            </w:r>
          </w:p>
        </w:tc>
        <w:tc>
          <w:tcPr>
            <w:tcW w:w="8370" w:type="dxa"/>
            <w:gridSpan w:val="2"/>
            <w:shd w:val="clear" w:color="auto" w:fill="auto"/>
          </w:tcPr>
          <w:p w14:paraId="0BB43950" w14:textId="08885E30" w:rsidR="00F11F55" w:rsidRPr="00940907" w:rsidRDefault="00F11F55" w:rsidP="00F11F55">
            <w:pPr>
              <w:spacing w:before="120" w:line="360" w:lineRule="auto"/>
            </w:pPr>
            <w:r>
              <w:t>C</w:t>
            </w:r>
            <w:r w:rsidRPr="008D0056">
              <w:t>ác nhân viên đăng kí lịch làm việc trong tuần theo các ca.</w:t>
            </w:r>
          </w:p>
        </w:tc>
      </w:tr>
      <w:tr w:rsidR="006B2539" w:rsidRPr="00940907" w14:paraId="70DE49B0" w14:textId="77777777" w:rsidTr="00575A0C">
        <w:trPr>
          <w:trHeight w:val="480"/>
        </w:trPr>
        <w:tc>
          <w:tcPr>
            <w:tcW w:w="2520" w:type="dxa"/>
            <w:shd w:val="clear" w:color="auto" w:fill="auto"/>
          </w:tcPr>
          <w:p w14:paraId="612B83AF" w14:textId="77777777" w:rsidR="006B2539" w:rsidRPr="00940907" w:rsidRDefault="006B2539" w:rsidP="00575A0C">
            <w:pPr>
              <w:spacing w:before="120" w:line="360" w:lineRule="auto"/>
              <w:rPr>
                <w:b/>
              </w:rPr>
            </w:pPr>
            <w:r w:rsidRPr="00940907">
              <w:rPr>
                <w:b/>
              </w:rPr>
              <w:t>Tác nhân</w:t>
            </w:r>
          </w:p>
        </w:tc>
        <w:tc>
          <w:tcPr>
            <w:tcW w:w="8370" w:type="dxa"/>
            <w:gridSpan w:val="2"/>
            <w:shd w:val="clear" w:color="auto" w:fill="auto"/>
          </w:tcPr>
          <w:p w14:paraId="5D67C430" w14:textId="72A254FE" w:rsidR="006B2539" w:rsidRPr="00940907" w:rsidRDefault="00F11F55" w:rsidP="00575A0C">
            <w:pPr>
              <w:spacing w:before="120" w:line="360" w:lineRule="auto"/>
            </w:pPr>
            <w:r>
              <w:t>Nhân viên</w:t>
            </w:r>
          </w:p>
        </w:tc>
      </w:tr>
      <w:tr w:rsidR="00F11F55" w:rsidRPr="00940907" w14:paraId="71EB5C0A" w14:textId="77777777" w:rsidTr="00575A0C">
        <w:trPr>
          <w:trHeight w:val="318"/>
        </w:trPr>
        <w:tc>
          <w:tcPr>
            <w:tcW w:w="2520" w:type="dxa"/>
            <w:shd w:val="clear" w:color="auto" w:fill="auto"/>
          </w:tcPr>
          <w:p w14:paraId="1ABDE67E" w14:textId="77777777" w:rsidR="00F11F55" w:rsidRPr="00940907" w:rsidRDefault="00F11F55" w:rsidP="00F11F55">
            <w:pPr>
              <w:spacing w:before="120" w:line="360" w:lineRule="auto"/>
              <w:rPr>
                <w:b/>
              </w:rPr>
            </w:pPr>
            <w:r w:rsidRPr="00940907">
              <w:rPr>
                <w:b/>
              </w:rPr>
              <w:t>Sự kiện kích hoạt</w:t>
            </w:r>
          </w:p>
        </w:tc>
        <w:tc>
          <w:tcPr>
            <w:tcW w:w="8370" w:type="dxa"/>
            <w:gridSpan w:val="2"/>
            <w:shd w:val="clear" w:color="auto" w:fill="auto"/>
          </w:tcPr>
          <w:p w14:paraId="02402580" w14:textId="31A6C418" w:rsidR="00F11F55" w:rsidRPr="00940907" w:rsidRDefault="00F11F55" w:rsidP="00F11F55">
            <w:pPr>
              <w:spacing w:before="120" w:line="360" w:lineRule="auto"/>
            </w:pPr>
            <w:r>
              <w:t xml:space="preserve">Nhân viên </w:t>
            </w:r>
            <w:r w:rsidRPr="008D0056">
              <w:t>muốn đăng kí lịch làm.</w:t>
            </w:r>
          </w:p>
        </w:tc>
      </w:tr>
      <w:tr w:rsidR="006B2539" w:rsidRPr="00940907" w14:paraId="172B8B64" w14:textId="77777777" w:rsidTr="00575A0C">
        <w:trPr>
          <w:trHeight w:val="805"/>
        </w:trPr>
        <w:tc>
          <w:tcPr>
            <w:tcW w:w="2520" w:type="dxa"/>
            <w:shd w:val="clear" w:color="auto" w:fill="auto"/>
          </w:tcPr>
          <w:p w14:paraId="6D36E2D8" w14:textId="77777777" w:rsidR="006B2539" w:rsidRPr="00940907" w:rsidRDefault="006B2539" w:rsidP="00575A0C">
            <w:pPr>
              <w:spacing w:before="120" w:line="360" w:lineRule="auto"/>
              <w:rPr>
                <w:b/>
              </w:rPr>
            </w:pPr>
            <w:r w:rsidRPr="00940907">
              <w:rPr>
                <w:b/>
              </w:rPr>
              <w:t>Điều kiện tiên quyết</w:t>
            </w:r>
          </w:p>
        </w:tc>
        <w:tc>
          <w:tcPr>
            <w:tcW w:w="8370" w:type="dxa"/>
            <w:gridSpan w:val="2"/>
            <w:shd w:val="clear" w:color="auto" w:fill="auto"/>
          </w:tcPr>
          <w:p w14:paraId="6DA968EF" w14:textId="77777777" w:rsidR="006B2539" w:rsidRPr="00940907" w:rsidRDefault="006B2539" w:rsidP="00575A0C">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6B2539" w:rsidRPr="00940907" w14:paraId="645F15B9" w14:textId="77777777" w:rsidTr="00575A0C">
        <w:trPr>
          <w:trHeight w:val="327"/>
        </w:trPr>
        <w:tc>
          <w:tcPr>
            <w:tcW w:w="2520" w:type="dxa"/>
            <w:shd w:val="clear" w:color="auto" w:fill="auto"/>
          </w:tcPr>
          <w:p w14:paraId="7C8F4AD3" w14:textId="77777777" w:rsidR="006B2539" w:rsidRPr="00940907" w:rsidRDefault="006B2539" w:rsidP="00575A0C">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20367624" w14:textId="4C31188F" w:rsidR="006B2539" w:rsidRPr="00940907" w:rsidRDefault="00F11F55" w:rsidP="00575A0C">
            <w:pPr>
              <w:spacing w:before="120" w:line="360" w:lineRule="auto"/>
            </w:pPr>
            <w:r>
              <w:t>Đăng ký</w:t>
            </w:r>
            <w:r w:rsidR="006B2539">
              <w:t xml:space="preserve"> thành công</w:t>
            </w:r>
          </w:p>
        </w:tc>
      </w:tr>
      <w:tr w:rsidR="006B2539" w:rsidRPr="00940907" w14:paraId="752CB420" w14:textId="77777777" w:rsidTr="00575A0C">
        <w:trPr>
          <w:trHeight w:val="480"/>
        </w:trPr>
        <w:tc>
          <w:tcPr>
            <w:tcW w:w="2520" w:type="dxa"/>
            <w:vMerge w:val="restart"/>
            <w:shd w:val="clear" w:color="auto" w:fill="auto"/>
            <w:vAlign w:val="center"/>
          </w:tcPr>
          <w:p w14:paraId="2ED14176" w14:textId="77777777" w:rsidR="006B2539" w:rsidRPr="00940907" w:rsidRDefault="006B2539" w:rsidP="00575A0C">
            <w:pPr>
              <w:spacing w:before="120" w:line="360" w:lineRule="auto"/>
              <w:rPr>
                <w:b/>
              </w:rPr>
            </w:pPr>
            <w:r w:rsidRPr="00940907">
              <w:rPr>
                <w:b/>
              </w:rPr>
              <w:t>Luồng sự kiện</w:t>
            </w:r>
          </w:p>
        </w:tc>
        <w:tc>
          <w:tcPr>
            <w:tcW w:w="4104" w:type="dxa"/>
            <w:shd w:val="clear" w:color="auto" w:fill="auto"/>
          </w:tcPr>
          <w:p w14:paraId="2CC90AE2" w14:textId="77777777" w:rsidR="006B2539" w:rsidRPr="00940907" w:rsidRDefault="006B2539" w:rsidP="00575A0C">
            <w:pPr>
              <w:spacing w:before="120" w:line="360" w:lineRule="auto"/>
            </w:pPr>
            <w:r w:rsidRPr="00940907">
              <w:rPr>
                <w:b/>
              </w:rPr>
              <w:t xml:space="preserve">              Actor</w:t>
            </w:r>
          </w:p>
        </w:tc>
        <w:tc>
          <w:tcPr>
            <w:tcW w:w="4266" w:type="dxa"/>
            <w:shd w:val="clear" w:color="auto" w:fill="auto"/>
          </w:tcPr>
          <w:p w14:paraId="37B350BA" w14:textId="77777777" w:rsidR="006B2539" w:rsidRPr="00940907" w:rsidRDefault="006B2539" w:rsidP="00575A0C">
            <w:pPr>
              <w:spacing w:before="120" w:line="360" w:lineRule="auto"/>
            </w:pPr>
            <w:r w:rsidRPr="00940907">
              <w:rPr>
                <w:b/>
              </w:rPr>
              <w:t>System</w:t>
            </w:r>
          </w:p>
        </w:tc>
      </w:tr>
      <w:tr w:rsidR="006B2539" w:rsidRPr="00940907" w14:paraId="0AABE369" w14:textId="77777777" w:rsidTr="00575A0C">
        <w:trPr>
          <w:trHeight w:val="480"/>
        </w:trPr>
        <w:tc>
          <w:tcPr>
            <w:tcW w:w="2520" w:type="dxa"/>
            <w:vMerge/>
            <w:shd w:val="clear" w:color="auto" w:fill="auto"/>
            <w:vAlign w:val="center"/>
          </w:tcPr>
          <w:p w14:paraId="4F07378B" w14:textId="77777777" w:rsidR="006B2539" w:rsidRPr="00940907" w:rsidRDefault="006B2539" w:rsidP="00575A0C">
            <w:pPr>
              <w:spacing w:before="120" w:line="360" w:lineRule="auto"/>
            </w:pPr>
          </w:p>
        </w:tc>
        <w:tc>
          <w:tcPr>
            <w:tcW w:w="4104" w:type="dxa"/>
            <w:shd w:val="clear" w:color="auto" w:fill="auto"/>
          </w:tcPr>
          <w:p w14:paraId="62EABC84" w14:textId="7B0B262A" w:rsidR="006B2539" w:rsidRPr="00940907" w:rsidRDefault="000120B7" w:rsidP="000120B7">
            <w:pPr>
              <w:pStyle w:val="ct"/>
              <w:spacing w:after="120"/>
            </w:pPr>
            <w:r w:rsidRPr="003A3179">
              <w:t>1. Nhân viên chọn</w:t>
            </w:r>
            <w:r w:rsidR="00005667">
              <w:t xml:space="preserve"> mục “Quản lý thành viên” </w:t>
            </w:r>
            <w:r w:rsidR="00005667">
              <w:sym w:font="Wingdings" w:char="F0E0"/>
            </w:r>
            <w:r>
              <w:t xml:space="preserve"> </w:t>
            </w:r>
            <w:r w:rsidR="00AD1DEB">
              <w:t>“</w:t>
            </w:r>
            <w:r w:rsidRPr="003A3179">
              <w:t>Đăng kí lị</w:t>
            </w:r>
            <w:r>
              <w:t>ch làm</w:t>
            </w:r>
            <w:r w:rsidR="00005667">
              <w:t>”</w:t>
            </w:r>
            <w:r w:rsidRPr="003A3179">
              <w:t xml:space="preserve"> trong hệ thống.</w:t>
            </w:r>
          </w:p>
        </w:tc>
        <w:tc>
          <w:tcPr>
            <w:tcW w:w="4266" w:type="dxa"/>
            <w:shd w:val="clear" w:color="auto" w:fill="auto"/>
          </w:tcPr>
          <w:p w14:paraId="624EF8CE" w14:textId="15084EC9" w:rsidR="006B2539" w:rsidRPr="00BB0817" w:rsidRDefault="00591570" w:rsidP="00575A0C">
            <w:pPr>
              <w:pStyle w:val="ct"/>
              <w:spacing w:after="120"/>
            </w:pPr>
            <w:r w:rsidRPr="003A3179">
              <w:t xml:space="preserve">1.1 Hệ thống hiển thị các </w:t>
            </w:r>
            <w:r>
              <w:t>ca đã và chưa đăng ký</w:t>
            </w:r>
            <w:r w:rsidRPr="003A3179">
              <w:t>.</w:t>
            </w:r>
          </w:p>
        </w:tc>
      </w:tr>
      <w:tr w:rsidR="006B2539" w:rsidRPr="00940907" w14:paraId="14C4790F" w14:textId="77777777" w:rsidTr="00575A0C">
        <w:trPr>
          <w:trHeight w:val="480"/>
        </w:trPr>
        <w:tc>
          <w:tcPr>
            <w:tcW w:w="2520" w:type="dxa"/>
            <w:vMerge/>
            <w:shd w:val="clear" w:color="auto" w:fill="auto"/>
            <w:vAlign w:val="center"/>
          </w:tcPr>
          <w:p w14:paraId="7F3FEE2F" w14:textId="77777777" w:rsidR="006B2539" w:rsidRPr="00940907" w:rsidRDefault="006B2539" w:rsidP="00575A0C">
            <w:pPr>
              <w:spacing w:before="120" w:line="360" w:lineRule="auto"/>
            </w:pPr>
          </w:p>
        </w:tc>
        <w:tc>
          <w:tcPr>
            <w:tcW w:w="4104" w:type="dxa"/>
            <w:shd w:val="clear" w:color="auto" w:fill="auto"/>
          </w:tcPr>
          <w:p w14:paraId="52A1865F" w14:textId="5AB7C6F4" w:rsidR="006B2539" w:rsidRPr="00940907" w:rsidRDefault="00AC3938" w:rsidP="00575A0C">
            <w:pPr>
              <w:pStyle w:val="ct"/>
              <w:spacing w:after="120"/>
            </w:pPr>
            <w:r w:rsidRPr="003A3179">
              <w:t>2. Nhân viên chọn các ca làm ở các ngày tương ứng trên lịch.</w:t>
            </w:r>
          </w:p>
        </w:tc>
        <w:tc>
          <w:tcPr>
            <w:tcW w:w="4266" w:type="dxa"/>
            <w:shd w:val="clear" w:color="auto" w:fill="auto"/>
          </w:tcPr>
          <w:p w14:paraId="19ACC9C0" w14:textId="77777777" w:rsidR="006B2539" w:rsidRPr="00940907" w:rsidRDefault="006B2539" w:rsidP="00575A0C">
            <w:pPr>
              <w:spacing w:before="120" w:line="360" w:lineRule="auto"/>
            </w:pPr>
          </w:p>
        </w:tc>
      </w:tr>
      <w:tr w:rsidR="006B2539" w:rsidRPr="00940907" w14:paraId="2E6EA597" w14:textId="77777777" w:rsidTr="00575A0C">
        <w:trPr>
          <w:trHeight w:val="1114"/>
        </w:trPr>
        <w:tc>
          <w:tcPr>
            <w:tcW w:w="2520" w:type="dxa"/>
            <w:vMerge/>
            <w:shd w:val="clear" w:color="auto" w:fill="auto"/>
            <w:vAlign w:val="center"/>
          </w:tcPr>
          <w:p w14:paraId="5064F1AA" w14:textId="77777777" w:rsidR="006B2539" w:rsidRPr="00940907" w:rsidRDefault="006B2539" w:rsidP="00575A0C">
            <w:pPr>
              <w:spacing w:before="120" w:line="360" w:lineRule="auto"/>
            </w:pPr>
          </w:p>
        </w:tc>
        <w:tc>
          <w:tcPr>
            <w:tcW w:w="4104" w:type="dxa"/>
            <w:shd w:val="clear" w:color="auto" w:fill="auto"/>
          </w:tcPr>
          <w:p w14:paraId="4B97EFF5" w14:textId="5177408E" w:rsidR="006B2539" w:rsidRPr="00940907" w:rsidRDefault="005B4FCD" w:rsidP="00575A0C">
            <w:pPr>
              <w:spacing w:before="120" w:line="360" w:lineRule="auto"/>
            </w:pPr>
            <w:r w:rsidRPr="003A3179">
              <w:t>3. Nhân viên chọ</w:t>
            </w:r>
            <w:r>
              <w:t xml:space="preserve">n </w:t>
            </w:r>
            <w:r w:rsidRPr="003A3179">
              <w:t>Hoàn tấ</w:t>
            </w:r>
            <w:r>
              <w:t>t.</w:t>
            </w:r>
          </w:p>
        </w:tc>
        <w:tc>
          <w:tcPr>
            <w:tcW w:w="4266" w:type="dxa"/>
            <w:shd w:val="clear" w:color="auto" w:fill="auto"/>
          </w:tcPr>
          <w:p w14:paraId="1EDD64BF" w14:textId="16023BED" w:rsidR="006B2539" w:rsidRPr="00437792" w:rsidRDefault="005B4FCD" w:rsidP="00575A0C">
            <w:pPr>
              <w:spacing w:before="120" w:line="360" w:lineRule="auto"/>
            </w:pPr>
            <w:r>
              <w:t>3.1 Hệ thống hiển thị lịch đã đăng ký thành công.</w:t>
            </w:r>
          </w:p>
        </w:tc>
      </w:tr>
      <w:tr w:rsidR="006B2539" w:rsidRPr="00940907" w14:paraId="5CC8D278" w14:textId="77777777" w:rsidTr="00575A0C">
        <w:trPr>
          <w:trHeight w:val="248"/>
        </w:trPr>
        <w:tc>
          <w:tcPr>
            <w:tcW w:w="2520" w:type="dxa"/>
            <w:shd w:val="clear" w:color="auto" w:fill="auto"/>
          </w:tcPr>
          <w:p w14:paraId="65D36027" w14:textId="77777777" w:rsidR="006B2539" w:rsidRPr="00940907" w:rsidRDefault="006B2539" w:rsidP="00575A0C">
            <w:pPr>
              <w:spacing w:before="120" w:line="360" w:lineRule="auto"/>
              <w:rPr>
                <w:b/>
              </w:rPr>
            </w:pPr>
            <w:r w:rsidRPr="00940907">
              <w:rPr>
                <w:b/>
              </w:rPr>
              <w:t>Ngoại lệ</w:t>
            </w:r>
          </w:p>
        </w:tc>
        <w:tc>
          <w:tcPr>
            <w:tcW w:w="8370" w:type="dxa"/>
            <w:gridSpan w:val="2"/>
            <w:shd w:val="clear" w:color="auto" w:fill="auto"/>
          </w:tcPr>
          <w:p w14:paraId="791CB140" w14:textId="77777777" w:rsidR="006B2539" w:rsidRPr="00940907" w:rsidRDefault="006B2539" w:rsidP="00575A0C">
            <w:pPr>
              <w:spacing w:before="120" w:line="360" w:lineRule="auto"/>
            </w:pPr>
            <w:r>
              <w:t>Không.</w:t>
            </w:r>
          </w:p>
        </w:tc>
      </w:tr>
    </w:tbl>
    <w:p w14:paraId="0422E45E" w14:textId="45B61C08" w:rsidR="006B2539" w:rsidRDefault="00B659B3" w:rsidP="00267DF7">
      <w:pPr>
        <w:pStyle w:val="Bngbiu-nidung"/>
      </w:pPr>
      <w:bookmarkStart w:id="34" w:name="_Toc92746641"/>
      <w:r>
        <w:t>Bảng 7</w:t>
      </w:r>
      <w:r w:rsidR="006B2539">
        <w:t xml:space="preserve">. Use case </w:t>
      </w:r>
      <w:r w:rsidR="00120509">
        <w:t>đ</w:t>
      </w:r>
      <w:r w:rsidR="00120509" w:rsidRPr="00120509">
        <w:t>ăng ký lịch làm</w:t>
      </w:r>
      <w:bookmarkEnd w:id="34"/>
    </w:p>
    <w:p w14:paraId="5450688A" w14:textId="2E34E81C" w:rsidR="006B2539" w:rsidRDefault="006B2539" w:rsidP="00267DF7">
      <w:pPr>
        <w:pStyle w:val="Bngbiu-nidung"/>
      </w:pPr>
    </w:p>
    <w:p w14:paraId="3EB935F7" w14:textId="053EAB54" w:rsidR="006B2539" w:rsidRDefault="006B2539" w:rsidP="00267DF7">
      <w:pPr>
        <w:pStyle w:val="Bngbiu-nidung"/>
      </w:pPr>
    </w:p>
    <w:p w14:paraId="503F6B8A" w14:textId="335DECBC" w:rsidR="006B2539" w:rsidRDefault="006B2539" w:rsidP="00267DF7">
      <w:pPr>
        <w:pStyle w:val="Bngbiu-nidung"/>
      </w:pPr>
    </w:p>
    <w:p w14:paraId="354FBAF2" w14:textId="22723A3C" w:rsidR="006B2539" w:rsidRDefault="006B2539"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23BA4" w:rsidRPr="00940907" w14:paraId="0F6EE04B" w14:textId="77777777" w:rsidTr="00575A0C">
        <w:trPr>
          <w:trHeight w:val="480"/>
        </w:trPr>
        <w:tc>
          <w:tcPr>
            <w:tcW w:w="2520" w:type="dxa"/>
            <w:shd w:val="clear" w:color="auto" w:fill="auto"/>
          </w:tcPr>
          <w:p w14:paraId="1E529F7D" w14:textId="77777777" w:rsidR="00523BA4" w:rsidRPr="00940907" w:rsidRDefault="00523BA4" w:rsidP="00575A0C">
            <w:pPr>
              <w:spacing w:before="120" w:line="360" w:lineRule="auto"/>
              <w:rPr>
                <w:b/>
              </w:rPr>
            </w:pPr>
            <w:r w:rsidRPr="00940907">
              <w:rPr>
                <w:b/>
              </w:rPr>
              <w:t>Mã use case</w:t>
            </w:r>
          </w:p>
        </w:tc>
        <w:tc>
          <w:tcPr>
            <w:tcW w:w="8370" w:type="dxa"/>
            <w:gridSpan w:val="2"/>
            <w:shd w:val="clear" w:color="auto" w:fill="auto"/>
          </w:tcPr>
          <w:p w14:paraId="62BD3388" w14:textId="2CD9B877" w:rsidR="00523BA4" w:rsidRPr="00940907" w:rsidRDefault="00005667" w:rsidP="00575A0C">
            <w:pPr>
              <w:spacing w:before="120" w:line="360" w:lineRule="auto"/>
            </w:pPr>
            <w:r>
              <w:t>8</w:t>
            </w:r>
            <w:r w:rsidR="00523BA4" w:rsidRPr="00940907">
              <w:t>.</w:t>
            </w:r>
          </w:p>
        </w:tc>
      </w:tr>
      <w:tr w:rsidR="00FD3D36" w:rsidRPr="00940907" w14:paraId="638EE023" w14:textId="77777777" w:rsidTr="00575A0C">
        <w:trPr>
          <w:trHeight w:val="480"/>
        </w:trPr>
        <w:tc>
          <w:tcPr>
            <w:tcW w:w="2520" w:type="dxa"/>
            <w:shd w:val="clear" w:color="auto" w:fill="auto"/>
          </w:tcPr>
          <w:p w14:paraId="2B9F68B3" w14:textId="77777777" w:rsidR="00FD3D36" w:rsidRPr="00940907" w:rsidRDefault="00FD3D36" w:rsidP="00FD3D36">
            <w:pPr>
              <w:spacing w:before="120" w:line="360" w:lineRule="auto"/>
              <w:rPr>
                <w:b/>
              </w:rPr>
            </w:pPr>
            <w:r w:rsidRPr="00940907">
              <w:rPr>
                <w:b/>
              </w:rPr>
              <w:t>Use Case</w:t>
            </w:r>
          </w:p>
        </w:tc>
        <w:tc>
          <w:tcPr>
            <w:tcW w:w="8370" w:type="dxa"/>
            <w:gridSpan w:val="2"/>
            <w:shd w:val="clear" w:color="auto" w:fill="auto"/>
          </w:tcPr>
          <w:p w14:paraId="1D80717F" w14:textId="221AAA8E" w:rsidR="00FD3D36" w:rsidRPr="00940907" w:rsidRDefault="00FD3D36" w:rsidP="00FD3D36">
            <w:pPr>
              <w:spacing w:before="120" w:line="360" w:lineRule="auto"/>
            </w:pPr>
            <w:r>
              <w:t>Tổng kết ca</w:t>
            </w:r>
          </w:p>
        </w:tc>
      </w:tr>
      <w:tr w:rsidR="00523BA4" w:rsidRPr="00940907" w14:paraId="15B32E6A" w14:textId="77777777" w:rsidTr="00575A0C">
        <w:trPr>
          <w:trHeight w:val="467"/>
        </w:trPr>
        <w:tc>
          <w:tcPr>
            <w:tcW w:w="2520" w:type="dxa"/>
            <w:shd w:val="clear" w:color="auto" w:fill="auto"/>
          </w:tcPr>
          <w:p w14:paraId="7B399818" w14:textId="77777777" w:rsidR="00523BA4" w:rsidRPr="00940907" w:rsidRDefault="00523BA4" w:rsidP="00575A0C">
            <w:pPr>
              <w:spacing w:before="120" w:line="360" w:lineRule="auto"/>
              <w:rPr>
                <w:b/>
              </w:rPr>
            </w:pPr>
            <w:r w:rsidRPr="00940907">
              <w:rPr>
                <w:b/>
              </w:rPr>
              <w:t>Ngữ cảnh</w:t>
            </w:r>
          </w:p>
        </w:tc>
        <w:tc>
          <w:tcPr>
            <w:tcW w:w="8370" w:type="dxa"/>
            <w:gridSpan w:val="2"/>
            <w:shd w:val="clear" w:color="auto" w:fill="auto"/>
          </w:tcPr>
          <w:p w14:paraId="6B8CDACF" w14:textId="5DF6A2BE" w:rsidR="00523BA4" w:rsidRPr="00940907" w:rsidRDefault="00FD3D36" w:rsidP="00575A0C">
            <w:pPr>
              <w:spacing w:before="120" w:line="360" w:lineRule="auto"/>
            </w:pPr>
            <w:r>
              <w:t>Nhân viên thống kê doanh thu khi kết thúc ca làm.</w:t>
            </w:r>
          </w:p>
        </w:tc>
      </w:tr>
      <w:tr w:rsidR="00523BA4" w:rsidRPr="00940907" w14:paraId="265B9A2C" w14:textId="77777777" w:rsidTr="00575A0C">
        <w:trPr>
          <w:trHeight w:val="480"/>
        </w:trPr>
        <w:tc>
          <w:tcPr>
            <w:tcW w:w="2520" w:type="dxa"/>
            <w:shd w:val="clear" w:color="auto" w:fill="auto"/>
          </w:tcPr>
          <w:p w14:paraId="16084BB0" w14:textId="77777777" w:rsidR="00523BA4" w:rsidRPr="00940907" w:rsidRDefault="00523BA4" w:rsidP="00575A0C">
            <w:pPr>
              <w:spacing w:before="120" w:line="360" w:lineRule="auto"/>
              <w:rPr>
                <w:b/>
              </w:rPr>
            </w:pPr>
            <w:r w:rsidRPr="00940907">
              <w:rPr>
                <w:b/>
              </w:rPr>
              <w:t>Mô tả</w:t>
            </w:r>
          </w:p>
        </w:tc>
        <w:tc>
          <w:tcPr>
            <w:tcW w:w="8370" w:type="dxa"/>
            <w:gridSpan w:val="2"/>
            <w:shd w:val="clear" w:color="auto" w:fill="auto"/>
          </w:tcPr>
          <w:p w14:paraId="574C54BC" w14:textId="46C48A19" w:rsidR="00523BA4" w:rsidRPr="00940907" w:rsidRDefault="00FD3D36" w:rsidP="00575A0C">
            <w:pPr>
              <w:spacing w:before="120" w:line="360" w:lineRule="auto"/>
            </w:pPr>
            <w:r>
              <w:t>Kết thúc ca làm nhân viên bán hàng thống kê doanh thu ca làm của mình.</w:t>
            </w:r>
          </w:p>
        </w:tc>
      </w:tr>
      <w:tr w:rsidR="00523BA4" w:rsidRPr="00940907" w14:paraId="5A8651AD" w14:textId="77777777" w:rsidTr="00575A0C">
        <w:trPr>
          <w:trHeight w:val="480"/>
        </w:trPr>
        <w:tc>
          <w:tcPr>
            <w:tcW w:w="2520" w:type="dxa"/>
            <w:shd w:val="clear" w:color="auto" w:fill="auto"/>
          </w:tcPr>
          <w:p w14:paraId="233656B7" w14:textId="77777777" w:rsidR="00523BA4" w:rsidRPr="00940907" w:rsidRDefault="00523BA4" w:rsidP="00575A0C">
            <w:pPr>
              <w:spacing w:before="120" w:line="360" w:lineRule="auto"/>
              <w:rPr>
                <w:b/>
              </w:rPr>
            </w:pPr>
            <w:r w:rsidRPr="00940907">
              <w:rPr>
                <w:b/>
              </w:rPr>
              <w:t>Tác nhân</w:t>
            </w:r>
          </w:p>
        </w:tc>
        <w:tc>
          <w:tcPr>
            <w:tcW w:w="8370" w:type="dxa"/>
            <w:gridSpan w:val="2"/>
            <w:shd w:val="clear" w:color="auto" w:fill="auto"/>
          </w:tcPr>
          <w:p w14:paraId="76A95DF4" w14:textId="77777777" w:rsidR="00523BA4" w:rsidRPr="00940907" w:rsidRDefault="00523BA4" w:rsidP="00575A0C">
            <w:pPr>
              <w:spacing w:before="120" w:line="360" w:lineRule="auto"/>
            </w:pPr>
            <w:r>
              <w:t>Nhân viên</w:t>
            </w:r>
          </w:p>
        </w:tc>
      </w:tr>
      <w:tr w:rsidR="00523BA4" w:rsidRPr="00940907" w14:paraId="33146AA6" w14:textId="77777777" w:rsidTr="00575A0C">
        <w:trPr>
          <w:trHeight w:val="318"/>
        </w:trPr>
        <w:tc>
          <w:tcPr>
            <w:tcW w:w="2520" w:type="dxa"/>
            <w:shd w:val="clear" w:color="auto" w:fill="auto"/>
          </w:tcPr>
          <w:p w14:paraId="6DF83362" w14:textId="77777777" w:rsidR="00523BA4" w:rsidRPr="00940907" w:rsidRDefault="00523BA4" w:rsidP="00575A0C">
            <w:pPr>
              <w:spacing w:before="120" w:line="360" w:lineRule="auto"/>
              <w:rPr>
                <w:b/>
              </w:rPr>
            </w:pPr>
            <w:r w:rsidRPr="00940907">
              <w:rPr>
                <w:b/>
              </w:rPr>
              <w:t>Sự kiện kích hoạt</w:t>
            </w:r>
          </w:p>
        </w:tc>
        <w:tc>
          <w:tcPr>
            <w:tcW w:w="8370" w:type="dxa"/>
            <w:gridSpan w:val="2"/>
            <w:shd w:val="clear" w:color="auto" w:fill="auto"/>
          </w:tcPr>
          <w:p w14:paraId="65D83920" w14:textId="2C3A37BE" w:rsidR="00523BA4" w:rsidRPr="00940907" w:rsidRDefault="00CC31FD" w:rsidP="00575A0C">
            <w:pPr>
              <w:spacing w:before="120" w:line="360" w:lineRule="auto"/>
            </w:pPr>
            <w:r>
              <w:t>Nhân viên thống kê doanh thu khi kết thúc ca làm.</w:t>
            </w:r>
          </w:p>
        </w:tc>
      </w:tr>
      <w:tr w:rsidR="00523BA4" w:rsidRPr="00940907" w14:paraId="28B8A3B9" w14:textId="77777777" w:rsidTr="00575A0C">
        <w:trPr>
          <w:trHeight w:val="805"/>
        </w:trPr>
        <w:tc>
          <w:tcPr>
            <w:tcW w:w="2520" w:type="dxa"/>
            <w:shd w:val="clear" w:color="auto" w:fill="auto"/>
          </w:tcPr>
          <w:p w14:paraId="314C3CF8" w14:textId="77777777" w:rsidR="00523BA4" w:rsidRPr="00940907" w:rsidRDefault="00523BA4" w:rsidP="00575A0C">
            <w:pPr>
              <w:spacing w:before="120" w:line="360" w:lineRule="auto"/>
              <w:rPr>
                <w:b/>
              </w:rPr>
            </w:pPr>
            <w:r w:rsidRPr="00940907">
              <w:rPr>
                <w:b/>
              </w:rPr>
              <w:t>Điều kiện tiên quyết</w:t>
            </w:r>
          </w:p>
        </w:tc>
        <w:tc>
          <w:tcPr>
            <w:tcW w:w="8370" w:type="dxa"/>
            <w:gridSpan w:val="2"/>
            <w:shd w:val="clear" w:color="auto" w:fill="auto"/>
          </w:tcPr>
          <w:p w14:paraId="54CBC7B1" w14:textId="77777777" w:rsidR="00523BA4" w:rsidRPr="00940907" w:rsidRDefault="00523BA4" w:rsidP="00575A0C">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523BA4" w:rsidRPr="00940907" w14:paraId="5FA5AF3A" w14:textId="77777777" w:rsidTr="00575A0C">
        <w:trPr>
          <w:trHeight w:val="327"/>
        </w:trPr>
        <w:tc>
          <w:tcPr>
            <w:tcW w:w="2520" w:type="dxa"/>
            <w:shd w:val="clear" w:color="auto" w:fill="auto"/>
          </w:tcPr>
          <w:p w14:paraId="4E6DC28D" w14:textId="77777777" w:rsidR="00523BA4" w:rsidRPr="00940907" w:rsidRDefault="00523BA4" w:rsidP="00575A0C">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63CD8CF6" w14:textId="513DAFE5" w:rsidR="00523BA4" w:rsidRPr="00940907" w:rsidRDefault="00246A70" w:rsidP="00575A0C">
            <w:pPr>
              <w:spacing w:before="120" w:line="360" w:lineRule="auto"/>
            </w:pPr>
            <w:r>
              <w:t>Tổng kết</w:t>
            </w:r>
            <w:r w:rsidR="00523BA4">
              <w:t xml:space="preserve"> thành công</w:t>
            </w:r>
          </w:p>
        </w:tc>
      </w:tr>
      <w:tr w:rsidR="00523BA4" w:rsidRPr="00940907" w14:paraId="7CD953D7" w14:textId="77777777" w:rsidTr="00575A0C">
        <w:trPr>
          <w:trHeight w:val="480"/>
        </w:trPr>
        <w:tc>
          <w:tcPr>
            <w:tcW w:w="2520" w:type="dxa"/>
            <w:vMerge w:val="restart"/>
            <w:shd w:val="clear" w:color="auto" w:fill="auto"/>
            <w:vAlign w:val="center"/>
          </w:tcPr>
          <w:p w14:paraId="7240398E" w14:textId="77777777" w:rsidR="00523BA4" w:rsidRPr="00940907" w:rsidRDefault="00523BA4" w:rsidP="00575A0C">
            <w:pPr>
              <w:spacing w:before="120" w:line="360" w:lineRule="auto"/>
              <w:rPr>
                <w:b/>
              </w:rPr>
            </w:pPr>
            <w:r w:rsidRPr="00940907">
              <w:rPr>
                <w:b/>
              </w:rPr>
              <w:t>Luồng sự kiện</w:t>
            </w:r>
          </w:p>
        </w:tc>
        <w:tc>
          <w:tcPr>
            <w:tcW w:w="4104" w:type="dxa"/>
            <w:shd w:val="clear" w:color="auto" w:fill="auto"/>
          </w:tcPr>
          <w:p w14:paraId="24ECF599" w14:textId="77777777" w:rsidR="00523BA4" w:rsidRPr="00940907" w:rsidRDefault="00523BA4" w:rsidP="00575A0C">
            <w:pPr>
              <w:spacing w:before="120" w:line="360" w:lineRule="auto"/>
            </w:pPr>
            <w:r w:rsidRPr="00940907">
              <w:rPr>
                <w:b/>
              </w:rPr>
              <w:t xml:space="preserve">              Actor</w:t>
            </w:r>
          </w:p>
        </w:tc>
        <w:tc>
          <w:tcPr>
            <w:tcW w:w="4266" w:type="dxa"/>
            <w:shd w:val="clear" w:color="auto" w:fill="auto"/>
          </w:tcPr>
          <w:p w14:paraId="3196AF8C" w14:textId="77777777" w:rsidR="00523BA4" w:rsidRPr="00940907" w:rsidRDefault="00523BA4" w:rsidP="00575A0C">
            <w:pPr>
              <w:spacing w:before="120" w:line="360" w:lineRule="auto"/>
            </w:pPr>
            <w:r w:rsidRPr="00940907">
              <w:rPr>
                <w:b/>
              </w:rPr>
              <w:t>System</w:t>
            </w:r>
          </w:p>
        </w:tc>
      </w:tr>
      <w:tr w:rsidR="00523BA4" w:rsidRPr="00940907" w14:paraId="303275F1" w14:textId="77777777" w:rsidTr="00575A0C">
        <w:trPr>
          <w:trHeight w:val="480"/>
        </w:trPr>
        <w:tc>
          <w:tcPr>
            <w:tcW w:w="2520" w:type="dxa"/>
            <w:vMerge/>
            <w:shd w:val="clear" w:color="auto" w:fill="auto"/>
            <w:vAlign w:val="center"/>
          </w:tcPr>
          <w:p w14:paraId="387251F9" w14:textId="77777777" w:rsidR="00523BA4" w:rsidRPr="00940907" w:rsidRDefault="00523BA4" w:rsidP="00575A0C">
            <w:pPr>
              <w:spacing w:before="120" w:line="360" w:lineRule="auto"/>
            </w:pPr>
          </w:p>
        </w:tc>
        <w:tc>
          <w:tcPr>
            <w:tcW w:w="4104" w:type="dxa"/>
            <w:shd w:val="clear" w:color="auto" w:fill="auto"/>
          </w:tcPr>
          <w:p w14:paraId="14BF8278" w14:textId="6203FD29" w:rsidR="00523BA4" w:rsidRPr="00940907" w:rsidRDefault="00523BA4" w:rsidP="00B73630">
            <w:pPr>
              <w:pStyle w:val="ct"/>
              <w:spacing w:after="120"/>
            </w:pPr>
            <w:r w:rsidRPr="003A3179">
              <w:t xml:space="preserve">1. Nhân viên chọn </w:t>
            </w:r>
            <w:r w:rsidR="00B73630">
              <w:t xml:space="preserve">mục”Quản lý thành viên” </w:t>
            </w:r>
            <w:r w:rsidR="00B73630">
              <w:sym w:font="Wingdings" w:char="F0E0"/>
            </w:r>
            <w:r w:rsidR="00B73630">
              <w:t xml:space="preserve"> “</w:t>
            </w:r>
            <w:r w:rsidR="008253CE">
              <w:t>Tổng k</w:t>
            </w:r>
            <w:r w:rsidR="00B73630">
              <w:t>ết ca”.</w:t>
            </w:r>
          </w:p>
        </w:tc>
        <w:tc>
          <w:tcPr>
            <w:tcW w:w="4266" w:type="dxa"/>
            <w:shd w:val="clear" w:color="auto" w:fill="auto"/>
          </w:tcPr>
          <w:p w14:paraId="11FCF43D" w14:textId="7364FB6E" w:rsidR="00523BA4" w:rsidRPr="00BB0817" w:rsidRDefault="00523BA4" w:rsidP="00A43D08">
            <w:pPr>
              <w:pStyle w:val="ct"/>
              <w:spacing w:after="120"/>
            </w:pPr>
            <w:r w:rsidRPr="003A3179">
              <w:t xml:space="preserve">1.1 Hệ thống hiển thị các </w:t>
            </w:r>
            <w:r w:rsidR="00A43D08">
              <w:t>hóa đơn đã bán</w:t>
            </w:r>
            <w:r w:rsidR="00ED2792">
              <w:t xml:space="preserve"> trong ca làm</w:t>
            </w:r>
            <w:r w:rsidR="00A43D08">
              <w:t>.</w:t>
            </w:r>
          </w:p>
        </w:tc>
      </w:tr>
      <w:tr w:rsidR="00523BA4" w:rsidRPr="00940907" w14:paraId="5F69E3BA" w14:textId="77777777" w:rsidTr="00575A0C">
        <w:trPr>
          <w:trHeight w:val="480"/>
        </w:trPr>
        <w:tc>
          <w:tcPr>
            <w:tcW w:w="2520" w:type="dxa"/>
            <w:vMerge/>
            <w:shd w:val="clear" w:color="auto" w:fill="auto"/>
            <w:vAlign w:val="center"/>
          </w:tcPr>
          <w:p w14:paraId="1AE377B8" w14:textId="77777777" w:rsidR="00523BA4" w:rsidRPr="00940907" w:rsidRDefault="00523BA4" w:rsidP="00575A0C">
            <w:pPr>
              <w:spacing w:before="120" w:line="360" w:lineRule="auto"/>
            </w:pPr>
          </w:p>
        </w:tc>
        <w:tc>
          <w:tcPr>
            <w:tcW w:w="4104" w:type="dxa"/>
            <w:shd w:val="clear" w:color="auto" w:fill="auto"/>
          </w:tcPr>
          <w:p w14:paraId="2374872A" w14:textId="1EAE6AFB" w:rsidR="00523BA4" w:rsidRPr="00940907" w:rsidRDefault="00523BA4" w:rsidP="00742771">
            <w:pPr>
              <w:pStyle w:val="ct"/>
              <w:spacing w:after="120"/>
            </w:pPr>
            <w:r w:rsidRPr="003A3179">
              <w:t xml:space="preserve">2. Nhân viên </w:t>
            </w:r>
            <w:r w:rsidR="00742771">
              <w:t>nhập số liệu thống kê</w:t>
            </w:r>
            <w:r w:rsidRPr="003A3179">
              <w:t>.</w:t>
            </w:r>
          </w:p>
        </w:tc>
        <w:tc>
          <w:tcPr>
            <w:tcW w:w="4266" w:type="dxa"/>
            <w:shd w:val="clear" w:color="auto" w:fill="auto"/>
          </w:tcPr>
          <w:p w14:paraId="48722E60" w14:textId="77777777" w:rsidR="00523BA4" w:rsidRPr="00940907" w:rsidRDefault="00523BA4" w:rsidP="00575A0C">
            <w:pPr>
              <w:spacing w:before="120" w:line="360" w:lineRule="auto"/>
            </w:pPr>
          </w:p>
        </w:tc>
      </w:tr>
      <w:tr w:rsidR="00523BA4" w:rsidRPr="00940907" w14:paraId="5335B53F" w14:textId="77777777" w:rsidTr="00575A0C">
        <w:trPr>
          <w:trHeight w:val="1114"/>
        </w:trPr>
        <w:tc>
          <w:tcPr>
            <w:tcW w:w="2520" w:type="dxa"/>
            <w:vMerge/>
            <w:shd w:val="clear" w:color="auto" w:fill="auto"/>
            <w:vAlign w:val="center"/>
          </w:tcPr>
          <w:p w14:paraId="7C524204" w14:textId="77777777" w:rsidR="00523BA4" w:rsidRPr="00940907" w:rsidRDefault="00523BA4" w:rsidP="00575A0C">
            <w:pPr>
              <w:spacing w:before="120" w:line="360" w:lineRule="auto"/>
            </w:pPr>
          </w:p>
        </w:tc>
        <w:tc>
          <w:tcPr>
            <w:tcW w:w="4104" w:type="dxa"/>
            <w:shd w:val="clear" w:color="auto" w:fill="auto"/>
          </w:tcPr>
          <w:p w14:paraId="7ABB7F6C" w14:textId="2013732A" w:rsidR="00523BA4" w:rsidRPr="00940907" w:rsidRDefault="00523BA4" w:rsidP="00110EAD">
            <w:pPr>
              <w:spacing w:before="120" w:line="360" w:lineRule="auto"/>
            </w:pPr>
            <w:r w:rsidRPr="003A3179">
              <w:t>3. Nhân viên chọ</w:t>
            </w:r>
            <w:r>
              <w:t xml:space="preserve">n </w:t>
            </w:r>
            <w:r w:rsidR="00110EAD">
              <w:t>“Lưu”</w:t>
            </w:r>
            <w:r>
              <w:t>.</w:t>
            </w:r>
          </w:p>
        </w:tc>
        <w:tc>
          <w:tcPr>
            <w:tcW w:w="4266" w:type="dxa"/>
            <w:shd w:val="clear" w:color="auto" w:fill="auto"/>
          </w:tcPr>
          <w:p w14:paraId="061448B3" w14:textId="75B3A79D" w:rsidR="00523BA4" w:rsidRPr="00437792" w:rsidRDefault="00523BA4" w:rsidP="00110EAD">
            <w:pPr>
              <w:spacing w:before="120" w:line="360" w:lineRule="auto"/>
            </w:pPr>
            <w:r>
              <w:t xml:space="preserve">3.1 Hệ thống hiển thị </w:t>
            </w:r>
            <w:r w:rsidR="00110EAD">
              <w:t>lưu thành công</w:t>
            </w:r>
            <w:r>
              <w:t>.</w:t>
            </w:r>
          </w:p>
        </w:tc>
      </w:tr>
      <w:tr w:rsidR="00523BA4" w:rsidRPr="00940907" w14:paraId="6FB59E5E" w14:textId="77777777" w:rsidTr="00575A0C">
        <w:trPr>
          <w:trHeight w:val="248"/>
        </w:trPr>
        <w:tc>
          <w:tcPr>
            <w:tcW w:w="2520" w:type="dxa"/>
            <w:shd w:val="clear" w:color="auto" w:fill="auto"/>
          </w:tcPr>
          <w:p w14:paraId="4E7710E5" w14:textId="77777777" w:rsidR="00523BA4" w:rsidRPr="00940907" w:rsidRDefault="00523BA4" w:rsidP="00575A0C">
            <w:pPr>
              <w:spacing w:before="120" w:line="360" w:lineRule="auto"/>
              <w:rPr>
                <w:b/>
              </w:rPr>
            </w:pPr>
            <w:r w:rsidRPr="00940907">
              <w:rPr>
                <w:b/>
              </w:rPr>
              <w:t>Ngoại lệ</w:t>
            </w:r>
          </w:p>
        </w:tc>
        <w:tc>
          <w:tcPr>
            <w:tcW w:w="8370" w:type="dxa"/>
            <w:gridSpan w:val="2"/>
            <w:shd w:val="clear" w:color="auto" w:fill="auto"/>
          </w:tcPr>
          <w:p w14:paraId="48D00752" w14:textId="77777777" w:rsidR="00523BA4" w:rsidRPr="00940907" w:rsidRDefault="00523BA4" w:rsidP="00575A0C">
            <w:pPr>
              <w:spacing w:before="120" w:line="360" w:lineRule="auto"/>
            </w:pPr>
            <w:r>
              <w:t>Không.</w:t>
            </w:r>
          </w:p>
        </w:tc>
      </w:tr>
    </w:tbl>
    <w:p w14:paraId="2CC4DD6D" w14:textId="6BFC9D79" w:rsidR="00523BA4" w:rsidRDefault="00E66499" w:rsidP="00523BA4">
      <w:pPr>
        <w:pStyle w:val="Bngbiu-nidung"/>
      </w:pPr>
      <w:bookmarkStart w:id="35" w:name="_Toc92746642"/>
      <w:r>
        <w:t>Bảng 8</w:t>
      </w:r>
      <w:r w:rsidR="00523BA4">
        <w:t xml:space="preserve">. Use case </w:t>
      </w:r>
      <w:r>
        <w:t>tổng kết ca</w:t>
      </w:r>
      <w:bookmarkEnd w:id="35"/>
    </w:p>
    <w:p w14:paraId="1330C9B8" w14:textId="175629F0" w:rsidR="00523BA4" w:rsidRDefault="00523BA4" w:rsidP="00267DF7">
      <w:pPr>
        <w:pStyle w:val="Bngbiu-nidung"/>
      </w:pPr>
    </w:p>
    <w:p w14:paraId="5F93AB29" w14:textId="1DF777B3" w:rsidR="00523BA4" w:rsidRDefault="00523BA4" w:rsidP="00267DF7">
      <w:pPr>
        <w:pStyle w:val="Bngbiu-nidung"/>
      </w:pPr>
    </w:p>
    <w:p w14:paraId="39B7CEFE" w14:textId="5AB9F1CF" w:rsidR="00523BA4" w:rsidRDefault="00523BA4" w:rsidP="00267DF7">
      <w:pPr>
        <w:pStyle w:val="Bngbiu-nidung"/>
      </w:pPr>
    </w:p>
    <w:p w14:paraId="2A7E74F5" w14:textId="77777777" w:rsidR="00523BA4" w:rsidRDefault="00523BA4"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E618BC" w:rsidRPr="00940907" w14:paraId="6204B670" w14:textId="77777777" w:rsidTr="00267DF7">
        <w:trPr>
          <w:trHeight w:val="480"/>
        </w:trPr>
        <w:tc>
          <w:tcPr>
            <w:tcW w:w="2520" w:type="dxa"/>
            <w:shd w:val="clear" w:color="auto" w:fill="auto"/>
          </w:tcPr>
          <w:p w14:paraId="74D19B6B" w14:textId="77777777" w:rsidR="00E618BC" w:rsidRPr="00940907" w:rsidRDefault="00E618BC" w:rsidP="00267DF7">
            <w:pPr>
              <w:spacing w:before="120" w:line="360" w:lineRule="auto"/>
              <w:rPr>
                <w:b/>
              </w:rPr>
            </w:pPr>
            <w:r w:rsidRPr="00940907">
              <w:rPr>
                <w:b/>
              </w:rPr>
              <w:lastRenderedPageBreak/>
              <w:t>Mã use case</w:t>
            </w:r>
          </w:p>
        </w:tc>
        <w:tc>
          <w:tcPr>
            <w:tcW w:w="8370" w:type="dxa"/>
            <w:gridSpan w:val="2"/>
            <w:shd w:val="clear" w:color="auto" w:fill="auto"/>
          </w:tcPr>
          <w:p w14:paraId="28445F32" w14:textId="10065260" w:rsidR="00E618BC" w:rsidRPr="00940907" w:rsidRDefault="00E618BC" w:rsidP="00267DF7">
            <w:pPr>
              <w:spacing w:before="120" w:line="360" w:lineRule="auto"/>
            </w:pPr>
            <w:r>
              <w:t>9</w:t>
            </w:r>
            <w:r w:rsidRPr="00940907">
              <w:t>.</w:t>
            </w:r>
          </w:p>
        </w:tc>
      </w:tr>
      <w:tr w:rsidR="00E618BC" w:rsidRPr="00940907" w14:paraId="4FB867AB" w14:textId="77777777" w:rsidTr="00267DF7">
        <w:trPr>
          <w:trHeight w:val="480"/>
        </w:trPr>
        <w:tc>
          <w:tcPr>
            <w:tcW w:w="2520" w:type="dxa"/>
            <w:shd w:val="clear" w:color="auto" w:fill="auto"/>
          </w:tcPr>
          <w:p w14:paraId="69D7C625" w14:textId="77777777" w:rsidR="00E618BC" w:rsidRPr="00940907" w:rsidRDefault="00E618BC" w:rsidP="00267DF7">
            <w:pPr>
              <w:spacing w:before="120" w:line="360" w:lineRule="auto"/>
              <w:rPr>
                <w:b/>
              </w:rPr>
            </w:pPr>
            <w:r w:rsidRPr="00940907">
              <w:rPr>
                <w:b/>
              </w:rPr>
              <w:t>Use Case</w:t>
            </w:r>
          </w:p>
        </w:tc>
        <w:tc>
          <w:tcPr>
            <w:tcW w:w="8370" w:type="dxa"/>
            <w:gridSpan w:val="2"/>
            <w:shd w:val="clear" w:color="auto" w:fill="auto"/>
          </w:tcPr>
          <w:p w14:paraId="15D96305" w14:textId="57373077" w:rsidR="00E618BC" w:rsidRPr="00940907" w:rsidRDefault="00E618BC" w:rsidP="00267DF7">
            <w:pPr>
              <w:spacing w:before="120" w:line="360" w:lineRule="auto"/>
            </w:pPr>
            <w:r>
              <w:t>Nhập thông tin sản phẩm</w:t>
            </w:r>
          </w:p>
        </w:tc>
      </w:tr>
      <w:tr w:rsidR="00E618BC" w:rsidRPr="00940907" w14:paraId="2433F01F" w14:textId="77777777" w:rsidTr="00267DF7">
        <w:trPr>
          <w:trHeight w:val="467"/>
        </w:trPr>
        <w:tc>
          <w:tcPr>
            <w:tcW w:w="2520" w:type="dxa"/>
            <w:shd w:val="clear" w:color="auto" w:fill="auto"/>
          </w:tcPr>
          <w:p w14:paraId="706DF571" w14:textId="77777777" w:rsidR="00E618BC" w:rsidRPr="00940907" w:rsidRDefault="00E618BC" w:rsidP="00267DF7">
            <w:pPr>
              <w:spacing w:before="120" w:line="360" w:lineRule="auto"/>
              <w:rPr>
                <w:b/>
              </w:rPr>
            </w:pPr>
            <w:r w:rsidRPr="00940907">
              <w:rPr>
                <w:b/>
              </w:rPr>
              <w:t>Ngữ cảnh</w:t>
            </w:r>
          </w:p>
        </w:tc>
        <w:tc>
          <w:tcPr>
            <w:tcW w:w="8370" w:type="dxa"/>
            <w:gridSpan w:val="2"/>
            <w:shd w:val="clear" w:color="auto" w:fill="auto"/>
          </w:tcPr>
          <w:p w14:paraId="456DE696" w14:textId="1F1F841B" w:rsidR="00E618BC" w:rsidRPr="00940907" w:rsidRDefault="00E618BC" w:rsidP="00267DF7">
            <w:pPr>
              <w:spacing w:before="120" w:line="360" w:lineRule="auto"/>
            </w:pPr>
            <w:r>
              <w:t>Khi thêm/sửa/xóa sản phẩm.</w:t>
            </w:r>
          </w:p>
        </w:tc>
      </w:tr>
      <w:tr w:rsidR="00E618BC" w:rsidRPr="00940907" w14:paraId="7AEBB4A4" w14:textId="77777777" w:rsidTr="00267DF7">
        <w:trPr>
          <w:trHeight w:val="480"/>
        </w:trPr>
        <w:tc>
          <w:tcPr>
            <w:tcW w:w="2520" w:type="dxa"/>
            <w:shd w:val="clear" w:color="auto" w:fill="auto"/>
          </w:tcPr>
          <w:p w14:paraId="778F90C0" w14:textId="77777777" w:rsidR="00E618BC" w:rsidRPr="00940907" w:rsidRDefault="00E618BC" w:rsidP="00267DF7">
            <w:pPr>
              <w:spacing w:before="120" w:line="360" w:lineRule="auto"/>
              <w:rPr>
                <w:b/>
              </w:rPr>
            </w:pPr>
            <w:r w:rsidRPr="00940907">
              <w:rPr>
                <w:b/>
              </w:rPr>
              <w:t>Mô tả</w:t>
            </w:r>
          </w:p>
        </w:tc>
        <w:tc>
          <w:tcPr>
            <w:tcW w:w="8370" w:type="dxa"/>
            <w:gridSpan w:val="2"/>
            <w:shd w:val="clear" w:color="auto" w:fill="auto"/>
          </w:tcPr>
          <w:p w14:paraId="59B11E7E" w14:textId="5D2005D2" w:rsidR="00E618BC" w:rsidRPr="00940907" w:rsidRDefault="00E618BC" w:rsidP="00267DF7">
            <w:pPr>
              <w:spacing w:before="120" w:line="360" w:lineRule="auto"/>
            </w:pPr>
            <w:r>
              <w:t>Nhập các thông tin sản phẩm có trong kho.</w:t>
            </w:r>
          </w:p>
        </w:tc>
      </w:tr>
      <w:tr w:rsidR="00E618BC" w:rsidRPr="00940907" w14:paraId="29289F2C" w14:textId="77777777" w:rsidTr="00267DF7">
        <w:trPr>
          <w:trHeight w:val="480"/>
        </w:trPr>
        <w:tc>
          <w:tcPr>
            <w:tcW w:w="2520" w:type="dxa"/>
            <w:shd w:val="clear" w:color="auto" w:fill="auto"/>
          </w:tcPr>
          <w:p w14:paraId="3F7DF4DC" w14:textId="77777777" w:rsidR="00E618BC" w:rsidRPr="00940907" w:rsidRDefault="00E618BC" w:rsidP="00267DF7">
            <w:pPr>
              <w:spacing w:before="120" w:line="360" w:lineRule="auto"/>
              <w:rPr>
                <w:b/>
              </w:rPr>
            </w:pPr>
            <w:r w:rsidRPr="00940907">
              <w:rPr>
                <w:b/>
              </w:rPr>
              <w:t>Tác nhân</w:t>
            </w:r>
          </w:p>
        </w:tc>
        <w:tc>
          <w:tcPr>
            <w:tcW w:w="8370" w:type="dxa"/>
            <w:gridSpan w:val="2"/>
            <w:shd w:val="clear" w:color="auto" w:fill="auto"/>
          </w:tcPr>
          <w:p w14:paraId="5E276A5F" w14:textId="0406A25A" w:rsidR="00E618BC" w:rsidRPr="00940907" w:rsidRDefault="00E618BC" w:rsidP="00267DF7">
            <w:pPr>
              <w:spacing w:before="120" w:line="360" w:lineRule="auto"/>
            </w:pPr>
            <w:r>
              <w:t>Nhân viên kho</w:t>
            </w:r>
          </w:p>
        </w:tc>
      </w:tr>
      <w:tr w:rsidR="00E618BC" w:rsidRPr="00940907" w14:paraId="514D07CF" w14:textId="77777777" w:rsidTr="00267DF7">
        <w:trPr>
          <w:trHeight w:val="318"/>
        </w:trPr>
        <w:tc>
          <w:tcPr>
            <w:tcW w:w="2520" w:type="dxa"/>
            <w:shd w:val="clear" w:color="auto" w:fill="auto"/>
          </w:tcPr>
          <w:p w14:paraId="166F1A9A" w14:textId="77777777" w:rsidR="00E618BC" w:rsidRPr="00940907" w:rsidRDefault="00E618BC" w:rsidP="00267DF7">
            <w:pPr>
              <w:spacing w:before="120" w:line="360" w:lineRule="auto"/>
              <w:rPr>
                <w:b/>
              </w:rPr>
            </w:pPr>
            <w:r w:rsidRPr="00940907">
              <w:rPr>
                <w:b/>
              </w:rPr>
              <w:t>Sự kiện kích hoạt</w:t>
            </w:r>
          </w:p>
        </w:tc>
        <w:tc>
          <w:tcPr>
            <w:tcW w:w="8370" w:type="dxa"/>
            <w:gridSpan w:val="2"/>
            <w:shd w:val="clear" w:color="auto" w:fill="auto"/>
          </w:tcPr>
          <w:p w14:paraId="3F5C4197" w14:textId="72624EBC" w:rsidR="00E618BC" w:rsidRPr="00940907" w:rsidRDefault="00E618BC" w:rsidP="00267DF7">
            <w:pPr>
              <w:spacing w:before="120" w:line="360" w:lineRule="auto"/>
            </w:pPr>
            <w:r>
              <w:t>Khi thêm/sửa/xóa sản phẩm.</w:t>
            </w:r>
          </w:p>
        </w:tc>
      </w:tr>
      <w:tr w:rsidR="00C00B46" w:rsidRPr="00940907" w14:paraId="4BB55717" w14:textId="77777777" w:rsidTr="00267DF7">
        <w:trPr>
          <w:trHeight w:val="805"/>
        </w:trPr>
        <w:tc>
          <w:tcPr>
            <w:tcW w:w="2520" w:type="dxa"/>
            <w:shd w:val="clear" w:color="auto" w:fill="auto"/>
          </w:tcPr>
          <w:p w14:paraId="133174C2" w14:textId="77777777" w:rsidR="00C00B46" w:rsidRPr="00940907" w:rsidRDefault="00C00B46" w:rsidP="00267DF7">
            <w:pPr>
              <w:spacing w:before="120" w:line="360" w:lineRule="auto"/>
              <w:rPr>
                <w:b/>
              </w:rPr>
            </w:pPr>
            <w:r w:rsidRPr="00940907">
              <w:rPr>
                <w:b/>
              </w:rPr>
              <w:t>Điều kiện tiên quyết</w:t>
            </w:r>
          </w:p>
        </w:tc>
        <w:tc>
          <w:tcPr>
            <w:tcW w:w="8370" w:type="dxa"/>
            <w:gridSpan w:val="2"/>
            <w:shd w:val="clear" w:color="auto" w:fill="auto"/>
          </w:tcPr>
          <w:p w14:paraId="6B58E0CF" w14:textId="445567DC" w:rsidR="00C00B46" w:rsidRPr="00940907" w:rsidRDefault="00C00B46" w:rsidP="00267DF7">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E618BC" w:rsidRPr="00940907" w14:paraId="79E5D7E1" w14:textId="77777777" w:rsidTr="00267DF7">
        <w:trPr>
          <w:trHeight w:val="327"/>
        </w:trPr>
        <w:tc>
          <w:tcPr>
            <w:tcW w:w="2520" w:type="dxa"/>
            <w:shd w:val="clear" w:color="auto" w:fill="auto"/>
          </w:tcPr>
          <w:p w14:paraId="06DAEACB" w14:textId="77777777" w:rsidR="00E618BC" w:rsidRPr="00940907" w:rsidRDefault="00E618BC" w:rsidP="00267DF7">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176E34A2" w14:textId="77777777" w:rsidR="00E618BC" w:rsidRPr="00940907" w:rsidRDefault="00E618BC" w:rsidP="00267DF7">
            <w:pPr>
              <w:spacing w:before="120" w:line="360" w:lineRule="auto"/>
            </w:pPr>
            <w:r>
              <w:t>Đã nhập đầy đủ</w:t>
            </w:r>
          </w:p>
        </w:tc>
      </w:tr>
      <w:tr w:rsidR="00E618BC" w:rsidRPr="00940907" w14:paraId="3BEA4F02" w14:textId="77777777" w:rsidTr="00267DF7">
        <w:trPr>
          <w:trHeight w:val="480"/>
        </w:trPr>
        <w:tc>
          <w:tcPr>
            <w:tcW w:w="2520" w:type="dxa"/>
            <w:shd w:val="clear" w:color="auto" w:fill="auto"/>
            <w:vAlign w:val="center"/>
          </w:tcPr>
          <w:p w14:paraId="0197D950" w14:textId="77777777" w:rsidR="00E618BC" w:rsidRPr="00940907" w:rsidRDefault="00E618BC" w:rsidP="00267DF7">
            <w:pPr>
              <w:spacing w:before="120" w:line="360" w:lineRule="auto"/>
              <w:rPr>
                <w:b/>
              </w:rPr>
            </w:pPr>
            <w:r w:rsidRPr="00940907">
              <w:rPr>
                <w:b/>
              </w:rPr>
              <w:t>Luồng sự kiện</w:t>
            </w:r>
          </w:p>
        </w:tc>
        <w:tc>
          <w:tcPr>
            <w:tcW w:w="4104" w:type="dxa"/>
            <w:shd w:val="clear" w:color="auto" w:fill="auto"/>
          </w:tcPr>
          <w:p w14:paraId="39788E3B" w14:textId="77777777" w:rsidR="00E618BC" w:rsidRPr="00940907" w:rsidRDefault="00E618BC" w:rsidP="00267DF7">
            <w:pPr>
              <w:spacing w:before="120" w:line="360" w:lineRule="auto"/>
            </w:pPr>
            <w:r w:rsidRPr="00940907">
              <w:rPr>
                <w:b/>
              </w:rPr>
              <w:t xml:space="preserve">              Actor</w:t>
            </w:r>
          </w:p>
        </w:tc>
        <w:tc>
          <w:tcPr>
            <w:tcW w:w="4266" w:type="dxa"/>
            <w:shd w:val="clear" w:color="auto" w:fill="auto"/>
          </w:tcPr>
          <w:p w14:paraId="60F541CD" w14:textId="77777777" w:rsidR="00E618BC" w:rsidRPr="00940907" w:rsidRDefault="00E618BC" w:rsidP="00267DF7">
            <w:pPr>
              <w:spacing w:before="120" w:line="360" w:lineRule="auto"/>
            </w:pPr>
            <w:r w:rsidRPr="00940907">
              <w:rPr>
                <w:b/>
              </w:rPr>
              <w:t>System</w:t>
            </w:r>
          </w:p>
        </w:tc>
      </w:tr>
      <w:tr w:rsidR="00E618BC" w:rsidRPr="00940907" w14:paraId="4951FC18" w14:textId="77777777" w:rsidTr="00267DF7">
        <w:trPr>
          <w:trHeight w:val="480"/>
        </w:trPr>
        <w:tc>
          <w:tcPr>
            <w:tcW w:w="2520" w:type="dxa"/>
            <w:shd w:val="clear" w:color="auto" w:fill="auto"/>
            <w:vAlign w:val="center"/>
          </w:tcPr>
          <w:p w14:paraId="26E5CB08" w14:textId="77777777" w:rsidR="00E618BC" w:rsidRPr="00940907" w:rsidRDefault="00E618BC" w:rsidP="00267DF7">
            <w:pPr>
              <w:spacing w:before="120" w:line="360" w:lineRule="auto"/>
            </w:pPr>
          </w:p>
        </w:tc>
        <w:tc>
          <w:tcPr>
            <w:tcW w:w="4104" w:type="dxa"/>
            <w:shd w:val="clear" w:color="auto" w:fill="auto"/>
          </w:tcPr>
          <w:p w14:paraId="58AABA70" w14:textId="1B278E8A" w:rsidR="00E618BC" w:rsidRPr="00940907" w:rsidRDefault="00E618BC" w:rsidP="00267DF7">
            <w:pPr>
              <w:spacing w:before="120" w:line="360" w:lineRule="auto"/>
            </w:pPr>
            <w:r w:rsidRPr="00FE5513">
              <w:t xml:space="preserve">1. </w:t>
            </w:r>
            <w:r>
              <w:t xml:space="preserve">Nhân viên </w:t>
            </w:r>
            <w:r w:rsidR="00E20295">
              <w:t>kho</w:t>
            </w:r>
            <w:r>
              <w:t xml:space="preserve"> chọn mục “</w:t>
            </w:r>
            <w:r w:rsidR="00275042">
              <w:t>Nhập thông tin sản phẩm</w:t>
            </w:r>
            <w:r>
              <w:t>”.</w:t>
            </w:r>
          </w:p>
        </w:tc>
        <w:tc>
          <w:tcPr>
            <w:tcW w:w="4266" w:type="dxa"/>
            <w:shd w:val="clear" w:color="auto" w:fill="auto"/>
          </w:tcPr>
          <w:p w14:paraId="28BF2DEF" w14:textId="18D3DD45" w:rsidR="00E618BC" w:rsidRPr="00BB0817" w:rsidRDefault="00E618BC" w:rsidP="00267DF7">
            <w:pPr>
              <w:pStyle w:val="ct"/>
              <w:spacing w:after="120"/>
            </w:pPr>
            <w:r>
              <w:rPr>
                <w:lang w:val="vi"/>
              </w:rPr>
              <w:t xml:space="preserve">1.1 </w:t>
            </w:r>
            <w:r w:rsidRPr="00FE5513">
              <w:rPr>
                <w:lang w:val="vi"/>
              </w:rPr>
              <w:t>Hệ thố</w:t>
            </w:r>
            <w:r>
              <w:rPr>
                <w:lang w:val="vi"/>
              </w:rPr>
              <w:t>ng hiển thị giao diệ</w:t>
            </w:r>
            <w:r w:rsidR="00275042">
              <w:rPr>
                <w:lang w:val="vi"/>
              </w:rPr>
              <w:t>n các sản phẩm trong kho</w:t>
            </w:r>
            <w:r>
              <w:rPr>
                <w:lang w:val="vi"/>
              </w:rPr>
              <w:t>.</w:t>
            </w:r>
          </w:p>
        </w:tc>
      </w:tr>
      <w:tr w:rsidR="00E618BC" w:rsidRPr="00940907" w14:paraId="188DBA4C" w14:textId="77777777" w:rsidTr="00DD057E">
        <w:trPr>
          <w:trHeight w:val="811"/>
        </w:trPr>
        <w:tc>
          <w:tcPr>
            <w:tcW w:w="2520" w:type="dxa"/>
            <w:shd w:val="clear" w:color="auto" w:fill="auto"/>
            <w:vAlign w:val="center"/>
          </w:tcPr>
          <w:p w14:paraId="69410F7D" w14:textId="77777777" w:rsidR="00E618BC" w:rsidRPr="00940907" w:rsidRDefault="00E618BC" w:rsidP="00267DF7">
            <w:pPr>
              <w:spacing w:before="120" w:line="360" w:lineRule="auto"/>
            </w:pPr>
          </w:p>
        </w:tc>
        <w:tc>
          <w:tcPr>
            <w:tcW w:w="4104" w:type="dxa"/>
            <w:shd w:val="clear" w:color="auto" w:fill="auto"/>
          </w:tcPr>
          <w:p w14:paraId="7FFC2864" w14:textId="55F5E7F0" w:rsidR="00E618BC" w:rsidRPr="00940907" w:rsidRDefault="00E618BC" w:rsidP="00267DF7">
            <w:pPr>
              <w:pStyle w:val="ct"/>
              <w:spacing w:after="120"/>
            </w:pPr>
            <w:r w:rsidRPr="00FE5513">
              <w:t xml:space="preserve">2. </w:t>
            </w:r>
            <w:r w:rsidR="0058250D">
              <w:t>Nhân viên kho chọn thêm/sửa/xóa</w:t>
            </w:r>
            <w:r w:rsidR="005D1741">
              <w:t xml:space="preserve"> và thao tác các chức năng.</w:t>
            </w:r>
          </w:p>
        </w:tc>
        <w:tc>
          <w:tcPr>
            <w:tcW w:w="4266" w:type="dxa"/>
            <w:shd w:val="clear" w:color="auto" w:fill="auto"/>
          </w:tcPr>
          <w:p w14:paraId="07A67972" w14:textId="77777777" w:rsidR="00E618BC" w:rsidRPr="00940907" w:rsidRDefault="00E618BC" w:rsidP="00267DF7">
            <w:pPr>
              <w:spacing w:before="120" w:line="360" w:lineRule="auto"/>
            </w:pPr>
          </w:p>
        </w:tc>
      </w:tr>
      <w:tr w:rsidR="00E618BC" w:rsidRPr="00940907" w14:paraId="03CAB021" w14:textId="77777777" w:rsidTr="00267DF7">
        <w:trPr>
          <w:trHeight w:val="1114"/>
        </w:trPr>
        <w:tc>
          <w:tcPr>
            <w:tcW w:w="2520" w:type="dxa"/>
            <w:shd w:val="clear" w:color="auto" w:fill="auto"/>
            <w:vAlign w:val="center"/>
          </w:tcPr>
          <w:p w14:paraId="1030ABB6" w14:textId="77777777" w:rsidR="00E618BC" w:rsidRPr="00940907" w:rsidRDefault="00E618BC" w:rsidP="00267DF7">
            <w:pPr>
              <w:spacing w:before="120" w:line="360" w:lineRule="auto"/>
            </w:pPr>
          </w:p>
        </w:tc>
        <w:tc>
          <w:tcPr>
            <w:tcW w:w="4104" w:type="dxa"/>
            <w:shd w:val="clear" w:color="auto" w:fill="auto"/>
          </w:tcPr>
          <w:p w14:paraId="36381E23" w14:textId="2C9B5701" w:rsidR="00E618BC" w:rsidRPr="00940907" w:rsidRDefault="00E618BC" w:rsidP="00267DF7">
            <w:pPr>
              <w:spacing w:before="120" w:line="360" w:lineRule="auto"/>
            </w:pPr>
            <w:r>
              <w:t>3. Nhân viên bán hàng chọn mục</w:t>
            </w:r>
            <w:r w:rsidR="0058250D">
              <w:t xml:space="preserve"> </w:t>
            </w:r>
            <w:r>
              <w:t>”</w:t>
            </w:r>
            <w:r w:rsidR="0058250D">
              <w:t>Lưu</w:t>
            </w:r>
            <w:r>
              <w:t>”.</w:t>
            </w:r>
          </w:p>
        </w:tc>
        <w:tc>
          <w:tcPr>
            <w:tcW w:w="4266" w:type="dxa"/>
            <w:shd w:val="clear" w:color="auto" w:fill="auto"/>
          </w:tcPr>
          <w:p w14:paraId="21E90753" w14:textId="3F50C35D" w:rsidR="00E618BC" w:rsidRPr="00437792" w:rsidRDefault="00E618BC" w:rsidP="00267DF7">
            <w:pPr>
              <w:spacing w:before="120" w:line="360" w:lineRule="auto"/>
            </w:pPr>
            <w:r w:rsidRPr="00FE5513">
              <w:rPr>
                <w:lang w:val="vi"/>
              </w:rPr>
              <w:t xml:space="preserve">3.1 Hệ thống </w:t>
            </w:r>
            <w:r>
              <w:t xml:space="preserve">cập nhật </w:t>
            </w:r>
            <w:r w:rsidR="00290C38">
              <w:t>lại kho</w:t>
            </w:r>
            <w:r>
              <w:t>.</w:t>
            </w:r>
          </w:p>
        </w:tc>
      </w:tr>
      <w:tr w:rsidR="00E618BC" w:rsidRPr="00940907" w14:paraId="7E39B0CC" w14:textId="77777777" w:rsidTr="00267DF7">
        <w:trPr>
          <w:trHeight w:val="248"/>
        </w:trPr>
        <w:tc>
          <w:tcPr>
            <w:tcW w:w="2520" w:type="dxa"/>
            <w:shd w:val="clear" w:color="auto" w:fill="auto"/>
          </w:tcPr>
          <w:p w14:paraId="11D3A594" w14:textId="77777777" w:rsidR="00E618BC" w:rsidRPr="00940907" w:rsidRDefault="00E618BC" w:rsidP="00267DF7">
            <w:pPr>
              <w:spacing w:before="120" w:line="360" w:lineRule="auto"/>
              <w:rPr>
                <w:b/>
              </w:rPr>
            </w:pPr>
            <w:r w:rsidRPr="00940907">
              <w:rPr>
                <w:b/>
              </w:rPr>
              <w:t>Ngoại lệ</w:t>
            </w:r>
          </w:p>
        </w:tc>
        <w:tc>
          <w:tcPr>
            <w:tcW w:w="8370" w:type="dxa"/>
            <w:gridSpan w:val="2"/>
            <w:shd w:val="clear" w:color="auto" w:fill="auto"/>
          </w:tcPr>
          <w:p w14:paraId="7F83CC18" w14:textId="4EFC7677" w:rsidR="00E618BC" w:rsidRPr="00940907" w:rsidRDefault="00E618BC" w:rsidP="00267DF7">
            <w:pPr>
              <w:spacing w:before="120" w:line="360" w:lineRule="auto"/>
            </w:pPr>
            <w:r>
              <w:t xml:space="preserve">Nhân viên </w:t>
            </w:r>
            <w:r w:rsidR="00290C38">
              <w:t>kho</w:t>
            </w:r>
            <w:r>
              <w:t xml:space="preserve"> nhập sai thông tin và hệ thống yêu cầu nhập lại.</w:t>
            </w:r>
          </w:p>
        </w:tc>
      </w:tr>
    </w:tbl>
    <w:p w14:paraId="020CBE57" w14:textId="03699772" w:rsidR="00E618BC" w:rsidRDefault="00E618BC" w:rsidP="00267DF7">
      <w:pPr>
        <w:pStyle w:val="Bngbiu-nidung"/>
      </w:pPr>
      <w:r>
        <w:tab/>
      </w:r>
      <w:bookmarkStart w:id="36" w:name="_Toc92746643"/>
      <w:r>
        <w:t>Bảng 9. Use case nhập thông tin sản phẩm</w:t>
      </w:r>
      <w:bookmarkEnd w:id="36"/>
    </w:p>
    <w:p w14:paraId="7BF55381" w14:textId="5CAE310F" w:rsidR="00E618BC" w:rsidRDefault="00E618BC" w:rsidP="00267DF7">
      <w:pPr>
        <w:pStyle w:val="Bngbiu-nidung"/>
      </w:pPr>
    </w:p>
    <w:p w14:paraId="219CF367" w14:textId="5DD7F64D" w:rsidR="00DB21A0" w:rsidRDefault="00DB21A0" w:rsidP="00267DF7">
      <w:pPr>
        <w:pStyle w:val="Bngbiu-nidung"/>
      </w:pPr>
    </w:p>
    <w:p w14:paraId="4110D1B2" w14:textId="1EF6BA66" w:rsidR="00DB21A0" w:rsidRDefault="00DB21A0" w:rsidP="00267DF7">
      <w:pPr>
        <w:pStyle w:val="Bngbiu-nidung"/>
      </w:pPr>
    </w:p>
    <w:p w14:paraId="7A59A9A7" w14:textId="299D7A37" w:rsidR="00DB21A0" w:rsidRDefault="00DB21A0"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F10865" w:rsidRPr="00940907" w14:paraId="1B40AD95" w14:textId="77777777" w:rsidTr="00575A0C">
        <w:trPr>
          <w:trHeight w:val="480"/>
        </w:trPr>
        <w:tc>
          <w:tcPr>
            <w:tcW w:w="2520" w:type="dxa"/>
            <w:shd w:val="clear" w:color="auto" w:fill="auto"/>
          </w:tcPr>
          <w:p w14:paraId="3440D1C7" w14:textId="77777777" w:rsidR="00F10865" w:rsidRPr="00940907" w:rsidRDefault="00F10865" w:rsidP="00575A0C">
            <w:pPr>
              <w:spacing w:before="120" w:line="360" w:lineRule="auto"/>
              <w:rPr>
                <w:b/>
              </w:rPr>
            </w:pPr>
            <w:r w:rsidRPr="00940907">
              <w:rPr>
                <w:b/>
              </w:rPr>
              <w:lastRenderedPageBreak/>
              <w:t>Mã use case</w:t>
            </w:r>
          </w:p>
        </w:tc>
        <w:tc>
          <w:tcPr>
            <w:tcW w:w="8370" w:type="dxa"/>
            <w:gridSpan w:val="2"/>
            <w:shd w:val="clear" w:color="auto" w:fill="auto"/>
          </w:tcPr>
          <w:p w14:paraId="35BC7E29" w14:textId="2C658795" w:rsidR="00F10865" w:rsidRPr="00940907" w:rsidRDefault="00F10865" w:rsidP="00575A0C">
            <w:pPr>
              <w:spacing w:before="120" w:line="360" w:lineRule="auto"/>
            </w:pPr>
            <w:r>
              <w:t>10</w:t>
            </w:r>
            <w:r w:rsidRPr="00940907">
              <w:t>.</w:t>
            </w:r>
          </w:p>
        </w:tc>
      </w:tr>
      <w:tr w:rsidR="00F10865" w:rsidRPr="00940907" w14:paraId="73FB249D" w14:textId="77777777" w:rsidTr="00575A0C">
        <w:trPr>
          <w:trHeight w:val="480"/>
        </w:trPr>
        <w:tc>
          <w:tcPr>
            <w:tcW w:w="2520" w:type="dxa"/>
            <w:shd w:val="clear" w:color="auto" w:fill="auto"/>
          </w:tcPr>
          <w:p w14:paraId="1B4FF9EF" w14:textId="77777777" w:rsidR="00F10865" w:rsidRPr="00940907" w:rsidRDefault="00F10865" w:rsidP="00F10865">
            <w:pPr>
              <w:spacing w:before="120" w:line="360" w:lineRule="auto"/>
              <w:rPr>
                <w:b/>
              </w:rPr>
            </w:pPr>
            <w:r w:rsidRPr="00940907">
              <w:rPr>
                <w:b/>
              </w:rPr>
              <w:t>Use Case</w:t>
            </w:r>
          </w:p>
        </w:tc>
        <w:tc>
          <w:tcPr>
            <w:tcW w:w="8370" w:type="dxa"/>
            <w:gridSpan w:val="2"/>
            <w:shd w:val="clear" w:color="auto" w:fill="auto"/>
            <w:vAlign w:val="center"/>
          </w:tcPr>
          <w:p w14:paraId="66340044" w14:textId="57E2EA44" w:rsidR="00F10865" w:rsidRPr="00940907" w:rsidRDefault="00F10865" w:rsidP="00F10865">
            <w:pPr>
              <w:spacing w:before="120" w:line="360" w:lineRule="auto"/>
            </w:pPr>
            <w:r>
              <w:t>Thêm sản phẩm.</w:t>
            </w:r>
          </w:p>
        </w:tc>
      </w:tr>
      <w:tr w:rsidR="00F10865" w:rsidRPr="00940907" w14:paraId="6AA4CE9E" w14:textId="77777777" w:rsidTr="00575A0C">
        <w:trPr>
          <w:trHeight w:val="467"/>
        </w:trPr>
        <w:tc>
          <w:tcPr>
            <w:tcW w:w="2520" w:type="dxa"/>
            <w:shd w:val="clear" w:color="auto" w:fill="auto"/>
          </w:tcPr>
          <w:p w14:paraId="04B89B2B" w14:textId="77777777" w:rsidR="00F10865" w:rsidRPr="00940907" w:rsidRDefault="00F10865" w:rsidP="00F10865">
            <w:pPr>
              <w:spacing w:before="120" w:line="360" w:lineRule="auto"/>
              <w:rPr>
                <w:b/>
              </w:rPr>
            </w:pPr>
            <w:r w:rsidRPr="00940907">
              <w:rPr>
                <w:b/>
              </w:rPr>
              <w:t>Ngữ cảnh</w:t>
            </w:r>
          </w:p>
        </w:tc>
        <w:tc>
          <w:tcPr>
            <w:tcW w:w="8370" w:type="dxa"/>
            <w:gridSpan w:val="2"/>
            <w:shd w:val="clear" w:color="auto" w:fill="auto"/>
            <w:vAlign w:val="center"/>
          </w:tcPr>
          <w:p w14:paraId="3925651D" w14:textId="7D916F06" w:rsidR="00F10865" w:rsidRPr="00940907" w:rsidRDefault="00F10865" w:rsidP="00F10865">
            <w:pPr>
              <w:spacing w:before="120" w:line="360" w:lineRule="auto"/>
            </w:pPr>
            <w:r>
              <w:rPr>
                <w:szCs w:val="26"/>
              </w:rPr>
              <w:t>Khi nhân viên kho muốn thêm một loại sản phẩm vào hệ thống.</w:t>
            </w:r>
          </w:p>
        </w:tc>
      </w:tr>
      <w:tr w:rsidR="00F10865" w:rsidRPr="00940907" w14:paraId="1395E450" w14:textId="77777777" w:rsidTr="00575A0C">
        <w:trPr>
          <w:trHeight w:val="480"/>
        </w:trPr>
        <w:tc>
          <w:tcPr>
            <w:tcW w:w="2520" w:type="dxa"/>
            <w:shd w:val="clear" w:color="auto" w:fill="auto"/>
          </w:tcPr>
          <w:p w14:paraId="4F976F5F" w14:textId="77777777" w:rsidR="00F10865" w:rsidRPr="00940907" w:rsidRDefault="00F10865" w:rsidP="00F10865">
            <w:pPr>
              <w:spacing w:before="120" w:line="360" w:lineRule="auto"/>
              <w:rPr>
                <w:b/>
              </w:rPr>
            </w:pPr>
            <w:r w:rsidRPr="00940907">
              <w:rPr>
                <w:b/>
              </w:rPr>
              <w:t>Mô tả</w:t>
            </w:r>
          </w:p>
        </w:tc>
        <w:tc>
          <w:tcPr>
            <w:tcW w:w="8370" w:type="dxa"/>
            <w:gridSpan w:val="2"/>
            <w:shd w:val="clear" w:color="auto" w:fill="auto"/>
            <w:vAlign w:val="center"/>
          </w:tcPr>
          <w:p w14:paraId="7F985F88" w14:textId="46F37066" w:rsidR="00F10865" w:rsidRPr="00940907" w:rsidRDefault="00F10865" w:rsidP="00F10865">
            <w:pPr>
              <w:spacing w:before="120" w:line="360" w:lineRule="auto"/>
            </w:pPr>
            <w:r>
              <w:rPr>
                <w:szCs w:val="26"/>
              </w:rPr>
              <w:t>Nhân viên kho thêm thông tin sản phẩm vào hệ thống.</w:t>
            </w:r>
          </w:p>
        </w:tc>
      </w:tr>
      <w:tr w:rsidR="00F10865" w:rsidRPr="00940907" w14:paraId="705DBBE0" w14:textId="77777777" w:rsidTr="00575A0C">
        <w:trPr>
          <w:trHeight w:val="480"/>
        </w:trPr>
        <w:tc>
          <w:tcPr>
            <w:tcW w:w="2520" w:type="dxa"/>
            <w:shd w:val="clear" w:color="auto" w:fill="auto"/>
          </w:tcPr>
          <w:p w14:paraId="786486EF" w14:textId="77777777" w:rsidR="00F10865" w:rsidRPr="00940907" w:rsidRDefault="00F10865" w:rsidP="00F10865">
            <w:pPr>
              <w:spacing w:before="120" w:line="360" w:lineRule="auto"/>
              <w:rPr>
                <w:b/>
              </w:rPr>
            </w:pPr>
            <w:r w:rsidRPr="00940907">
              <w:rPr>
                <w:b/>
              </w:rPr>
              <w:t>Tác nhân</w:t>
            </w:r>
          </w:p>
        </w:tc>
        <w:tc>
          <w:tcPr>
            <w:tcW w:w="8370" w:type="dxa"/>
            <w:gridSpan w:val="2"/>
            <w:shd w:val="clear" w:color="auto" w:fill="auto"/>
            <w:vAlign w:val="center"/>
          </w:tcPr>
          <w:p w14:paraId="43996FAB" w14:textId="2196BDBC" w:rsidR="00F10865" w:rsidRPr="00940907" w:rsidRDefault="00F10865" w:rsidP="00F10865">
            <w:pPr>
              <w:spacing w:before="120" w:line="360" w:lineRule="auto"/>
            </w:pPr>
            <w:r>
              <w:t>Nhân viên kho.</w:t>
            </w:r>
          </w:p>
        </w:tc>
      </w:tr>
      <w:tr w:rsidR="00F10865" w:rsidRPr="00940907" w14:paraId="56F2BDEA" w14:textId="77777777" w:rsidTr="00575A0C">
        <w:trPr>
          <w:trHeight w:val="318"/>
        </w:trPr>
        <w:tc>
          <w:tcPr>
            <w:tcW w:w="2520" w:type="dxa"/>
            <w:shd w:val="clear" w:color="auto" w:fill="auto"/>
          </w:tcPr>
          <w:p w14:paraId="56FD6886" w14:textId="77777777" w:rsidR="00F10865" w:rsidRPr="00940907" w:rsidRDefault="00F10865" w:rsidP="00F10865">
            <w:pPr>
              <w:spacing w:before="120" w:line="360" w:lineRule="auto"/>
              <w:rPr>
                <w:b/>
              </w:rPr>
            </w:pPr>
            <w:r w:rsidRPr="00940907">
              <w:rPr>
                <w:b/>
              </w:rPr>
              <w:t>Sự kiện kích hoạt</w:t>
            </w:r>
          </w:p>
        </w:tc>
        <w:tc>
          <w:tcPr>
            <w:tcW w:w="8370" w:type="dxa"/>
            <w:gridSpan w:val="2"/>
            <w:shd w:val="clear" w:color="auto" w:fill="auto"/>
          </w:tcPr>
          <w:p w14:paraId="529FC91A" w14:textId="386AE9CC" w:rsidR="00F10865" w:rsidRPr="00940907" w:rsidRDefault="00F10865" w:rsidP="00F10865">
            <w:pPr>
              <w:spacing w:before="120" w:line="360" w:lineRule="auto"/>
            </w:pPr>
            <w:r>
              <w:t>Thêm sản phẩm.</w:t>
            </w:r>
          </w:p>
        </w:tc>
      </w:tr>
      <w:tr w:rsidR="00F10865" w:rsidRPr="00940907" w14:paraId="4E1877CA" w14:textId="77777777" w:rsidTr="00575A0C">
        <w:trPr>
          <w:trHeight w:val="805"/>
        </w:trPr>
        <w:tc>
          <w:tcPr>
            <w:tcW w:w="2520" w:type="dxa"/>
            <w:shd w:val="clear" w:color="auto" w:fill="auto"/>
          </w:tcPr>
          <w:p w14:paraId="396CA12F" w14:textId="77777777" w:rsidR="00F10865" w:rsidRPr="00940907" w:rsidRDefault="00F10865" w:rsidP="00F10865">
            <w:pPr>
              <w:spacing w:before="120" w:line="360" w:lineRule="auto"/>
              <w:rPr>
                <w:b/>
              </w:rPr>
            </w:pPr>
            <w:r w:rsidRPr="00940907">
              <w:rPr>
                <w:b/>
              </w:rPr>
              <w:t>Điều kiện tiên quyết</w:t>
            </w:r>
          </w:p>
        </w:tc>
        <w:tc>
          <w:tcPr>
            <w:tcW w:w="8370" w:type="dxa"/>
            <w:gridSpan w:val="2"/>
            <w:shd w:val="clear" w:color="auto" w:fill="auto"/>
            <w:vAlign w:val="center"/>
          </w:tcPr>
          <w:p w14:paraId="1770667D" w14:textId="7C30F30F" w:rsidR="00F10865" w:rsidRPr="00940907" w:rsidRDefault="00F10865" w:rsidP="00F10865">
            <w:pPr>
              <w:spacing w:before="120" w:line="360" w:lineRule="auto"/>
            </w:pPr>
            <w:r>
              <w:rPr>
                <w:szCs w:val="26"/>
              </w:rPr>
              <w:t>Truy cập vào ứng dụng.</w:t>
            </w:r>
            <w:r>
              <w:rPr>
                <w:szCs w:val="26"/>
              </w:rPr>
              <w:br/>
              <w:t>Phải có tài khoản.</w:t>
            </w:r>
          </w:p>
        </w:tc>
      </w:tr>
      <w:tr w:rsidR="00F10865" w:rsidRPr="00940907" w14:paraId="310CB63F" w14:textId="77777777" w:rsidTr="00575A0C">
        <w:trPr>
          <w:trHeight w:val="327"/>
        </w:trPr>
        <w:tc>
          <w:tcPr>
            <w:tcW w:w="2520" w:type="dxa"/>
            <w:shd w:val="clear" w:color="auto" w:fill="auto"/>
          </w:tcPr>
          <w:p w14:paraId="1BB86AEF" w14:textId="77777777" w:rsidR="00F10865" w:rsidRPr="00940907" w:rsidRDefault="00F10865" w:rsidP="00F10865">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0CEB118B" w14:textId="254A0D24" w:rsidR="00F10865" w:rsidRPr="00940907" w:rsidRDefault="00F10865" w:rsidP="00F10865">
            <w:pPr>
              <w:spacing w:before="120" w:line="360" w:lineRule="auto"/>
            </w:pPr>
            <w:r>
              <w:rPr>
                <w:szCs w:val="26"/>
              </w:rPr>
              <w:t>Thêm sản phẩm thành công</w:t>
            </w:r>
          </w:p>
        </w:tc>
      </w:tr>
      <w:tr w:rsidR="00F10865" w:rsidRPr="00940907" w14:paraId="2CD28A55" w14:textId="77777777" w:rsidTr="00575A0C">
        <w:trPr>
          <w:trHeight w:val="480"/>
        </w:trPr>
        <w:tc>
          <w:tcPr>
            <w:tcW w:w="2520" w:type="dxa"/>
            <w:shd w:val="clear" w:color="auto" w:fill="auto"/>
            <w:vAlign w:val="center"/>
          </w:tcPr>
          <w:p w14:paraId="4FB863EE" w14:textId="77777777" w:rsidR="00F10865" w:rsidRPr="00940907" w:rsidRDefault="00F10865" w:rsidP="00F10865">
            <w:pPr>
              <w:spacing w:before="120" w:line="360" w:lineRule="auto"/>
              <w:rPr>
                <w:b/>
              </w:rPr>
            </w:pPr>
            <w:r w:rsidRPr="00940907">
              <w:rPr>
                <w:b/>
              </w:rPr>
              <w:t>Luồng sự kiện</w:t>
            </w:r>
          </w:p>
        </w:tc>
        <w:tc>
          <w:tcPr>
            <w:tcW w:w="4104" w:type="dxa"/>
            <w:shd w:val="clear" w:color="auto" w:fill="auto"/>
          </w:tcPr>
          <w:p w14:paraId="6FDE8184" w14:textId="4A5D5414" w:rsidR="00F10865" w:rsidRPr="00940907" w:rsidRDefault="00F10865" w:rsidP="00F10865">
            <w:pPr>
              <w:spacing w:before="120" w:line="360" w:lineRule="auto"/>
            </w:pPr>
            <w:r>
              <w:rPr>
                <w:b/>
                <w:color w:val="000000"/>
                <w:szCs w:val="26"/>
              </w:rPr>
              <w:t xml:space="preserve">              </w:t>
            </w:r>
            <w:r>
              <w:rPr>
                <w:b/>
                <w:szCs w:val="26"/>
              </w:rPr>
              <w:t>Actor</w:t>
            </w:r>
          </w:p>
        </w:tc>
        <w:tc>
          <w:tcPr>
            <w:tcW w:w="4266" w:type="dxa"/>
            <w:shd w:val="clear" w:color="auto" w:fill="auto"/>
          </w:tcPr>
          <w:p w14:paraId="461B9FE9" w14:textId="68937FE0" w:rsidR="00F10865" w:rsidRPr="00940907" w:rsidRDefault="00F10865" w:rsidP="00F10865">
            <w:pPr>
              <w:spacing w:before="120" w:line="360" w:lineRule="auto"/>
            </w:pPr>
            <w:r>
              <w:rPr>
                <w:b/>
                <w:color w:val="000000"/>
                <w:szCs w:val="26"/>
              </w:rPr>
              <w:t xml:space="preserve">              </w:t>
            </w:r>
            <w:r>
              <w:rPr>
                <w:b/>
                <w:szCs w:val="26"/>
              </w:rPr>
              <w:t>Actor</w:t>
            </w:r>
          </w:p>
        </w:tc>
      </w:tr>
      <w:tr w:rsidR="00F10865" w:rsidRPr="00940907" w14:paraId="3617C6F4" w14:textId="77777777" w:rsidTr="00575A0C">
        <w:trPr>
          <w:trHeight w:val="480"/>
        </w:trPr>
        <w:tc>
          <w:tcPr>
            <w:tcW w:w="2520" w:type="dxa"/>
            <w:shd w:val="clear" w:color="auto" w:fill="auto"/>
            <w:vAlign w:val="center"/>
          </w:tcPr>
          <w:p w14:paraId="2411ACCE" w14:textId="77777777" w:rsidR="00F10865" w:rsidRPr="00940907" w:rsidRDefault="00F10865" w:rsidP="00F10865">
            <w:pPr>
              <w:spacing w:before="120" w:line="360" w:lineRule="auto"/>
            </w:pPr>
          </w:p>
        </w:tc>
        <w:tc>
          <w:tcPr>
            <w:tcW w:w="4104" w:type="dxa"/>
            <w:shd w:val="clear" w:color="auto" w:fill="auto"/>
          </w:tcPr>
          <w:p w14:paraId="551F3114" w14:textId="4219D20C" w:rsidR="00F10865" w:rsidRPr="00940907" w:rsidRDefault="00F10865" w:rsidP="00F10865">
            <w:pPr>
              <w:spacing w:before="120" w:line="360" w:lineRule="auto"/>
            </w:pPr>
            <w:r>
              <w:rPr>
                <w:szCs w:val="26"/>
              </w:rPr>
              <w:t>1. Nhân viên kho chọn mục “Sản phẩm”.</w:t>
            </w:r>
          </w:p>
        </w:tc>
        <w:tc>
          <w:tcPr>
            <w:tcW w:w="4266" w:type="dxa"/>
            <w:shd w:val="clear" w:color="auto" w:fill="auto"/>
          </w:tcPr>
          <w:p w14:paraId="28AAA8BB" w14:textId="22A48BCA" w:rsidR="00F10865" w:rsidRPr="00BB0817" w:rsidRDefault="00F10865" w:rsidP="00F10865">
            <w:pPr>
              <w:pStyle w:val="ct"/>
              <w:spacing w:after="120"/>
            </w:pPr>
            <w:r>
              <w:t>1. Nhân viên kho chọn mục “Sản phẩm”.</w:t>
            </w:r>
          </w:p>
        </w:tc>
      </w:tr>
      <w:tr w:rsidR="00F10865" w:rsidRPr="00940907" w14:paraId="7CA8B5B9" w14:textId="77777777" w:rsidTr="00575A0C">
        <w:trPr>
          <w:trHeight w:val="811"/>
        </w:trPr>
        <w:tc>
          <w:tcPr>
            <w:tcW w:w="2520" w:type="dxa"/>
            <w:shd w:val="clear" w:color="auto" w:fill="auto"/>
            <w:vAlign w:val="center"/>
          </w:tcPr>
          <w:p w14:paraId="4938613F" w14:textId="77777777" w:rsidR="00F10865" w:rsidRPr="00940907" w:rsidRDefault="00F10865" w:rsidP="00F10865">
            <w:pPr>
              <w:spacing w:before="120" w:line="360" w:lineRule="auto"/>
            </w:pPr>
          </w:p>
        </w:tc>
        <w:tc>
          <w:tcPr>
            <w:tcW w:w="4104" w:type="dxa"/>
            <w:shd w:val="clear" w:color="auto" w:fill="auto"/>
          </w:tcPr>
          <w:p w14:paraId="12F7893A" w14:textId="4071A52A" w:rsidR="00F10865" w:rsidRPr="00940907" w:rsidRDefault="00F10865" w:rsidP="00F10865">
            <w:pPr>
              <w:pStyle w:val="ct"/>
              <w:spacing w:after="120"/>
            </w:pPr>
            <w:r>
              <w:t>2. Nhân viên kho chọn mục “Thêm sản phẩm”</w:t>
            </w:r>
          </w:p>
        </w:tc>
        <w:tc>
          <w:tcPr>
            <w:tcW w:w="4266" w:type="dxa"/>
            <w:shd w:val="clear" w:color="auto" w:fill="auto"/>
          </w:tcPr>
          <w:p w14:paraId="3D5839A8" w14:textId="3C7EBE5E" w:rsidR="00F10865" w:rsidRPr="00940907" w:rsidRDefault="00F10865" w:rsidP="00F10865">
            <w:pPr>
              <w:spacing w:before="120" w:line="360" w:lineRule="auto"/>
            </w:pPr>
          </w:p>
        </w:tc>
      </w:tr>
      <w:tr w:rsidR="00F10865" w:rsidRPr="00940907" w14:paraId="7D8A4C71" w14:textId="77777777" w:rsidTr="00575A0C">
        <w:trPr>
          <w:trHeight w:val="1114"/>
        </w:trPr>
        <w:tc>
          <w:tcPr>
            <w:tcW w:w="2520" w:type="dxa"/>
            <w:shd w:val="clear" w:color="auto" w:fill="auto"/>
            <w:vAlign w:val="center"/>
          </w:tcPr>
          <w:p w14:paraId="6F507649" w14:textId="77777777" w:rsidR="00F10865" w:rsidRPr="00940907" w:rsidRDefault="00F10865" w:rsidP="00F10865">
            <w:pPr>
              <w:spacing w:before="120" w:line="360" w:lineRule="auto"/>
            </w:pPr>
          </w:p>
        </w:tc>
        <w:tc>
          <w:tcPr>
            <w:tcW w:w="4104" w:type="dxa"/>
            <w:shd w:val="clear" w:color="auto" w:fill="auto"/>
          </w:tcPr>
          <w:p w14:paraId="7CD6C6ED" w14:textId="645205F5" w:rsidR="00F10865" w:rsidRPr="00940907" w:rsidRDefault="00F10865" w:rsidP="00F10865">
            <w:pPr>
              <w:spacing w:before="120" w:line="360" w:lineRule="auto"/>
            </w:pPr>
            <w:r>
              <w:rPr>
                <w:szCs w:val="26"/>
              </w:rPr>
              <w:t>3. Nhân viên kho nhập thông tin sản phẩm</w:t>
            </w:r>
          </w:p>
        </w:tc>
        <w:tc>
          <w:tcPr>
            <w:tcW w:w="4266" w:type="dxa"/>
            <w:shd w:val="clear" w:color="auto" w:fill="auto"/>
          </w:tcPr>
          <w:p w14:paraId="569A6E67" w14:textId="3E32AC74" w:rsidR="00F10865" w:rsidRPr="00437792" w:rsidRDefault="00F10865" w:rsidP="00F10865">
            <w:pPr>
              <w:spacing w:before="120" w:line="360" w:lineRule="auto"/>
            </w:pPr>
          </w:p>
        </w:tc>
      </w:tr>
      <w:tr w:rsidR="00F10865" w:rsidRPr="00940907" w14:paraId="046AA658" w14:textId="77777777" w:rsidTr="00575A0C">
        <w:trPr>
          <w:trHeight w:val="1114"/>
        </w:trPr>
        <w:tc>
          <w:tcPr>
            <w:tcW w:w="2520" w:type="dxa"/>
            <w:shd w:val="clear" w:color="auto" w:fill="auto"/>
            <w:vAlign w:val="center"/>
          </w:tcPr>
          <w:p w14:paraId="04130A5F" w14:textId="77777777" w:rsidR="00F10865" w:rsidRPr="00940907" w:rsidRDefault="00F10865" w:rsidP="00F10865">
            <w:pPr>
              <w:spacing w:before="120" w:line="360" w:lineRule="auto"/>
            </w:pPr>
          </w:p>
        </w:tc>
        <w:tc>
          <w:tcPr>
            <w:tcW w:w="4104" w:type="dxa"/>
            <w:shd w:val="clear" w:color="auto" w:fill="auto"/>
          </w:tcPr>
          <w:p w14:paraId="6981A1DF" w14:textId="02CE7EB7" w:rsidR="00F10865" w:rsidRDefault="00F10865" w:rsidP="00F10865">
            <w:pPr>
              <w:spacing w:before="120" w:line="360" w:lineRule="auto"/>
              <w:rPr>
                <w:szCs w:val="26"/>
              </w:rPr>
            </w:pPr>
            <w:r>
              <w:rPr>
                <w:szCs w:val="26"/>
              </w:rPr>
              <w:t>4. Nhân viên kho ấn kho nhấn nút “Xác nhận”</w:t>
            </w:r>
          </w:p>
        </w:tc>
        <w:tc>
          <w:tcPr>
            <w:tcW w:w="4266" w:type="dxa"/>
            <w:shd w:val="clear" w:color="auto" w:fill="auto"/>
          </w:tcPr>
          <w:p w14:paraId="2D2BCD2B" w14:textId="46DFF05F" w:rsidR="00F10865" w:rsidRDefault="00F10865" w:rsidP="00F10865">
            <w:pPr>
              <w:spacing w:before="120" w:line="360" w:lineRule="auto"/>
              <w:rPr>
                <w:szCs w:val="26"/>
              </w:rPr>
            </w:pPr>
            <w:r>
              <w:rPr>
                <w:szCs w:val="26"/>
              </w:rPr>
              <w:t>4.1 Thông tin sản phẩm mới được nhập vào hệ thống</w:t>
            </w:r>
          </w:p>
        </w:tc>
      </w:tr>
      <w:tr w:rsidR="00F10865" w:rsidRPr="00940907" w14:paraId="4B2EEB51" w14:textId="77777777" w:rsidTr="00575A0C">
        <w:trPr>
          <w:trHeight w:val="248"/>
        </w:trPr>
        <w:tc>
          <w:tcPr>
            <w:tcW w:w="2520" w:type="dxa"/>
            <w:shd w:val="clear" w:color="auto" w:fill="auto"/>
          </w:tcPr>
          <w:p w14:paraId="3DA381E3" w14:textId="77777777" w:rsidR="00F10865" w:rsidRPr="00940907" w:rsidRDefault="00F10865" w:rsidP="00F10865">
            <w:pPr>
              <w:spacing w:before="120" w:line="360" w:lineRule="auto"/>
              <w:rPr>
                <w:b/>
              </w:rPr>
            </w:pPr>
            <w:r w:rsidRPr="00940907">
              <w:rPr>
                <w:b/>
              </w:rPr>
              <w:t>Ngoại lệ</w:t>
            </w:r>
          </w:p>
        </w:tc>
        <w:tc>
          <w:tcPr>
            <w:tcW w:w="8370" w:type="dxa"/>
            <w:gridSpan w:val="2"/>
            <w:shd w:val="clear" w:color="auto" w:fill="auto"/>
            <w:vAlign w:val="center"/>
          </w:tcPr>
          <w:p w14:paraId="44BABE9A" w14:textId="036C910C" w:rsidR="00F10865" w:rsidRPr="00940907" w:rsidRDefault="00F10865" w:rsidP="00F10865">
            <w:pPr>
              <w:spacing w:before="120" w:line="360" w:lineRule="auto"/>
            </w:pPr>
            <w:r>
              <w:rPr>
                <w:szCs w:val="26"/>
              </w:rPr>
              <w:t xml:space="preserve">Không. </w:t>
            </w:r>
          </w:p>
        </w:tc>
      </w:tr>
    </w:tbl>
    <w:p w14:paraId="69B296B0" w14:textId="5CBD2BF9" w:rsidR="00F10865" w:rsidRDefault="00F10865" w:rsidP="00F10865">
      <w:pPr>
        <w:pStyle w:val="Bngbiu-nidung"/>
        <w:spacing w:after="0"/>
      </w:pPr>
      <w:bookmarkStart w:id="37" w:name="_Toc92746644"/>
      <w:r>
        <w:t>Bảng 10. Use case thêm sản phẩm</w:t>
      </w:r>
      <w:bookmarkEnd w:id="37"/>
    </w:p>
    <w:p w14:paraId="604CC8A8" w14:textId="5397831C" w:rsidR="002E7629" w:rsidRDefault="002E7629" w:rsidP="00F10865">
      <w:pPr>
        <w:pStyle w:val="Bngbiu-nidung"/>
        <w:spacing w:after="0"/>
      </w:pPr>
    </w:p>
    <w:p w14:paraId="768DBA89" w14:textId="166BE156" w:rsidR="002E7629" w:rsidRDefault="002E7629" w:rsidP="00F10865">
      <w:pPr>
        <w:pStyle w:val="Bngbiu-nidung"/>
        <w:spacing w:after="0"/>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2E7629" w:rsidRPr="00940907" w14:paraId="2825FD7A" w14:textId="77777777" w:rsidTr="00575A0C">
        <w:trPr>
          <w:trHeight w:val="480"/>
        </w:trPr>
        <w:tc>
          <w:tcPr>
            <w:tcW w:w="2520" w:type="dxa"/>
            <w:shd w:val="clear" w:color="auto" w:fill="auto"/>
          </w:tcPr>
          <w:p w14:paraId="3FB79025" w14:textId="77777777" w:rsidR="002E7629" w:rsidRPr="00940907" w:rsidRDefault="002E7629" w:rsidP="00575A0C">
            <w:pPr>
              <w:spacing w:before="120" w:line="360" w:lineRule="auto"/>
              <w:rPr>
                <w:b/>
              </w:rPr>
            </w:pPr>
            <w:r w:rsidRPr="00940907">
              <w:rPr>
                <w:b/>
              </w:rPr>
              <w:lastRenderedPageBreak/>
              <w:t>Mã use case</w:t>
            </w:r>
          </w:p>
        </w:tc>
        <w:tc>
          <w:tcPr>
            <w:tcW w:w="8370" w:type="dxa"/>
            <w:gridSpan w:val="2"/>
            <w:shd w:val="clear" w:color="auto" w:fill="auto"/>
          </w:tcPr>
          <w:p w14:paraId="0021B4E9" w14:textId="7A3739F8" w:rsidR="002E7629" w:rsidRPr="00940907" w:rsidRDefault="004A3943" w:rsidP="00575A0C">
            <w:pPr>
              <w:spacing w:before="120" w:line="360" w:lineRule="auto"/>
            </w:pPr>
            <w:r>
              <w:t>11</w:t>
            </w:r>
            <w:r w:rsidR="002E7629" w:rsidRPr="00940907">
              <w:t>.</w:t>
            </w:r>
          </w:p>
        </w:tc>
      </w:tr>
      <w:tr w:rsidR="001F2F01" w:rsidRPr="00940907" w14:paraId="39CCF8CE" w14:textId="77777777" w:rsidTr="00575A0C">
        <w:trPr>
          <w:trHeight w:val="480"/>
        </w:trPr>
        <w:tc>
          <w:tcPr>
            <w:tcW w:w="2520" w:type="dxa"/>
            <w:shd w:val="clear" w:color="auto" w:fill="auto"/>
          </w:tcPr>
          <w:p w14:paraId="5479F8F4" w14:textId="77777777" w:rsidR="001F2F01" w:rsidRPr="00940907" w:rsidRDefault="001F2F01" w:rsidP="001F2F01">
            <w:pPr>
              <w:spacing w:before="120" w:line="360" w:lineRule="auto"/>
              <w:rPr>
                <w:b/>
              </w:rPr>
            </w:pPr>
            <w:r w:rsidRPr="00940907">
              <w:rPr>
                <w:b/>
              </w:rPr>
              <w:t>Use Case</w:t>
            </w:r>
          </w:p>
        </w:tc>
        <w:tc>
          <w:tcPr>
            <w:tcW w:w="8370" w:type="dxa"/>
            <w:gridSpan w:val="2"/>
            <w:shd w:val="clear" w:color="auto" w:fill="auto"/>
            <w:vAlign w:val="center"/>
          </w:tcPr>
          <w:p w14:paraId="66508360" w14:textId="0B99E94B" w:rsidR="001F2F01" w:rsidRPr="00940907" w:rsidRDefault="001F2F01" w:rsidP="001F2F01">
            <w:pPr>
              <w:spacing w:before="120" w:line="360" w:lineRule="auto"/>
            </w:pPr>
            <w:r>
              <w:t>Sửa sản phẩm.</w:t>
            </w:r>
          </w:p>
        </w:tc>
      </w:tr>
      <w:tr w:rsidR="001F2F01" w:rsidRPr="00940907" w14:paraId="70F86A8B" w14:textId="77777777" w:rsidTr="00575A0C">
        <w:trPr>
          <w:trHeight w:val="467"/>
        </w:trPr>
        <w:tc>
          <w:tcPr>
            <w:tcW w:w="2520" w:type="dxa"/>
            <w:shd w:val="clear" w:color="auto" w:fill="auto"/>
          </w:tcPr>
          <w:p w14:paraId="0771C524" w14:textId="77777777" w:rsidR="001F2F01" w:rsidRPr="00940907" w:rsidRDefault="001F2F01" w:rsidP="001F2F01">
            <w:pPr>
              <w:spacing w:before="120" w:line="360" w:lineRule="auto"/>
              <w:rPr>
                <w:b/>
              </w:rPr>
            </w:pPr>
            <w:r w:rsidRPr="00940907">
              <w:rPr>
                <w:b/>
              </w:rPr>
              <w:t>Ngữ cảnh</w:t>
            </w:r>
          </w:p>
        </w:tc>
        <w:tc>
          <w:tcPr>
            <w:tcW w:w="8370" w:type="dxa"/>
            <w:gridSpan w:val="2"/>
            <w:shd w:val="clear" w:color="auto" w:fill="auto"/>
            <w:vAlign w:val="center"/>
          </w:tcPr>
          <w:p w14:paraId="32A4A270" w14:textId="15436147" w:rsidR="001F2F01" w:rsidRPr="00940907" w:rsidRDefault="001F2F01" w:rsidP="001F2F01">
            <w:pPr>
              <w:spacing w:before="120" w:line="360" w:lineRule="auto"/>
            </w:pPr>
            <w:r>
              <w:rPr>
                <w:szCs w:val="26"/>
              </w:rPr>
              <w:t>Khi nhân viên kho muốn sửa thông tin một loại sản phẩm trên hệ thống.</w:t>
            </w:r>
          </w:p>
        </w:tc>
      </w:tr>
      <w:tr w:rsidR="001F2F01" w:rsidRPr="00940907" w14:paraId="0C10B151" w14:textId="77777777" w:rsidTr="00575A0C">
        <w:trPr>
          <w:trHeight w:val="480"/>
        </w:trPr>
        <w:tc>
          <w:tcPr>
            <w:tcW w:w="2520" w:type="dxa"/>
            <w:shd w:val="clear" w:color="auto" w:fill="auto"/>
          </w:tcPr>
          <w:p w14:paraId="051C37C2" w14:textId="77777777" w:rsidR="001F2F01" w:rsidRPr="00940907" w:rsidRDefault="001F2F01" w:rsidP="001F2F01">
            <w:pPr>
              <w:spacing w:before="120" w:line="360" w:lineRule="auto"/>
              <w:rPr>
                <w:b/>
              </w:rPr>
            </w:pPr>
            <w:r w:rsidRPr="00940907">
              <w:rPr>
                <w:b/>
              </w:rPr>
              <w:t>Mô tả</w:t>
            </w:r>
          </w:p>
        </w:tc>
        <w:tc>
          <w:tcPr>
            <w:tcW w:w="8370" w:type="dxa"/>
            <w:gridSpan w:val="2"/>
            <w:shd w:val="clear" w:color="auto" w:fill="auto"/>
            <w:vAlign w:val="center"/>
          </w:tcPr>
          <w:p w14:paraId="2693B843" w14:textId="3A0860D7" w:rsidR="001F2F01" w:rsidRPr="00940907" w:rsidRDefault="001F2F01" w:rsidP="001F2F01">
            <w:pPr>
              <w:spacing w:before="120" w:line="360" w:lineRule="auto"/>
            </w:pPr>
            <w:r>
              <w:rPr>
                <w:szCs w:val="26"/>
              </w:rPr>
              <w:t>Nhân viên kho sửa thông tin sản phẩm trên hệ thống.</w:t>
            </w:r>
          </w:p>
        </w:tc>
      </w:tr>
      <w:tr w:rsidR="001F2F01" w:rsidRPr="00940907" w14:paraId="09356B1A" w14:textId="77777777" w:rsidTr="00575A0C">
        <w:trPr>
          <w:trHeight w:val="480"/>
        </w:trPr>
        <w:tc>
          <w:tcPr>
            <w:tcW w:w="2520" w:type="dxa"/>
            <w:shd w:val="clear" w:color="auto" w:fill="auto"/>
          </w:tcPr>
          <w:p w14:paraId="776F3522" w14:textId="77777777" w:rsidR="001F2F01" w:rsidRPr="00940907" w:rsidRDefault="001F2F01" w:rsidP="001F2F01">
            <w:pPr>
              <w:spacing w:before="120" w:line="360" w:lineRule="auto"/>
              <w:rPr>
                <w:b/>
              </w:rPr>
            </w:pPr>
            <w:r w:rsidRPr="00940907">
              <w:rPr>
                <w:b/>
              </w:rPr>
              <w:t>Tác nhân</w:t>
            </w:r>
          </w:p>
        </w:tc>
        <w:tc>
          <w:tcPr>
            <w:tcW w:w="8370" w:type="dxa"/>
            <w:gridSpan w:val="2"/>
            <w:shd w:val="clear" w:color="auto" w:fill="auto"/>
            <w:vAlign w:val="center"/>
          </w:tcPr>
          <w:p w14:paraId="005648D9" w14:textId="0B24DB9B" w:rsidR="001F2F01" w:rsidRPr="00940907" w:rsidRDefault="001F2F01" w:rsidP="001F2F01">
            <w:pPr>
              <w:spacing w:before="120" w:line="360" w:lineRule="auto"/>
            </w:pPr>
            <w:r>
              <w:t>Nhân viên kho.</w:t>
            </w:r>
          </w:p>
        </w:tc>
      </w:tr>
      <w:tr w:rsidR="001F2F01" w:rsidRPr="00940907" w14:paraId="29A77D80" w14:textId="77777777" w:rsidTr="00575A0C">
        <w:trPr>
          <w:trHeight w:val="318"/>
        </w:trPr>
        <w:tc>
          <w:tcPr>
            <w:tcW w:w="2520" w:type="dxa"/>
            <w:shd w:val="clear" w:color="auto" w:fill="auto"/>
          </w:tcPr>
          <w:p w14:paraId="615A75BF" w14:textId="77777777" w:rsidR="001F2F01" w:rsidRPr="00940907" w:rsidRDefault="001F2F01" w:rsidP="001F2F01">
            <w:pPr>
              <w:spacing w:before="120" w:line="360" w:lineRule="auto"/>
              <w:rPr>
                <w:b/>
              </w:rPr>
            </w:pPr>
            <w:r w:rsidRPr="00940907">
              <w:rPr>
                <w:b/>
              </w:rPr>
              <w:t>Sự kiện kích hoạt</w:t>
            </w:r>
          </w:p>
        </w:tc>
        <w:tc>
          <w:tcPr>
            <w:tcW w:w="8370" w:type="dxa"/>
            <w:gridSpan w:val="2"/>
            <w:shd w:val="clear" w:color="auto" w:fill="auto"/>
          </w:tcPr>
          <w:p w14:paraId="66641C88" w14:textId="2818F047" w:rsidR="001F2F01" w:rsidRPr="00940907" w:rsidRDefault="001F2F01" w:rsidP="001F2F01">
            <w:pPr>
              <w:spacing w:before="120" w:line="360" w:lineRule="auto"/>
            </w:pPr>
            <w:r>
              <w:t>Sửa sản phẩm.</w:t>
            </w:r>
          </w:p>
        </w:tc>
      </w:tr>
      <w:tr w:rsidR="001F2F01" w:rsidRPr="00940907" w14:paraId="4F91840D" w14:textId="77777777" w:rsidTr="00575A0C">
        <w:trPr>
          <w:trHeight w:val="805"/>
        </w:trPr>
        <w:tc>
          <w:tcPr>
            <w:tcW w:w="2520" w:type="dxa"/>
            <w:shd w:val="clear" w:color="auto" w:fill="auto"/>
          </w:tcPr>
          <w:p w14:paraId="19866727" w14:textId="77777777" w:rsidR="001F2F01" w:rsidRPr="00940907" w:rsidRDefault="001F2F01" w:rsidP="001F2F01">
            <w:pPr>
              <w:spacing w:before="120" w:line="360" w:lineRule="auto"/>
              <w:rPr>
                <w:b/>
              </w:rPr>
            </w:pPr>
            <w:r w:rsidRPr="00940907">
              <w:rPr>
                <w:b/>
              </w:rPr>
              <w:t>Điều kiện tiên quyết</w:t>
            </w:r>
          </w:p>
        </w:tc>
        <w:tc>
          <w:tcPr>
            <w:tcW w:w="8370" w:type="dxa"/>
            <w:gridSpan w:val="2"/>
            <w:shd w:val="clear" w:color="auto" w:fill="auto"/>
            <w:vAlign w:val="center"/>
          </w:tcPr>
          <w:p w14:paraId="542FF9DD" w14:textId="6222C6FD" w:rsidR="001F2F01" w:rsidRPr="00940907" w:rsidRDefault="001F2F01" w:rsidP="001F2F01">
            <w:pPr>
              <w:spacing w:before="120" w:line="360" w:lineRule="auto"/>
            </w:pPr>
            <w:r>
              <w:rPr>
                <w:szCs w:val="26"/>
              </w:rPr>
              <w:t>Truy cập vào ứng dụng.</w:t>
            </w:r>
            <w:r>
              <w:rPr>
                <w:szCs w:val="26"/>
              </w:rPr>
              <w:br/>
              <w:t>Phải có tài khoản.</w:t>
            </w:r>
          </w:p>
        </w:tc>
      </w:tr>
      <w:tr w:rsidR="001F2F01" w:rsidRPr="00940907" w14:paraId="63DD3B45" w14:textId="77777777" w:rsidTr="00575A0C">
        <w:trPr>
          <w:trHeight w:val="327"/>
        </w:trPr>
        <w:tc>
          <w:tcPr>
            <w:tcW w:w="2520" w:type="dxa"/>
            <w:shd w:val="clear" w:color="auto" w:fill="auto"/>
          </w:tcPr>
          <w:p w14:paraId="1C83CEBA" w14:textId="77777777" w:rsidR="001F2F01" w:rsidRPr="00940907" w:rsidRDefault="001F2F01" w:rsidP="001F2F01">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079E6D8C" w14:textId="7DBF2E1A" w:rsidR="001F2F01" w:rsidRPr="00940907" w:rsidRDefault="001F2F01" w:rsidP="001F2F01">
            <w:pPr>
              <w:spacing w:before="120" w:line="360" w:lineRule="auto"/>
            </w:pPr>
            <w:r>
              <w:rPr>
                <w:szCs w:val="26"/>
              </w:rPr>
              <w:t>Sửa thông tin sản phẩm thành công</w:t>
            </w:r>
          </w:p>
        </w:tc>
      </w:tr>
      <w:tr w:rsidR="001F2F01" w:rsidRPr="00940907" w14:paraId="2A47B381" w14:textId="77777777" w:rsidTr="00575A0C">
        <w:trPr>
          <w:trHeight w:val="480"/>
        </w:trPr>
        <w:tc>
          <w:tcPr>
            <w:tcW w:w="2520" w:type="dxa"/>
            <w:shd w:val="clear" w:color="auto" w:fill="auto"/>
            <w:vAlign w:val="center"/>
          </w:tcPr>
          <w:p w14:paraId="3937B4BC" w14:textId="77777777" w:rsidR="001F2F01" w:rsidRPr="00940907" w:rsidRDefault="001F2F01" w:rsidP="001F2F01">
            <w:pPr>
              <w:spacing w:before="120" w:line="360" w:lineRule="auto"/>
              <w:rPr>
                <w:b/>
              </w:rPr>
            </w:pPr>
            <w:r w:rsidRPr="00940907">
              <w:rPr>
                <w:b/>
              </w:rPr>
              <w:t>Luồng sự kiện</w:t>
            </w:r>
          </w:p>
        </w:tc>
        <w:tc>
          <w:tcPr>
            <w:tcW w:w="4104" w:type="dxa"/>
            <w:shd w:val="clear" w:color="auto" w:fill="auto"/>
          </w:tcPr>
          <w:p w14:paraId="291D7501" w14:textId="23A00955" w:rsidR="001F2F01" w:rsidRPr="00940907" w:rsidRDefault="001F2F01" w:rsidP="001F2F01">
            <w:pPr>
              <w:spacing w:before="120" w:line="360" w:lineRule="auto"/>
            </w:pPr>
            <w:r>
              <w:rPr>
                <w:b/>
                <w:color w:val="000000"/>
                <w:szCs w:val="26"/>
              </w:rPr>
              <w:t xml:space="preserve">              </w:t>
            </w:r>
            <w:r>
              <w:rPr>
                <w:b/>
                <w:szCs w:val="26"/>
              </w:rPr>
              <w:t>Actor</w:t>
            </w:r>
          </w:p>
        </w:tc>
        <w:tc>
          <w:tcPr>
            <w:tcW w:w="4266" w:type="dxa"/>
            <w:shd w:val="clear" w:color="auto" w:fill="auto"/>
          </w:tcPr>
          <w:p w14:paraId="6A1E5FA2" w14:textId="748BD88B" w:rsidR="001F2F01" w:rsidRPr="00940907" w:rsidRDefault="001F2F01" w:rsidP="001F2F01">
            <w:pPr>
              <w:spacing w:before="120" w:line="360" w:lineRule="auto"/>
            </w:pPr>
            <w:r>
              <w:rPr>
                <w:b/>
                <w:color w:val="000000"/>
                <w:szCs w:val="26"/>
              </w:rPr>
              <w:t xml:space="preserve">              </w:t>
            </w:r>
            <w:r>
              <w:rPr>
                <w:b/>
                <w:szCs w:val="26"/>
              </w:rPr>
              <w:t>Actor</w:t>
            </w:r>
          </w:p>
        </w:tc>
      </w:tr>
      <w:tr w:rsidR="001F2F01" w:rsidRPr="00940907" w14:paraId="54DEAC0F" w14:textId="77777777" w:rsidTr="00575A0C">
        <w:trPr>
          <w:trHeight w:val="480"/>
        </w:trPr>
        <w:tc>
          <w:tcPr>
            <w:tcW w:w="2520" w:type="dxa"/>
            <w:shd w:val="clear" w:color="auto" w:fill="auto"/>
            <w:vAlign w:val="center"/>
          </w:tcPr>
          <w:p w14:paraId="1BBE13B0" w14:textId="77777777" w:rsidR="001F2F01" w:rsidRPr="00940907" w:rsidRDefault="001F2F01" w:rsidP="001F2F01">
            <w:pPr>
              <w:spacing w:before="120" w:line="360" w:lineRule="auto"/>
            </w:pPr>
          </w:p>
        </w:tc>
        <w:tc>
          <w:tcPr>
            <w:tcW w:w="4104" w:type="dxa"/>
            <w:shd w:val="clear" w:color="auto" w:fill="auto"/>
          </w:tcPr>
          <w:p w14:paraId="660606C6" w14:textId="108652C2" w:rsidR="001F2F01" w:rsidRPr="00940907" w:rsidRDefault="001F2F01" w:rsidP="001F2F01">
            <w:pPr>
              <w:spacing w:before="120" w:line="360" w:lineRule="auto"/>
            </w:pPr>
            <w:r>
              <w:rPr>
                <w:szCs w:val="26"/>
              </w:rPr>
              <w:t>1. Nhân viên kho chọn mục “Sản phẩm”.</w:t>
            </w:r>
          </w:p>
        </w:tc>
        <w:tc>
          <w:tcPr>
            <w:tcW w:w="4266" w:type="dxa"/>
            <w:shd w:val="clear" w:color="auto" w:fill="auto"/>
          </w:tcPr>
          <w:p w14:paraId="103ED0D8" w14:textId="652E1530" w:rsidR="001F2F01" w:rsidRPr="00BB0817" w:rsidRDefault="001F2F01" w:rsidP="001F2F01">
            <w:pPr>
              <w:pStyle w:val="ct"/>
              <w:spacing w:after="120"/>
            </w:pPr>
            <w:r>
              <w:t>1. Nhân viên kho chọn mục “Sản phẩm”.</w:t>
            </w:r>
          </w:p>
        </w:tc>
      </w:tr>
      <w:tr w:rsidR="001F2F01" w:rsidRPr="00940907" w14:paraId="63507615" w14:textId="77777777" w:rsidTr="00575A0C">
        <w:trPr>
          <w:trHeight w:val="811"/>
        </w:trPr>
        <w:tc>
          <w:tcPr>
            <w:tcW w:w="2520" w:type="dxa"/>
            <w:shd w:val="clear" w:color="auto" w:fill="auto"/>
            <w:vAlign w:val="center"/>
          </w:tcPr>
          <w:p w14:paraId="7D7BA120" w14:textId="77777777" w:rsidR="001F2F01" w:rsidRPr="00940907" w:rsidRDefault="001F2F01" w:rsidP="001F2F01">
            <w:pPr>
              <w:spacing w:before="120" w:line="360" w:lineRule="auto"/>
            </w:pPr>
          </w:p>
        </w:tc>
        <w:tc>
          <w:tcPr>
            <w:tcW w:w="4104" w:type="dxa"/>
            <w:shd w:val="clear" w:color="auto" w:fill="auto"/>
          </w:tcPr>
          <w:p w14:paraId="0AE13520" w14:textId="0196130C" w:rsidR="001F2F01" w:rsidRPr="00940907" w:rsidRDefault="001F2F01" w:rsidP="001F2F01">
            <w:pPr>
              <w:pStyle w:val="ct"/>
              <w:spacing w:after="120"/>
            </w:pPr>
            <w:r>
              <w:t>2. Nhân viên kho chọn sản phẩm cần sửa chọn mục “Sửa thông tin”</w:t>
            </w:r>
          </w:p>
        </w:tc>
        <w:tc>
          <w:tcPr>
            <w:tcW w:w="4266" w:type="dxa"/>
            <w:shd w:val="clear" w:color="auto" w:fill="auto"/>
          </w:tcPr>
          <w:p w14:paraId="7CBFC0B2" w14:textId="15A3E09C" w:rsidR="001F2F01" w:rsidRPr="00940907" w:rsidRDefault="001F2F01" w:rsidP="001F2F01">
            <w:pPr>
              <w:spacing w:before="120" w:line="360" w:lineRule="auto"/>
            </w:pPr>
          </w:p>
        </w:tc>
      </w:tr>
      <w:tr w:rsidR="001F2F01" w:rsidRPr="00940907" w14:paraId="216A9CBC" w14:textId="77777777" w:rsidTr="00575A0C">
        <w:trPr>
          <w:trHeight w:val="1114"/>
        </w:trPr>
        <w:tc>
          <w:tcPr>
            <w:tcW w:w="2520" w:type="dxa"/>
            <w:shd w:val="clear" w:color="auto" w:fill="auto"/>
            <w:vAlign w:val="center"/>
          </w:tcPr>
          <w:p w14:paraId="20CEE291" w14:textId="77777777" w:rsidR="001F2F01" w:rsidRPr="00940907" w:rsidRDefault="001F2F01" w:rsidP="001F2F01">
            <w:pPr>
              <w:spacing w:before="120" w:line="360" w:lineRule="auto"/>
            </w:pPr>
          </w:p>
        </w:tc>
        <w:tc>
          <w:tcPr>
            <w:tcW w:w="4104" w:type="dxa"/>
            <w:shd w:val="clear" w:color="auto" w:fill="auto"/>
          </w:tcPr>
          <w:p w14:paraId="3BD68D79" w14:textId="4B66B11A" w:rsidR="001F2F01" w:rsidRPr="00940907" w:rsidRDefault="001F2F01" w:rsidP="001F2F01">
            <w:pPr>
              <w:spacing w:before="120" w:line="360" w:lineRule="auto"/>
            </w:pPr>
            <w:r>
              <w:rPr>
                <w:szCs w:val="26"/>
              </w:rPr>
              <w:t>3. Nhân viên kho nhập thông tin chỉnh sửa</w:t>
            </w:r>
          </w:p>
        </w:tc>
        <w:tc>
          <w:tcPr>
            <w:tcW w:w="4266" w:type="dxa"/>
            <w:shd w:val="clear" w:color="auto" w:fill="auto"/>
          </w:tcPr>
          <w:p w14:paraId="30FE28A9" w14:textId="4AEC799E" w:rsidR="001F2F01" w:rsidRPr="00437792" w:rsidRDefault="001F2F01" w:rsidP="001F2F01">
            <w:pPr>
              <w:spacing w:before="120" w:line="360" w:lineRule="auto"/>
            </w:pPr>
          </w:p>
        </w:tc>
      </w:tr>
      <w:tr w:rsidR="001F2F01" w:rsidRPr="00940907" w14:paraId="456A4F05" w14:textId="77777777" w:rsidTr="00575A0C">
        <w:trPr>
          <w:trHeight w:val="1114"/>
        </w:trPr>
        <w:tc>
          <w:tcPr>
            <w:tcW w:w="2520" w:type="dxa"/>
            <w:shd w:val="clear" w:color="auto" w:fill="auto"/>
            <w:vAlign w:val="center"/>
          </w:tcPr>
          <w:p w14:paraId="120B9AC3" w14:textId="77777777" w:rsidR="001F2F01" w:rsidRPr="00940907" w:rsidRDefault="001F2F01" w:rsidP="001F2F01">
            <w:pPr>
              <w:spacing w:before="120" w:line="360" w:lineRule="auto"/>
            </w:pPr>
          </w:p>
        </w:tc>
        <w:tc>
          <w:tcPr>
            <w:tcW w:w="4104" w:type="dxa"/>
            <w:shd w:val="clear" w:color="auto" w:fill="auto"/>
          </w:tcPr>
          <w:p w14:paraId="623CE2BC" w14:textId="7D96380E" w:rsidR="001F2F01" w:rsidRDefault="001F2F01" w:rsidP="001F2F01">
            <w:pPr>
              <w:spacing w:before="120" w:line="360" w:lineRule="auto"/>
              <w:rPr>
                <w:szCs w:val="26"/>
              </w:rPr>
            </w:pPr>
            <w:r>
              <w:rPr>
                <w:szCs w:val="26"/>
              </w:rPr>
              <w:t>4. Nhân viên kho ấn kho nhấn nút “Xác nhận”</w:t>
            </w:r>
          </w:p>
        </w:tc>
        <w:tc>
          <w:tcPr>
            <w:tcW w:w="4266" w:type="dxa"/>
            <w:shd w:val="clear" w:color="auto" w:fill="auto"/>
          </w:tcPr>
          <w:p w14:paraId="54D33377" w14:textId="59E54DBF" w:rsidR="001F2F01" w:rsidRDefault="001F2F01" w:rsidP="00224D3B">
            <w:pPr>
              <w:spacing w:before="120" w:line="360" w:lineRule="auto"/>
              <w:rPr>
                <w:szCs w:val="26"/>
              </w:rPr>
            </w:pPr>
            <w:r>
              <w:rPr>
                <w:szCs w:val="26"/>
              </w:rPr>
              <w:t xml:space="preserve">4. </w:t>
            </w:r>
            <w:r w:rsidR="00224D3B">
              <w:rPr>
                <w:szCs w:val="26"/>
              </w:rPr>
              <w:t>Cập nhật lại thông tin đã chỉnh sửa.</w:t>
            </w:r>
          </w:p>
        </w:tc>
      </w:tr>
      <w:tr w:rsidR="002E7629" w:rsidRPr="00940907" w14:paraId="5E98AD79" w14:textId="77777777" w:rsidTr="00575A0C">
        <w:trPr>
          <w:trHeight w:val="248"/>
        </w:trPr>
        <w:tc>
          <w:tcPr>
            <w:tcW w:w="2520" w:type="dxa"/>
            <w:shd w:val="clear" w:color="auto" w:fill="auto"/>
          </w:tcPr>
          <w:p w14:paraId="1A665726" w14:textId="77777777" w:rsidR="002E7629" w:rsidRPr="00940907" w:rsidRDefault="002E7629" w:rsidP="00575A0C">
            <w:pPr>
              <w:spacing w:before="120" w:line="360" w:lineRule="auto"/>
              <w:rPr>
                <w:b/>
              </w:rPr>
            </w:pPr>
            <w:r w:rsidRPr="00940907">
              <w:rPr>
                <w:b/>
              </w:rPr>
              <w:t>Ngoại lệ</w:t>
            </w:r>
          </w:p>
        </w:tc>
        <w:tc>
          <w:tcPr>
            <w:tcW w:w="8370" w:type="dxa"/>
            <w:gridSpan w:val="2"/>
            <w:shd w:val="clear" w:color="auto" w:fill="auto"/>
            <w:vAlign w:val="center"/>
          </w:tcPr>
          <w:p w14:paraId="632A0898" w14:textId="77777777" w:rsidR="002E7629" w:rsidRPr="00940907" w:rsidRDefault="002E7629" w:rsidP="00575A0C">
            <w:pPr>
              <w:spacing w:before="120" w:line="360" w:lineRule="auto"/>
            </w:pPr>
            <w:r>
              <w:rPr>
                <w:szCs w:val="26"/>
              </w:rPr>
              <w:t xml:space="preserve">Không. </w:t>
            </w:r>
          </w:p>
        </w:tc>
      </w:tr>
    </w:tbl>
    <w:p w14:paraId="442FDAE5" w14:textId="361A3750" w:rsidR="002E7629" w:rsidRDefault="002E7629" w:rsidP="002E7629">
      <w:pPr>
        <w:pStyle w:val="Bngbiu-nidung"/>
        <w:spacing w:after="0"/>
      </w:pPr>
      <w:bookmarkStart w:id="38" w:name="_Toc92746645"/>
      <w:r>
        <w:t>Bảng 11. Use case sửa sản phẩm</w:t>
      </w:r>
      <w:bookmarkEnd w:id="38"/>
    </w:p>
    <w:p w14:paraId="43B066E6" w14:textId="77777777" w:rsidR="002E7629" w:rsidRDefault="002E7629" w:rsidP="00F10865">
      <w:pPr>
        <w:pStyle w:val="Bngbiu-nidung"/>
        <w:spacing w:after="0"/>
      </w:pPr>
    </w:p>
    <w:p w14:paraId="19665764" w14:textId="77777777" w:rsidR="00F10865" w:rsidRDefault="00F10865"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234FC4" w:rsidRPr="00940907" w14:paraId="4467F25F" w14:textId="77777777" w:rsidTr="00575A0C">
        <w:trPr>
          <w:trHeight w:val="480"/>
        </w:trPr>
        <w:tc>
          <w:tcPr>
            <w:tcW w:w="2520" w:type="dxa"/>
            <w:shd w:val="clear" w:color="auto" w:fill="auto"/>
          </w:tcPr>
          <w:p w14:paraId="7468D483" w14:textId="77777777" w:rsidR="00234FC4" w:rsidRPr="00940907" w:rsidRDefault="00234FC4" w:rsidP="00575A0C">
            <w:pPr>
              <w:spacing w:before="120" w:line="360" w:lineRule="auto"/>
              <w:rPr>
                <w:b/>
              </w:rPr>
            </w:pPr>
            <w:r w:rsidRPr="00940907">
              <w:rPr>
                <w:b/>
              </w:rPr>
              <w:lastRenderedPageBreak/>
              <w:t>Mã use case</w:t>
            </w:r>
          </w:p>
        </w:tc>
        <w:tc>
          <w:tcPr>
            <w:tcW w:w="8370" w:type="dxa"/>
            <w:gridSpan w:val="2"/>
            <w:shd w:val="clear" w:color="auto" w:fill="auto"/>
          </w:tcPr>
          <w:p w14:paraId="74ADA38B" w14:textId="4A2B2AC1" w:rsidR="00234FC4" w:rsidRPr="00940907" w:rsidRDefault="00724F2A" w:rsidP="00575A0C">
            <w:pPr>
              <w:spacing w:before="120" w:line="360" w:lineRule="auto"/>
            </w:pPr>
            <w:r>
              <w:t>12</w:t>
            </w:r>
            <w:r w:rsidR="00234FC4" w:rsidRPr="00940907">
              <w:t>.</w:t>
            </w:r>
          </w:p>
        </w:tc>
      </w:tr>
      <w:tr w:rsidR="00380B34" w:rsidRPr="00940907" w14:paraId="1166D374" w14:textId="77777777" w:rsidTr="00575A0C">
        <w:trPr>
          <w:trHeight w:val="480"/>
        </w:trPr>
        <w:tc>
          <w:tcPr>
            <w:tcW w:w="2520" w:type="dxa"/>
            <w:shd w:val="clear" w:color="auto" w:fill="auto"/>
          </w:tcPr>
          <w:p w14:paraId="62CA0F7C" w14:textId="77777777" w:rsidR="00380B34" w:rsidRPr="00940907" w:rsidRDefault="00380B34" w:rsidP="00380B34">
            <w:pPr>
              <w:spacing w:before="120" w:line="360" w:lineRule="auto"/>
              <w:rPr>
                <w:b/>
              </w:rPr>
            </w:pPr>
            <w:r w:rsidRPr="00940907">
              <w:rPr>
                <w:b/>
              </w:rPr>
              <w:t>Use Case</w:t>
            </w:r>
          </w:p>
        </w:tc>
        <w:tc>
          <w:tcPr>
            <w:tcW w:w="8370" w:type="dxa"/>
            <w:gridSpan w:val="2"/>
            <w:shd w:val="clear" w:color="auto" w:fill="auto"/>
            <w:vAlign w:val="center"/>
          </w:tcPr>
          <w:p w14:paraId="7CC0F43D" w14:textId="09CF8B7A" w:rsidR="00380B34" w:rsidRPr="00940907" w:rsidRDefault="00380B34" w:rsidP="00380B34">
            <w:pPr>
              <w:spacing w:before="120" w:line="360" w:lineRule="auto"/>
            </w:pPr>
            <w:r>
              <w:t>Xóa sản phẩm.</w:t>
            </w:r>
          </w:p>
        </w:tc>
      </w:tr>
      <w:tr w:rsidR="00380B34" w:rsidRPr="00940907" w14:paraId="50C39551" w14:textId="77777777" w:rsidTr="00575A0C">
        <w:trPr>
          <w:trHeight w:val="467"/>
        </w:trPr>
        <w:tc>
          <w:tcPr>
            <w:tcW w:w="2520" w:type="dxa"/>
            <w:shd w:val="clear" w:color="auto" w:fill="auto"/>
          </w:tcPr>
          <w:p w14:paraId="30CAD665" w14:textId="77777777" w:rsidR="00380B34" w:rsidRPr="00940907" w:rsidRDefault="00380B34" w:rsidP="00380B34">
            <w:pPr>
              <w:spacing w:before="120" w:line="360" w:lineRule="auto"/>
              <w:rPr>
                <w:b/>
              </w:rPr>
            </w:pPr>
            <w:r w:rsidRPr="00940907">
              <w:rPr>
                <w:b/>
              </w:rPr>
              <w:t>Ngữ cảnh</w:t>
            </w:r>
          </w:p>
        </w:tc>
        <w:tc>
          <w:tcPr>
            <w:tcW w:w="8370" w:type="dxa"/>
            <w:gridSpan w:val="2"/>
            <w:shd w:val="clear" w:color="auto" w:fill="auto"/>
            <w:vAlign w:val="center"/>
          </w:tcPr>
          <w:p w14:paraId="708F9E94" w14:textId="30EE5988" w:rsidR="00380B34" w:rsidRPr="00940907" w:rsidRDefault="00380B34" w:rsidP="00380B34">
            <w:pPr>
              <w:spacing w:before="120" w:line="360" w:lineRule="auto"/>
            </w:pPr>
            <w:r>
              <w:rPr>
                <w:szCs w:val="26"/>
              </w:rPr>
              <w:t>Khi nhân viên kho muốn xóa một loại sản phẩm khỏi hệ thống.</w:t>
            </w:r>
          </w:p>
        </w:tc>
      </w:tr>
      <w:tr w:rsidR="00380B34" w:rsidRPr="00940907" w14:paraId="74A4ECFB" w14:textId="77777777" w:rsidTr="00575A0C">
        <w:trPr>
          <w:trHeight w:val="480"/>
        </w:trPr>
        <w:tc>
          <w:tcPr>
            <w:tcW w:w="2520" w:type="dxa"/>
            <w:shd w:val="clear" w:color="auto" w:fill="auto"/>
          </w:tcPr>
          <w:p w14:paraId="7A442082" w14:textId="77777777" w:rsidR="00380B34" w:rsidRPr="00940907" w:rsidRDefault="00380B34" w:rsidP="00380B34">
            <w:pPr>
              <w:spacing w:before="120" w:line="360" w:lineRule="auto"/>
              <w:rPr>
                <w:b/>
              </w:rPr>
            </w:pPr>
            <w:r w:rsidRPr="00940907">
              <w:rPr>
                <w:b/>
              </w:rPr>
              <w:t>Mô tả</w:t>
            </w:r>
          </w:p>
        </w:tc>
        <w:tc>
          <w:tcPr>
            <w:tcW w:w="8370" w:type="dxa"/>
            <w:gridSpan w:val="2"/>
            <w:shd w:val="clear" w:color="auto" w:fill="auto"/>
            <w:vAlign w:val="center"/>
          </w:tcPr>
          <w:p w14:paraId="22A0247F" w14:textId="2F5ECB94" w:rsidR="00380B34" w:rsidRPr="00940907" w:rsidRDefault="00380B34" w:rsidP="00380B34">
            <w:pPr>
              <w:spacing w:before="120" w:line="360" w:lineRule="auto"/>
            </w:pPr>
            <w:r>
              <w:rPr>
                <w:szCs w:val="26"/>
              </w:rPr>
              <w:t>Nhân viên kho xóa thông tin sản phẩm khỏi hệ thống.</w:t>
            </w:r>
          </w:p>
        </w:tc>
      </w:tr>
      <w:tr w:rsidR="00380B34" w:rsidRPr="00940907" w14:paraId="66DF80F7" w14:textId="77777777" w:rsidTr="00575A0C">
        <w:trPr>
          <w:trHeight w:val="480"/>
        </w:trPr>
        <w:tc>
          <w:tcPr>
            <w:tcW w:w="2520" w:type="dxa"/>
            <w:shd w:val="clear" w:color="auto" w:fill="auto"/>
          </w:tcPr>
          <w:p w14:paraId="76245902" w14:textId="77777777" w:rsidR="00380B34" w:rsidRPr="00940907" w:rsidRDefault="00380B34" w:rsidP="00380B34">
            <w:pPr>
              <w:spacing w:before="120" w:line="360" w:lineRule="auto"/>
              <w:rPr>
                <w:b/>
              </w:rPr>
            </w:pPr>
            <w:r w:rsidRPr="00940907">
              <w:rPr>
                <w:b/>
              </w:rPr>
              <w:t>Tác nhân</w:t>
            </w:r>
          </w:p>
        </w:tc>
        <w:tc>
          <w:tcPr>
            <w:tcW w:w="8370" w:type="dxa"/>
            <w:gridSpan w:val="2"/>
            <w:shd w:val="clear" w:color="auto" w:fill="auto"/>
            <w:vAlign w:val="center"/>
          </w:tcPr>
          <w:p w14:paraId="6B779D6E" w14:textId="47882FC8" w:rsidR="00380B34" w:rsidRPr="00940907" w:rsidRDefault="00380B34" w:rsidP="00380B34">
            <w:pPr>
              <w:spacing w:before="120" w:line="360" w:lineRule="auto"/>
            </w:pPr>
            <w:r>
              <w:t>Nhân viên kho.</w:t>
            </w:r>
          </w:p>
        </w:tc>
      </w:tr>
      <w:tr w:rsidR="00380B34" w:rsidRPr="00940907" w14:paraId="67C683F4" w14:textId="77777777" w:rsidTr="00575A0C">
        <w:trPr>
          <w:trHeight w:val="318"/>
        </w:trPr>
        <w:tc>
          <w:tcPr>
            <w:tcW w:w="2520" w:type="dxa"/>
            <w:shd w:val="clear" w:color="auto" w:fill="auto"/>
          </w:tcPr>
          <w:p w14:paraId="27637540" w14:textId="77777777" w:rsidR="00380B34" w:rsidRPr="00940907" w:rsidRDefault="00380B34" w:rsidP="00380B34">
            <w:pPr>
              <w:spacing w:before="120" w:line="360" w:lineRule="auto"/>
              <w:rPr>
                <w:b/>
              </w:rPr>
            </w:pPr>
            <w:r w:rsidRPr="00940907">
              <w:rPr>
                <w:b/>
              </w:rPr>
              <w:t>Sự kiện kích hoạt</w:t>
            </w:r>
          </w:p>
        </w:tc>
        <w:tc>
          <w:tcPr>
            <w:tcW w:w="8370" w:type="dxa"/>
            <w:gridSpan w:val="2"/>
            <w:shd w:val="clear" w:color="auto" w:fill="auto"/>
          </w:tcPr>
          <w:p w14:paraId="2D95D2D8" w14:textId="189CE048" w:rsidR="00380B34" w:rsidRPr="00940907" w:rsidRDefault="00380B34" w:rsidP="00380B34">
            <w:pPr>
              <w:spacing w:before="120" w:line="360" w:lineRule="auto"/>
            </w:pPr>
            <w:r>
              <w:t>Xóa sản phẩm.</w:t>
            </w:r>
          </w:p>
        </w:tc>
      </w:tr>
      <w:tr w:rsidR="00380B34" w:rsidRPr="00940907" w14:paraId="5687639A" w14:textId="77777777" w:rsidTr="00575A0C">
        <w:trPr>
          <w:trHeight w:val="805"/>
        </w:trPr>
        <w:tc>
          <w:tcPr>
            <w:tcW w:w="2520" w:type="dxa"/>
            <w:shd w:val="clear" w:color="auto" w:fill="auto"/>
          </w:tcPr>
          <w:p w14:paraId="45C11F87" w14:textId="77777777" w:rsidR="00380B34" w:rsidRPr="00940907" w:rsidRDefault="00380B34" w:rsidP="00380B34">
            <w:pPr>
              <w:spacing w:before="120" w:line="360" w:lineRule="auto"/>
              <w:rPr>
                <w:b/>
              </w:rPr>
            </w:pPr>
            <w:r w:rsidRPr="00940907">
              <w:rPr>
                <w:b/>
              </w:rPr>
              <w:t>Điều kiện tiên quyết</w:t>
            </w:r>
          </w:p>
        </w:tc>
        <w:tc>
          <w:tcPr>
            <w:tcW w:w="8370" w:type="dxa"/>
            <w:gridSpan w:val="2"/>
            <w:shd w:val="clear" w:color="auto" w:fill="auto"/>
            <w:vAlign w:val="center"/>
          </w:tcPr>
          <w:p w14:paraId="1CE34980" w14:textId="32BEED6C" w:rsidR="00380B34" w:rsidRPr="00940907" w:rsidRDefault="00380B34" w:rsidP="00380B34">
            <w:pPr>
              <w:spacing w:before="120" w:line="360" w:lineRule="auto"/>
            </w:pPr>
            <w:r>
              <w:rPr>
                <w:szCs w:val="26"/>
              </w:rPr>
              <w:t>Truy cập vào ứng dụng.</w:t>
            </w:r>
            <w:r>
              <w:rPr>
                <w:szCs w:val="26"/>
              </w:rPr>
              <w:br/>
              <w:t>Phải có tài khoản.</w:t>
            </w:r>
          </w:p>
        </w:tc>
      </w:tr>
      <w:tr w:rsidR="00380B34" w:rsidRPr="00940907" w14:paraId="52E9755C" w14:textId="77777777" w:rsidTr="00575A0C">
        <w:trPr>
          <w:trHeight w:val="327"/>
        </w:trPr>
        <w:tc>
          <w:tcPr>
            <w:tcW w:w="2520" w:type="dxa"/>
            <w:shd w:val="clear" w:color="auto" w:fill="auto"/>
          </w:tcPr>
          <w:p w14:paraId="2304FC50" w14:textId="77777777" w:rsidR="00380B34" w:rsidRPr="00940907" w:rsidRDefault="00380B34" w:rsidP="00380B34">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11505C16" w14:textId="63154D1C" w:rsidR="00380B34" w:rsidRPr="00940907" w:rsidRDefault="00380B34" w:rsidP="00380B34">
            <w:pPr>
              <w:spacing w:before="120" w:line="360" w:lineRule="auto"/>
            </w:pPr>
            <w:r>
              <w:rPr>
                <w:szCs w:val="26"/>
              </w:rPr>
              <w:t>Xóa sản phẩm thành công</w:t>
            </w:r>
          </w:p>
        </w:tc>
      </w:tr>
      <w:tr w:rsidR="00380B34" w:rsidRPr="00940907" w14:paraId="11116061" w14:textId="77777777" w:rsidTr="00575A0C">
        <w:trPr>
          <w:trHeight w:val="480"/>
        </w:trPr>
        <w:tc>
          <w:tcPr>
            <w:tcW w:w="2520" w:type="dxa"/>
            <w:shd w:val="clear" w:color="auto" w:fill="auto"/>
            <w:vAlign w:val="center"/>
          </w:tcPr>
          <w:p w14:paraId="61481B31" w14:textId="77777777" w:rsidR="00380B34" w:rsidRPr="00940907" w:rsidRDefault="00380B34" w:rsidP="00380B34">
            <w:pPr>
              <w:spacing w:before="120" w:line="360" w:lineRule="auto"/>
              <w:rPr>
                <w:b/>
              </w:rPr>
            </w:pPr>
            <w:r w:rsidRPr="00940907">
              <w:rPr>
                <w:b/>
              </w:rPr>
              <w:t>Luồng sự kiện</w:t>
            </w:r>
          </w:p>
        </w:tc>
        <w:tc>
          <w:tcPr>
            <w:tcW w:w="4104" w:type="dxa"/>
            <w:shd w:val="clear" w:color="auto" w:fill="auto"/>
          </w:tcPr>
          <w:p w14:paraId="26481FA9" w14:textId="710C1096" w:rsidR="00380B34" w:rsidRPr="00940907" w:rsidRDefault="00380B34" w:rsidP="00380B34">
            <w:pPr>
              <w:spacing w:before="120" w:line="360" w:lineRule="auto"/>
            </w:pPr>
            <w:r>
              <w:rPr>
                <w:b/>
                <w:color w:val="000000"/>
                <w:szCs w:val="26"/>
              </w:rPr>
              <w:t xml:space="preserve">              </w:t>
            </w:r>
            <w:r>
              <w:rPr>
                <w:b/>
                <w:szCs w:val="26"/>
              </w:rPr>
              <w:t>Actor</w:t>
            </w:r>
          </w:p>
        </w:tc>
        <w:tc>
          <w:tcPr>
            <w:tcW w:w="4266" w:type="dxa"/>
            <w:shd w:val="clear" w:color="auto" w:fill="auto"/>
          </w:tcPr>
          <w:p w14:paraId="37F36FB6" w14:textId="7F57DD31" w:rsidR="00380B34" w:rsidRPr="00940907" w:rsidRDefault="00380B34" w:rsidP="00380B34">
            <w:pPr>
              <w:spacing w:before="120" w:line="360" w:lineRule="auto"/>
            </w:pPr>
            <w:r>
              <w:rPr>
                <w:b/>
                <w:color w:val="000000"/>
                <w:szCs w:val="26"/>
              </w:rPr>
              <w:t xml:space="preserve">              </w:t>
            </w:r>
            <w:r>
              <w:rPr>
                <w:b/>
                <w:szCs w:val="26"/>
              </w:rPr>
              <w:t>Actor</w:t>
            </w:r>
          </w:p>
        </w:tc>
      </w:tr>
      <w:tr w:rsidR="00380B34" w:rsidRPr="00940907" w14:paraId="7A231834" w14:textId="77777777" w:rsidTr="00575A0C">
        <w:trPr>
          <w:trHeight w:val="480"/>
        </w:trPr>
        <w:tc>
          <w:tcPr>
            <w:tcW w:w="2520" w:type="dxa"/>
            <w:shd w:val="clear" w:color="auto" w:fill="auto"/>
            <w:vAlign w:val="center"/>
          </w:tcPr>
          <w:p w14:paraId="62AB12BF" w14:textId="77777777" w:rsidR="00380B34" w:rsidRPr="00940907" w:rsidRDefault="00380B34" w:rsidP="00380B34">
            <w:pPr>
              <w:spacing w:before="120" w:line="360" w:lineRule="auto"/>
            </w:pPr>
          </w:p>
        </w:tc>
        <w:tc>
          <w:tcPr>
            <w:tcW w:w="4104" w:type="dxa"/>
            <w:shd w:val="clear" w:color="auto" w:fill="auto"/>
          </w:tcPr>
          <w:p w14:paraId="57FB1B5A" w14:textId="53A934D8" w:rsidR="00380B34" w:rsidRPr="00940907" w:rsidRDefault="00380B34" w:rsidP="00380B34">
            <w:pPr>
              <w:spacing w:before="120" w:line="360" w:lineRule="auto"/>
            </w:pPr>
            <w:r>
              <w:rPr>
                <w:szCs w:val="26"/>
              </w:rPr>
              <w:t>1. Nhân viên kho chọn mục “Sản phẩm”.</w:t>
            </w:r>
          </w:p>
        </w:tc>
        <w:tc>
          <w:tcPr>
            <w:tcW w:w="4266" w:type="dxa"/>
            <w:shd w:val="clear" w:color="auto" w:fill="auto"/>
          </w:tcPr>
          <w:p w14:paraId="57553019" w14:textId="3497EA3F" w:rsidR="00380B34" w:rsidRPr="00BB0817" w:rsidRDefault="00380B34" w:rsidP="00380B34">
            <w:pPr>
              <w:pStyle w:val="ct"/>
              <w:spacing w:after="120"/>
            </w:pPr>
            <w:r>
              <w:t>1. Nhân viên kho chọn mục “Sản phẩm”.</w:t>
            </w:r>
          </w:p>
        </w:tc>
      </w:tr>
      <w:tr w:rsidR="00380B34" w:rsidRPr="00940907" w14:paraId="47BDFE6D" w14:textId="77777777" w:rsidTr="00575A0C">
        <w:trPr>
          <w:trHeight w:val="811"/>
        </w:trPr>
        <w:tc>
          <w:tcPr>
            <w:tcW w:w="2520" w:type="dxa"/>
            <w:shd w:val="clear" w:color="auto" w:fill="auto"/>
            <w:vAlign w:val="center"/>
          </w:tcPr>
          <w:p w14:paraId="2F647D06" w14:textId="77777777" w:rsidR="00380B34" w:rsidRPr="00940907" w:rsidRDefault="00380B34" w:rsidP="00380B34">
            <w:pPr>
              <w:spacing w:before="120" w:line="360" w:lineRule="auto"/>
            </w:pPr>
          </w:p>
        </w:tc>
        <w:tc>
          <w:tcPr>
            <w:tcW w:w="4104" w:type="dxa"/>
            <w:shd w:val="clear" w:color="auto" w:fill="auto"/>
          </w:tcPr>
          <w:p w14:paraId="3D1D2C04" w14:textId="18E88ACE" w:rsidR="00380B34" w:rsidRPr="00940907" w:rsidRDefault="00380B34" w:rsidP="00380B34">
            <w:pPr>
              <w:pStyle w:val="ct"/>
              <w:spacing w:after="120"/>
            </w:pPr>
            <w:r>
              <w:t>2. Nhân viên kho nhập mã/tên sản phẩm cần xóa.</w:t>
            </w:r>
          </w:p>
        </w:tc>
        <w:tc>
          <w:tcPr>
            <w:tcW w:w="4266" w:type="dxa"/>
            <w:shd w:val="clear" w:color="auto" w:fill="auto"/>
          </w:tcPr>
          <w:p w14:paraId="232E7151" w14:textId="65FBF5A9" w:rsidR="00380B34" w:rsidRPr="00940907" w:rsidRDefault="00380B34" w:rsidP="00380B34">
            <w:pPr>
              <w:spacing w:before="120" w:line="360" w:lineRule="auto"/>
            </w:pPr>
          </w:p>
        </w:tc>
      </w:tr>
      <w:tr w:rsidR="00380B34" w:rsidRPr="00940907" w14:paraId="5BD71FE9" w14:textId="77777777" w:rsidTr="00575A0C">
        <w:trPr>
          <w:trHeight w:val="1114"/>
        </w:trPr>
        <w:tc>
          <w:tcPr>
            <w:tcW w:w="2520" w:type="dxa"/>
            <w:shd w:val="clear" w:color="auto" w:fill="auto"/>
            <w:vAlign w:val="center"/>
          </w:tcPr>
          <w:p w14:paraId="5ED678CF" w14:textId="77777777" w:rsidR="00380B34" w:rsidRPr="00940907" w:rsidRDefault="00380B34" w:rsidP="00380B34">
            <w:pPr>
              <w:spacing w:before="120" w:line="360" w:lineRule="auto"/>
            </w:pPr>
          </w:p>
        </w:tc>
        <w:tc>
          <w:tcPr>
            <w:tcW w:w="4104" w:type="dxa"/>
            <w:shd w:val="clear" w:color="auto" w:fill="auto"/>
          </w:tcPr>
          <w:p w14:paraId="64E5758A" w14:textId="2448B026" w:rsidR="00380B34" w:rsidRPr="00940907" w:rsidRDefault="00380B34" w:rsidP="00380B34">
            <w:pPr>
              <w:spacing w:before="120" w:line="360" w:lineRule="auto"/>
            </w:pPr>
            <w:r>
              <w:rPr>
                <w:szCs w:val="26"/>
              </w:rPr>
              <w:t>3. Nhân viên kho nhấn nút “Xóa sản phẩm”</w:t>
            </w:r>
          </w:p>
        </w:tc>
        <w:tc>
          <w:tcPr>
            <w:tcW w:w="4266" w:type="dxa"/>
            <w:shd w:val="clear" w:color="auto" w:fill="auto"/>
          </w:tcPr>
          <w:p w14:paraId="51DB0EE4" w14:textId="0E0C3FB2" w:rsidR="00380B34" w:rsidRPr="00437792" w:rsidRDefault="00380B34" w:rsidP="00380B34">
            <w:pPr>
              <w:spacing w:before="120" w:line="360" w:lineRule="auto"/>
            </w:pPr>
          </w:p>
        </w:tc>
      </w:tr>
      <w:tr w:rsidR="00380B34" w:rsidRPr="00940907" w14:paraId="2986C522" w14:textId="77777777" w:rsidTr="00575A0C">
        <w:trPr>
          <w:trHeight w:val="1114"/>
        </w:trPr>
        <w:tc>
          <w:tcPr>
            <w:tcW w:w="2520" w:type="dxa"/>
            <w:shd w:val="clear" w:color="auto" w:fill="auto"/>
            <w:vAlign w:val="center"/>
          </w:tcPr>
          <w:p w14:paraId="66F01ABD" w14:textId="77777777" w:rsidR="00380B34" w:rsidRPr="00940907" w:rsidRDefault="00380B34" w:rsidP="00380B34">
            <w:pPr>
              <w:spacing w:before="120" w:line="360" w:lineRule="auto"/>
            </w:pPr>
          </w:p>
        </w:tc>
        <w:tc>
          <w:tcPr>
            <w:tcW w:w="4104" w:type="dxa"/>
            <w:shd w:val="clear" w:color="auto" w:fill="auto"/>
          </w:tcPr>
          <w:p w14:paraId="243EB07C" w14:textId="279A8538" w:rsidR="00380B34" w:rsidRDefault="00380B34" w:rsidP="00380B34">
            <w:pPr>
              <w:spacing w:before="120" w:line="360" w:lineRule="auto"/>
              <w:rPr>
                <w:szCs w:val="26"/>
              </w:rPr>
            </w:pPr>
            <w:r>
              <w:rPr>
                <w:szCs w:val="26"/>
              </w:rPr>
              <w:t>4. Nhân viên kho ấn kho nhấn nút “Xác nhận”</w:t>
            </w:r>
          </w:p>
        </w:tc>
        <w:tc>
          <w:tcPr>
            <w:tcW w:w="4266" w:type="dxa"/>
            <w:shd w:val="clear" w:color="auto" w:fill="auto"/>
          </w:tcPr>
          <w:p w14:paraId="14054723" w14:textId="5C9660E5" w:rsidR="00380B34" w:rsidRDefault="00380B34" w:rsidP="00DA5E8B">
            <w:pPr>
              <w:spacing w:before="120" w:line="360" w:lineRule="auto"/>
              <w:rPr>
                <w:szCs w:val="26"/>
              </w:rPr>
            </w:pPr>
            <w:r>
              <w:rPr>
                <w:szCs w:val="26"/>
              </w:rPr>
              <w:t xml:space="preserve">4. </w:t>
            </w:r>
            <w:r w:rsidR="00DA5E8B">
              <w:rPr>
                <w:szCs w:val="26"/>
              </w:rPr>
              <w:t>Cập nhật lại kho sản phẩm.</w:t>
            </w:r>
          </w:p>
        </w:tc>
      </w:tr>
      <w:tr w:rsidR="00234FC4" w:rsidRPr="00940907" w14:paraId="02996B0E" w14:textId="77777777" w:rsidTr="00575A0C">
        <w:trPr>
          <w:trHeight w:val="248"/>
        </w:trPr>
        <w:tc>
          <w:tcPr>
            <w:tcW w:w="2520" w:type="dxa"/>
            <w:shd w:val="clear" w:color="auto" w:fill="auto"/>
          </w:tcPr>
          <w:p w14:paraId="324584C4" w14:textId="77777777" w:rsidR="00234FC4" w:rsidRPr="00940907" w:rsidRDefault="00234FC4" w:rsidP="00575A0C">
            <w:pPr>
              <w:spacing w:before="120" w:line="360" w:lineRule="auto"/>
              <w:rPr>
                <w:b/>
              </w:rPr>
            </w:pPr>
            <w:r w:rsidRPr="00940907">
              <w:rPr>
                <w:b/>
              </w:rPr>
              <w:t>Ngoại lệ</w:t>
            </w:r>
          </w:p>
        </w:tc>
        <w:tc>
          <w:tcPr>
            <w:tcW w:w="8370" w:type="dxa"/>
            <w:gridSpan w:val="2"/>
            <w:shd w:val="clear" w:color="auto" w:fill="auto"/>
            <w:vAlign w:val="center"/>
          </w:tcPr>
          <w:p w14:paraId="30031DC2" w14:textId="77777777" w:rsidR="00234FC4" w:rsidRPr="00940907" w:rsidRDefault="00234FC4" w:rsidP="00575A0C">
            <w:pPr>
              <w:spacing w:before="120" w:line="360" w:lineRule="auto"/>
            </w:pPr>
            <w:r>
              <w:rPr>
                <w:szCs w:val="26"/>
              </w:rPr>
              <w:t xml:space="preserve">Không. </w:t>
            </w:r>
          </w:p>
        </w:tc>
      </w:tr>
    </w:tbl>
    <w:p w14:paraId="6E55E751" w14:textId="29C99176" w:rsidR="00234FC4" w:rsidRDefault="00234FC4" w:rsidP="00234FC4">
      <w:pPr>
        <w:pStyle w:val="Bngbiu-nidung"/>
        <w:spacing w:after="0"/>
      </w:pPr>
      <w:bookmarkStart w:id="39" w:name="_Toc92746646"/>
      <w:r>
        <w:t>Bảng 12. Use case xóa sản phẩm</w:t>
      </w:r>
      <w:bookmarkEnd w:id="39"/>
    </w:p>
    <w:p w14:paraId="4B2F354D" w14:textId="72BB6FCC" w:rsidR="00DB21A0" w:rsidRDefault="00DB21A0" w:rsidP="00267DF7">
      <w:pPr>
        <w:pStyle w:val="Bngbiu-nidung"/>
      </w:pPr>
    </w:p>
    <w:p w14:paraId="1BBCEB4F" w14:textId="77777777" w:rsidR="00234FC4" w:rsidRDefault="00234FC4"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DB21A0" w:rsidRPr="00940907" w14:paraId="4E981686" w14:textId="77777777" w:rsidTr="00267DF7">
        <w:trPr>
          <w:trHeight w:val="480"/>
        </w:trPr>
        <w:tc>
          <w:tcPr>
            <w:tcW w:w="2520" w:type="dxa"/>
            <w:shd w:val="clear" w:color="auto" w:fill="auto"/>
          </w:tcPr>
          <w:p w14:paraId="3B2BC14C" w14:textId="77777777" w:rsidR="00DB21A0" w:rsidRPr="00940907" w:rsidRDefault="00DB21A0" w:rsidP="00267DF7">
            <w:pPr>
              <w:spacing w:before="120" w:line="360" w:lineRule="auto"/>
              <w:rPr>
                <w:b/>
              </w:rPr>
            </w:pPr>
            <w:r w:rsidRPr="00940907">
              <w:rPr>
                <w:b/>
              </w:rPr>
              <w:lastRenderedPageBreak/>
              <w:t>Mã use case</w:t>
            </w:r>
          </w:p>
        </w:tc>
        <w:tc>
          <w:tcPr>
            <w:tcW w:w="8370" w:type="dxa"/>
            <w:gridSpan w:val="2"/>
            <w:shd w:val="clear" w:color="auto" w:fill="auto"/>
          </w:tcPr>
          <w:p w14:paraId="18A35F9F" w14:textId="32847389" w:rsidR="00DB21A0" w:rsidRPr="00940907" w:rsidRDefault="00DB21A0" w:rsidP="00267DF7">
            <w:pPr>
              <w:spacing w:before="120" w:line="360" w:lineRule="auto"/>
            </w:pPr>
            <w:r>
              <w:t>13</w:t>
            </w:r>
            <w:r w:rsidRPr="00940907">
              <w:t>.</w:t>
            </w:r>
          </w:p>
        </w:tc>
      </w:tr>
      <w:tr w:rsidR="00DB21A0" w:rsidRPr="00940907" w14:paraId="104F780C" w14:textId="77777777" w:rsidTr="00267DF7">
        <w:trPr>
          <w:trHeight w:val="480"/>
        </w:trPr>
        <w:tc>
          <w:tcPr>
            <w:tcW w:w="2520" w:type="dxa"/>
            <w:shd w:val="clear" w:color="auto" w:fill="auto"/>
          </w:tcPr>
          <w:p w14:paraId="3BA502A0" w14:textId="77777777" w:rsidR="00DB21A0" w:rsidRPr="00940907" w:rsidRDefault="00DB21A0" w:rsidP="00267DF7">
            <w:pPr>
              <w:spacing w:before="120" w:line="360" w:lineRule="auto"/>
              <w:rPr>
                <w:b/>
              </w:rPr>
            </w:pPr>
            <w:r w:rsidRPr="00940907">
              <w:rPr>
                <w:b/>
              </w:rPr>
              <w:t>Use Case</w:t>
            </w:r>
          </w:p>
        </w:tc>
        <w:tc>
          <w:tcPr>
            <w:tcW w:w="8370" w:type="dxa"/>
            <w:gridSpan w:val="2"/>
            <w:shd w:val="clear" w:color="auto" w:fill="auto"/>
          </w:tcPr>
          <w:p w14:paraId="446275D6" w14:textId="65A6AF7B" w:rsidR="00DB21A0" w:rsidRPr="00940907" w:rsidRDefault="00DB21A0" w:rsidP="00267DF7">
            <w:pPr>
              <w:spacing w:before="120" w:line="360" w:lineRule="auto"/>
            </w:pPr>
            <w:r>
              <w:t>Quản lý nhập kho</w:t>
            </w:r>
          </w:p>
        </w:tc>
      </w:tr>
      <w:tr w:rsidR="00DB21A0" w:rsidRPr="00940907" w14:paraId="27F9B189" w14:textId="77777777" w:rsidTr="00267DF7">
        <w:trPr>
          <w:trHeight w:val="467"/>
        </w:trPr>
        <w:tc>
          <w:tcPr>
            <w:tcW w:w="2520" w:type="dxa"/>
            <w:shd w:val="clear" w:color="auto" w:fill="auto"/>
          </w:tcPr>
          <w:p w14:paraId="53BD2E03" w14:textId="77777777" w:rsidR="00DB21A0" w:rsidRPr="00940907" w:rsidRDefault="00DB21A0" w:rsidP="00267DF7">
            <w:pPr>
              <w:spacing w:before="120" w:line="360" w:lineRule="auto"/>
              <w:rPr>
                <w:b/>
              </w:rPr>
            </w:pPr>
            <w:r w:rsidRPr="00940907">
              <w:rPr>
                <w:b/>
              </w:rPr>
              <w:t>Ngữ cảnh</w:t>
            </w:r>
          </w:p>
        </w:tc>
        <w:tc>
          <w:tcPr>
            <w:tcW w:w="8370" w:type="dxa"/>
            <w:gridSpan w:val="2"/>
            <w:shd w:val="clear" w:color="auto" w:fill="auto"/>
          </w:tcPr>
          <w:p w14:paraId="1B9B1823" w14:textId="007A07A6" w:rsidR="00DB21A0" w:rsidRPr="00940907" w:rsidRDefault="00DB21A0" w:rsidP="00267DF7">
            <w:pPr>
              <w:spacing w:before="120" w:line="360" w:lineRule="auto"/>
            </w:pPr>
            <w:r>
              <w:t>Khi các sản phẩm khi được đưa tới kho.</w:t>
            </w:r>
          </w:p>
        </w:tc>
      </w:tr>
      <w:tr w:rsidR="00DB21A0" w:rsidRPr="00940907" w14:paraId="009D8A6F" w14:textId="77777777" w:rsidTr="00267DF7">
        <w:trPr>
          <w:trHeight w:val="480"/>
        </w:trPr>
        <w:tc>
          <w:tcPr>
            <w:tcW w:w="2520" w:type="dxa"/>
            <w:shd w:val="clear" w:color="auto" w:fill="auto"/>
          </w:tcPr>
          <w:p w14:paraId="311C9ECD" w14:textId="77777777" w:rsidR="00DB21A0" w:rsidRPr="00940907" w:rsidRDefault="00DB21A0" w:rsidP="00267DF7">
            <w:pPr>
              <w:spacing w:before="120" w:line="360" w:lineRule="auto"/>
              <w:rPr>
                <w:b/>
              </w:rPr>
            </w:pPr>
            <w:r w:rsidRPr="00940907">
              <w:rPr>
                <w:b/>
              </w:rPr>
              <w:t>Mô tả</w:t>
            </w:r>
          </w:p>
        </w:tc>
        <w:tc>
          <w:tcPr>
            <w:tcW w:w="8370" w:type="dxa"/>
            <w:gridSpan w:val="2"/>
            <w:shd w:val="clear" w:color="auto" w:fill="auto"/>
          </w:tcPr>
          <w:p w14:paraId="3204E3A2" w14:textId="07E87CB6" w:rsidR="00DB21A0" w:rsidRPr="00940907" w:rsidRDefault="00EA2327" w:rsidP="00267DF7">
            <w:pPr>
              <w:spacing w:before="120" w:line="360" w:lineRule="auto"/>
            </w:pPr>
            <w:r>
              <w:t>Quản lý các thông tin của các sản phẩm khi hàng được đưa vào kho.</w:t>
            </w:r>
          </w:p>
        </w:tc>
      </w:tr>
      <w:tr w:rsidR="00DB21A0" w:rsidRPr="00940907" w14:paraId="02E311A3" w14:textId="77777777" w:rsidTr="00267DF7">
        <w:trPr>
          <w:trHeight w:val="480"/>
        </w:trPr>
        <w:tc>
          <w:tcPr>
            <w:tcW w:w="2520" w:type="dxa"/>
            <w:shd w:val="clear" w:color="auto" w:fill="auto"/>
          </w:tcPr>
          <w:p w14:paraId="36D469DD" w14:textId="77777777" w:rsidR="00DB21A0" w:rsidRPr="00940907" w:rsidRDefault="00DB21A0" w:rsidP="00267DF7">
            <w:pPr>
              <w:spacing w:before="120" w:line="360" w:lineRule="auto"/>
              <w:rPr>
                <w:b/>
              </w:rPr>
            </w:pPr>
            <w:r w:rsidRPr="00940907">
              <w:rPr>
                <w:b/>
              </w:rPr>
              <w:t>Tác nhân</w:t>
            </w:r>
          </w:p>
        </w:tc>
        <w:tc>
          <w:tcPr>
            <w:tcW w:w="8370" w:type="dxa"/>
            <w:gridSpan w:val="2"/>
            <w:shd w:val="clear" w:color="auto" w:fill="auto"/>
          </w:tcPr>
          <w:p w14:paraId="0DEE1D34" w14:textId="77777777" w:rsidR="00DB21A0" w:rsidRPr="00940907" w:rsidRDefault="00DB21A0" w:rsidP="00267DF7">
            <w:pPr>
              <w:spacing w:before="120" w:line="360" w:lineRule="auto"/>
            </w:pPr>
            <w:r>
              <w:t>Nhân viên kho</w:t>
            </w:r>
          </w:p>
        </w:tc>
      </w:tr>
      <w:tr w:rsidR="00EA2327" w:rsidRPr="00940907" w14:paraId="00AED339" w14:textId="77777777" w:rsidTr="00267DF7">
        <w:trPr>
          <w:trHeight w:val="318"/>
        </w:trPr>
        <w:tc>
          <w:tcPr>
            <w:tcW w:w="2520" w:type="dxa"/>
            <w:shd w:val="clear" w:color="auto" w:fill="auto"/>
          </w:tcPr>
          <w:p w14:paraId="5C28411A" w14:textId="77777777" w:rsidR="00EA2327" w:rsidRPr="00940907" w:rsidRDefault="00EA2327" w:rsidP="00267DF7">
            <w:pPr>
              <w:spacing w:before="120" w:line="360" w:lineRule="auto"/>
              <w:rPr>
                <w:b/>
              </w:rPr>
            </w:pPr>
            <w:r w:rsidRPr="00940907">
              <w:rPr>
                <w:b/>
              </w:rPr>
              <w:t>Sự kiện kích hoạt</w:t>
            </w:r>
          </w:p>
        </w:tc>
        <w:tc>
          <w:tcPr>
            <w:tcW w:w="8370" w:type="dxa"/>
            <w:gridSpan w:val="2"/>
            <w:shd w:val="clear" w:color="auto" w:fill="auto"/>
          </w:tcPr>
          <w:p w14:paraId="0F5666B4" w14:textId="112B9B97" w:rsidR="00EA2327" w:rsidRPr="00940907" w:rsidRDefault="00EA2327" w:rsidP="00267DF7">
            <w:pPr>
              <w:spacing w:before="120" w:line="360" w:lineRule="auto"/>
            </w:pPr>
            <w:r>
              <w:t>Lập/xóa phiếu nhập.</w:t>
            </w:r>
          </w:p>
        </w:tc>
      </w:tr>
      <w:tr w:rsidR="00C00B46" w:rsidRPr="00940907" w14:paraId="78702F4C" w14:textId="77777777" w:rsidTr="00267DF7">
        <w:trPr>
          <w:trHeight w:val="805"/>
        </w:trPr>
        <w:tc>
          <w:tcPr>
            <w:tcW w:w="2520" w:type="dxa"/>
            <w:shd w:val="clear" w:color="auto" w:fill="auto"/>
          </w:tcPr>
          <w:p w14:paraId="4DE9DE4A" w14:textId="77777777" w:rsidR="00C00B46" w:rsidRPr="00940907" w:rsidRDefault="00C00B46" w:rsidP="00267DF7">
            <w:pPr>
              <w:spacing w:before="120" w:line="360" w:lineRule="auto"/>
              <w:rPr>
                <w:b/>
              </w:rPr>
            </w:pPr>
            <w:r w:rsidRPr="00940907">
              <w:rPr>
                <w:b/>
              </w:rPr>
              <w:t>Điều kiện tiên quyết</w:t>
            </w:r>
          </w:p>
        </w:tc>
        <w:tc>
          <w:tcPr>
            <w:tcW w:w="8370" w:type="dxa"/>
            <w:gridSpan w:val="2"/>
            <w:shd w:val="clear" w:color="auto" w:fill="auto"/>
          </w:tcPr>
          <w:p w14:paraId="200199A6" w14:textId="1CE1A2A2" w:rsidR="00C00B46" w:rsidRPr="00940907" w:rsidRDefault="00C00B46" w:rsidP="00267DF7">
            <w:pPr>
              <w:spacing w:before="120" w:line="360" w:lineRule="auto"/>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DB21A0" w:rsidRPr="00940907" w14:paraId="6C046905" w14:textId="77777777" w:rsidTr="00267DF7">
        <w:trPr>
          <w:trHeight w:val="327"/>
        </w:trPr>
        <w:tc>
          <w:tcPr>
            <w:tcW w:w="2520" w:type="dxa"/>
            <w:shd w:val="clear" w:color="auto" w:fill="auto"/>
          </w:tcPr>
          <w:p w14:paraId="02D36715" w14:textId="77777777" w:rsidR="00DB21A0" w:rsidRPr="00940907" w:rsidRDefault="00DB21A0" w:rsidP="00267DF7">
            <w:pPr>
              <w:tabs>
                <w:tab w:val="left" w:pos="1333"/>
              </w:tabs>
              <w:spacing w:before="120" w:line="360" w:lineRule="auto"/>
              <w:rPr>
                <w:b/>
              </w:rPr>
            </w:pPr>
            <w:r w:rsidRPr="00940907">
              <w:rPr>
                <w:b/>
              </w:rPr>
              <w:t>Kết quả</w:t>
            </w:r>
            <w:r>
              <w:rPr>
                <w:b/>
              </w:rPr>
              <w:tab/>
            </w:r>
          </w:p>
        </w:tc>
        <w:tc>
          <w:tcPr>
            <w:tcW w:w="8370" w:type="dxa"/>
            <w:gridSpan w:val="2"/>
            <w:shd w:val="clear" w:color="auto" w:fill="auto"/>
          </w:tcPr>
          <w:p w14:paraId="03263679" w14:textId="4BF2350E" w:rsidR="00DB21A0" w:rsidRPr="00940907" w:rsidRDefault="00995692" w:rsidP="00267DF7">
            <w:pPr>
              <w:spacing w:before="120" w:line="360" w:lineRule="auto"/>
            </w:pPr>
            <w:r>
              <w:t>Lập/xóa phiếu thành công.</w:t>
            </w:r>
          </w:p>
        </w:tc>
      </w:tr>
      <w:tr w:rsidR="00DB21A0" w:rsidRPr="00940907" w14:paraId="62A25C94" w14:textId="77777777" w:rsidTr="00267DF7">
        <w:trPr>
          <w:trHeight w:val="480"/>
        </w:trPr>
        <w:tc>
          <w:tcPr>
            <w:tcW w:w="2520" w:type="dxa"/>
            <w:shd w:val="clear" w:color="auto" w:fill="auto"/>
            <w:vAlign w:val="center"/>
          </w:tcPr>
          <w:p w14:paraId="003DC3FA" w14:textId="77777777" w:rsidR="00DB21A0" w:rsidRPr="00940907" w:rsidRDefault="00DB21A0" w:rsidP="00267DF7">
            <w:pPr>
              <w:spacing w:before="120" w:line="360" w:lineRule="auto"/>
              <w:rPr>
                <w:b/>
              </w:rPr>
            </w:pPr>
            <w:r w:rsidRPr="00940907">
              <w:rPr>
                <w:b/>
              </w:rPr>
              <w:t>Luồng sự kiện</w:t>
            </w:r>
          </w:p>
        </w:tc>
        <w:tc>
          <w:tcPr>
            <w:tcW w:w="4104" w:type="dxa"/>
            <w:shd w:val="clear" w:color="auto" w:fill="auto"/>
          </w:tcPr>
          <w:p w14:paraId="5C93EDAA" w14:textId="77777777" w:rsidR="00DB21A0" w:rsidRPr="00940907" w:rsidRDefault="00DB21A0" w:rsidP="00267DF7">
            <w:pPr>
              <w:spacing w:before="120" w:line="360" w:lineRule="auto"/>
            </w:pPr>
            <w:r w:rsidRPr="00940907">
              <w:rPr>
                <w:b/>
              </w:rPr>
              <w:t xml:space="preserve">              Actor</w:t>
            </w:r>
          </w:p>
        </w:tc>
        <w:tc>
          <w:tcPr>
            <w:tcW w:w="4266" w:type="dxa"/>
            <w:shd w:val="clear" w:color="auto" w:fill="auto"/>
          </w:tcPr>
          <w:p w14:paraId="3211742B" w14:textId="77777777" w:rsidR="00DB21A0" w:rsidRPr="00940907" w:rsidRDefault="00DB21A0" w:rsidP="00267DF7">
            <w:pPr>
              <w:spacing w:before="120" w:line="360" w:lineRule="auto"/>
            </w:pPr>
            <w:r w:rsidRPr="00940907">
              <w:rPr>
                <w:b/>
              </w:rPr>
              <w:t>System</w:t>
            </w:r>
          </w:p>
        </w:tc>
      </w:tr>
      <w:tr w:rsidR="00DB21A0" w:rsidRPr="00940907" w14:paraId="3535C70C" w14:textId="77777777" w:rsidTr="00267DF7">
        <w:trPr>
          <w:trHeight w:val="480"/>
        </w:trPr>
        <w:tc>
          <w:tcPr>
            <w:tcW w:w="2520" w:type="dxa"/>
            <w:shd w:val="clear" w:color="auto" w:fill="auto"/>
            <w:vAlign w:val="center"/>
          </w:tcPr>
          <w:p w14:paraId="09C67422" w14:textId="77777777" w:rsidR="00DB21A0" w:rsidRPr="00940907" w:rsidRDefault="00DB21A0" w:rsidP="00267DF7">
            <w:pPr>
              <w:spacing w:before="120" w:line="360" w:lineRule="auto"/>
            </w:pPr>
          </w:p>
        </w:tc>
        <w:tc>
          <w:tcPr>
            <w:tcW w:w="4104" w:type="dxa"/>
            <w:shd w:val="clear" w:color="auto" w:fill="auto"/>
          </w:tcPr>
          <w:p w14:paraId="1D61F214" w14:textId="4529BB99" w:rsidR="00DB21A0" w:rsidRPr="00940907" w:rsidRDefault="00DB21A0" w:rsidP="00267DF7">
            <w:pPr>
              <w:spacing w:before="120" w:line="360" w:lineRule="auto"/>
            </w:pPr>
            <w:r w:rsidRPr="00FE5513">
              <w:t xml:space="preserve">1. </w:t>
            </w:r>
            <w:r>
              <w:t>Nhân viên kho chọn mục “</w:t>
            </w:r>
            <w:r w:rsidR="00325A08">
              <w:t>Quản lý nhập kho</w:t>
            </w:r>
            <w:r>
              <w:t>”.</w:t>
            </w:r>
          </w:p>
        </w:tc>
        <w:tc>
          <w:tcPr>
            <w:tcW w:w="4266" w:type="dxa"/>
            <w:shd w:val="clear" w:color="auto" w:fill="auto"/>
          </w:tcPr>
          <w:p w14:paraId="5190A5CF" w14:textId="7ACEFB8B" w:rsidR="00DB21A0" w:rsidRPr="00BB0817" w:rsidRDefault="00DB21A0" w:rsidP="00267DF7">
            <w:pPr>
              <w:pStyle w:val="ct"/>
              <w:spacing w:after="120"/>
            </w:pPr>
            <w:r>
              <w:rPr>
                <w:lang w:val="vi"/>
              </w:rPr>
              <w:t xml:space="preserve">1.1 </w:t>
            </w:r>
            <w:r w:rsidRPr="00FE5513">
              <w:rPr>
                <w:lang w:val="vi"/>
              </w:rPr>
              <w:t>Hệ thố</w:t>
            </w:r>
            <w:r>
              <w:rPr>
                <w:lang w:val="vi"/>
              </w:rPr>
              <w:t xml:space="preserve">ng hiển thị giao diện </w:t>
            </w:r>
            <w:r w:rsidR="00325A08">
              <w:t>phiếu nhập kho</w:t>
            </w:r>
            <w:r>
              <w:rPr>
                <w:lang w:val="vi"/>
              </w:rPr>
              <w:t>.</w:t>
            </w:r>
          </w:p>
        </w:tc>
      </w:tr>
      <w:tr w:rsidR="00DB21A0" w:rsidRPr="00940907" w14:paraId="12D51875" w14:textId="77777777" w:rsidTr="00267DF7">
        <w:trPr>
          <w:trHeight w:val="480"/>
        </w:trPr>
        <w:tc>
          <w:tcPr>
            <w:tcW w:w="2520" w:type="dxa"/>
            <w:shd w:val="clear" w:color="auto" w:fill="auto"/>
            <w:vAlign w:val="center"/>
          </w:tcPr>
          <w:p w14:paraId="6B21F0D2" w14:textId="77777777" w:rsidR="00DB21A0" w:rsidRPr="00940907" w:rsidRDefault="00DB21A0" w:rsidP="00267DF7">
            <w:pPr>
              <w:spacing w:before="120" w:line="360" w:lineRule="auto"/>
            </w:pPr>
          </w:p>
        </w:tc>
        <w:tc>
          <w:tcPr>
            <w:tcW w:w="4104" w:type="dxa"/>
            <w:shd w:val="clear" w:color="auto" w:fill="auto"/>
          </w:tcPr>
          <w:p w14:paraId="1020A3D9" w14:textId="4EE4ED6C" w:rsidR="00DB21A0" w:rsidRPr="00940907" w:rsidRDefault="00DB21A0" w:rsidP="00267DF7">
            <w:pPr>
              <w:pStyle w:val="ct"/>
              <w:spacing w:after="120"/>
            </w:pPr>
            <w:r w:rsidRPr="00FE5513">
              <w:t xml:space="preserve">2. </w:t>
            </w:r>
            <w:r>
              <w:t xml:space="preserve">Nhân viên kho chọn </w:t>
            </w:r>
            <w:r w:rsidR="00907F10">
              <w:t>mục lập/xóa</w:t>
            </w:r>
            <w:r w:rsidR="003A13B8">
              <w:t xml:space="preserve"> phiếu</w:t>
            </w:r>
            <w:r w:rsidR="006769DE">
              <w:t xml:space="preserve"> và thao tác chức năng.</w:t>
            </w:r>
          </w:p>
        </w:tc>
        <w:tc>
          <w:tcPr>
            <w:tcW w:w="4266" w:type="dxa"/>
            <w:shd w:val="clear" w:color="auto" w:fill="auto"/>
          </w:tcPr>
          <w:p w14:paraId="4F3A838A" w14:textId="77777777" w:rsidR="00DB21A0" w:rsidRPr="00940907" w:rsidRDefault="00DB21A0" w:rsidP="00267DF7">
            <w:pPr>
              <w:spacing w:before="120" w:line="360" w:lineRule="auto"/>
            </w:pPr>
          </w:p>
        </w:tc>
      </w:tr>
      <w:tr w:rsidR="00DB21A0" w:rsidRPr="00940907" w14:paraId="32BF95F5" w14:textId="77777777" w:rsidTr="00267DF7">
        <w:trPr>
          <w:trHeight w:val="1114"/>
        </w:trPr>
        <w:tc>
          <w:tcPr>
            <w:tcW w:w="2520" w:type="dxa"/>
            <w:shd w:val="clear" w:color="auto" w:fill="auto"/>
            <w:vAlign w:val="center"/>
          </w:tcPr>
          <w:p w14:paraId="1417F362" w14:textId="77777777" w:rsidR="00DB21A0" w:rsidRPr="00940907" w:rsidRDefault="00DB21A0" w:rsidP="00267DF7">
            <w:pPr>
              <w:spacing w:before="120" w:line="360" w:lineRule="auto"/>
            </w:pPr>
          </w:p>
        </w:tc>
        <w:tc>
          <w:tcPr>
            <w:tcW w:w="4104" w:type="dxa"/>
            <w:shd w:val="clear" w:color="auto" w:fill="auto"/>
          </w:tcPr>
          <w:p w14:paraId="75E0B6E3" w14:textId="77777777" w:rsidR="00DB21A0" w:rsidRPr="00940907" w:rsidRDefault="00DB21A0" w:rsidP="00267DF7">
            <w:pPr>
              <w:spacing w:before="120" w:line="360" w:lineRule="auto"/>
            </w:pPr>
            <w:r>
              <w:t>3. Nhân viên bán hàng chọn mục ”Lưu”.</w:t>
            </w:r>
          </w:p>
        </w:tc>
        <w:tc>
          <w:tcPr>
            <w:tcW w:w="4266" w:type="dxa"/>
            <w:shd w:val="clear" w:color="auto" w:fill="auto"/>
          </w:tcPr>
          <w:p w14:paraId="48D51CD3" w14:textId="13293891" w:rsidR="00DB21A0" w:rsidRPr="00437792" w:rsidRDefault="00DB21A0" w:rsidP="00267DF7">
            <w:pPr>
              <w:spacing w:before="120" w:line="360" w:lineRule="auto"/>
            </w:pPr>
            <w:r w:rsidRPr="00FE5513">
              <w:rPr>
                <w:lang w:val="vi"/>
              </w:rPr>
              <w:t xml:space="preserve">3.1 Hệ thống </w:t>
            </w:r>
            <w:r>
              <w:t xml:space="preserve">cập nhật </w:t>
            </w:r>
            <w:r w:rsidR="008C3F33">
              <w:t>phiếu kho</w:t>
            </w:r>
            <w:r>
              <w:t>.</w:t>
            </w:r>
          </w:p>
        </w:tc>
      </w:tr>
      <w:tr w:rsidR="00DB21A0" w:rsidRPr="00940907" w14:paraId="08731ACE" w14:textId="77777777" w:rsidTr="00267DF7">
        <w:trPr>
          <w:trHeight w:val="248"/>
        </w:trPr>
        <w:tc>
          <w:tcPr>
            <w:tcW w:w="2520" w:type="dxa"/>
            <w:shd w:val="clear" w:color="auto" w:fill="auto"/>
          </w:tcPr>
          <w:p w14:paraId="7AE8A088" w14:textId="77777777" w:rsidR="00DB21A0" w:rsidRPr="00940907" w:rsidRDefault="00DB21A0" w:rsidP="00267DF7">
            <w:pPr>
              <w:spacing w:before="120" w:line="360" w:lineRule="auto"/>
              <w:rPr>
                <w:b/>
              </w:rPr>
            </w:pPr>
            <w:r w:rsidRPr="00940907">
              <w:rPr>
                <w:b/>
              </w:rPr>
              <w:t>Ngoại lệ</w:t>
            </w:r>
          </w:p>
        </w:tc>
        <w:tc>
          <w:tcPr>
            <w:tcW w:w="8370" w:type="dxa"/>
            <w:gridSpan w:val="2"/>
            <w:shd w:val="clear" w:color="auto" w:fill="auto"/>
          </w:tcPr>
          <w:p w14:paraId="49637B04" w14:textId="77777777" w:rsidR="00DB21A0" w:rsidRPr="00940907" w:rsidRDefault="00DB21A0" w:rsidP="00267DF7">
            <w:pPr>
              <w:spacing w:before="120" w:line="360" w:lineRule="auto"/>
            </w:pPr>
            <w:r>
              <w:t>Nhân viên kho nhập sai thông tin và hệ thống yêu cầu nhập lại.</w:t>
            </w:r>
          </w:p>
        </w:tc>
      </w:tr>
    </w:tbl>
    <w:p w14:paraId="0588EF41" w14:textId="3E6CC5A4" w:rsidR="00DB21A0" w:rsidRDefault="00DB21A0" w:rsidP="00267DF7">
      <w:pPr>
        <w:pStyle w:val="Bngbiu-nidung"/>
      </w:pPr>
      <w:r>
        <w:tab/>
      </w:r>
      <w:bookmarkStart w:id="40" w:name="_Toc92746647"/>
      <w:r w:rsidR="008B0AD7">
        <w:t>Bảng 13</w:t>
      </w:r>
      <w:r>
        <w:t xml:space="preserve">. Use case </w:t>
      </w:r>
      <w:r w:rsidR="006F5D95">
        <w:t>quản lý nhập kho</w:t>
      </w:r>
      <w:bookmarkEnd w:id="40"/>
    </w:p>
    <w:p w14:paraId="7641078B" w14:textId="4506B918" w:rsidR="00DB21A0" w:rsidRDefault="00DB21A0" w:rsidP="00267DF7">
      <w:pPr>
        <w:pStyle w:val="Bngbiu-nidung"/>
      </w:pPr>
    </w:p>
    <w:p w14:paraId="2DF7AAC8" w14:textId="51D7AC0D" w:rsidR="001D7C85" w:rsidRDefault="001D7C85" w:rsidP="00267DF7">
      <w:pPr>
        <w:pStyle w:val="Bngbiu-nidung"/>
      </w:pPr>
    </w:p>
    <w:p w14:paraId="59F05F27" w14:textId="5307B254" w:rsidR="001D7C85" w:rsidRDefault="001D7C85" w:rsidP="00267DF7">
      <w:pPr>
        <w:pStyle w:val="Bngbiu-nidung"/>
      </w:pPr>
    </w:p>
    <w:p w14:paraId="69511D33" w14:textId="77777777" w:rsidR="008B0AD7" w:rsidRDefault="008B0AD7"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1D7C85" w:rsidRPr="00940907" w14:paraId="7D1F22F0" w14:textId="77777777" w:rsidTr="00267DF7">
        <w:trPr>
          <w:trHeight w:val="480"/>
        </w:trPr>
        <w:tc>
          <w:tcPr>
            <w:tcW w:w="2520" w:type="dxa"/>
            <w:shd w:val="clear" w:color="auto" w:fill="auto"/>
          </w:tcPr>
          <w:p w14:paraId="4BFC4538" w14:textId="77777777" w:rsidR="001D7C85" w:rsidRPr="00940907" w:rsidRDefault="001D7C85" w:rsidP="00267DF7">
            <w:pPr>
              <w:spacing w:before="120" w:line="360" w:lineRule="auto"/>
              <w:rPr>
                <w:b/>
              </w:rPr>
            </w:pPr>
            <w:r w:rsidRPr="00940907">
              <w:rPr>
                <w:b/>
              </w:rPr>
              <w:lastRenderedPageBreak/>
              <w:t>Mã use case</w:t>
            </w:r>
          </w:p>
        </w:tc>
        <w:tc>
          <w:tcPr>
            <w:tcW w:w="8370" w:type="dxa"/>
            <w:gridSpan w:val="2"/>
            <w:shd w:val="clear" w:color="auto" w:fill="auto"/>
          </w:tcPr>
          <w:p w14:paraId="27F8569A" w14:textId="09E6285C" w:rsidR="001D7C85" w:rsidRPr="00940907" w:rsidRDefault="008B0AD7" w:rsidP="00267DF7">
            <w:pPr>
              <w:spacing w:before="120" w:line="360" w:lineRule="auto"/>
            </w:pPr>
            <w:r>
              <w:t>14</w:t>
            </w:r>
            <w:r w:rsidR="001D7C85" w:rsidRPr="00940907">
              <w:t>.</w:t>
            </w:r>
          </w:p>
        </w:tc>
      </w:tr>
      <w:tr w:rsidR="008B0AD7" w:rsidRPr="00940907" w14:paraId="1F7C269A" w14:textId="77777777" w:rsidTr="00575A0C">
        <w:trPr>
          <w:trHeight w:val="480"/>
        </w:trPr>
        <w:tc>
          <w:tcPr>
            <w:tcW w:w="2520" w:type="dxa"/>
            <w:shd w:val="clear" w:color="auto" w:fill="auto"/>
          </w:tcPr>
          <w:p w14:paraId="2E8C5EF4" w14:textId="77777777" w:rsidR="008B0AD7" w:rsidRPr="00940907" w:rsidRDefault="008B0AD7" w:rsidP="008B0AD7">
            <w:pPr>
              <w:spacing w:before="120" w:line="360" w:lineRule="auto"/>
              <w:rPr>
                <w:b/>
              </w:rPr>
            </w:pPr>
            <w:r w:rsidRPr="00940907">
              <w:rPr>
                <w:b/>
              </w:rPr>
              <w:t>Use Case</w:t>
            </w:r>
          </w:p>
        </w:tc>
        <w:tc>
          <w:tcPr>
            <w:tcW w:w="8370" w:type="dxa"/>
            <w:gridSpan w:val="2"/>
            <w:shd w:val="clear" w:color="auto" w:fill="auto"/>
            <w:vAlign w:val="center"/>
          </w:tcPr>
          <w:p w14:paraId="5A238397" w14:textId="1352442C" w:rsidR="008B0AD7" w:rsidRPr="00940907" w:rsidRDefault="008B0AD7" w:rsidP="008B0AD7">
            <w:pPr>
              <w:spacing w:before="120" w:line="360" w:lineRule="auto"/>
            </w:pPr>
            <w:r>
              <w:t>Lập phiếu nhập.</w:t>
            </w:r>
          </w:p>
        </w:tc>
      </w:tr>
      <w:tr w:rsidR="008B0AD7" w:rsidRPr="00940907" w14:paraId="674E0CA5" w14:textId="77777777" w:rsidTr="00575A0C">
        <w:trPr>
          <w:trHeight w:val="467"/>
        </w:trPr>
        <w:tc>
          <w:tcPr>
            <w:tcW w:w="2520" w:type="dxa"/>
            <w:shd w:val="clear" w:color="auto" w:fill="auto"/>
          </w:tcPr>
          <w:p w14:paraId="78E1A740" w14:textId="77777777" w:rsidR="008B0AD7" w:rsidRPr="00940907" w:rsidRDefault="008B0AD7" w:rsidP="008B0AD7">
            <w:pPr>
              <w:spacing w:before="120" w:line="360" w:lineRule="auto"/>
              <w:rPr>
                <w:b/>
              </w:rPr>
            </w:pPr>
            <w:r w:rsidRPr="00940907">
              <w:rPr>
                <w:b/>
              </w:rPr>
              <w:t>Ngữ cảnh</w:t>
            </w:r>
          </w:p>
        </w:tc>
        <w:tc>
          <w:tcPr>
            <w:tcW w:w="8370" w:type="dxa"/>
            <w:gridSpan w:val="2"/>
            <w:shd w:val="clear" w:color="auto" w:fill="auto"/>
            <w:vAlign w:val="center"/>
          </w:tcPr>
          <w:p w14:paraId="03DA4321" w14:textId="74B764E3" w:rsidR="008B0AD7" w:rsidRPr="00940907" w:rsidRDefault="008B0AD7" w:rsidP="008B0AD7">
            <w:pPr>
              <w:spacing w:before="120" w:line="360" w:lineRule="auto"/>
            </w:pPr>
            <w:r>
              <w:rPr>
                <w:szCs w:val="26"/>
              </w:rPr>
              <w:t>Khi nhân viên kho muốn lập phiếu nhập.</w:t>
            </w:r>
          </w:p>
        </w:tc>
      </w:tr>
      <w:tr w:rsidR="008B0AD7" w:rsidRPr="00940907" w14:paraId="3A68CDB9" w14:textId="77777777" w:rsidTr="00575A0C">
        <w:trPr>
          <w:trHeight w:val="480"/>
        </w:trPr>
        <w:tc>
          <w:tcPr>
            <w:tcW w:w="2520" w:type="dxa"/>
            <w:shd w:val="clear" w:color="auto" w:fill="auto"/>
          </w:tcPr>
          <w:p w14:paraId="384816F8" w14:textId="77777777" w:rsidR="008B0AD7" w:rsidRPr="00940907" w:rsidRDefault="008B0AD7" w:rsidP="008B0AD7">
            <w:pPr>
              <w:spacing w:before="120" w:line="360" w:lineRule="auto"/>
              <w:rPr>
                <w:b/>
              </w:rPr>
            </w:pPr>
            <w:r w:rsidRPr="00940907">
              <w:rPr>
                <w:b/>
              </w:rPr>
              <w:t>Mô tả</w:t>
            </w:r>
          </w:p>
        </w:tc>
        <w:tc>
          <w:tcPr>
            <w:tcW w:w="8370" w:type="dxa"/>
            <w:gridSpan w:val="2"/>
            <w:shd w:val="clear" w:color="auto" w:fill="auto"/>
            <w:vAlign w:val="center"/>
          </w:tcPr>
          <w:p w14:paraId="40A5F9B1" w14:textId="17EFA91D" w:rsidR="008B0AD7" w:rsidRPr="00940907" w:rsidRDefault="008B0AD7" w:rsidP="008B0AD7">
            <w:pPr>
              <w:spacing w:before="120" w:line="360" w:lineRule="auto"/>
            </w:pPr>
            <w:r>
              <w:rPr>
                <w:szCs w:val="26"/>
              </w:rPr>
              <w:t>Nhân viên kho nhập hàng vào kho, nhập thông tin hàng hóa vào phiếu nhập</w:t>
            </w:r>
          </w:p>
        </w:tc>
      </w:tr>
      <w:tr w:rsidR="008B0AD7" w:rsidRPr="00940907" w14:paraId="76E6813A" w14:textId="77777777" w:rsidTr="00575A0C">
        <w:trPr>
          <w:trHeight w:val="480"/>
        </w:trPr>
        <w:tc>
          <w:tcPr>
            <w:tcW w:w="2520" w:type="dxa"/>
            <w:shd w:val="clear" w:color="auto" w:fill="auto"/>
          </w:tcPr>
          <w:p w14:paraId="61A9048D" w14:textId="77777777" w:rsidR="008B0AD7" w:rsidRPr="00940907" w:rsidRDefault="008B0AD7" w:rsidP="008B0AD7">
            <w:pPr>
              <w:spacing w:before="120" w:line="360" w:lineRule="auto"/>
              <w:rPr>
                <w:b/>
              </w:rPr>
            </w:pPr>
            <w:r w:rsidRPr="00940907">
              <w:rPr>
                <w:b/>
              </w:rPr>
              <w:t>Tác nhân</w:t>
            </w:r>
          </w:p>
        </w:tc>
        <w:tc>
          <w:tcPr>
            <w:tcW w:w="8370" w:type="dxa"/>
            <w:gridSpan w:val="2"/>
            <w:shd w:val="clear" w:color="auto" w:fill="auto"/>
            <w:vAlign w:val="center"/>
          </w:tcPr>
          <w:p w14:paraId="2C2086F7" w14:textId="4B58E1DB" w:rsidR="008B0AD7" w:rsidRPr="00940907" w:rsidRDefault="008B0AD7" w:rsidP="008B0AD7">
            <w:pPr>
              <w:spacing w:before="120" w:line="360" w:lineRule="auto"/>
            </w:pPr>
            <w:r>
              <w:t>Nhân viên kho.</w:t>
            </w:r>
          </w:p>
        </w:tc>
      </w:tr>
      <w:tr w:rsidR="008B0AD7" w:rsidRPr="00940907" w14:paraId="5FEAC978" w14:textId="77777777" w:rsidTr="00267DF7">
        <w:trPr>
          <w:trHeight w:val="318"/>
        </w:trPr>
        <w:tc>
          <w:tcPr>
            <w:tcW w:w="2520" w:type="dxa"/>
            <w:shd w:val="clear" w:color="auto" w:fill="auto"/>
          </w:tcPr>
          <w:p w14:paraId="03F88390" w14:textId="77777777" w:rsidR="008B0AD7" w:rsidRPr="00940907" w:rsidRDefault="008B0AD7" w:rsidP="008B0AD7">
            <w:pPr>
              <w:spacing w:before="120" w:line="360" w:lineRule="auto"/>
              <w:rPr>
                <w:b/>
              </w:rPr>
            </w:pPr>
            <w:r w:rsidRPr="00940907">
              <w:rPr>
                <w:b/>
              </w:rPr>
              <w:t>Sự kiện kích hoạt</w:t>
            </w:r>
          </w:p>
        </w:tc>
        <w:tc>
          <w:tcPr>
            <w:tcW w:w="8370" w:type="dxa"/>
            <w:gridSpan w:val="2"/>
            <w:shd w:val="clear" w:color="auto" w:fill="auto"/>
          </w:tcPr>
          <w:p w14:paraId="6FDBD798" w14:textId="66B05199" w:rsidR="008B0AD7" w:rsidRPr="00940907" w:rsidRDefault="008B0AD7" w:rsidP="008B0AD7">
            <w:pPr>
              <w:spacing w:before="120" w:line="360" w:lineRule="auto"/>
            </w:pPr>
            <w:r>
              <w:t>Lập phiếu nhập.</w:t>
            </w:r>
          </w:p>
        </w:tc>
      </w:tr>
      <w:tr w:rsidR="008B0AD7" w:rsidRPr="00940907" w14:paraId="77F487F7" w14:textId="77777777" w:rsidTr="00575A0C">
        <w:trPr>
          <w:trHeight w:val="805"/>
        </w:trPr>
        <w:tc>
          <w:tcPr>
            <w:tcW w:w="2520" w:type="dxa"/>
            <w:shd w:val="clear" w:color="auto" w:fill="auto"/>
          </w:tcPr>
          <w:p w14:paraId="4D3FE61F" w14:textId="77777777" w:rsidR="008B0AD7" w:rsidRPr="00940907" w:rsidRDefault="008B0AD7" w:rsidP="008B0AD7">
            <w:pPr>
              <w:spacing w:before="120" w:line="360" w:lineRule="auto"/>
              <w:rPr>
                <w:b/>
              </w:rPr>
            </w:pPr>
            <w:r w:rsidRPr="00940907">
              <w:rPr>
                <w:b/>
              </w:rPr>
              <w:t>Điều kiện tiên quyết</w:t>
            </w:r>
          </w:p>
        </w:tc>
        <w:tc>
          <w:tcPr>
            <w:tcW w:w="8370" w:type="dxa"/>
            <w:gridSpan w:val="2"/>
            <w:shd w:val="clear" w:color="auto" w:fill="auto"/>
            <w:vAlign w:val="center"/>
          </w:tcPr>
          <w:p w14:paraId="276C11D3" w14:textId="03D9EE47" w:rsidR="008B0AD7" w:rsidRPr="00940907" w:rsidRDefault="008B0AD7" w:rsidP="008B0AD7">
            <w:pPr>
              <w:spacing w:before="120" w:line="360" w:lineRule="auto"/>
            </w:pPr>
            <w:r>
              <w:rPr>
                <w:szCs w:val="26"/>
              </w:rPr>
              <w:t>Truy cập vào ứng dụng.</w:t>
            </w:r>
            <w:r>
              <w:rPr>
                <w:szCs w:val="26"/>
              </w:rPr>
              <w:br/>
              <w:t>Phải có tài khoản.</w:t>
            </w:r>
          </w:p>
        </w:tc>
      </w:tr>
      <w:tr w:rsidR="008B0AD7" w:rsidRPr="00940907" w14:paraId="0AA57740" w14:textId="77777777" w:rsidTr="00575A0C">
        <w:trPr>
          <w:trHeight w:val="327"/>
        </w:trPr>
        <w:tc>
          <w:tcPr>
            <w:tcW w:w="2520" w:type="dxa"/>
            <w:shd w:val="clear" w:color="auto" w:fill="auto"/>
          </w:tcPr>
          <w:p w14:paraId="7B111765" w14:textId="77777777" w:rsidR="008B0AD7" w:rsidRPr="00940907" w:rsidRDefault="008B0AD7" w:rsidP="008B0AD7">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59BB89E2" w14:textId="67647531" w:rsidR="008B0AD7" w:rsidRPr="00940907" w:rsidRDefault="008B0AD7" w:rsidP="008B0AD7">
            <w:pPr>
              <w:spacing w:before="120" w:line="360" w:lineRule="auto"/>
            </w:pPr>
            <w:r>
              <w:rPr>
                <w:szCs w:val="26"/>
              </w:rPr>
              <w:t>Lập phiếu nhập thành công</w:t>
            </w:r>
          </w:p>
        </w:tc>
      </w:tr>
      <w:tr w:rsidR="008B0AD7" w:rsidRPr="00940907" w14:paraId="1D945669" w14:textId="77777777" w:rsidTr="00267DF7">
        <w:trPr>
          <w:trHeight w:val="480"/>
        </w:trPr>
        <w:tc>
          <w:tcPr>
            <w:tcW w:w="2520" w:type="dxa"/>
            <w:shd w:val="clear" w:color="auto" w:fill="auto"/>
            <w:vAlign w:val="center"/>
          </w:tcPr>
          <w:p w14:paraId="08DC850E" w14:textId="77777777" w:rsidR="008B0AD7" w:rsidRPr="00940907" w:rsidRDefault="008B0AD7" w:rsidP="008B0AD7">
            <w:pPr>
              <w:spacing w:before="120" w:line="360" w:lineRule="auto"/>
              <w:rPr>
                <w:b/>
              </w:rPr>
            </w:pPr>
            <w:r w:rsidRPr="00940907">
              <w:rPr>
                <w:b/>
              </w:rPr>
              <w:t>Luồng sự kiện</w:t>
            </w:r>
          </w:p>
        </w:tc>
        <w:tc>
          <w:tcPr>
            <w:tcW w:w="4104" w:type="dxa"/>
            <w:shd w:val="clear" w:color="auto" w:fill="auto"/>
          </w:tcPr>
          <w:p w14:paraId="0EE92369" w14:textId="1746899E" w:rsidR="008B0AD7" w:rsidRPr="00940907" w:rsidRDefault="008B0AD7" w:rsidP="008B0AD7">
            <w:pPr>
              <w:spacing w:before="120" w:line="360" w:lineRule="auto"/>
            </w:pPr>
            <w:r>
              <w:rPr>
                <w:b/>
                <w:color w:val="000000"/>
                <w:szCs w:val="26"/>
              </w:rPr>
              <w:t xml:space="preserve">              </w:t>
            </w:r>
            <w:r>
              <w:rPr>
                <w:b/>
                <w:szCs w:val="26"/>
              </w:rPr>
              <w:t>Actor</w:t>
            </w:r>
          </w:p>
        </w:tc>
        <w:tc>
          <w:tcPr>
            <w:tcW w:w="4266" w:type="dxa"/>
            <w:shd w:val="clear" w:color="auto" w:fill="auto"/>
          </w:tcPr>
          <w:p w14:paraId="210024E6" w14:textId="2D6ADF9F" w:rsidR="008B0AD7" w:rsidRPr="00940907" w:rsidRDefault="008B0AD7" w:rsidP="008B0AD7">
            <w:pPr>
              <w:spacing w:before="120" w:line="360" w:lineRule="auto"/>
            </w:pPr>
            <w:r>
              <w:rPr>
                <w:b/>
                <w:color w:val="000000"/>
                <w:szCs w:val="26"/>
              </w:rPr>
              <w:t xml:space="preserve">              </w:t>
            </w:r>
            <w:r>
              <w:rPr>
                <w:b/>
                <w:szCs w:val="26"/>
              </w:rPr>
              <w:t>Actor</w:t>
            </w:r>
          </w:p>
        </w:tc>
      </w:tr>
      <w:tr w:rsidR="008B0AD7" w:rsidRPr="00940907" w14:paraId="24BE775C" w14:textId="77777777" w:rsidTr="00267DF7">
        <w:trPr>
          <w:trHeight w:val="480"/>
        </w:trPr>
        <w:tc>
          <w:tcPr>
            <w:tcW w:w="2520" w:type="dxa"/>
            <w:shd w:val="clear" w:color="auto" w:fill="auto"/>
            <w:vAlign w:val="center"/>
          </w:tcPr>
          <w:p w14:paraId="5EC3BF3A" w14:textId="77777777" w:rsidR="008B0AD7" w:rsidRPr="00940907" w:rsidRDefault="008B0AD7" w:rsidP="008B0AD7">
            <w:pPr>
              <w:spacing w:before="120" w:line="360" w:lineRule="auto"/>
            </w:pPr>
          </w:p>
        </w:tc>
        <w:tc>
          <w:tcPr>
            <w:tcW w:w="4104" w:type="dxa"/>
            <w:shd w:val="clear" w:color="auto" w:fill="auto"/>
          </w:tcPr>
          <w:p w14:paraId="168C000B" w14:textId="725C03CE" w:rsidR="008B0AD7" w:rsidRPr="00940907" w:rsidRDefault="008B0AD7" w:rsidP="008B0AD7">
            <w:pPr>
              <w:spacing w:before="120" w:line="360" w:lineRule="auto"/>
            </w:pPr>
            <w:r>
              <w:rPr>
                <w:szCs w:val="26"/>
              </w:rPr>
              <w:t>1. Nhân viên kho chọn mục “Lập phiếu nhập”.</w:t>
            </w:r>
          </w:p>
        </w:tc>
        <w:tc>
          <w:tcPr>
            <w:tcW w:w="4266" w:type="dxa"/>
            <w:shd w:val="clear" w:color="auto" w:fill="auto"/>
          </w:tcPr>
          <w:p w14:paraId="13EA7606" w14:textId="54ABEF6D" w:rsidR="008B0AD7" w:rsidRPr="00BB0817" w:rsidRDefault="008B0AD7" w:rsidP="008B0AD7">
            <w:pPr>
              <w:pStyle w:val="ct"/>
              <w:spacing w:after="120"/>
            </w:pPr>
            <w:r>
              <w:t>1. Nhân viên kho chọn mục “Lập phiếu nhập”.</w:t>
            </w:r>
          </w:p>
        </w:tc>
      </w:tr>
      <w:tr w:rsidR="008B0AD7" w:rsidRPr="00940907" w14:paraId="30753961" w14:textId="77777777" w:rsidTr="00267DF7">
        <w:trPr>
          <w:trHeight w:val="480"/>
        </w:trPr>
        <w:tc>
          <w:tcPr>
            <w:tcW w:w="2520" w:type="dxa"/>
            <w:shd w:val="clear" w:color="auto" w:fill="auto"/>
            <w:vAlign w:val="center"/>
          </w:tcPr>
          <w:p w14:paraId="39F5BA39" w14:textId="77777777" w:rsidR="008B0AD7" w:rsidRPr="00940907" w:rsidRDefault="008B0AD7" w:rsidP="008B0AD7">
            <w:pPr>
              <w:spacing w:before="120" w:line="360" w:lineRule="auto"/>
            </w:pPr>
          </w:p>
        </w:tc>
        <w:tc>
          <w:tcPr>
            <w:tcW w:w="4104" w:type="dxa"/>
            <w:shd w:val="clear" w:color="auto" w:fill="auto"/>
          </w:tcPr>
          <w:p w14:paraId="22F5E038" w14:textId="7217D4C1" w:rsidR="008B0AD7" w:rsidRPr="00940907" w:rsidRDefault="008B0AD7" w:rsidP="008B0AD7">
            <w:pPr>
              <w:pStyle w:val="ct"/>
              <w:spacing w:after="120"/>
            </w:pPr>
            <w:r>
              <w:t>2. Nhân viên kho nhập thông tin hàng hóa, số lượng, thời gian vào hệ thống</w:t>
            </w:r>
          </w:p>
        </w:tc>
        <w:tc>
          <w:tcPr>
            <w:tcW w:w="4266" w:type="dxa"/>
            <w:shd w:val="clear" w:color="auto" w:fill="auto"/>
          </w:tcPr>
          <w:p w14:paraId="4DA79112" w14:textId="630D02BC" w:rsidR="008B0AD7" w:rsidRPr="00940907" w:rsidRDefault="008B0AD7" w:rsidP="008B0AD7">
            <w:pPr>
              <w:spacing w:before="120" w:line="360" w:lineRule="auto"/>
            </w:pPr>
            <w:r>
              <w:rPr>
                <w:szCs w:val="26"/>
              </w:rPr>
              <w:t>2. Nhân viên kho nhập thông tin hàng hóa, số lượng, thời gian vào hệ thống</w:t>
            </w:r>
          </w:p>
        </w:tc>
      </w:tr>
      <w:tr w:rsidR="008B0AD7" w:rsidRPr="00940907" w14:paraId="4EBE2DE3" w14:textId="77777777" w:rsidTr="00267DF7">
        <w:trPr>
          <w:trHeight w:val="1114"/>
        </w:trPr>
        <w:tc>
          <w:tcPr>
            <w:tcW w:w="2520" w:type="dxa"/>
            <w:shd w:val="clear" w:color="auto" w:fill="auto"/>
            <w:vAlign w:val="center"/>
          </w:tcPr>
          <w:p w14:paraId="1C270FEA" w14:textId="77777777" w:rsidR="008B0AD7" w:rsidRPr="00940907" w:rsidRDefault="008B0AD7" w:rsidP="008B0AD7">
            <w:pPr>
              <w:spacing w:before="120" w:line="360" w:lineRule="auto"/>
            </w:pPr>
          </w:p>
        </w:tc>
        <w:tc>
          <w:tcPr>
            <w:tcW w:w="4104" w:type="dxa"/>
            <w:shd w:val="clear" w:color="auto" w:fill="auto"/>
          </w:tcPr>
          <w:p w14:paraId="219A3709" w14:textId="092DD56B" w:rsidR="008B0AD7" w:rsidRPr="00940907" w:rsidRDefault="008B0AD7" w:rsidP="008B0AD7">
            <w:pPr>
              <w:spacing w:before="120" w:line="360" w:lineRule="auto"/>
            </w:pPr>
            <w:r>
              <w:rPr>
                <w:szCs w:val="26"/>
              </w:rPr>
              <w:t>3. Nhân viên kho nhấn nút “Xác nhận”</w:t>
            </w:r>
          </w:p>
        </w:tc>
        <w:tc>
          <w:tcPr>
            <w:tcW w:w="4266" w:type="dxa"/>
            <w:shd w:val="clear" w:color="auto" w:fill="auto"/>
          </w:tcPr>
          <w:p w14:paraId="343E227F" w14:textId="7081CE5F" w:rsidR="008B0AD7" w:rsidRPr="00437792" w:rsidRDefault="008B0AD7" w:rsidP="008B0AD7">
            <w:pPr>
              <w:spacing w:before="120" w:line="360" w:lineRule="auto"/>
            </w:pPr>
            <w:r>
              <w:rPr>
                <w:szCs w:val="26"/>
              </w:rPr>
              <w:t>3. Nhân viên kho nhấn nút “Xác nhận”</w:t>
            </w:r>
          </w:p>
        </w:tc>
      </w:tr>
      <w:tr w:rsidR="00524A00" w:rsidRPr="00940907" w14:paraId="39C2D170" w14:textId="77777777" w:rsidTr="00267DF7">
        <w:trPr>
          <w:trHeight w:val="248"/>
        </w:trPr>
        <w:tc>
          <w:tcPr>
            <w:tcW w:w="2520" w:type="dxa"/>
            <w:shd w:val="clear" w:color="auto" w:fill="auto"/>
          </w:tcPr>
          <w:p w14:paraId="70F34FCE" w14:textId="77777777" w:rsidR="00524A00" w:rsidRPr="00940907" w:rsidRDefault="00524A00" w:rsidP="00267DF7">
            <w:pPr>
              <w:spacing w:before="120" w:line="360" w:lineRule="auto"/>
              <w:rPr>
                <w:b/>
              </w:rPr>
            </w:pPr>
            <w:r w:rsidRPr="00940907">
              <w:rPr>
                <w:b/>
              </w:rPr>
              <w:t>Ngoại lệ</w:t>
            </w:r>
          </w:p>
        </w:tc>
        <w:tc>
          <w:tcPr>
            <w:tcW w:w="8370" w:type="dxa"/>
            <w:gridSpan w:val="2"/>
            <w:shd w:val="clear" w:color="auto" w:fill="auto"/>
          </w:tcPr>
          <w:p w14:paraId="414972B8" w14:textId="77777777" w:rsidR="00524A00" w:rsidRPr="00940907" w:rsidRDefault="00524A00" w:rsidP="00267DF7">
            <w:pPr>
              <w:spacing w:before="120" w:line="360" w:lineRule="auto"/>
            </w:pPr>
            <w:r>
              <w:t>Nhân viên kho nhập sai thông tin và hệ thống yêu cầu nhập lại.</w:t>
            </w:r>
          </w:p>
        </w:tc>
      </w:tr>
    </w:tbl>
    <w:p w14:paraId="7E672EC5" w14:textId="148233C7" w:rsidR="001D7C85" w:rsidRDefault="001D7C85" w:rsidP="00267DF7">
      <w:pPr>
        <w:pStyle w:val="Bngbiu-nidung"/>
      </w:pPr>
      <w:r>
        <w:tab/>
      </w:r>
      <w:bookmarkStart w:id="41" w:name="_Toc92746648"/>
      <w:r w:rsidR="008C4408">
        <w:t>Bảng 14</w:t>
      </w:r>
      <w:r>
        <w:t>. Use case l</w:t>
      </w:r>
      <w:r w:rsidRPr="001D7C85">
        <w:t>ập báo cáo xuất nhập kho</w:t>
      </w:r>
      <w:bookmarkEnd w:id="41"/>
    </w:p>
    <w:p w14:paraId="738B7445" w14:textId="7A4DDB6D" w:rsidR="001D7C85" w:rsidRDefault="001D7C85" w:rsidP="00267DF7">
      <w:pPr>
        <w:pStyle w:val="Bngbiu-nidung"/>
      </w:pPr>
    </w:p>
    <w:p w14:paraId="17E7E879" w14:textId="7E203858" w:rsidR="00556807" w:rsidRDefault="00556807" w:rsidP="00267DF7">
      <w:pPr>
        <w:pStyle w:val="Bngbiu-nidung"/>
      </w:pPr>
    </w:p>
    <w:p w14:paraId="351E7A76" w14:textId="59CF4778" w:rsidR="00556807" w:rsidRDefault="00556807"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F1524B" w:rsidRPr="00940907" w14:paraId="5C6D2E84" w14:textId="77777777" w:rsidTr="00575A0C">
        <w:trPr>
          <w:trHeight w:val="480"/>
        </w:trPr>
        <w:tc>
          <w:tcPr>
            <w:tcW w:w="2520" w:type="dxa"/>
            <w:shd w:val="clear" w:color="auto" w:fill="auto"/>
          </w:tcPr>
          <w:p w14:paraId="7CB36C9E" w14:textId="77777777" w:rsidR="00F1524B" w:rsidRPr="00940907" w:rsidRDefault="00F1524B" w:rsidP="00575A0C">
            <w:pPr>
              <w:spacing w:before="120" w:line="360" w:lineRule="auto"/>
              <w:rPr>
                <w:b/>
              </w:rPr>
            </w:pPr>
            <w:r w:rsidRPr="00940907">
              <w:rPr>
                <w:b/>
              </w:rPr>
              <w:lastRenderedPageBreak/>
              <w:t>Mã use case</w:t>
            </w:r>
          </w:p>
        </w:tc>
        <w:tc>
          <w:tcPr>
            <w:tcW w:w="8370" w:type="dxa"/>
            <w:gridSpan w:val="2"/>
            <w:shd w:val="clear" w:color="auto" w:fill="auto"/>
          </w:tcPr>
          <w:p w14:paraId="0A5AE76E" w14:textId="4F110F72" w:rsidR="00F1524B" w:rsidRPr="00940907" w:rsidRDefault="00E95A82" w:rsidP="00575A0C">
            <w:pPr>
              <w:spacing w:before="120" w:line="360" w:lineRule="auto"/>
            </w:pPr>
            <w:r>
              <w:t>15</w:t>
            </w:r>
            <w:r w:rsidR="00F1524B" w:rsidRPr="00940907">
              <w:t>.</w:t>
            </w:r>
          </w:p>
        </w:tc>
      </w:tr>
      <w:tr w:rsidR="00E95A82" w:rsidRPr="00940907" w14:paraId="5F2A3621" w14:textId="77777777" w:rsidTr="00575A0C">
        <w:trPr>
          <w:trHeight w:val="480"/>
        </w:trPr>
        <w:tc>
          <w:tcPr>
            <w:tcW w:w="2520" w:type="dxa"/>
            <w:shd w:val="clear" w:color="auto" w:fill="auto"/>
          </w:tcPr>
          <w:p w14:paraId="639E69B3" w14:textId="77777777" w:rsidR="00E95A82" w:rsidRPr="00940907" w:rsidRDefault="00E95A82" w:rsidP="00E95A82">
            <w:pPr>
              <w:spacing w:before="120" w:line="360" w:lineRule="auto"/>
              <w:rPr>
                <w:b/>
              </w:rPr>
            </w:pPr>
            <w:r w:rsidRPr="00940907">
              <w:rPr>
                <w:b/>
              </w:rPr>
              <w:t>Use Case</w:t>
            </w:r>
          </w:p>
        </w:tc>
        <w:tc>
          <w:tcPr>
            <w:tcW w:w="8370" w:type="dxa"/>
            <w:gridSpan w:val="2"/>
            <w:shd w:val="clear" w:color="auto" w:fill="auto"/>
            <w:vAlign w:val="center"/>
          </w:tcPr>
          <w:p w14:paraId="4F49D982" w14:textId="077A8A13" w:rsidR="00E95A82" w:rsidRPr="00940907" w:rsidRDefault="00E95A82" w:rsidP="00E95A82">
            <w:pPr>
              <w:spacing w:before="120" w:line="360" w:lineRule="auto"/>
            </w:pPr>
            <w:r>
              <w:t>Xóa phiếu nhập.</w:t>
            </w:r>
          </w:p>
        </w:tc>
      </w:tr>
      <w:tr w:rsidR="00E95A82" w:rsidRPr="00940907" w14:paraId="2DDEC6BB" w14:textId="77777777" w:rsidTr="00575A0C">
        <w:trPr>
          <w:trHeight w:val="467"/>
        </w:trPr>
        <w:tc>
          <w:tcPr>
            <w:tcW w:w="2520" w:type="dxa"/>
            <w:shd w:val="clear" w:color="auto" w:fill="auto"/>
          </w:tcPr>
          <w:p w14:paraId="716B6B06" w14:textId="77777777" w:rsidR="00E95A82" w:rsidRPr="00940907" w:rsidRDefault="00E95A82" w:rsidP="00E95A82">
            <w:pPr>
              <w:spacing w:before="120" w:line="360" w:lineRule="auto"/>
              <w:rPr>
                <w:b/>
              </w:rPr>
            </w:pPr>
            <w:r w:rsidRPr="00940907">
              <w:rPr>
                <w:b/>
              </w:rPr>
              <w:t>Ngữ cảnh</w:t>
            </w:r>
          </w:p>
        </w:tc>
        <w:tc>
          <w:tcPr>
            <w:tcW w:w="8370" w:type="dxa"/>
            <w:gridSpan w:val="2"/>
            <w:shd w:val="clear" w:color="auto" w:fill="auto"/>
            <w:vAlign w:val="center"/>
          </w:tcPr>
          <w:p w14:paraId="40F5B99E" w14:textId="0DF49625" w:rsidR="00E95A82" w:rsidRPr="00940907" w:rsidRDefault="00E95A82" w:rsidP="00E95A82">
            <w:pPr>
              <w:spacing w:before="120" w:line="360" w:lineRule="auto"/>
            </w:pPr>
            <w:r>
              <w:rPr>
                <w:szCs w:val="26"/>
              </w:rPr>
              <w:t>Khi nhân viên kho muốn xóa phiếu nhập.</w:t>
            </w:r>
          </w:p>
        </w:tc>
      </w:tr>
      <w:tr w:rsidR="00E95A82" w:rsidRPr="00940907" w14:paraId="0E996D2F" w14:textId="77777777" w:rsidTr="00575A0C">
        <w:trPr>
          <w:trHeight w:val="480"/>
        </w:trPr>
        <w:tc>
          <w:tcPr>
            <w:tcW w:w="2520" w:type="dxa"/>
            <w:shd w:val="clear" w:color="auto" w:fill="auto"/>
          </w:tcPr>
          <w:p w14:paraId="567AAFBA" w14:textId="77777777" w:rsidR="00E95A82" w:rsidRPr="00940907" w:rsidRDefault="00E95A82" w:rsidP="00E95A82">
            <w:pPr>
              <w:spacing w:before="120" w:line="360" w:lineRule="auto"/>
              <w:rPr>
                <w:b/>
              </w:rPr>
            </w:pPr>
            <w:r w:rsidRPr="00940907">
              <w:rPr>
                <w:b/>
              </w:rPr>
              <w:t>Mô tả</w:t>
            </w:r>
          </w:p>
        </w:tc>
        <w:tc>
          <w:tcPr>
            <w:tcW w:w="8370" w:type="dxa"/>
            <w:gridSpan w:val="2"/>
            <w:shd w:val="clear" w:color="auto" w:fill="auto"/>
            <w:vAlign w:val="center"/>
          </w:tcPr>
          <w:p w14:paraId="3BB44A76" w14:textId="165F5C79" w:rsidR="00E95A82" w:rsidRPr="00940907" w:rsidRDefault="00E95A82" w:rsidP="00E95A82">
            <w:pPr>
              <w:spacing w:before="120" w:line="360" w:lineRule="auto"/>
            </w:pPr>
            <w:r>
              <w:rPr>
                <w:szCs w:val="26"/>
              </w:rPr>
              <w:t>Nhân viên kho xóa thông tin phiếu nhập trên hệ thống</w:t>
            </w:r>
          </w:p>
        </w:tc>
      </w:tr>
      <w:tr w:rsidR="00E95A82" w:rsidRPr="00940907" w14:paraId="568F0FD3" w14:textId="77777777" w:rsidTr="00575A0C">
        <w:trPr>
          <w:trHeight w:val="480"/>
        </w:trPr>
        <w:tc>
          <w:tcPr>
            <w:tcW w:w="2520" w:type="dxa"/>
            <w:shd w:val="clear" w:color="auto" w:fill="auto"/>
          </w:tcPr>
          <w:p w14:paraId="2EFE4F29" w14:textId="77777777" w:rsidR="00E95A82" w:rsidRPr="00940907" w:rsidRDefault="00E95A82" w:rsidP="00E95A82">
            <w:pPr>
              <w:spacing w:before="120" w:line="360" w:lineRule="auto"/>
              <w:rPr>
                <w:b/>
              </w:rPr>
            </w:pPr>
            <w:r w:rsidRPr="00940907">
              <w:rPr>
                <w:b/>
              </w:rPr>
              <w:t>Tác nhân</w:t>
            </w:r>
          </w:p>
        </w:tc>
        <w:tc>
          <w:tcPr>
            <w:tcW w:w="8370" w:type="dxa"/>
            <w:gridSpan w:val="2"/>
            <w:shd w:val="clear" w:color="auto" w:fill="auto"/>
            <w:vAlign w:val="center"/>
          </w:tcPr>
          <w:p w14:paraId="6D2F9C60" w14:textId="2704769E" w:rsidR="00E95A82" w:rsidRPr="00940907" w:rsidRDefault="00E95A82" w:rsidP="00E95A82">
            <w:pPr>
              <w:spacing w:before="120" w:line="360" w:lineRule="auto"/>
            </w:pPr>
            <w:r>
              <w:t>Nhân viên kho.</w:t>
            </w:r>
          </w:p>
        </w:tc>
      </w:tr>
      <w:tr w:rsidR="00E95A82" w:rsidRPr="00940907" w14:paraId="377DB2E9" w14:textId="77777777" w:rsidTr="00575A0C">
        <w:trPr>
          <w:trHeight w:val="318"/>
        </w:trPr>
        <w:tc>
          <w:tcPr>
            <w:tcW w:w="2520" w:type="dxa"/>
            <w:shd w:val="clear" w:color="auto" w:fill="auto"/>
          </w:tcPr>
          <w:p w14:paraId="495F02B8" w14:textId="77777777" w:rsidR="00E95A82" w:rsidRPr="00940907" w:rsidRDefault="00E95A82" w:rsidP="00E95A82">
            <w:pPr>
              <w:spacing w:before="120" w:line="360" w:lineRule="auto"/>
              <w:rPr>
                <w:b/>
              </w:rPr>
            </w:pPr>
            <w:r w:rsidRPr="00940907">
              <w:rPr>
                <w:b/>
              </w:rPr>
              <w:t>Sự kiện kích hoạt</w:t>
            </w:r>
          </w:p>
        </w:tc>
        <w:tc>
          <w:tcPr>
            <w:tcW w:w="8370" w:type="dxa"/>
            <w:gridSpan w:val="2"/>
            <w:shd w:val="clear" w:color="auto" w:fill="auto"/>
          </w:tcPr>
          <w:p w14:paraId="5CF82A5A" w14:textId="55B12422" w:rsidR="00E95A82" w:rsidRPr="00940907" w:rsidRDefault="00E95A82" w:rsidP="00E95A82">
            <w:pPr>
              <w:spacing w:before="120" w:line="360" w:lineRule="auto"/>
            </w:pPr>
            <w:r>
              <w:t>Xóa phiếu nhập.</w:t>
            </w:r>
          </w:p>
        </w:tc>
      </w:tr>
      <w:tr w:rsidR="00E95A82" w:rsidRPr="00940907" w14:paraId="38A585BA" w14:textId="77777777" w:rsidTr="00575A0C">
        <w:trPr>
          <w:trHeight w:val="805"/>
        </w:trPr>
        <w:tc>
          <w:tcPr>
            <w:tcW w:w="2520" w:type="dxa"/>
            <w:shd w:val="clear" w:color="auto" w:fill="auto"/>
          </w:tcPr>
          <w:p w14:paraId="6C4563EB" w14:textId="77777777" w:rsidR="00E95A82" w:rsidRPr="00940907" w:rsidRDefault="00E95A82" w:rsidP="00E95A82">
            <w:pPr>
              <w:spacing w:before="120" w:line="360" w:lineRule="auto"/>
              <w:rPr>
                <w:b/>
              </w:rPr>
            </w:pPr>
            <w:r w:rsidRPr="00940907">
              <w:rPr>
                <w:b/>
              </w:rPr>
              <w:t>Điều kiện tiên quyết</w:t>
            </w:r>
          </w:p>
        </w:tc>
        <w:tc>
          <w:tcPr>
            <w:tcW w:w="8370" w:type="dxa"/>
            <w:gridSpan w:val="2"/>
            <w:shd w:val="clear" w:color="auto" w:fill="auto"/>
            <w:vAlign w:val="center"/>
          </w:tcPr>
          <w:p w14:paraId="3D170EF4" w14:textId="05A45DAF" w:rsidR="00E95A82" w:rsidRPr="00940907" w:rsidRDefault="00E95A82" w:rsidP="00E95A82">
            <w:pPr>
              <w:spacing w:before="120" w:line="360" w:lineRule="auto"/>
            </w:pPr>
            <w:r>
              <w:rPr>
                <w:szCs w:val="26"/>
              </w:rPr>
              <w:t>Truy cập vào ứng dụng.</w:t>
            </w:r>
            <w:r>
              <w:rPr>
                <w:szCs w:val="26"/>
              </w:rPr>
              <w:br/>
              <w:t>Phải có tài khoản.</w:t>
            </w:r>
          </w:p>
        </w:tc>
      </w:tr>
      <w:tr w:rsidR="00E95A82" w:rsidRPr="00940907" w14:paraId="4E07C432" w14:textId="77777777" w:rsidTr="00575A0C">
        <w:trPr>
          <w:trHeight w:val="327"/>
        </w:trPr>
        <w:tc>
          <w:tcPr>
            <w:tcW w:w="2520" w:type="dxa"/>
            <w:shd w:val="clear" w:color="auto" w:fill="auto"/>
          </w:tcPr>
          <w:p w14:paraId="4107F74E" w14:textId="77777777" w:rsidR="00E95A82" w:rsidRPr="00940907" w:rsidRDefault="00E95A82" w:rsidP="00E95A82">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69A730CB" w14:textId="69EB98D2" w:rsidR="00E95A82" w:rsidRPr="00940907" w:rsidRDefault="00E95A82" w:rsidP="00E95A82">
            <w:pPr>
              <w:spacing w:before="120" w:line="360" w:lineRule="auto"/>
            </w:pPr>
            <w:r>
              <w:rPr>
                <w:szCs w:val="26"/>
              </w:rPr>
              <w:t>Lập phiếu nhập thành công</w:t>
            </w:r>
          </w:p>
        </w:tc>
      </w:tr>
      <w:tr w:rsidR="00E95A82" w:rsidRPr="00940907" w14:paraId="08F2F51E" w14:textId="77777777" w:rsidTr="00575A0C">
        <w:trPr>
          <w:trHeight w:val="480"/>
        </w:trPr>
        <w:tc>
          <w:tcPr>
            <w:tcW w:w="2520" w:type="dxa"/>
            <w:shd w:val="clear" w:color="auto" w:fill="auto"/>
            <w:vAlign w:val="center"/>
          </w:tcPr>
          <w:p w14:paraId="1AFE93F3" w14:textId="77777777" w:rsidR="00E95A82" w:rsidRPr="00940907" w:rsidRDefault="00E95A82" w:rsidP="00E95A82">
            <w:pPr>
              <w:spacing w:before="120" w:line="360" w:lineRule="auto"/>
              <w:rPr>
                <w:b/>
              </w:rPr>
            </w:pPr>
            <w:r w:rsidRPr="00940907">
              <w:rPr>
                <w:b/>
              </w:rPr>
              <w:t>Luồng sự kiện</w:t>
            </w:r>
          </w:p>
        </w:tc>
        <w:tc>
          <w:tcPr>
            <w:tcW w:w="4104" w:type="dxa"/>
            <w:shd w:val="clear" w:color="auto" w:fill="auto"/>
          </w:tcPr>
          <w:p w14:paraId="337E8654" w14:textId="158320DD" w:rsidR="00E95A82" w:rsidRPr="00940907" w:rsidRDefault="00E95A82" w:rsidP="00E95A82">
            <w:pPr>
              <w:spacing w:before="120" w:line="360" w:lineRule="auto"/>
            </w:pPr>
            <w:r>
              <w:rPr>
                <w:b/>
                <w:color w:val="000000"/>
                <w:szCs w:val="26"/>
              </w:rPr>
              <w:t xml:space="preserve">              </w:t>
            </w:r>
            <w:r>
              <w:rPr>
                <w:b/>
                <w:szCs w:val="26"/>
              </w:rPr>
              <w:t>Actor</w:t>
            </w:r>
          </w:p>
        </w:tc>
        <w:tc>
          <w:tcPr>
            <w:tcW w:w="4266" w:type="dxa"/>
            <w:shd w:val="clear" w:color="auto" w:fill="auto"/>
          </w:tcPr>
          <w:p w14:paraId="17F40F12" w14:textId="4058517B" w:rsidR="00E95A82" w:rsidRPr="00940907" w:rsidRDefault="00E95A82" w:rsidP="00E95A82">
            <w:pPr>
              <w:spacing w:before="120" w:line="360" w:lineRule="auto"/>
            </w:pPr>
            <w:r>
              <w:rPr>
                <w:b/>
                <w:color w:val="000000"/>
                <w:szCs w:val="26"/>
              </w:rPr>
              <w:t xml:space="preserve">              </w:t>
            </w:r>
            <w:r>
              <w:rPr>
                <w:b/>
                <w:szCs w:val="26"/>
              </w:rPr>
              <w:t>Actor</w:t>
            </w:r>
          </w:p>
        </w:tc>
      </w:tr>
      <w:tr w:rsidR="00E95A82" w:rsidRPr="00940907" w14:paraId="5C039256" w14:textId="77777777" w:rsidTr="00575A0C">
        <w:trPr>
          <w:trHeight w:val="480"/>
        </w:trPr>
        <w:tc>
          <w:tcPr>
            <w:tcW w:w="2520" w:type="dxa"/>
            <w:shd w:val="clear" w:color="auto" w:fill="auto"/>
            <w:vAlign w:val="center"/>
          </w:tcPr>
          <w:p w14:paraId="6BB22FA0" w14:textId="77777777" w:rsidR="00E95A82" w:rsidRPr="00940907" w:rsidRDefault="00E95A82" w:rsidP="00E95A82">
            <w:pPr>
              <w:spacing w:before="120" w:line="360" w:lineRule="auto"/>
            </w:pPr>
          </w:p>
        </w:tc>
        <w:tc>
          <w:tcPr>
            <w:tcW w:w="4104" w:type="dxa"/>
            <w:shd w:val="clear" w:color="auto" w:fill="auto"/>
          </w:tcPr>
          <w:p w14:paraId="2DDA0204" w14:textId="597D621D" w:rsidR="00E95A82" w:rsidRPr="00940907" w:rsidRDefault="00E95A82" w:rsidP="00E95A82">
            <w:pPr>
              <w:spacing w:before="120" w:line="360" w:lineRule="auto"/>
            </w:pPr>
            <w:r>
              <w:rPr>
                <w:szCs w:val="26"/>
              </w:rPr>
              <w:t>1. Nhân viên kho chọn mục “Danh sách phiếu nhập”.</w:t>
            </w:r>
          </w:p>
        </w:tc>
        <w:tc>
          <w:tcPr>
            <w:tcW w:w="4266" w:type="dxa"/>
            <w:shd w:val="clear" w:color="auto" w:fill="auto"/>
          </w:tcPr>
          <w:p w14:paraId="1F8C14B8" w14:textId="433B7CE0" w:rsidR="00E95A82" w:rsidRPr="00BB0817" w:rsidRDefault="00E95A82" w:rsidP="00E95A82">
            <w:pPr>
              <w:pStyle w:val="ct"/>
              <w:spacing w:after="120"/>
            </w:pPr>
            <w:r>
              <w:t>1. Nhân viên kho chọn mục “Danh sách phiếu nhập”.</w:t>
            </w:r>
          </w:p>
        </w:tc>
      </w:tr>
      <w:tr w:rsidR="00E95A82" w:rsidRPr="00940907" w14:paraId="14593E21" w14:textId="77777777" w:rsidTr="00575A0C">
        <w:trPr>
          <w:trHeight w:val="811"/>
        </w:trPr>
        <w:tc>
          <w:tcPr>
            <w:tcW w:w="2520" w:type="dxa"/>
            <w:shd w:val="clear" w:color="auto" w:fill="auto"/>
            <w:vAlign w:val="center"/>
          </w:tcPr>
          <w:p w14:paraId="1011CFA0" w14:textId="77777777" w:rsidR="00E95A82" w:rsidRPr="00940907" w:rsidRDefault="00E95A82" w:rsidP="00E95A82">
            <w:pPr>
              <w:spacing w:before="120" w:line="360" w:lineRule="auto"/>
            </w:pPr>
          </w:p>
        </w:tc>
        <w:tc>
          <w:tcPr>
            <w:tcW w:w="4104" w:type="dxa"/>
            <w:shd w:val="clear" w:color="auto" w:fill="auto"/>
          </w:tcPr>
          <w:p w14:paraId="1656F38F" w14:textId="75271BC7" w:rsidR="00E95A82" w:rsidRPr="00940907" w:rsidRDefault="00E95A82" w:rsidP="00E95A82">
            <w:pPr>
              <w:pStyle w:val="ct"/>
              <w:spacing w:after="120"/>
            </w:pPr>
            <w:r>
              <w:t>2. Nhân viên kho tìm thông tin phiếu nhập thông qua mã phiếu.</w:t>
            </w:r>
          </w:p>
        </w:tc>
        <w:tc>
          <w:tcPr>
            <w:tcW w:w="4266" w:type="dxa"/>
            <w:shd w:val="clear" w:color="auto" w:fill="auto"/>
          </w:tcPr>
          <w:p w14:paraId="20CA84E6" w14:textId="18BAD7A5" w:rsidR="00E95A82" w:rsidRPr="00940907" w:rsidRDefault="00E95A82" w:rsidP="00E95A82">
            <w:pPr>
              <w:spacing w:before="120" w:line="360" w:lineRule="auto"/>
            </w:pPr>
            <w:r>
              <w:rPr>
                <w:szCs w:val="26"/>
              </w:rPr>
              <w:t>2. Nhân viên kho tìm thông tin phiếu nhập thông qua mã phiếu.</w:t>
            </w:r>
          </w:p>
        </w:tc>
      </w:tr>
      <w:tr w:rsidR="00E95A82" w:rsidRPr="00940907" w14:paraId="7C4FFE5C" w14:textId="77777777" w:rsidTr="00575A0C">
        <w:trPr>
          <w:trHeight w:val="1114"/>
        </w:trPr>
        <w:tc>
          <w:tcPr>
            <w:tcW w:w="2520" w:type="dxa"/>
            <w:shd w:val="clear" w:color="auto" w:fill="auto"/>
            <w:vAlign w:val="center"/>
          </w:tcPr>
          <w:p w14:paraId="3EB131E9" w14:textId="77777777" w:rsidR="00E95A82" w:rsidRPr="00940907" w:rsidRDefault="00E95A82" w:rsidP="00E95A82">
            <w:pPr>
              <w:spacing w:before="120" w:line="360" w:lineRule="auto"/>
            </w:pPr>
          </w:p>
        </w:tc>
        <w:tc>
          <w:tcPr>
            <w:tcW w:w="4104" w:type="dxa"/>
            <w:shd w:val="clear" w:color="auto" w:fill="auto"/>
          </w:tcPr>
          <w:p w14:paraId="2ED47AC8" w14:textId="55690C47" w:rsidR="00E95A82" w:rsidRPr="00940907" w:rsidRDefault="00E95A82" w:rsidP="00E95A82">
            <w:pPr>
              <w:spacing w:before="120" w:line="360" w:lineRule="auto"/>
            </w:pPr>
            <w:r>
              <w:rPr>
                <w:szCs w:val="26"/>
              </w:rPr>
              <w:t>3. Nhân viên kho nhấn nút “Xóa”</w:t>
            </w:r>
          </w:p>
        </w:tc>
        <w:tc>
          <w:tcPr>
            <w:tcW w:w="4266" w:type="dxa"/>
            <w:shd w:val="clear" w:color="auto" w:fill="auto"/>
          </w:tcPr>
          <w:p w14:paraId="28771AE8" w14:textId="4B73957B" w:rsidR="00E95A82" w:rsidRPr="00437792" w:rsidRDefault="00E95A82" w:rsidP="00E95A82">
            <w:pPr>
              <w:spacing w:before="120" w:line="360" w:lineRule="auto"/>
            </w:pPr>
            <w:r>
              <w:rPr>
                <w:szCs w:val="26"/>
              </w:rPr>
              <w:t>3. Nhân viên kho nhấn nút “Xóa”</w:t>
            </w:r>
          </w:p>
        </w:tc>
      </w:tr>
      <w:tr w:rsidR="00E95A82" w:rsidRPr="00940907" w14:paraId="1AECF873" w14:textId="77777777" w:rsidTr="00575A0C">
        <w:trPr>
          <w:trHeight w:val="1114"/>
        </w:trPr>
        <w:tc>
          <w:tcPr>
            <w:tcW w:w="2520" w:type="dxa"/>
            <w:shd w:val="clear" w:color="auto" w:fill="auto"/>
            <w:vAlign w:val="center"/>
          </w:tcPr>
          <w:p w14:paraId="23DE0596" w14:textId="77777777" w:rsidR="00E95A82" w:rsidRPr="00940907" w:rsidRDefault="00E95A82" w:rsidP="00E95A82">
            <w:pPr>
              <w:spacing w:before="120" w:line="360" w:lineRule="auto"/>
            </w:pPr>
          </w:p>
        </w:tc>
        <w:tc>
          <w:tcPr>
            <w:tcW w:w="4104" w:type="dxa"/>
            <w:shd w:val="clear" w:color="auto" w:fill="auto"/>
          </w:tcPr>
          <w:p w14:paraId="17891034" w14:textId="02A89579" w:rsidR="00E95A82" w:rsidRDefault="00E95A82" w:rsidP="00E95A82">
            <w:pPr>
              <w:spacing w:before="120" w:line="360" w:lineRule="auto"/>
              <w:rPr>
                <w:szCs w:val="26"/>
              </w:rPr>
            </w:pPr>
            <w:r>
              <w:rPr>
                <w:szCs w:val="26"/>
              </w:rPr>
              <w:t>4. Nhân viên kho nhấn nút “Xác nhận”</w:t>
            </w:r>
          </w:p>
        </w:tc>
        <w:tc>
          <w:tcPr>
            <w:tcW w:w="4266" w:type="dxa"/>
            <w:shd w:val="clear" w:color="auto" w:fill="auto"/>
          </w:tcPr>
          <w:p w14:paraId="003F6406" w14:textId="58BB222B" w:rsidR="00E95A82" w:rsidRDefault="00E95A82" w:rsidP="00E95A82">
            <w:pPr>
              <w:spacing w:before="120" w:line="360" w:lineRule="auto"/>
              <w:rPr>
                <w:szCs w:val="26"/>
              </w:rPr>
            </w:pPr>
            <w:r>
              <w:rPr>
                <w:szCs w:val="26"/>
              </w:rPr>
              <w:t>4. Nhân viên kho nhấn nút “Xác nhận”</w:t>
            </w:r>
          </w:p>
        </w:tc>
      </w:tr>
      <w:tr w:rsidR="00F1524B" w:rsidRPr="00940907" w14:paraId="15062441" w14:textId="77777777" w:rsidTr="00575A0C">
        <w:trPr>
          <w:trHeight w:val="248"/>
        </w:trPr>
        <w:tc>
          <w:tcPr>
            <w:tcW w:w="2520" w:type="dxa"/>
            <w:shd w:val="clear" w:color="auto" w:fill="auto"/>
          </w:tcPr>
          <w:p w14:paraId="10040516" w14:textId="77777777" w:rsidR="00F1524B" w:rsidRPr="00940907" w:rsidRDefault="00F1524B" w:rsidP="00575A0C">
            <w:pPr>
              <w:spacing w:before="120" w:line="360" w:lineRule="auto"/>
              <w:rPr>
                <w:b/>
              </w:rPr>
            </w:pPr>
            <w:r w:rsidRPr="00940907">
              <w:rPr>
                <w:b/>
              </w:rPr>
              <w:t>Ngoại lệ</w:t>
            </w:r>
          </w:p>
        </w:tc>
        <w:tc>
          <w:tcPr>
            <w:tcW w:w="8370" w:type="dxa"/>
            <w:gridSpan w:val="2"/>
            <w:shd w:val="clear" w:color="auto" w:fill="auto"/>
            <w:vAlign w:val="center"/>
          </w:tcPr>
          <w:p w14:paraId="0543CC6D" w14:textId="77777777" w:rsidR="00F1524B" w:rsidRPr="00940907" w:rsidRDefault="00F1524B" w:rsidP="00575A0C">
            <w:pPr>
              <w:spacing w:before="120" w:line="360" w:lineRule="auto"/>
            </w:pPr>
            <w:r>
              <w:rPr>
                <w:szCs w:val="26"/>
              </w:rPr>
              <w:t xml:space="preserve">Không. </w:t>
            </w:r>
          </w:p>
        </w:tc>
      </w:tr>
    </w:tbl>
    <w:p w14:paraId="3DC45DD5" w14:textId="53991A93" w:rsidR="00F1524B" w:rsidRDefault="00F1524B" w:rsidP="00F1524B">
      <w:pPr>
        <w:pStyle w:val="Bngbiu-nidung"/>
      </w:pPr>
      <w:r>
        <w:tab/>
      </w:r>
      <w:bookmarkStart w:id="42" w:name="_Toc92746649"/>
      <w:r>
        <w:t>Bảng 15. Use case xóa phiếu nhập</w:t>
      </w:r>
      <w:bookmarkEnd w:id="42"/>
    </w:p>
    <w:p w14:paraId="7FF5A2AD" w14:textId="28BA37F3" w:rsidR="00556807" w:rsidRDefault="00556807" w:rsidP="00267DF7">
      <w:pPr>
        <w:pStyle w:val="Bngbiu-nidung"/>
      </w:pPr>
    </w:p>
    <w:p w14:paraId="0B01353B" w14:textId="14DA6FDB" w:rsidR="00E95A82" w:rsidRDefault="00E95A82"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CA5646" w:rsidRPr="00940907" w14:paraId="64A78E83" w14:textId="77777777" w:rsidTr="00575A0C">
        <w:trPr>
          <w:trHeight w:val="480"/>
        </w:trPr>
        <w:tc>
          <w:tcPr>
            <w:tcW w:w="2520" w:type="dxa"/>
            <w:shd w:val="clear" w:color="auto" w:fill="auto"/>
          </w:tcPr>
          <w:p w14:paraId="32A05D9D" w14:textId="77777777" w:rsidR="00CA5646" w:rsidRPr="00940907" w:rsidRDefault="00CA5646" w:rsidP="00575A0C">
            <w:pPr>
              <w:spacing w:before="120" w:line="360" w:lineRule="auto"/>
              <w:rPr>
                <w:b/>
              </w:rPr>
            </w:pPr>
            <w:r w:rsidRPr="00940907">
              <w:rPr>
                <w:b/>
              </w:rPr>
              <w:lastRenderedPageBreak/>
              <w:t>Mã use case</w:t>
            </w:r>
          </w:p>
        </w:tc>
        <w:tc>
          <w:tcPr>
            <w:tcW w:w="8370" w:type="dxa"/>
            <w:gridSpan w:val="2"/>
            <w:shd w:val="clear" w:color="auto" w:fill="auto"/>
          </w:tcPr>
          <w:p w14:paraId="4D342621" w14:textId="5026FF0B" w:rsidR="00CA5646" w:rsidRPr="00940907" w:rsidRDefault="00387132" w:rsidP="00575A0C">
            <w:pPr>
              <w:spacing w:before="120" w:line="360" w:lineRule="auto"/>
            </w:pPr>
            <w:r>
              <w:t>16</w:t>
            </w:r>
            <w:r w:rsidR="00CA5646" w:rsidRPr="00940907">
              <w:t>.</w:t>
            </w:r>
          </w:p>
        </w:tc>
      </w:tr>
      <w:tr w:rsidR="00FC1038" w:rsidRPr="00940907" w14:paraId="05598E20" w14:textId="77777777" w:rsidTr="00575A0C">
        <w:trPr>
          <w:trHeight w:val="480"/>
        </w:trPr>
        <w:tc>
          <w:tcPr>
            <w:tcW w:w="2520" w:type="dxa"/>
            <w:shd w:val="clear" w:color="auto" w:fill="auto"/>
          </w:tcPr>
          <w:p w14:paraId="0B131F38" w14:textId="77777777" w:rsidR="00FC1038" w:rsidRPr="00940907" w:rsidRDefault="00FC1038" w:rsidP="00FC1038">
            <w:pPr>
              <w:spacing w:before="120" w:line="360" w:lineRule="auto"/>
              <w:rPr>
                <w:b/>
              </w:rPr>
            </w:pPr>
            <w:r w:rsidRPr="00940907">
              <w:rPr>
                <w:b/>
              </w:rPr>
              <w:t>Use Case</w:t>
            </w:r>
          </w:p>
        </w:tc>
        <w:tc>
          <w:tcPr>
            <w:tcW w:w="8370" w:type="dxa"/>
            <w:gridSpan w:val="2"/>
            <w:shd w:val="clear" w:color="auto" w:fill="auto"/>
            <w:vAlign w:val="center"/>
          </w:tcPr>
          <w:p w14:paraId="77A162D5" w14:textId="6C1286D1" w:rsidR="00FC1038" w:rsidRPr="00940907" w:rsidRDefault="00FC1038" w:rsidP="00FC1038">
            <w:pPr>
              <w:spacing w:before="120" w:line="360" w:lineRule="auto"/>
            </w:pPr>
            <w:r>
              <w:t>Lập báo cáo xuất nhập kho</w:t>
            </w:r>
          </w:p>
        </w:tc>
      </w:tr>
      <w:tr w:rsidR="00FC1038" w:rsidRPr="00940907" w14:paraId="5D5A6084" w14:textId="77777777" w:rsidTr="00575A0C">
        <w:trPr>
          <w:trHeight w:val="467"/>
        </w:trPr>
        <w:tc>
          <w:tcPr>
            <w:tcW w:w="2520" w:type="dxa"/>
            <w:shd w:val="clear" w:color="auto" w:fill="auto"/>
          </w:tcPr>
          <w:p w14:paraId="57AE2822" w14:textId="77777777" w:rsidR="00FC1038" w:rsidRPr="00940907" w:rsidRDefault="00FC1038" w:rsidP="00FC1038">
            <w:pPr>
              <w:spacing w:before="120" w:line="360" w:lineRule="auto"/>
              <w:rPr>
                <w:b/>
              </w:rPr>
            </w:pPr>
            <w:r w:rsidRPr="00940907">
              <w:rPr>
                <w:b/>
              </w:rPr>
              <w:t>Ngữ cảnh</w:t>
            </w:r>
          </w:p>
        </w:tc>
        <w:tc>
          <w:tcPr>
            <w:tcW w:w="8370" w:type="dxa"/>
            <w:gridSpan w:val="2"/>
            <w:shd w:val="clear" w:color="auto" w:fill="auto"/>
            <w:vAlign w:val="center"/>
          </w:tcPr>
          <w:p w14:paraId="4F467745" w14:textId="0EA2F164" w:rsidR="00FC1038" w:rsidRPr="00940907" w:rsidRDefault="00FC1038" w:rsidP="00FC1038">
            <w:pPr>
              <w:spacing w:before="120" w:line="360" w:lineRule="auto"/>
            </w:pPr>
            <w:r>
              <w:rPr>
                <w:szCs w:val="26"/>
              </w:rPr>
              <w:t>Khi nhân viên kho muốn lập báo cáo xuất nhập kho.</w:t>
            </w:r>
          </w:p>
        </w:tc>
      </w:tr>
      <w:tr w:rsidR="00FC1038" w:rsidRPr="00940907" w14:paraId="2826F863" w14:textId="77777777" w:rsidTr="00575A0C">
        <w:trPr>
          <w:trHeight w:val="480"/>
        </w:trPr>
        <w:tc>
          <w:tcPr>
            <w:tcW w:w="2520" w:type="dxa"/>
            <w:shd w:val="clear" w:color="auto" w:fill="auto"/>
          </w:tcPr>
          <w:p w14:paraId="6F35889C" w14:textId="77777777" w:rsidR="00FC1038" w:rsidRPr="00940907" w:rsidRDefault="00FC1038" w:rsidP="00FC1038">
            <w:pPr>
              <w:spacing w:before="120" w:line="360" w:lineRule="auto"/>
              <w:rPr>
                <w:b/>
              </w:rPr>
            </w:pPr>
            <w:r w:rsidRPr="00940907">
              <w:rPr>
                <w:b/>
              </w:rPr>
              <w:t>Mô tả</w:t>
            </w:r>
          </w:p>
        </w:tc>
        <w:tc>
          <w:tcPr>
            <w:tcW w:w="8370" w:type="dxa"/>
            <w:gridSpan w:val="2"/>
            <w:shd w:val="clear" w:color="auto" w:fill="auto"/>
            <w:vAlign w:val="center"/>
          </w:tcPr>
          <w:p w14:paraId="73C6AEA5" w14:textId="2CB0F2BD" w:rsidR="00FC1038" w:rsidRPr="00940907" w:rsidRDefault="00FC1038" w:rsidP="00FC1038">
            <w:pPr>
              <w:spacing w:before="120" w:line="360" w:lineRule="auto"/>
            </w:pPr>
            <w:r>
              <w:rPr>
                <w:szCs w:val="26"/>
              </w:rPr>
              <w:t>Nhân viên kho nhập lập báo cáo xuất nhập kho</w:t>
            </w:r>
          </w:p>
        </w:tc>
      </w:tr>
      <w:tr w:rsidR="00FC1038" w:rsidRPr="00940907" w14:paraId="0E1CB485" w14:textId="77777777" w:rsidTr="00575A0C">
        <w:trPr>
          <w:trHeight w:val="480"/>
        </w:trPr>
        <w:tc>
          <w:tcPr>
            <w:tcW w:w="2520" w:type="dxa"/>
            <w:shd w:val="clear" w:color="auto" w:fill="auto"/>
          </w:tcPr>
          <w:p w14:paraId="7A13BEF6" w14:textId="77777777" w:rsidR="00FC1038" w:rsidRPr="00940907" w:rsidRDefault="00FC1038" w:rsidP="00FC1038">
            <w:pPr>
              <w:spacing w:before="120" w:line="360" w:lineRule="auto"/>
              <w:rPr>
                <w:b/>
              </w:rPr>
            </w:pPr>
            <w:r w:rsidRPr="00940907">
              <w:rPr>
                <w:b/>
              </w:rPr>
              <w:t>Tác nhân</w:t>
            </w:r>
          </w:p>
        </w:tc>
        <w:tc>
          <w:tcPr>
            <w:tcW w:w="8370" w:type="dxa"/>
            <w:gridSpan w:val="2"/>
            <w:shd w:val="clear" w:color="auto" w:fill="auto"/>
            <w:vAlign w:val="center"/>
          </w:tcPr>
          <w:p w14:paraId="6291CAC4" w14:textId="59218D1E" w:rsidR="00FC1038" w:rsidRPr="00940907" w:rsidRDefault="00FC1038" w:rsidP="00FC1038">
            <w:pPr>
              <w:spacing w:before="120" w:line="360" w:lineRule="auto"/>
            </w:pPr>
            <w:r>
              <w:t>Nhân viên kho.</w:t>
            </w:r>
          </w:p>
        </w:tc>
      </w:tr>
      <w:tr w:rsidR="00FC1038" w:rsidRPr="00940907" w14:paraId="25485FD5" w14:textId="77777777" w:rsidTr="00575A0C">
        <w:trPr>
          <w:trHeight w:val="318"/>
        </w:trPr>
        <w:tc>
          <w:tcPr>
            <w:tcW w:w="2520" w:type="dxa"/>
            <w:shd w:val="clear" w:color="auto" w:fill="auto"/>
          </w:tcPr>
          <w:p w14:paraId="7E461AB2" w14:textId="77777777" w:rsidR="00FC1038" w:rsidRPr="00940907" w:rsidRDefault="00FC1038" w:rsidP="00FC1038">
            <w:pPr>
              <w:spacing w:before="120" w:line="360" w:lineRule="auto"/>
              <w:rPr>
                <w:b/>
              </w:rPr>
            </w:pPr>
            <w:r w:rsidRPr="00940907">
              <w:rPr>
                <w:b/>
              </w:rPr>
              <w:t>Sự kiện kích hoạt</w:t>
            </w:r>
          </w:p>
        </w:tc>
        <w:tc>
          <w:tcPr>
            <w:tcW w:w="8370" w:type="dxa"/>
            <w:gridSpan w:val="2"/>
            <w:shd w:val="clear" w:color="auto" w:fill="auto"/>
          </w:tcPr>
          <w:p w14:paraId="627B0A56" w14:textId="76DCF27E" w:rsidR="00FC1038" w:rsidRPr="00940907" w:rsidRDefault="00FC1038" w:rsidP="00FC1038">
            <w:pPr>
              <w:spacing w:before="120" w:line="360" w:lineRule="auto"/>
            </w:pPr>
            <w:r>
              <w:t>Lập báo cáo xuất nhập kho</w:t>
            </w:r>
          </w:p>
        </w:tc>
      </w:tr>
      <w:tr w:rsidR="00FC1038" w:rsidRPr="00940907" w14:paraId="1629A10A" w14:textId="77777777" w:rsidTr="00575A0C">
        <w:trPr>
          <w:trHeight w:val="805"/>
        </w:trPr>
        <w:tc>
          <w:tcPr>
            <w:tcW w:w="2520" w:type="dxa"/>
            <w:shd w:val="clear" w:color="auto" w:fill="auto"/>
          </w:tcPr>
          <w:p w14:paraId="64913901" w14:textId="77777777" w:rsidR="00FC1038" w:rsidRPr="00940907" w:rsidRDefault="00FC1038" w:rsidP="00FC1038">
            <w:pPr>
              <w:spacing w:before="120" w:line="360" w:lineRule="auto"/>
              <w:rPr>
                <w:b/>
              </w:rPr>
            </w:pPr>
            <w:r w:rsidRPr="00940907">
              <w:rPr>
                <w:b/>
              </w:rPr>
              <w:t>Điều kiện tiên quyết</w:t>
            </w:r>
          </w:p>
        </w:tc>
        <w:tc>
          <w:tcPr>
            <w:tcW w:w="8370" w:type="dxa"/>
            <w:gridSpan w:val="2"/>
            <w:shd w:val="clear" w:color="auto" w:fill="auto"/>
            <w:vAlign w:val="center"/>
          </w:tcPr>
          <w:p w14:paraId="3244D845" w14:textId="3111CA6A" w:rsidR="00FC1038" w:rsidRPr="00940907" w:rsidRDefault="00FC1038" w:rsidP="00FC1038">
            <w:pPr>
              <w:spacing w:before="120" w:line="360" w:lineRule="auto"/>
            </w:pPr>
            <w:r>
              <w:rPr>
                <w:szCs w:val="26"/>
              </w:rPr>
              <w:t>Truy cập vào ứng dụng.</w:t>
            </w:r>
            <w:r>
              <w:rPr>
                <w:szCs w:val="26"/>
              </w:rPr>
              <w:br/>
              <w:t>Phải có tài khoản.</w:t>
            </w:r>
          </w:p>
        </w:tc>
      </w:tr>
      <w:tr w:rsidR="00FC1038" w:rsidRPr="00940907" w14:paraId="0DDDE2D8" w14:textId="77777777" w:rsidTr="00575A0C">
        <w:trPr>
          <w:trHeight w:val="327"/>
        </w:trPr>
        <w:tc>
          <w:tcPr>
            <w:tcW w:w="2520" w:type="dxa"/>
            <w:shd w:val="clear" w:color="auto" w:fill="auto"/>
          </w:tcPr>
          <w:p w14:paraId="5613CB88" w14:textId="77777777" w:rsidR="00FC1038" w:rsidRPr="00940907" w:rsidRDefault="00FC1038" w:rsidP="00FC1038">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50740483" w14:textId="14DD0CEA" w:rsidR="00FC1038" w:rsidRPr="00940907" w:rsidRDefault="00FC1038" w:rsidP="00FC1038">
            <w:pPr>
              <w:spacing w:before="120" w:line="360" w:lineRule="auto"/>
            </w:pPr>
            <w:r>
              <w:rPr>
                <w:szCs w:val="26"/>
              </w:rPr>
              <w:t>Lập báo cáo xuất nhập kho thành công</w:t>
            </w:r>
          </w:p>
        </w:tc>
      </w:tr>
      <w:tr w:rsidR="00FC1038" w:rsidRPr="00940907" w14:paraId="590CB383" w14:textId="77777777" w:rsidTr="00575A0C">
        <w:trPr>
          <w:trHeight w:val="480"/>
        </w:trPr>
        <w:tc>
          <w:tcPr>
            <w:tcW w:w="2520" w:type="dxa"/>
            <w:shd w:val="clear" w:color="auto" w:fill="auto"/>
            <w:vAlign w:val="center"/>
          </w:tcPr>
          <w:p w14:paraId="1454365D" w14:textId="77777777" w:rsidR="00FC1038" w:rsidRPr="00940907" w:rsidRDefault="00FC1038" w:rsidP="00FC1038">
            <w:pPr>
              <w:spacing w:before="120" w:line="360" w:lineRule="auto"/>
              <w:rPr>
                <w:b/>
              </w:rPr>
            </w:pPr>
            <w:r w:rsidRPr="00940907">
              <w:rPr>
                <w:b/>
              </w:rPr>
              <w:t>Luồng sự kiện</w:t>
            </w:r>
          </w:p>
        </w:tc>
        <w:tc>
          <w:tcPr>
            <w:tcW w:w="4104" w:type="dxa"/>
            <w:shd w:val="clear" w:color="auto" w:fill="auto"/>
          </w:tcPr>
          <w:p w14:paraId="7DB6429B" w14:textId="1DCA7AE1" w:rsidR="00FC1038" w:rsidRPr="00940907" w:rsidRDefault="00FC1038" w:rsidP="00FC1038">
            <w:pPr>
              <w:spacing w:before="120" w:line="360" w:lineRule="auto"/>
            </w:pPr>
            <w:r>
              <w:rPr>
                <w:b/>
                <w:color w:val="000000"/>
                <w:szCs w:val="26"/>
              </w:rPr>
              <w:t xml:space="preserve">              </w:t>
            </w:r>
            <w:r>
              <w:rPr>
                <w:b/>
                <w:szCs w:val="26"/>
              </w:rPr>
              <w:t>Actor</w:t>
            </w:r>
          </w:p>
        </w:tc>
        <w:tc>
          <w:tcPr>
            <w:tcW w:w="4266" w:type="dxa"/>
            <w:shd w:val="clear" w:color="auto" w:fill="auto"/>
          </w:tcPr>
          <w:p w14:paraId="542636AF" w14:textId="37A4943D" w:rsidR="00FC1038" w:rsidRPr="00940907" w:rsidRDefault="00FC1038" w:rsidP="00FC1038">
            <w:pPr>
              <w:spacing w:before="120" w:line="360" w:lineRule="auto"/>
            </w:pPr>
            <w:r>
              <w:rPr>
                <w:b/>
                <w:color w:val="000000"/>
                <w:szCs w:val="26"/>
              </w:rPr>
              <w:t xml:space="preserve">              </w:t>
            </w:r>
            <w:r>
              <w:rPr>
                <w:b/>
                <w:szCs w:val="26"/>
              </w:rPr>
              <w:t>Actor</w:t>
            </w:r>
          </w:p>
        </w:tc>
      </w:tr>
      <w:tr w:rsidR="00FC1038" w:rsidRPr="00940907" w14:paraId="7AEA5A91" w14:textId="77777777" w:rsidTr="00575A0C">
        <w:trPr>
          <w:trHeight w:val="480"/>
        </w:trPr>
        <w:tc>
          <w:tcPr>
            <w:tcW w:w="2520" w:type="dxa"/>
            <w:shd w:val="clear" w:color="auto" w:fill="auto"/>
            <w:vAlign w:val="center"/>
          </w:tcPr>
          <w:p w14:paraId="574F7D8F" w14:textId="77777777" w:rsidR="00FC1038" w:rsidRPr="00940907" w:rsidRDefault="00FC1038" w:rsidP="00FC1038">
            <w:pPr>
              <w:spacing w:before="120" w:line="360" w:lineRule="auto"/>
            </w:pPr>
          </w:p>
        </w:tc>
        <w:tc>
          <w:tcPr>
            <w:tcW w:w="4104" w:type="dxa"/>
            <w:shd w:val="clear" w:color="auto" w:fill="auto"/>
          </w:tcPr>
          <w:p w14:paraId="1F90B00B" w14:textId="482CD2A1" w:rsidR="00FC1038" w:rsidRPr="00940907" w:rsidRDefault="00FC1038" w:rsidP="00FC1038">
            <w:pPr>
              <w:spacing w:before="120" w:line="360" w:lineRule="auto"/>
            </w:pPr>
            <w:r>
              <w:rPr>
                <w:szCs w:val="26"/>
              </w:rPr>
              <w:t>1. Nhân viên kho chọn mục “Danh sách phiếu nhập”.</w:t>
            </w:r>
          </w:p>
        </w:tc>
        <w:tc>
          <w:tcPr>
            <w:tcW w:w="4266" w:type="dxa"/>
            <w:shd w:val="clear" w:color="auto" w:fill="auto"/>
          </w:tcPr>
          <w:p w14:paraId="0CBE485A" w14:textId="4FB3B448" w:rsidR="00FC1038" w:rsidRPr="00BB0817" w:rsidRDefault="00FC1038" w:rsidP="00FC1038">
            <w:pPr>
              <w:pStyle w:val="ct"/>
              <w:spacing w:after="120"/>
            </w:pPr>
            <w:r>
              <w:t>1. Nhân viên kho chọn mục “Danh sách phiếu nhập”.</w:t>
            </w:r>
          </w:p>
        </w:tc>
      </w:tr>
      <w:tr w:rsidR="00FC1038" w:rsidRPr="00940907" w14:paraId="2F47BE36" w14:textId="77777777" w:rsidTr="00575A0C">
        <w:trPr>
          <w:trHeight w:val="811"/>
        </w:trPr>
        <w:tc>
          <w:tcPr>
            <w:tcW w:w="2520" w:type="dxa"/>
            <w:shd w:val="clear" w:color="auto" w:fill="auto"/>
            <w:vAlign w:val="center"/>
          </w:tcPr>
          <w:p w14:paraId="0BA15D85" w14:textId="77777777" w:rsidR="00FC1038" w:rsidRPr="00940907" w:rsidRDefault="00FC1038" w:rsidP="00FC1038">
            <w:pPr>
              <w:spacing w:before="120" w:line="360" w:lineRule="auto"/>
            </w:pPr>
          </w:p>
        </w:tc>
        <w:tc>
          <w:tcPr>
            <w:tcW w:w="4104" w:type="dxa"/>
            <w:shd w:val="clear" w:color="auto" w:fill="auto"/>
          </w:tcPr>
          <w:p w14:paraId="488D8012" w14:textId="67350149" w:rsidR="00FC1038" w:rsidRPr="00940907" w:rsidRDefault="00FC1038" w:rsidP="00FC1038">
            <w:pPr>
              <w:pStyle w:val="ct"/>
              <w:spacing w:after="120"/>
            </w:pPr>
            <w:r>
              <w:t>2. Nhân viên kho chọn mục “Lập báo cáo xuất nhập kho”</w:t>
            </w:r>
          </w:p>
        </w:tc>
        <w:tc>
          <w:tcPr>
            <w:tcW w:w="4266" w:type="dxa"/>
            <w:shd w:val="clear" w:color="auto" w:fill="auto"/>
          </w:tcPr>
          <w:p w14:paraId="77771AB0" w14:textId="7F59A5EE" w:rsidR="00FC1038" w:rsidRPr="00940907" w:rsidRDefault="00FC1038" w:rsidP="00FC1038">
            <w:pPr>
              <w:spacing w:before="120" w:line="360" w:lineRule="auto"/>
            </w:pPr>
            <w:r>
              <w:rPr>
                <w:szCs w:val="26"/>
              </w:rPr>
              <w:t>2. Nhân viên kho chọn mục “Lập báo cáo xuất nhập kho”</w:t>
            </w:r>
          </w:p>
        </w:tc>
      </w:tr>
      <w:tr w:rsidR="00FC1038" w:rsidRPr="00940907" w14:paraId="762FE223" w14:textId="77777777" w:rsidTr="00575A0C">
        <w:trPr>
          <w:trHeight w:val="1114"/>
        </w:trPr>
        <w:tc>
          <w:tcPr>
            <w:tcW w:w="2520" w:type="dxa"/>
            <w:shd w:val="clear" w:color="auto" w:fill="auto"/>
            <w:vAlign w:val="center"/>
          </w:tcPr>
          <w:p w14:paraId="6E58E339" w14:textId="77777777" w:rsidR="00FC1038" w:rsidRPr="00940907" w:rsidRDefault="00FC1038" w:rsidP="00FC1038">
            <w:pPr>
              <w:spacing w:before="120" w:line="360" w:lineRule="auto"/>
            </w:pPr>
          </w:p>
        </w:tc>
        <w:tc>
          <w:tcPr>
            <w:tcW w:w="4104" w:type="dxa"/>
            <w:shd w:val="clear" w:color="auto" w:fill="auto"/>
          </w:tcPr>
          <w:p w14:paraId="6311F818" w14:textId="67D01B28" w:rsidR="00FC1038" w:rsidRPr="00940907" w:rsidRDefault="00FC1038" w:rsidP="00FC1038">
            <w:pPr>
              <w:spacing w:before="120" w:line="360" w:lineRule="auto"/>
            </w:pPr>
            <w:r>
              <w:rPr>
                <w:szCs w:val="26"/>
              </w:rPr>
              <w:t>3. Nhân viên chọn báo theo đơn vị thời gian nhất định</w:t>
            </w:r>
          </w:p>
        </w:tc>
        <w:tc>
          <w:tcPr>
            <w:tcW w:w="4266" w:type="dxa"/>
            <w:shd w:val="clear" w:color="auto" w:fill="auto"/>
          </w:tcPr>
          <w:p w14:paraId="43678A42" w14:textId="79247E74" w:rsidR="00FC1038" w:rsidRPr="00437792" w:rsidRDefault="00FC1038" w:rsidP="00FC1038">
            <w:pPr>
              <w:spacing w:before="120" w:line="360" w:lineRule="auto"/>
            </w:pPr>
            <w:r>
              <w:rPr>
                <w:szCs w:val="26"/>
              </w:rPr>
              <w:t>3. Nhân viên chọn báo theo đơn vị thời gian nhất định</w:t>
            </w:r>
          </w:p>
        </w:tc>
      </w:tr>
      <w:tr w:rsidR="00FC1038" w:rsidRPr="00940907" w14:paraId="16D79DA9" w14:textId="77777777" w:rsidTr="00575A0C">
        <w:trPr>
          <w:trHeight w:val="1114"/>
        </w:trPr>
        <w:tc>
          <w:tcPr>
            <w:tcW w:w="2520" w:type="dxa"/>
            <w:shd w:val="clear" w:color="auto" w:fill="auto"/>
            <w:vAlign w:val="center"/>
          </w:tcPr>
          <w:p w14:paraId="26034297" w14:textId="77777777" w:rsidR="00FC1038" w:rsidRPr="00940907" w:rsidRDefault="00FC1038" w:rsidP="00FC1038">
            <w:pPr>
              <w:spacing w:before="120" w:line="360" w:lineRule="auto"/>
            </w:pPr>
          </w:p>
        </w:tc>
        <w:tc>
          <w:tcPr>
            <w:tcW w:w="4104" w:type="dxa"/>
            <w:shd w:val="clear" w:color="auto" w:fill="auto"/>
          </w:tcPr>
          <w:p w14:paraId="661E67A8" w14:textId="0A3AA376" w:rsidR="00FC1038" w:rsidRDefault="00FC1038" w:rsidP="00FC1038">
            <w:pPr>
              <w:spacing w:before="120" w:line="360" w:lineRule="auto"/>
              <w:rPr>
                <w:szCs w:val="26"/>
              </w:rPr>
            </w:pPr>
            <w:r>
              <w:rPr>
                <w:szCs w:val="26"/>
              </w:rPr>
              <w:t>4. Nhân viên kho nhấn nút “Xác nhận”</w:t>
            </w:r>
          </w:p>
        </w:tc>
        <w:tc>
          <w:tcPr>
            <w:tcW w:w="4266" w:type="dxa"/>
            <w:shd w:val="clear" w:color="auto" w:fill="auto"/>
          </w:tcPr>
          <w:p w14:paraId="377B78D7" w14:textId="088D6772" w:rsidR="00FC1038" w:rsidRDefault="00FC1038" w:rsidP="00FC1038">
            <w:pPr>
              <w:spacing w:before="120" w:line="360" w:lineRule="auto"/>
              <w:rPr>
                <w:szCs w:val="26"/>
              </w:rPr>
            </w:pPr>
            <w:r>
              <w:rPr>
                <w:szCs w:val="26"/>
              </w:rPr>
              <w:t>4. Nhân viên kho nhấn nút “Xác nhận”</w:t>
            </w:r>
          </w:p>
        </w:tc>
      </w:tr>
      <w:tr w:rsidR="00FC1038" w:rsidRPr="00940907" w14:paraId="12BB3C13" w14:textId="77777777" w:rsidTr="00575A0C">
        <w:trPr>
          <w:trHeight w:val="248"/>
        </w:trPr>
        <w:tc>
          <w:tcPr>
            <w:tcW w:w="2520" w:type="dxa"/>
            <w:shd w:val="clear" w:color="auto" w:fill="auto"/>
          </w:tcPr>
          <w:p w14:paraId="68C80FCB" w14:textId="77777777" w:rsidR="00FC1038" w:rsidRPr="00940907" w:rsidRDefault="00FC1038" w:rsidP="00FC1038">
            <w:pPr>
              <w:spacing w:before="120" w:line="360" w:lineRule="auto"/>
              <w:rPr>
                <w:b/>
              </w:rPr>
            </w:pPr>
            <w:r w:rsidRPr="00940907">
              <w:rPr>
                <w:b/>
              </w:rPr>
              <w:t>Ngoại lệ</w:t>
            </w:r>
          </w:p>
        </w:tc>
        <w:tc>
          <w:tcPr>
            <w:tcW w:w="8370" w:type="dxa"/>
            <w:gridSpan w:val="2"/>
            <w:shd w:val="clear" w:color="auto" w:fill="auto"/>
            <w:vAlign w:val="center"/>
          </w:tcPr>
          <w:p w14:paraId="5E12CFD0" w14:textId="66BA5A85" w:rsidR="00FC1038" w:rsidRPr="00940907" w:rsidRDefault="00FC1038" w:rsidP="00FC1038">
            <w:pPr>
              <w:spacing w:before="120" w:line="360" w:lineRule="auto"/>
            </w:pPr>
            <w:r>
              <w:rPr>
                <w:szCs w:val="26"/>
              </w:rPr>
              <w:t xml:space="preserve">Không. </w:t>
            </w:r>
          </w:p>
        </w:tc>
      </w:tr>
    </w:tbl>
    <w:p w14:paraId="45B5837B" w14:textId="2150C758" w:rsidR="00CA5646" w:rsidRDefault="00CA5646" w:rsidP="00CA5646">
      <w:pPr>
        <w:pStyle w:val="Bngbiu-nidung"/>
      </w:pPr>
      <w:r>
        <w:tab/>
      </w:r>
      <w:bookmarkStart w:id="43" w:name="_Toc92746650"/>
      <w:r>
        <w:t>Bảng 16. Use case l</w:t>
      </w:r>
      <w:r w:rsidRPr="00CA5646">
        <w:t>ập báo cáo xuất nhập kho</w:t>
      </w:r>
      <w:bookmarkEnd w:id="43"/>
    </w:p>
    <w:p w14:paraId="1B01EE37" w14:textId="1E349DEA" w:rsidR="00CA5646" w:rsidRDefault="00CA5646" w:rsidP="00267DF7">
      <w:pPr>
        <w:pStyle w:val="Bngbiu-nidung"/>
      </w:pPr>
    </w:p>
    <w:p w14:paraId="639AD43A" w14:textId="77777777" w:rsidR="0067410A" w:rsidRDefault="0067410A"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56807" w:rsidRPr="00940907" w14:paraId="728BA603" w14:textId="77777777" w:rsidTr="00267DF7">
        <w:trPr>
          <w:trHeight w:val="480"/>
        </w:trPr>
        <w:tc>
          <w:tcPr>
            <w:tcW w:w="2520" w:type="dxa"/>
            <w:shd w:val="clear" w:color="auto" w:fill="auto"/>
          </w:tcPr>
          <w:p w14:paraId="6EC4649D" w14:textId="77777777" w:rsidR="00556807" w:rsidRPr="00940907" w:rsidRDefault="00556807" w:rsidP="00267DF7">
            <w:pPr>
              <w:spacing w:before="120" w:line="360" w:lineRule="auto"/>
              <w:rPr>
                <w:b/>
              </w:rPr>
            </w:pPr>
            <w:r w:rsidRPr="00940907">
              <w:rPr>
                <w:b/>
              </w:rPr>
              <w:lastRenderedPageBreak/>
              <w:t>Mã use case</w:t>
            </w:r>
          </w:p>
        </w:tc>
        <w:tc>
          <w:tcPr>
            <w:tcW w:w="8370" w:type="dxa"/>
            <w:gridSpan w:val="2"/>
            <w:shd w:val="clear" w:color="auto" w:fill="auto"/>
          </w:tcPr>
          <w:p w14:paraId="7F54C80D" w14:textId="47C605F2" w:rsidR="00556807" w:rsidRPr="00940907" w:rsidRDefault="005108DD" w:rsidP="00267DF7">
            <w:pPr>
              <w:spacing w:before="120" w:line="360" w:lineRule="auto"/>
            </w:pPr>
            <w:r>
              <w:t>17</w:t>
            </w:r>
            <w:r w:rsidR="00556807" w:rsidRPr="00940907">
              <w:t>.</w:t>
            </w:r>
          </w:p>
        </w:tc>
      </w:tr>
      <w:tr w:rsidR="002D144B" w:rsidRPr="00940907" w14:paraId="47AF1213" w14:textId="77777777" w:rsidTr="00575A0C">
        <w:trPr>
          <w:trHeight w:val="480"/>
        </w:trPr>
        <w:tc>
          <w:tcPr>
            <w:tcW w:w="2520" w:type="dxa"/>
            <w:shd w:val="clear" w:color="auto" w:fill="auto"/>
          </w:tcPr>
          <w:p w14:paraId="726CB4B4" w14:textId="77777777" w:rsidR="002D144B" w:rsidRPr="00940907" w:rsidRDefault="002D144B" w:rsidP="002D144B">
            <w:pPr>
              <w:spacing w:before="120" w:line="360" w:lineRule="auto"/>
              <w:rPr>
                <w:b/>
              </w:rPr>
            </w:pPr>
            <w:r w:rsidRPr="00940907">
              <w:rPr>
                <w:b/>
              </w:rPr>
              <w:t>Use Case</w:t>
            </w:r>
          </w:p>
        </w:tc>
        <w:tc>
          <w:tcPr>
            <w:tcW w:w="8370" w:type="dxa"/>
            <w:gridSpan w:val="2"/>
            <w:shd w:val="clear" w:color="auto" w:fill="auto"/>
            <w:vAlign w:val="center"/>
          </w:tcPr>
          <w:p w14:paraId="4F5D41B8" w14:textId="1FC92580" w:rsidR="002D144B" w:rsidRPr="00940907" w:rsidRDefault="002D144B" w:rsidP="002D144B">
            <w:pPr>
              <w:spacing w:before="120" w:line="360" w:lineRule="auto"/>
            </w:pPr>
            <w:r>
              <w:t>Quản lý nhân viên</w:t>
            </w:r>
          </w:p>
        </w:tc>
      </w:tr>
      <w:tr w:rsidR="002D144B" w:rsidRPr="00940907" w14:paraId="1CC93ABB" w14:textId="77777777" w:rsidTr="00575A0C">
        <w:trPr>
          <w:trHeight w:val="467"/>
        </w:trPr>
        <w:tc>
          <w:tcPr>
            <w:tcW w:w="2520" w:type="dxa"/>
            <w:shd w:val="clear" w:color="auto" w:fill="auto"/>
          </w:tcPr>
          <w:p w14:paraId="225541C4" w14:textId="77777777" w:rsidR="002D144B" w:rsidRPr="00940907" w:rsidRDefault="002D144B" w:rsidP="002D144B">
            <w:pPr>
              <w:spacing w:before="120" w:line="360" w:lineRule="auto"/>
              <w:rPr>
                <w:b/>
              </w:rPr>
            </w:pPr>
            <w:r w:rsidRPr="00940907">
              <w:rPr>
                <w:b/>
              </w:rPr>
              <w:t>Ngữ cảnh</w:t>
            </w:r>
          </w:p>
        </w:tc>
        <w:tc>
          <w:tcPr>
            <w:tcW w:w="8370" w:type="dxa"/>
            <w:gridSpan w:val="2"/>
            <w:shd w:val="clear" w:color="auto" w:fill="auto"/>
            <w:vAlign w:val="center"/>
          </w:tcPr>
          <w:p w14:paraId="3BC8AE08" w14:textId="44828EED" w:rsidR="002D144B" w:rsidRPr="00940907" w:rsidRDefault="002D144B" w:rsidP="002D144B">
            <w:pPr>
              <w:spacing w:before="120" w:line="360" w:lineRule="auto"/>
            </w:pPr>
            <w:r>
              <w:rPr>
                <w:szCs w:val="26"/>
              </w:rPr>
              <w:t>Khi quản lý cửa hàng muốn xem thông tin nhân viên.</w:t>
            </w:r>
          </w:p>
        </w:tc>
      </w:tr>
      <w:tr w:rsidR="002D144B" w:rsidRPr="00940907" w14:paraId="38C83BC9" w14:textId="77777777" w:rsidTr="00575A0C">
        <w:trPr>
          <w:trHeight w:val="480"/>
        </w:trPr>
        <w:tc>
          <w:tcPr>
            <w:tcW w:w="2520" w:type="dxa"/>
            <w:shd w:val="clear" w:color="auto" w:fill="auto"/>
          </w:tcPr>
          <w:p w14:paraId="6EDED8E5" w14:textId="77777777" w:rsidR="002D144B" w:rsidRPr="00940907" w:rsidRDefault="002D144B" w:rsidP="002D144B">
            <w:pPr>
              <w:spacing w:before="120" w:line="360" w:lineRule="auto"/>
              <w:rPr>
                <w:b/>
              </w:rPr>
            </w:pPr>
            <w:r w:rsidRPr="00940907">
              <w:rPr>
                <w:b/>
              </w:rPr>
              <w:t>Mô tả</w:t>
            </w:r>
          </w:p>
        </w:tc>
        <w:tc>
          <w:tcPr>
            <w:tcW w:w="8370" w:type="dxa"/>
            <w:gridSpan w:val="2"/>
            <w:shd w:val="clear" w:color="auto" w:fill="auto"/>
            <w:vAlign w:val="center"/>
          </w:tcPr>
          <w:p w14:paraId="7633B589" w14:textId="4B7A693F" w:rsidR="002D144B" w:rsidRPr="00940907" w:rsidRDefault="002D144B" w:rsidP="002D144B">
            <w:pPr>
              <w:spacing w:before="120" w:line="360" w:lineRule="auto"/>
            </w:pPr>
            <w:r>
              <w:rPr>
                <w:szCs w:val="26"/>
              </w:rPr>
              <w:t>Quản lý cửa hàng xem thông tin nhân viên trên hệ thống</w:t>
            </w:r>
          </w:p>
        </w:tc>
      </w:tr>
      <w:tr w:rsidR="002D144B" w:rsidRPr="00940907" w14:paraId="662376D1" w14:textId="77777777" w:rsidTr="00575A0C">
        <w:trPr>
          <w:trHeight w:val="480"/>
        </w:trPr>
        <w:tc>
          <w:tcPr>
            <w:tcW w:w="2520" w:type="dxa"/>
            <w:shd w:val="clear" w:color="auto" w:fill="auto"/>
          </w:tcPr>
          <w:p w14:paraId="74AA60F6" w14:textId="77777777" w:rsidR="002D144B" w:rsidRPr="00940907" w:rsidRDefault="002D144B" w:rsidP="002D144B">
            <w:pPr>
              <w:spacing w:before="120" w:line="360" w:lineRule="auto"/>
              <w:rPr>
                <w:b/>
              </w:rPr>
            </w:pPr>
            <w:r w:rsidRPr="00940907">
              <w:rPr>
                <w:b/>
              </w:rPr>
              <w:t>Tác nhân</w:t>
            </w:r>
          </w:p>
        </w:tc>
        <w:tc>
          <w:tcPr>
            <w:tcW w:w="8370" w:type="dxa"/>
            <w:gridSpan w:val="2"/>
            <w:shd w:val="clear" w:color="auto" w:fill="auto"/>
            <w:vAlign w:val="center"/>
          </w:tcPr>
          <w:p w14:paraId="4756C07E" w14:textId="3BBF3A28" w:rsidR="002D144B" w:rsidRPr="00940907" w:rsidRDefault="002D144B" w:rsidP="002D144B">
            <w:pPr>
              <w:spacing w:before="120" w:line="360" w:lineRule="auto"/>
            </w:pPr>
            <w:r>
              <w:t>Quản lý cửa hàng</w:t>
            </w:r>
          </w:p>
        </w:tc>
      </w:tr>
      <w:tr w:rsidR="002D144B" w:rsidRPr="00940907" w14:paraId="78C440C3" w14:textId="77777777" w:rsidTr="00267DF7">
        <w:trPr>
          <w:trHeight w:val="318"/>
        </w:trPr>
        <w:tc>
          <w:tcPr>
            <w:tcW w:w="2520" w:type="dxa"/>
            <w:shd w:val="clear" w:color="auto" w:fill="auto"/>
          </w:tcPr>
          <w:p w14:paraId="79920FFB" w14:textId="77777777" w:rsidR="002D144B" w:rsidRPr="00940907" w:rsidRDefault="002D144B" w:rsidP="002D144B">
            <w:pPr>
              <w:spacing w:before="120" w:line="360" w:lineRule="auto"/>
              <w:rPr>
                <w:b/>
              </w:rPr>
            </w:pPr>
            <w:r w:rsidRPr="00940907">
              <w:rPr>
                <w:b/>
              </w:rPr>
              <w:t>Sự kiện kích hoạt</w:t>
            </w:r>
          </w:p>
        </w:tc>
        <w:tc>
          <w:tcPr>
            <w:tcW w:w="8370" w:type="dxa"/>
            <w:gridSpan w:val="2"/>
            <w:shd w:val="clear" w:color="auto" w:fill="auto"/>
          </w:tcPr>
          <w:p w14:paraId="737C0B23" w14:textId="17BB2A0D" w:rsidR="002D144B" w:rsidRPr="00940907" w:rsidRDefault="002D144B" w:rsidP="002D144B">
            <w:pPr>
              <w:spacing w:before="120" w:line="360" w:lineRule="auto"/>
            </w:pPr>
            <w:r>
              <w:t>Quản lý nhân viên</w:t>
            </w:r>
          </w:p>
        </w:tc>
      </w:tr>
      <w:tr w:rsidR="002D144B" w:rsidRPr="00940907" w14:paraId="7AB03AA7" w14:textId="77777777" w:rsidTr="00575A0C">
        <w:trPr>
          <w:trHeight w:val="624"/>
        </w:trPr>
        <w:tc>
          <w:tcPr>
            <w:tcW w:w="2520" w:type="dxa"/>
            <w:shd w:val="clear" w:color="auto" w:fill="auto"/>
          </w:tcPr>
          <w:p w14:paraId="1BF56D35" w14:textId="77777777" w:rsidR="002D144B" w:rsidRPr="00940907" w:rsidRDefault="002D144B" w:rsidP="002D144B">
            <w:pPr>
              <w:spacing w:before="120" w:line="360" w:lineRule="auto"/>
              <w:rPr>
                <w:b/>
              </w:rPr>
            </w:pPr>
            <w:r w:rsidRPr="00940907">
              <w:rPr>
                <w:b/>
              </w:rPr>
              <w:t>Điều kiện tiên quyết</w:t>
            </w:r>
          </w:p>
        </w:tc>
        <w:tc>
          <w:tcPr>
            <w:tcW w:w="8370" w:type="dxa"/>
            <w:gridSpan w:val="2"/>
            <w:shd w:val="clear" w:color="auto" w:fill="auto"/>
            <w:vAlign w:val="center"/>
          </w:tcPr>
          <w:p w14:paraId="316B412D" w14:textId="44B85EE7" w:rsidR="002D144B" w:rsidRPr="00940907" w:rsidRDefault="002D144B" w:rsidP="002D144B">
            <w:pPr>
              <w:spacing w:before="120" w:line="360" w:lineRule="auto"/>
            </w:pPr>
            <w:r>
              <w:rPr>
                <w:szCs w:val="26"/>
              </w:rPr>
              <w:t>Truy cập vào ứng dụng.</w:t>
            </w:r>
            <w:r>
              <w:rPr>
                <w:szCs w:val="26"/>
              </w:rPr>
              <w:br/>
              <w:t>Phải có tài khoản.</w:t>
            </w:r>
          </w:p>
        </w:tc>
      </w:tr>
      <w:tr w:rsidR="002D144B" w:rsidRPr="00940907" w14:paraId="6C818435" w14:textId="77777777" w:rsidTr="00575A0C">
        <w:trPr>
          <w:trHeight w:val="327"/>
        </w:trPr>
        <w:tc>
          <w:tcPr>
            <w:tcW w:w="2520" w:type="dxa"/>
            <w:shd w:val="clear" w:color="auto" w:fill="auto"/>
          </w:tcPr>
          <w:p w14:paraId="55C71AAB" w14:textId="77777777" w:rsidR="002D144B" w:rsidRPr="00940907" w:rsidRDefault="002D144B" w:rsidP="002D144B">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5256F1A7" w14:textId="3B2E84AB" w:rsidR="002D144B" w:rsidRPr="00940907" w:rsidRDefault="002D144B" w:rsidP="002D144B">
            <w:pPr>
              <w:spacing w:before="120" w:line="360" w:lineRule="auto"/>
            </w:pPr>
            <w:r>
              <w:rPr>
                <w:szCs w:val="26"/>
              </w:rPr>
              <w:t>Xem thông tin nhân viên cửa hàng thành công</w:t>
            </w:r>
          </w:p>
        </w:tc>
      </w:tr>
      <w:tr w:rsidR="002D144B" w:rsidRPr="00940907" w14:paraId="30F35687" w14:textId="77777777" w:rsidTr="00267DF7">
        <w:trPr>
          <w:trHeight w:val="480"/>
        </w:trPr>
        <w:tc>
          <w:tcPr>
            <w:tcW w:w="2520" w:type="dxa"/>
            <w:shd w:val="clear" w:color="auto" w:fill="auto"/>
            <w:vAlign w:val="center"/>
          </w:tcPr>
          <w:p w14:paraId="3FB9DEB7" w14:textId="77777777" w:rsidR="002D144B" w:rsidRPr="00940907" w:rsidRDefault="002D144B" w:rsidP="002D144B">
            <w:pPr>
              <w:spacing w:before="120" w:line="360" w:lineRule="auto"/>
              <w:rPr>
                <w:b/>
              </w:rPr>
            </w:pPr>
            <w:r w:rsidRPr="00940907">
              <w:rPr>
                <w:b/>
              </w:rPr>
              <w:t>Luồng sự kiện</w:t>
            </w:r>
          </w:p>
        </w:tc>
        <w:tc>
          <w:tcPr>
            <w:tcW w:w="4104" w:type="dxa"/>
            <w:shd w:val="clear" w:color="auto" w:fill="auto"/>
          </w:tcPr>
          <w:p w14:paraId="58A1D6E4" w14:textId="7A297BE1" w:rsidR="002D144B" w:rsidRPr="00940907" w:rsidRDefault="002D144B" w:rsidP="002D144B">
            <w:pPr>
              <w:spacing w:before="120" w:line="360" w:lineRule="auto"/>
            </w:pPr>
            <w:r>
              <w:rPr>
                <w:b/>
                <w:color w:val="000000"/>
                <w:szCs w:val="26"/>
              </w:rPr>
              <w:t xml:space="preserve">              </w:t>
            </w:r>
            <w:r>
              <w:rPr>
                <w:b/>
                <w:szCs w:val="26"/>
              </w:rPr>
              <w:t>Actor</w:t>
            </w:r>
          </w:p>
        </w:tc>
        <w:tc>
          <w:tcPr>
            <w:tcW w:w="4266" w:type="dxa"/>
            <w:shd w:val="clear" w:color="auto" w:fill="auto"/>
          </w:tcPr>
          <w:p w14:paraId="53BDBC72" w14:textId="565B99E6" w:rsidR="002D144B" w:rsidRPr="00940907" w:rsidRDefault="002D144B" w:rsidP="002D144B">
            <w:pPr>
              <w:spacing w:before="120" w:line="360" w:lineRule="auto"/>
            </w:pPr>
            <w:r>
              <w:rPr>
                <w:b/>
                <w:color w:val="000000"/>
                <w:szCs w:val="26"/>
              </w:rPr>
              <w:t xml:space="preserve">              </w:t>
            </w:r>
            <w:r>
              <w:rPr>
                <w:b/>
                <w:szCs w:val="26"/>
              </w:rPr>
              <w:t>Actor</w:t>
            </w:r>
          </w:p>
        </w:tc>
      </w:tr>
      <w:tr w:rsidR="002D144B" w:rsidRPr="00940907" w14:paraId="01112716" w14:textId="77777777" w:rsidTr="00267DF7">
        <w:trPr>
          <w:trHeight w:val="480"/>
        </w:trPr>
        <w:tc>
          <w:tcPr>
            <w:tcW w:w="2520" w:type="dxa"/>
            <w:shd w:val="clear" w:color="auto" w:fill="auto"/>
            <w:vAlign w:val="center"/>
          </w:tcPr>
          <w:p w14:paraId="024B4F37" w14:textId="77777777" w:rsidR="002D144B" w:rsidRPr="00940907" w:rsidRDefault="002D144B" w:rsidP="002D144B">
            <w:pPr>
              <w:spacing w:before="120" w:line="360" w:lineRule="auto"/>
            </w:pPr>
          </w:p>
        </w:tc>
        <w:tc>
          <w:tcPr>
            <w:tcW w:w="4104" w:type="dxa"/>
            <w:shd w:val="clear" w:color="auto" w:fill="auto"/>
          </w:tcPr>
          <w:p w14:paraId="1E2AA01D" w14:textId="39131B78" w:rsidR="002D144B" w:rsidRPr="00940907" w:rsidRDefault="002D144B" w:rsidP="002D144B">
            <w:pPr>
              <w:spacing w:before="120" w:line="360" w:lineRule="auto"/>
            </w:pPr>
            <w:r>
              <w:rPr>
                <w:szCs w:val="26"/>
              </w:rPr>
              <w:t>1. Quản lý cửa hàng chọn mục “Quản lý nhân viên”.</w:t>
            </w:r>
          </w:p>
        </w:tc>
        <w:tc>
          <w:tcPr>
            <w:tcW w:w="4266" w:type="dxa"/>
            <w:shd w:val="clear" w:color="auto" w:fill="auto"/>
          </w:tcPr>
          <w:p w14:paraId="644D35AD" w14:textId="185789AA" w:rsidR="002D144B" w:rsidRPr="00BB0817" w:rsidRDefault="002D144B" w:rsidP="002D144B">
            <w:pPr>
              <w:pStyle w:val="ct"/>
              <w:spacing w:after="120"/>
            </w:pPr>
            <w:r>
              <w:t>1. Quản lý cửa hàng chọn mục “Quản lý nhân viên”.</w:t>
            </w:r>
          </w:p>
        </w:tc>
      </w:tr>
      <w:tr w:rsidR="002D144B" w:rsidRPr="00940907" w14:paraId="024D212F" w14:textId="77777777" w:rsidTr="00267DF7">
        <w:trPr>
          <w:trHeight w:val="480"/>
        </w:trPr>
        <w:tc>
          <w:tcPr>
            <w:tcW w:w="2520" w:type="dxa"/>
            <w:shd w:val="clear" w:color="auto" w:fill="auto"/>
            <w:vAlign w:val="center"/>
          </w:tcPr>
          <w:p w14:paraId="0A15266D" w14:textId="77777777" w:rsidR="002D144B" w:rsidRPr="00940907" w:rsidRDefault="002D144B" w:rsidP="002D144B">
            <w:pPr>
              <w:spacing w:before="120" w:line="360" w:lineRule="auto"/>
            </w:pPr>
          </w:p>
        </w:tc>
        <w:tc>
          <w:tcPr>
            <w:tcW w:w="4104" w:type="dxa"/>
            <w:shd w:val="clear" w:color="auto" w:fill="auto"/>
          </w:tcPr>
          <w:p w14:paraId="686FD640" w14:textId="1787F763" w:rsidR="002D144B" w:rsidRPr="00ED78BB" w:rsidRDefault="002D144B" w:rsidP="002D144B">
            <w:pPr>
              <w:pStyle w:val="ct"/>
              <w:spacing w:after="120"/>
            </w:pPr>
            <w:r>
              <w:t>2. Quản lý chọn mục để lọc nhân viên theo chức năng.</w:t>
            </w:r>
          </w:p>
        </w:tc>
        <w:tc>
          <w:tcPr>
            <w:tcW w:w="4266" w:type="dxa"/>
            <w:shd w:val="clear" w:color="auto" w:fill="auto"/>
          </w:tcPr>
          <w:p w14:paraId="257B3280" w14:textId="7149044A" w:rsidR="002D144B" w:rsidRPr="00940907" w:rsidRDefault="002D144B" w:rsidP="002D144B">
            <w:pPr>
              <w:spacing w:before="120" w:line="360" w:lineRule="auto"/>
            </w:pPr>
            <w:r>
              <w:rPr>
                <w:szCs w:val="26"/>
              </w:rPr>
              <w:t>2. Quản lý chọn mục để lọc nhân viên theo chức năng.</w:t>
            </w:r>
          </w:p>
        </w:tc>
      </w:tr>
      <w:tr w:rsidR="002D144B" w:rsidRPr="00940907" w14:paraId="448D3986" w14:textId="77777777" w:rsidTr="00267DF7">
        <w:trPr>
          <w:trHeight w:val="1114"/>
        </w:trPr>
        <w:tc>
          <w:tcPr>
            <w:tcW w:w="2520" w:type="dxa"/>
            <w:shd w:val="clear" w:color="auto" w:fill="auto"/>
            <w:vAlign w:val="center"/>
          </w:tcPr>
          <w:p w14:paraId="63FEC2E4" w14:textId="77777777" w:rsidR="002D144B" w:rsidRPr="00940907" w:rsidRDefault="002D144B" w:rsidP="002D144B">
            <w:pPr>
              <w:spacing w:before="120" w:line="360" w:lineRule="auto"/>
            </w:pPr>
          </w:p>
        </w:tc>
        <w:tc>
          <w:tcPr>
            <w:tcW w:w="4104" w:type="dxa"/>
            <w:shd w:val="clear" w:color="auto" w:fill="auto"/>
          </w:tcPr>
          <w:p w14:paraId="3F879539" w14:textId="32FFE1A4" w:rsidR="002D144B" w:rsidRPr="00940907" w:rsidRDefault="002D144B" w:rsidP="002D144B">
            <w:pPr>
              <w:spacing w:before="120" w:line="360" w:lineRule="auto"/>
            </w:pPr>
            <w:r>
              <w:rPr>
                <w:szCs w:val="26"/>
              </w:rPr>
              <w:t>3. Quản lý nhấn “Xác nhận”</w:t>
            </w:r>
          </w:p>
        </w:tc>
        <w:tc>
          <w:tcPr>
            <w:tcW w:w="4266" w:type="dxa"/>
            <w:shd w:val="clear" w:color="auto" w:fill="auto"/>
          </w:tcPr>
          <w:p w14:paraId="4F7487DE" w14:textId="59FEB9B5" w:rsidR="002D144B" w:rsidRPr="00437792" w:rsidRDefault="002D144B" w:rsidP="002D144B">
            <w:pPr>
              <w:spacing w:before="120" w:line="360" w:lineRule="auto"/>
            </w:pPr>
            <w:r>
              <w:rPr>
                <w:szCs w:val="26"/>
              </w:rPr>
              <w:t>3. Quản lý nhấn “Xác nhận”</w:t>
            </w:r>
          </w:p>
        </w:tc>
      </w:tr>
      <w:tr w:rsidR="00556807" w:rsidRPr="00940907" w14:paraId="452ABE82" w14:textId="77777777" w:rsidTr="00267DF7">
        <w:trPr>
          <w:trHeight w:val="248"/>
        </w:trPr>
        <w:tc>
          <w:tcPr>
            <w:tcW w:w="2520" w:type="dxa"/>
            <w:shd w:val="clear" w:color="auto" w:fill="auto"/>
          </w:tcPr>
          <w:p w14:paraId="78E49667" w14:textId="77777777" w:rsidR="00556807" w:rsidRPr="00940907" w:rsidRDefault="00556807" w:rsidP="00267DF7">
            <w:pPr>
              <w:spacing w:before="120" w:line="360" w:lineRule="auto"/>
              <w:rPr>
                <w:b/>
              </w:rPr>
            </w:pPr>
            <w:r w:rsidRPr="00940907">
              <w:rPr>
                <w:b/>
              </w:rPr>
              <w:t>Ngoại lệ</w:t>
            </w:r>
          </w:p>
        </w:tc>
        <w:tc>
          <w:tcPr>
            <w:tcW w:w="8370" w:type="dxa"/>
            <w:gridSpan w:val="2"/>
            <w:shd w:val="clear" w:color="auto" w:fill="auto"/>
          </w:tcPr>
          <w:p w14:paraId="746AED9E" w14:textId="11830146" w:rsidR="00556807" w:rsidRPr="00940907" w:rsidRDefault="000D7185" w:rsidP="00267DF7">
            <w:pPr>
              <w:spacing w:before="120" w:line="360" w:lineRule="auto"/>
            </w:pPr>
            <w:r>
              <w:t>Không</w:t>
            </w:r>
          </w:p>
        </w:tc>
      </w:tr>
    </w:tbl>
    <w:p w14:paraId="3C324975" w14:textId="341C1D11" w:rsidR="00556807" w:rsidRDefault="00556807" w:rsidP="00267DF7">
      <w:pPr>
        <w:pStyle w:val="Bngbiu-nidung"/>
      </w:pPr>
      <w:r>
        <w:tab/>
      </w:r>
      <w:bookmarkStart w:id="44" w:name="_Toc92746651"/>
      <w:r w:rsidR="00106A45">
        <w:t>Bảng 17</w:t>
      </w:r>
      <w:r>
        <w:t>. Use case quản lý nhân viên</w:t>
      </w:r>
      <w:bookmarkEnd w:id="44"/>
    </w:p>
    <w:p w14:paraId="2C0DB410" w14:textId="09910991" w:rsidR="00556807" w:rsidRDefault="00556807" w:rsidP="00267DF7">
      <w:pPr>
        <w:pStyle w:val="Bngbiu-nidung"/>
      </w:pPr>
    </w:p>
    <w:p w14:paraId="1C28B0E8" w14:textId="55C7798A" w:rsidR="00556807" w:rsidRDefault="00556807" w:rsidP="00267DF7">
      <w:pPr>
        <w:pStyle w:val="Bngbiu-nidung"/>
      </w:pPr>
    </w:p>
    <w:p w14:paraId="608E7554" w14:textId="21A7000D" w:rsidR="007F224A" w:rsidRDefault="007F224A" w:rsidP="00267DF7">
      <w:pPr>
        <w:pStyle w:val="Bngbiu-nidung"/>
      </w:pPr>
    </w:p>
    <w:p w14:paraId="1EB9AD9E" w14:textId="6CE3D6CB" w:rsidR="007F224A" w:rsidRDefault="007F224A" w:rsidP="00267DF7">
      <w:pPr>
        <w:pStyle w:val="Bngbiu-nidung"/>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F224A" w:rsidRPr="00940907" w14:paraId="03B8076A" w14:textId="77777777" w:rsidTr="00575A0C">
        <w:trPr>
          <w:trHeight w:val="480"/>
        </w:trPr>
        <w:tc>
          <w:tcPr>
            <w:tcW w:w="2520" w:type="dxa"/>
            <w:shd w:val="clear" w:color="auto" w:fill="auto"/>
          </w:tcPr>
          <w:p w14:paraId="4A735812" w14:textId="77777777" w:rsidR="007F224A" w:rsidRPr="00940907" w:rsidRDefault="007F224A" w:rsidP="00575A0C">
            <w:pPr>
              <w:spacing w:before="120" w:line="360" w:lineRule="auto"/>
              <w:rPr>
                <w:b/>
              </w:rPr>
            </w:pPr>
            <w:r w:rsidRPr="00940907">
              <w:rPr>
                <w:b/>
              </w:rPr>
              <w:lastRenderedPageBreak/>
              <w:t>Mã use case</w:t>
            </w:r>
          </w:p>
        </w:tc>
        <w:tc>
          <w:tcPr>
            <w:tcW w:w="8370" w:type="dxa"/>
            <w:gridSpan w:val="2"/>
            <w:shd w:val="clear" w:color="auto" w:fill="auto"/>
          </w:tcPr>
          <w:p w14:paraId="460688B9" w14:textId="629DF99D" w:rsidR="007F224A" w:rsidRPr="00940907" w:rsidRDefault="00C046F7" w:rsidP="00575A0C">
            <w:pPr>
              <w:spacing w:before="120" w:line="360" w:lineRule="auto"/>
            </w:pPr>
            <w:r>
              <w:t>18</w:t>
            </w:r>
            <w:r w:rsidR="007F224A" w:rsidRPr="00940907">
              <w:t>.</w:t>
            </w:r>
          </w:p>
        </w:tc>
      </w:tr>
      <w:tr w:rsidR="000D7185" w:rsidRPr="00940907" w14:paraId="3FFA344B" w14:textId="77777777" w:rsidTr="00575A0C">
        <w:trPr>
          <w:trHeight w:val="480"/>
        </w:trPr>
        <w:tc>
          <w:tcPr>
            <w:tcW w:w="2520" w:type="dxa"/>
            <w:shd w:val="clear" w:color="auto" w:fill="auto"/>
          </w:tcPr>
          <w:p w14:paraId="460117B1" w14:textId="77777777" w:rsidR="000D7185" w:rsidRPr="00940907" w:rsidRDefault="000D7185" w:rsidP="000D7185">
            <w:pPr>
              <w:spacing w:before="120" w:line="360" w:lineRule="auto"/>
              <w:rPr>
                <w:b/>
              </w:rPr>
            </w:pPr>
            <w:r w:rsidRPr="00940907">
              <w:rPr>
                <w:b/>
              </w:rPr>
              <w:t>Use Case</w:t>
            </w:r>
          </w:p>
        </w:tc>
        <w:tc>
          <w:tcPr>
            <w:tcW w:w="8370" w:type="dxa"/>
            <w:gridSpan w:val="2"/>
            <w:shd w:val="clear" w:color="auto" w:fill="auto"/>
            <w:vAlign w:val="center"/>
          </w:tcPr>
          <w:p w14:paraId="32F6C542" w14:textId="0ACEA802" w:rsidR="000D7185" w:rsidRPr="00940907" w:rsidRDefault="000D7185" w:rsidP="000D7185">
            <w:pPr>
              <w:spacing w:before="120" w:line="360" w:lineRule="auto"/>
            </w:pPr>
            <w:r>
              <w:t>Thêm nhân viên.</w:t>
            </w:r>
          </w:p>
        </w:tc>
      </w:tr>
      <w:tr w:rsidR="000D7185" w:rsidRPr="00940907" w14:paraId="566025FA" w14:textId="77777777" w:rsidTr="00575A0C">
        <w:trPr>
          <w:trHeight w:val="467"/>
        </w:trPr>
        <w:tc>
          <w:tcPr>
            <w:tcW w:w="2520" w:type="dxa"/>
            <w:shd w:val="clear" w:color="auto" w:fill="auto"/>
          </w:tcPr>
          <w:p w14:paraId="7CB4E760" w14:textId="77777777" w:rsidR="000D7185" w:rsidRPr="00940907" w:rsidRDefault="000D7185" w:rsidP="000D7185">
            <w:pPr>
              <w:spacing w:before="120" w:line="360" w:lineRule="auto"/>
              <w:rPr>
                <w:b/>
              </w:rPr>
            </w:pPr>
            <w:r w:rsidRPr="00940907">
              <w:rPr>
                <w:b/>
              </w:rPr>
              <w:t>Ngữ cảnh</w:t>
            </w:r>
          </w:p>
        </w:tc>
        <w:tc>
          <w:tcPr>
            <w:tcW w:w="8370" w:type="dxa"/>
            <w:gridSpan w:val="2"/>
            <w:shd w:val="clear" w:color="auto" w:fill="auto"/>
            <w:vAlign w:val="center"/>
          </w:tcPr>
          <w:p w14:paraId="431D4EAD" w14:textId="42FDA5BA" w:rsidR="000D7185" w:rsidRPr="00940907" w:rsidRDefault="000D7185" w:rsidP="000D7185">
            <w:pPr>
              <w:spacing w:before="120" w:line="360" w:lineRule="auto"/>
            </w:pPr>
            <w:r>
              <w:rPr>
                <w:szCs w:val="26"/>
              </w:rPr>
              <w:t>Khi quản lý cửa hàng muốn thêm thông tin nhân viên mới vào hệ thống</w:t>
            </w:r>
          </w:p>
        </w:tc>
      </w:tr>
      <w:tr w:rsidR="000D7185" w:rsidRPr="00940907" w14:paraId="1A7E242F" w14:textId="77777777" w:rsidTr="00575A0C">
        <w:trPr>
          <w:trHeight w:val="480"/>
        </w:trPr>
        <w:tc>
          <w:tcPr>
            <w:tcW w:w="2520" w:type="dxa"/>
            <w:shd w:val="clear" w:color="auto" w:fill="auto"/>
          </w:tcPr>
          <w:p w14:paraId="419DCD93" w14:textId="77777777" w:rsidR="000D7185" w:rsidRPr="00940907" w:rsidRDefault="000D7185" w:rsidP="000D7185">
            <w:pPr>
              <w:spacing w:before="120" w:line="360" w:lineRule="auto"/>
              <w:rPr>
                <w:b/>
              </w:rPr>
            </w:pPr>
            <w:r w:rsidRPr="00940907">
              <w:rPr>
                <w:b/>
              </w:rPr>
              <w:t>Mô tả</w:t>
            </w:r>
          </w:p>
        </w:tc>
        <w:tc>
          <w:tcPr>
            <w:tcW w:w="8370" w:type="dxa"/>
            <w:gridSpan w:val="2"/>
            <w:shd w:val="clear" w:color="auto" w:fill="auto"/>
            <w:vAlign w:val="center"/>
          </w:tcPr>
          <w:p w14:paraId="5DE44D81" w14:textId="7B1332CA" w:rsidR="000D7185" w:rsidRPr="00940907" w:rsidRDefault="000D7185" w:rsidP="000D7185">
            <w:pPr>
              <w:spacing w:before="120" w:line="360" w:lineRule="auto"/>
            </w:pPr>
            <w:r>
              <w:rPr>
                <w:szCs w:val="26"/>
              </w:rPr>
              <w:t>Quản lý cửa hàng thêm thông tin nhân viên vào hệ thống</w:t>
            </w:r>
          </w:p>
        </w:tc>
      </w:tr>
      <w:tr w:rsidR="000D7185" w:rsidRPr="00940907" w14:paraId="7801E8BC" w14:textId="77777777" w:rsidTr="00575A0C">
        <w:trPr>
          <w:trHeight w:val="480"/>
        </w:trPr>
        <w:tc>
          <w:tcPr>
            <w:tcW w:w="2520" w:type="dxa"/>
            <w:shd w:val="clear" w:color="auto" w:fill="auto"/>
          </w:tcPr>
          <w:p w14:paraId="743EDC23" w14:textId="77777777" w:rsidR="000D7185" w:rsidRPr="00940907" w:rsidRDefault="000D7185" w:rsidP="000D7185">
            <w:pPr>
              <w:spacing w:before="120" w:line="360" w:lineRule="auto"/>
              <w:rPr>
                <w:b/>
              </w:rPr>
            </w:pPr>
            <w:r w:rsidRPr="00940907">
              <w:rPr>
                <w:b/>
              </w:rPr>
              <w:t>Tác nhân</w:t>
            </w:r>
          </w:p>
        </w:tc>
        <w:tc>
          <w:tcPr>
            <w:tcW w:w="8370" w:type="dxa"/>
            <w:gridSpan w:val="2"/>
            <w:shd w:val="clear" w:color="auto" w:fill="auto"/>
            <w:vAlign w:val="center"/>
          </w:tcPr>
          <w:p w14:paraId="2A902C58" w14:textId="7EF96322" w:rsidR="000D7185" w:rsidRPr="00940907" w:rsidRDefault="000D7185" w:rsidP="000D7185">
            <w:pPr>
              <w:spacing w:before="120" w:line="360" w:lineRule="auto"/>
            </w:pPr>
            <w:r>
              <w:t>Quản lý cửa hàng</w:t>
            </w:r>
          </w:p>
        </w:tc>
      </w:tr>
      <w:tr w:rsidR="000D7185" w:rsidRPr="00940907" w14:paraId="40BA41C9" w14:textId="77777777" w:rsidTr="00575A0C">
        <w:trPr>
          <w:trHeight w:val="318"/>
        </w:trPr>
        <w:tc>
          <w:tcPr>
            <w:tcW w:w="2520" w:type="dxa"/>
            <w:shd w:val="clear" w:color="auto" w:fill="auto"/>
          </w:tcPr>
          <w:p w14:paraId="7C4A5A0C" w14:textId="77777777" w:rsidR="000D7185" w:rsidRPr="00940907" w:rsidRDefault="000D7185" w:rsidP="000D7185">
            <w:pPr>
              <w:spacing w:before="120" w:line="360" w:lineRule="auto"/>
              <w:rPr>
                <w:b/>
              </w:rPr>
            </w:pPr>
            <w:r w:rsidRPr="00940907">
              <w:rPr>
                <w:b/>
              </w:rPr>
              <w:t>Sự kiện kích hoạt</w:t>
            </w:r>
          </w:p>
        </w:tc>
        <w:tc>
          <w:tcPr>
            <w:tcW w:w="8370" w:type="dxa"/>
            <w:gridSpan w:val="2"/>
            <w:shd w:val="clear" w:color="auto" w:fill="auto"/>
          </w:tcPr>
          <w:p w14:paraId="4B6D71F9" w14:textId="4DC8A54B" w:rsidR="000D7185" w:rsidRPr="00940907" w:rsidRDefault="000D7185" w:rsidP="000D7185">
            <w:pPr>
              <w:spacing w:before="120" w:line="360" w:lineRule="auto"/>
            </w:pPr>
            <w:r>
              <w:t>Thêm nhân viên</w:t>
            </w:r>
          </w:p>
        </w:tc>
      </w:tr>
      <w:tr w:rsidR="000D7185" w:rsidRPr="00940907" w14:paraId="06638C7A" w14:textId="77777777" w:rsidTr="00575A0C">
        <w:trPr>
          <w:trHeight w:val="805"/>
        </w:trPr>
        <w:tc>
          <w:tcPr>
            <w:tcW w:w="2520" w:type="dxa"/>
            <w:shd w:val="clear" w:color="auto" w:fill="auto"/>
          </w:tcPr>
          <w:p w14:paraId="447A9E2D" w14:textId="77777777" w:rsidR="000D7185" w:rsidRPr="00940907" w:rsidRDefault="000D7185" w:rsidP="000D7185">
            <w:pPr>
              <w:spacing w:before="120" w:line="360" w:lineRule="auto"/>
              <w:rPr>
                <w:b/>
              </w:rPr>
            </w:pPr>
            <w:r w:rsidRPr="00940907">
              <w:rPr>
                <w:b/>
              </w:rPr>
              <w:t>Điều kiện tiên quyết</w:t>
            </w:r>
          </w:p>
        </w:tc>
        <w:tc>
          <w:tcPr>
            <w:tcW w:w="8370" w:type="dxa"/>
            <w:gridSpan w:val="2"/>
            <w:shd w:val="clear" w:color="auto" w:fill="auto"/>
            <w:vAlign w:val="center"/>
          </w:tcPr>
          <w:p w14:paraId="2F12FC3D" w14:textId="5821884E" w:rsidR="000D7185" w:rsidRPr="00940907" w:rsidRDefault="000D7185" w:rsidP="000D7185">
            <w:pPr>
              <w:spacing w:before="120" w:line="360" w:lineRule="auto"/>
            </w:pPr>
            <w:r>
              <w:rPr>
                <w:szCs w:val="26"/>
              </w:rPr>
              <w:t>Truy cập vào ứng dụng.</w:t>
            </w:r>
            <w:r>
              <w:rPr>
                <w:szCs w:val="26"/>
              </w:rPr>
              <w:br/>
              <w:t>Phải có tài khoản.</w:t>
            </w:r>
          </w:p>
        </w:tc>
      </w:tr>
      <w:tr w:rsidR="000D7185" w:rsidRPr="00940907" w14:paraId="64C5444A" w14:textId="77777777" w:rsidTr="00575A0C">
        <w:trPr>
          <w:trHeight w:val="327"/>
        </w:trPr>
        <w:tc>
          <w:tcPr>
            <w:tcW w:w="2520" w:type="dxa"/>
            <w:shd w:val="clear" w:color="auto" w:fill="auto"/>
          </w:tcPr>
          <w:p w14:paraId="3410CF68" w14:textId="77777777" w:rsidR="000D7185" w:rsidRPr="00940907" w:rsidRDefault="000D7185" w:rsidP="000D7185">
            <w:pPr>
              <w:tabs>
                <w:tab w:val="left" w:pos="1333"/>
              </w:tabs>
              <w:spacing w:before="120" w:line="360" w:lineRule="auto"/>
              <w:rPr>
                <w:b/>
              </w:rPr>
            </w:pPr>
            <w:r w:rsidRPr="00940907">
              <w:rPr>
                <w:b/>
              </w:rPr>
              <w:t>Kết quả</w:t>
            </w:r>
            <w:r>
              <w:rPr>
                <w:b/>
              </w:rPr>
              <w:tab/>
            </w:r>
          </w:p>
        </w:tc>
        <w:tc>
          <w:tcPr>
            <w:tcW w:w="8370" w:type="dxa"/>
            <w:gridSpan w:val="2"/>
            <w:shd w:val="clear" w:color="auto" w:fill="auto"/>
            <w:vAlign w:val="center"/>
          </w:tcPr>
          <w:p w14:paraId="03F18D45" w14:textId="06ADB210" w:rsidR="000D7185" w:rsidRPr="00940907" w:rsidRDefault="000D7185" w:rsidP="000D7185">
            <w:pPr>
              <w:spacing w:before="120" w:line="360" w:lineRule="auto"/>
            </w:pPr>
            <w:r>
              <w:rPr>
                <w:szCs w:val="26"/>
              </w:rPr>
              <w:t>Thêm nhân viên thành công</w:t>
            </w:r>
          </w:p>
        </w:tc>
      </w:tr>
      <w:tr w:rsidR="000D7185" w:rsidRPr="00940907" w14:paraId="44B8A9BE" w14:textId="77777777" w:rsidTr="00575A0C">
        <w:trPr>
          <w:trHeight w:val="480"/>
        </w:trPr>
        <w:tc>
          <w:tcPr>
            <w:tcW w:w="2520" w:type="dxa"/>
            <w:shd w:val="clear" w:color="auto" w:fill="auto"/>
            <w:vAlign w:val="center"/>
          </w:tcPr>
          <w:p w14:paraId="7ED9BBDF" w14:textId="77777777" w:rsidR="000D7185" w:rsidRPr="00940907" w:rsidRDefault="000D7185" w:rsidP="000D7185">
            <w:pPr>
              <w:spacing w:before="120" w:line="360" w:lineRule="auto"/>
              <w:rPr>
                <w:b/>
              </w:rPr>
            </w:pPr>
            <w:r w:rsidRPr="00940907">
              <w:rPr>
                <w:b/>
              </w:rPr>
              <w:t>Luồng sự kiện</w:t>
            </w:r>
          </w:p>
        </w:tc>
        <w:tc>
          <w:tcPr>
            <w:tcW w:w="4104" w:type="dxa"/>
            <w:shd w:val="clear" w:color="auto" w:fill="auto"/>
          </w:tcPr>
          <w:p w14:paraId="020956EC" w14:textId="74E6ED22" w:rsidR="000D7185" w:rsidRPr="00940907" w:rsidRDefault="000D7185" w:rsidP="000D7185">
            <w:pPr>
              <w:spacing w:before="120" w:line="360" w:lineRule="auto"/>
            </w:pPr>
            <w:r>
              <w:rPr>
                <w:b/>
                <w:color w:val="000000"/>
                <w:szCs w:val="26"/>
              </w:rPr>
              <w:t xml:space="preserve">              </w:t>
            </w:r>
            <w:r>
              <w:rPr>
                <w:b/>
                <w:szCs w:val="26"/>
              </w:rPr>
              <w:t>Actor</w:t>
            </w:r>
          </w:p>
        </w:tc>
        <w:tc>
          <w:tcPr>
            <w:tcW w:w="4266" w:type="dxa"/>
            <w:shd w:val="clear" w:color="auto" w:fill="auto"/>
          </w:tcPr>
          <w:p w14:paraId="3B58476B" w14:textId="650982FD" w:rsidR="000D7185" w:rsidRPr="00940907" w:rsidRDefault="000D7185" w:rsidP="000D7185">
            <w:pPr>
              <w:spacing w:before="120" w:line="360" w:lineRule="auto"/>
            </w:pPr>
            <w:r>
              <w:rPr>
                <w:b/>
                <w:color w:val="000000"/>
                <w:szCs w:val="26"/>
              </w:rPr>
              <w:t xml:space="preserve">              </w:t>
            </w:r>
            <w:r>
              <w:rPr>
                <w:b/>
                <w:szCs w:val="26"/>
              </w:rPr>
              <w:t>Actor</w:t>
            </w:r>
          </w:p>
        </w:tc>
      </w:tr>
      <w:tr w:rsidR="000D7185" w:rsidRPr="00940907" w14:paraId="3FF8D1EC" w14:textId="77777777" w:rsidTr="00575A0C">
        <w:trPr>
          <w:trHeight w:val="480"/>
        </w:trPr>
        <w:tc>
          <w:tcPr>
            <w:tcW w:w="2520" w:type="dxa"/>
            <w:shd w:val="clear" w:color="auto" w:fill="auto"/>
            <w:vAlign w:val="center"/>
          </w:tcPr>
          <w:p w14:paraId="7B54AEA5" w14:textId="77777777" w:rsidR="000D7185" w:rsidRPr="00940907" w:rsidRDefault="000D7185" w:rsidP="000D7185">
            <w:pPr>
              <w:spacing w:before="120" w:line="360" w:lineRule="auto"/>
            </w:pPr>
          </w:p>
        </w:tc>
        <w:tc>
          <w:tcPr>
            <w:tcW w:w="4104" w:type="dxa"/>
            <w:shd w:val="clear" w:color="auto" w:fill="auto"/>
          </w:tcPr>
          <w:p w14:paraId="7ABCDADC" w14:textId="3557F6C2" w:rsidR="000D7185" w:rsidRPr="00940907" w:rsidRDefault="000D7185" w:rsidP="000D7185">
            <w:pPr>
              <w:spacing w:before="120" w:line="360" w:lineRule="auto"/>
            </w:pPr>
            <w:r>
              <w:rPr>
                <w:szCs w:val="26"/>
              </w:rPr>
              <w:t>1. Quản lý cửa hàng chọn mục “Quản lý nhân viên”.</w:t>
            </w:r>
          </w:p>
        </w:tc>
        <w:tc>
          <w:tcPr>
            <w:tcW w:w="4266" w:type="dxa"/>
            <w:shd w:val="clear" w:color="auto" w:fill="auto"/>
          </w:tcPr>
          <w:p w14:paraId="3A2531EB" w14:textId="6252E2FE" w:rsidR="000D7185" w:rsidRPr="00BB0817" w:rsidRDefault="000D7185" w:rsidP="000D7185">
            <w:pPr>
              <w:pStyle w:val="ct"/>
              <w:spacing w:after="120"/>
            </w:pPr>
            <w:r>
              <w:t>1. Quản lý cửa hàng chọn mục “Quản lý nhân viên”.</w:t>
            </w:r>
          </w:p>
        </w:tc>
      </w:tr>
      <w:tr w:rsidR="000D7185" w:rsidRPr="00940907" w14:paraId="2E9F7A45" w14:textId="77777777" w:rsidTr="00575A0C">
        <w:trPr>
          <w:trHeight w:val="811"/>
        </w:trPr>
        <w:tc>
          <w:tcPr>
            <w:tcW w:w="2520" w:type="dxa"/>
            <w:shd w:val="clear" w:color="auto" w:fill="auto"/>
            <w:vAlign w:val="center"/>
          </w:tcPr>
          <w:p w14:paraId="479A2480" w14:textId="77777777" w:rsidR="000D7185" w:rsidRPr="00940907" w:rsidRDefault="000D7185" w:rsidP="000D7185">
            <w:pPr>
              <w:spacing w:before="120" w:line="360" w:lineRule="auto"/>
            </w:pPr>
          </w:p>
        </w:tc>
        <w:tc>
          <w:tcPr>
            <w:tcW w:w="4104" w:type="dxa"/>
            <w:shd w:val="clear" w:color="auto" w:fill="auto"/>
          </w:tcPr>
          <w:p w14:paraId="7F770D33" w14:textId="0AD9A757" w:rsidR="000D7185" w:rsidRPr="00940907" w:rsidRDefault="000D7185" w:rsidP="000D7185">
            <w:pPr>
              <w:pStyle w:val="ct"/>
              <w:spacing w:after="120"/>
            </w:pPr>
            <w:r>
              <w:t>2. Quản lý cửa hàng chọn mục “Thêm nhân viên”</w:t>
            </w:r>
          </w:p>
        </w:tc>
        <w:tc>
          <w:tcPr>
            <w:tcW w:w="4266" w:type="dxa"/>
            <w:shd w:val="clear" w:color="auto" w:fill="auto"/>
          </w:tcPr>
          <w:p w14:paraId="15426167" w14:textId="0D0300AB" w:rsidR="000D7185" w:rsidRPr="00940907" w:rsidRDefault="000D7185" w:rsidP="000D7185">
            <w:pPr>
              <w:spacing w:before="120" w:line="360" w:lineRule="auto"/>
            </w:pPr>
            <w:r>
              <w:rPr>
                <w:szCs w:val="26"/>
              </w:rPr>
              <w:t>2. Quản lý cửa hàng chọn mục “Thêm nhân viên”</w:t>
            </w:r>
          </w:p>
        </w:tc>
      </w:tr>
      <w:tr w:rsidR="000D7185" w:rsidRPr="00940907" w14:paraId="544EDD8A" w14:textId="77777777" w:rsidTr="00575A0C">
        <w:trPr>
          <w:trHeight w:val="1114"/>
        </w:trPr>
        <w:tc>
          <w:tcPr>
            <w:tcW w:w="2520" w:type="dxa"/>
            <w:shd w:val="clear" w:color="auto" w:fill="auto"/>
            <w:vAlign w:val="center"/>
          </w:tcPr>
          <w:p w14:paraId="37227857" w14:textId="77777777" w:rsidR="000D7185" w:rsidRPr="00940907" w:rsidRDefault="000D7185" w:rsidP="000D7185">
            <w:pPr>
              <w:spacing w:before="120" w:line="360" w:lineRule="auto"/>
            </w:pPr>
          </w:p>
        </w:tc>
        <w:tc>
          <w:tcPr>
            <w:tcW w:w="4104" w:type="dxa"/>
            <w:shd w:val="clear" w:color="auto" w:fill="auto"/>
          </w:tcPr>
          <w:p w14:paraId="406F8230" w14:textId="13FA1B8E" w:rsidR="000D7185" w:rsidRPr="00940907" w:rsidRDefault="000D7185" w:rsidP="000D7185">
            <w:pPr>
              <w:spacing w:before="120" w:line="360" w:lineRule="auto"/>
            </w:pPr>
            <w:r>
              <w:rPr>
                <w:szCs w:val="26"/>
              </w:rPr>
              <w:t>3. Quản lý cửa hàng nhập thông tin của nhân viên</w:t>
            </w:r>
          </w:p>
        </w:tc>
        <w:tc>
          <w:tcPr>
            <w:tcW w:w="4266" w:type="dxa"/>
            <w:shd w:val="clear" w:color="auto" w:fill="auto"/>
          </w:tcPr>
          <w:p w14:paraId="10E24A73" w14:textId="16E80451" w:rsidR="000D7185" w:rsidRPr="00437792" w:rsidRDefault="000D7185" w:rsidP="000D7185">
            <w:pPr>
              <w:spacing w:before="120" w:line="360" w:lineRule="auto"/>
            </w:pPr>
            <w:r>
              <w:rPr>
                <w:szCs w:val="26"/>
              </w:rPr>
              <w:t>3. Quản lý cửa hàng nhập thông tin của nhân viên</w:t>
            </w:r>
          </w:p>
        </w:tc>
      </w:tr>
      <w:tr w:rsidR="000D7185" w:rsidRPr="00940907" w14:paraId="4A8B2426" w14:textId="77777777" w:rsidTr="00575A0C">
        <w:trPr>
          <w:trHeight w:val="1114"/>
        </w:trPr>
        <w:tc>
          <w:tcPr>
            <w:tcW w:w="2520" w:type="dxa"/>
            <w:shd w:val="clear" w:color="auto" w:fill="auto"/>
            <w:vAlign w:val="center"/>
          </w:tcPr>
          <w:p w14:paraId="7095E713" w14:textId="77777777" w:rsidR="000D7185" w:rsidRPr="00940907" w:rsidRDefault="000D7185" w:rsidP="000D7185">
            <w:pPr>
              <w:spacing w:before="120" w:line="360" w:lineRule="auto"/>
            </w:pPr>
          </w:p>
        </w:tc>
        <w:tc>
          <w:tcPr>
            <w:tcW w:w="4104" w:type="dxa"/>
            <w:shd w:val="clear" w:color="auto" w:fill="auto"/>
          </w:tcPr>
          <w:p w14:paraId="41CEABFA" w14:textId="7B3CC1E3" w:rsidR="000D7185" w:rsidRDefault="000D7185" w:rsidP="000D7185">
            <w:pPr>
              <w:spacing w:before="120" w:line="360" w:lineRule="auto"/>
              <w:rPr>
                <w:szCs w:val="26"/>
              </w:rPr>
            </w:pPr>
            <w:r>
              <w:rPr>
                <w:szCs w:val="26"/>
              </w:rPr>
              <w:t>4. Quản lý cửa hàng nhấn nút “Xác nhận”</w:t>
            </w:r>
          </w:p>
        </w:tc>
        <w:tc>
          <w:tcPr>
            <w:tcW w:w="4266" w:type="dxa"/>
            <w:shd w:val="clear" w:color="auto" w:fill="auto"/>
          </w:tcPr>
          <w:p w14:paraId="30A87B33" w14:textId="684318A1" w:rsidR="000D7185" w:rsidRDefault="000D7185" w:rsidP="000D7185">
            <w:pPr>
              <w:spacing w:before="120" w:line="360" w:lineRule="auto"/>
              <w:rPr>
                <w:szCs w:val="26"/>
              </w:rPr>
            </w:pPr>
            <w:r>
              <w:rPr>
                <w:szCs w:val="26"/>
              </w:rPr>
              <w:t>4. Quản lý cửa hàng nhấn nút “Xác nhận”</w:t>
            </w:r>
          </w:p>
        </w:tc>
      </w:tr>
      <w:tr w:rsidR="000D7185" w:rsidRPr="00940907" w14:paraId="3D26057F" w14:textId="77777777" w:rsidTr="00575A0C">
        <w:trPr>
          <w:trHeight w:val="248"/>
        </w:trPr>
        <w:tc>
          <w:tcPr>
            <w:tcW w:w="2520" w:type="dxa"/>
            <w:shd w:val="clear" w:color="auto" w:fill="auto"/>
          </w:tcPr>
          <w:p w14:paraId="56F6B0BA" w14:textId="77777777" w:rsidR="000D7185" w:rsidRPr="00940907" w:rsidRDefault="000D7185" w:rsidP="000D7185">
            <w:pPr>
              <w:spacing w:before="120" w:line="360" w:lineRule="auto"/>
              <w:rPr>
                <w:b/>
              </w:rPr>
            </w:pPr>
            <w:r w:rsidRPr="00940907">
              <w:rPr>
                <w:b/>
              </w:rPr>
              <w:t>Ngoại lệ</w:t>
            </w:r>
          </w:p>
        </w:tc>
        <w:tc>
          <w:tcPr>
            <w:tcW w:w="8370" w:type="dxa"/>
            <w:gridSpan w:val="2"/>
            <w:shd w:val="clear" w:color="auto" w:fill="auto"/>
            <w:vAlign w:val="center"/>
          </w:tcPr>
          <w:p w14:paraId="50E6B120" w14:textId="11DB30AE" w:rsidR="000D7185" w:rsidRPr="00940907" w:rsidRDefault="000D7185" w:rsidP="000D7185">
            <w:pPr>
              <w:spacing w:before="120" w:line="360" w:lineRule="auto"/>
            </w:pPr>
            <w:r>
              <w:rPr>
                <w:szCs w:val="26"/>
              </w:rPr>
              <w:t xml:space="preserve">Không. </w:t>
            </w:r>
          </w:p>
        </w:tc>
      </w:tr>
    </w:tbl>
    <w:p w14:paraId="59199DA2" w14:textId="686C958A" w:rsidR="007F224A" w:rsidRDefault="007F224A" w:rsidP="007F224A">
      <w:pPr>
        <w:pStyle w:val="Bngbiu-nidung"/>
      </w:pPr>
      <w:r>
        <w:tab/>
      </w:r>
      <w:bookmarkStart w:id="45" w:name="_Toc92746652"/>
      <w:r>
        <w:t>Bảng 18. Use case thêm nhân viên</w:t>
      </w:r>
      <w:bookmarkEnd w:id="45"/>
    </w:p>
    <w:p w14:paraId="7BB40A1A" w14:textId="36B9D4EC" w:rsidR="00EA3A6D" w:rsidRDefault="00EA3A6D" w:rsidP="00267DF7">
      <w:pPr>
        <w:pStyle w:val="Bngbiu-nidung"/>
      </w:pPr>
    </w:p>
    <w:p w14:paraId="122A264C" w14:textId="050B43F7" w:rsidR="00EA3A6D" w:rsidRDefault="00EA3A6D" w:rsidP="00EA3A6D"/>
    <w:p w14:paraId="1C3B09CA" w14:textId="12C0B541" w:rsidR="007F224A" w:rsidRDefault="00EA3A6D" w:rsidP="00EA3A6D">
      <w:pPr>
        <w:tabs>
          <w:tab w:val="left" w:pos="5880"/>
        </w:tabs>
      </w:pPr>
      <w:r>
        <w:tab/>
      </w:r>
    </w:p>
    <w:tbl>
      <w:tblPr>
        <w:tblStyle w:val="TableGrid"/>
        <w:tblW w:w="10800" w:type="dxa"/>
        <w:tblInd w:w="-1175" w:type="dxa"/>
        <w:tblLook w:val="04A0" w:firstRow="1" w:lastRow="0" w:firstColumn="1" w:lastColumn="0" w:noHBand="0" w:noVBand="1"/>
      </w:tblPr>
      <w:tblGrid>
        <w:gridCol w:w="2520"/>
        <w:gridCol w:w="4478"/>
        <w:gridCol w:w="3802"/>
      </w:tblGrid>
      <w:tr w:rsidR="00EA3A6D" w14:paraId="1C6ECF52" w14:textId="77777777" w:rsidTr="00575A0C">
        <w:trPr>
          <w:trHeight w:val="432"/>
        </w:trPr>
        <w:tc>
          <w:tcPr>
            <w:tcW w:w="2520" w:type="dxa"/>
            <w:tcBorders>
              <w:top w:val="single" w:sz="4" w:space="0" w:color="auto"/>
              <w:left w:val="single" w:sz="4" w:space="0" w:color="auto"/>
              <w:bottom w:val="single" w:sz="4" w:space="0" w:color="auto"/>
              <w:right w:val="single" w:sz="4" w:space="0" w:color="auto"/>
            </w:tcBorders>
            <w:vAlign w:val="center"/>
            <w:hideMark/>
          </w:tcPr>
          <w:p w14:paraId="50A30A8B" w14:textId="77777777" w:rsidR="00EA3A6D" w:rsidRDefault="00EA3A6D" w:rsidP="00575A0C">
            <w:pPr>
              <w:spacing w:before="120" w:line="360" w:lineRule="auto"/>
              <w:rPr>
                <w:b/>
                <w:szCs w:val="26"/>
              </w:rPr>
            </w:pPr>
            <w:r>
              <w:rPr>
                <w:b/>
                <w:szCs w:val="26"/>
              </w:rPr>
              <w:lastRenderedPageBreak/>
              <w:t>Mã Use Case</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19D85CDA" w14:textId="2128687A" w:rsidR="00EA3A6D" w:rsidRDefault="00EA3A6D" w:rsidP="00575A0C">
            <w:pPr>
              <w:spacing w:before="120" w:line="360" w:lineRule="auto"/>
              <w:rPr>
                <w:szCs w:val="26"/>
              </w:rPr>
            </w:pPr>
            <w:r>
              <w:rPr>
                <w:szCs w:val="26"/>
              </w:rPr>
              <w:t>19.</w:t>
            </w:r>
          </w:p>
        </w:tc>
      </w:tr>
      <w:tr w:rsidR="00EA3A6D" w14:paraId="5AECFD88" w14:textId="77777777" w:rsidTr="00575A0C">
        <w:trPr>
          <w:trHeight w:val="444"/>
        </w:trPr>
        <w:tc>
          <w:tcPr>
            <w:tcW w:w="2520" w:type="dxa"/>
            <w:tcBorders>
              <w:top w:val="single" w:sz="4" w:space="0" w:color="auto"/>
              <w:left w:val="single" w:sz="4" w:space="0" w:color="auto"/>
              <w:bottom w:val="single" w:sz="4" w:space="0" w:color="auto"/>
              <w:right w:val="single" w:sz="4" w:space="0" w:color="auto"/>
            </w:tcBorders>
            <w:vAlign w:val="center"/>
            <w:hideMark/>
          </w:tcPr>
          <w:p w14:paraId="62143223" w14:textId="77777777" w:rsidR="00EA3A6D" w:rsidRDefault="00EA3A6D" w:rsidP="00575A0C">
            <w:pPr>
              <w:spacing w:before="120" w:line="360" w:lineRule="auto"/>
              <w:rPr>
                <w:b/>
                <w:szCs w:val="26"/>
              </w:rPr>
            </w:pPr>
            <w:r>
              <w:rPr>
                <w:b/>
                <w:szCs w:val="26"/>
              </w:rPr>
              <w:t>Tên Use Case</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3BD44F24" w14:textId="77777777" w:rsidR="00EA3A6D" w:rsidRDefault="00EA3A6D" w:rsidP="00575A0C">
            <w:pPr>
              <w:spacing w:before="120" w:line="360" w:lineRule="auto"/>
              <w:rPr>
                <w:szCs w:val="26"/>
              </w:rPr>
            </w:pPr>
            <w:r>
              <w:t>Sửa nhân viên.</w:t>
            </w:r>
          </w:p>
        </w:tc>
      </w:tr>
      <w:tr w:rsidR="00EA3A6D" w14:paraId="21B31C9F" w14:textId="77777777" w:rsidTr="00575A0C">
        <w:trPr>
          <w:trHeight w:val="432"/>
        </w:trPr>
        <w:tc>
          <w:tcPr>
            <w:tcW w:w="2520" w:type="dxa"/>
            <w:tcBorders>
              <w:top w:val="single" w:sz="4" w:space="0" w:color="auto"/>
              <w:left w:val="single" w:sz="4" w:space="0" w:color="auto"/>
              <w:bottom w:val="single" w:sz="4" w:space="0" w:color="auto"/>
              <w:right w:val="single" w:sz="4" w:space="0" w:color="auto"/>
            </w:tcBorders>
            <w:vAlign w:val="center"/>
            <w:hideMark/>
          </w:tcPr>
          <w:p w14:paraId="50C721FF" w14:textId="77777777" w:rsidR="00EA3A6D" w:rsidRDefault="00EA3A6D" w:rsidP="00575A0C">
            <w:pPr>
              <w:spacing w:before="120" w:line="360" w:lineRule="auto"/>
              <w:rPr>
                <w:b/>
                <w:szCs w:val="26"/>
              </w:rPr>
            </w:pPr>
            <w:r>
              <w:rPr>
                <w:b/>
                <w:szCs w:val="26"/>
              </w:rPr>
              <w:t>Ngữ cảnh</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02701A71" w14:textId="77777777" w:rsidR="00EA3A6D" w:rsidRDefault="00EA3A6D" w:rsidP="00575A0C">
            <w:pPr>
              <w:spacing w:before="120" w:line="360" w:lineRule="auto"/>
              <w:rPr>
                <w:szCs w:val="26"/>
              </w:rPr>
            </w:pPr>
            <w:r>
              <w:rPr>
                <w:szCs w:val="26"/>
              </w:rPr>
              <w:t>Khi quản lý cửa hàng muốn sửa thông tin nhân viên trên hệ thống</w:t>
            </w:r>
          </w:p>
        </w:tc>
      </w:tr>
      <w:tr w:rsidR="00EA3A6D" w14:paraId="0D9F6870" w14:textId="77777777" w:rsidTr="00575A0C">
        <w:trPr>
          <w:trHeight w:val="444"/>
        </w:trPr>
        <w:tc>
          <w:tcPr>
            <w:tcW w:w="2520" w:type="dxa"/>
            <w:tcBorders>
              <w:top w:val="single" w:sz="4" w:space="0" w:color="auto"/>
              <w:left w:val="single" w:sz="4" w:space="0" w:color="auto"/>
              <w:bottom w:val="single" w:sz="4" w:space="0" w:color="auto"/>
              <w:right w:val="single" w:sz="4" w:space="0" w:color="auto"/>
            </w:tcBorders>
            <w:vAlign w:val="center"/>
            <w:hideMark/>
          </w:tcPr>
          <w:p w14:paraId="6F5DC2BF" w14:textId="77777777" w:rsidR="00EA3A6D" w:rsidRDefault="00EA3A6D" w:rsidP="00575A0C">
            <w:pPr>
              <w:spacing w:before="120" w:line="360" w:lineRule="auto"/>
              <w:rPr>
                <w:b/>
                <w:szCs w:val="26"/>
              </w:rPr>
            </w:pPr>
            <w:r>
              <w:rPr>
                <w:b/>
                <w:szCs w:val="26"/>
              </w:rPr>
              <w:t>Mô tả</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7B051910" w14:textId="77777777" w:rsidR="00EA3A6D" w:rsidRDefault="00EA3A6D" w:rsidP="00575A0C">
            <w:pPr>
              <w:spacing w:before="120" w:line="360" w:lineRule="auto"/>
              <w:rPr>
                <w:szCs w:val="26"/>
              </w:rPr>
            </w:pPr>
            <w:r>
              <w:rPr>
                <w:szCs w:val="26"/>
              </w:rPr>
              <w:t>Quản lý cửa hàng sửa thông tin nhân viên trên hệ thống</w:t>
            </w:r>
          </w:p>
        </w:tc>
      </w:tr>
      <w:tr w:rsidR="00EA3A6D" w14:paraId="030A7A49" w14:textId="77777777" w:rsidTr="00575A0C">
        <w:trPr>
          <w:trHeight w:val="877"/>
        </w:trPr>
        <w:tc>
          <w:tcPr>
            <w:tcW w:w="2520" w:type="dxa"/>
            <w:tcBorders>
              <w:top w:val="single" w:sz="4" w:space="0" w:color="auto"/>
              <w:left w:val="single" w:sz="4" w:space="0" w:color="auto"/>
              <w:bottom w:val="single" w:sz="4" w:space="0" w:color="auto"/>
              <w:right w:val="single" w:sz="4" w:space="0" w:color="auto"/>
            </w:tcBorders>
            <w:vAlign w:val="center"/>
            <w:hideMark/>
          </w:tcPr>
          <w:p w14:paraId="37763A46" w14:textId="77777777" w:rsidR="00EA3A6D" w:rsidRDefault="00EA3A6D" w:rsidP="00575A0C">
            <w:pPr>
              <w:spacing w:before="120" w:line="360" w:lineRule="auto"/>
              <w:rPr>
                <w:b/>
                <w:szCs w:val="26"/>
              </w:rPr>
            </w:pPr>
            <w:r>
              <w:rPr>
                <w:b/>
                <w:szCs w:val="26"/>
              </w:rPr>
              <w:t>Tác nhân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4DA66200" w14:textId="77777777" w:rsidR="00EA3A6D" w:rsidRDefault="00EA3A6D" w:rsidP="00575A0C">
            <w:pPr>
              <w:spacing w:before="120" w:line="360" w:lineRule="auto"/>
              <w:jc w:val="both"/>
              <w:rPr>
                <w:szCs w:val="26"/>
              </w:rPr>
            </w:pPr>
            <w:r>
              <w:t>Quản lý cửa hàng</w:t>
            </w:r>
          </w:p>
        </w:tc>
      </w:tr>
      <w:tr w:rsidR="00EA3A6D" w14:paraId="39B97F3E" w14:textId="77777777" w:rsidTr="00575A0C">
        <w:trPr>
          <w:trHeight w:val="363"/>
        </w:trPr>
        <w:tc>
          <w:tcPr>
            <w:tcW w:w="2520" w:type="dxa"/>
            <w:tcBorders>
              <w:top w:val="single" w:sz="4" w:space="0" w:color="auto"/>
              <w:left w:val="single" w:sz="4" w:space="0" w:color="auto"/>
              <w:bottom w:val="single" w:sz="4" w:space="0" w:color="auto"/>
              <w:right w:val="single" w:sz="4" w:space="0" w:color="auto"/>
            </w:tcBorders>
            <w:hideMark/>
          </w:tcPr>
          <w:p w14:paraId="440205A8" w14:textId="77777777" w:rsidR="00EA3A6D" w:rsidRDefault="00EA3A6D" w:rsidP="00575A0C">
            <w:pPr>
              <w:spacing w:before="120" w:line="360" w:lineRule="auto"/>
              <w:rPr>
                <w:b/>
                <w:szCs w:val="26"/>
              </w:rPr>
            </w:pPr>
            <w:r>
              <w:rPr>
                <w:b/>
                <w:szCs w:val="26"/>
              </w:rPr>
              <w:t>Sự kiện kích hoạt</w:t>
            </w:r>
          </w:p>
        </w:tc>
        <w:tc>
          <w:tcPr>
            <w:tcW w:w="8280" w:type="dxa"/>
            <w:gridSpan w:val="2"/>
            <w:tcBorders>
              <w:top w:val="single" w:sz="4" w:space="0" w:color="auto"/>
              <w:left w:val="single" w:sz="4" w:space="0" w:color="auto"/>
              <w:bottom w:val="single" w:sz="4" w:space="0" w:color="auto"/>
              <w:right w:val="single" w:sz="4" w:space="0" w:color="auto"/>
            </w:tcBorders>
            <w:hideMark/>
          </w:tcPr>
          <w:p w14:paraId="1C9FCE49" w14:textId="77777777" w:rsidR="00EA3A6D" w:rsidRDefault="00EA3A6D" w:rsidP="00575A0C">
            <w:pPr>
              <w:spacing w:before="120" w:line="360" w:lineRule="auto"/>
              <w:jc w:val="both"/>
            </w:pPr>
            <w:r>
              <w:t>Sửa nhân viên</w:t>
            </w:r>
          </w:p>
        </w:tc>
      </w:tr>
      <w:tr w:rsidR="00EA3A6D" w14:paraId="4626C3C6" w14:textId="77777777" w:rsidTr="00575A0C">
        <w:trPr>
          <w:trHeight w:val="877"/>
        </w:trPr>
        <w:tc>
          <w:tcPr>
            <w:tcW w:w="2520" w:type="dxa"/>
            <w:tcBorders>
              <w:top w:val="single" w:sz="4" w:space="0" w:color="auto"/>
              <w:left w:val="single" w:sz="4" w:space="0" w:color="auto"/>
              <w:bottom w:val="single" w:sz="4" w:space="0" w:color="auto"/>
              <w:right w:val="single" w:sz="4" w:space="0" w:color="auto"/>
            </w:tcBorders>
            <w:vAlign w:val="center"/>
            <w:hideMark/>
          </w:tcPr>
          <w:p w14:paraId="1C533442" w14:textId="77777777" w:rsidR="00EA3A6D" w:rsidRDefault="00EA3A6D" w:rsidP="00575A0C">
            <w:pPr>
              <w:spacing w:before="120" w:line="360" w:lineRule="auto"/>
              <w:rPr>
                <w:b/>
                <w:szCs w:val="26"/>
              </w:rPr>
            </w:pPr>
            <w:r>
              <w:rPr>
                <w:b/>
                <w:szCs w:val="26"/>
              </w:rPr>
              <w:t>Điều kiện tiên quyết</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3F088D6F" w14:textId="77777777" w:rsidR="00EA3A6D" w:rsidRDefault="00EA3A6D" w:rsidP="00575A0C">
            <w:pPr>
              <w:spacing w:before="120" w:line="360" w:lineRule="auto"/>
              <w:rPr>
                <w:szCs w:val="26"/>
              </w:rPr>
            </w:pPr>
            <w:r>
              <w:rPr>
                <w:szCs w:val="26"/>
              </w:rPr>
              <w:t>Truy cập vào ứng dụng.</w:t>
            </w:r>
            <w:r>
              <w:rPr>
                <w:szCs w:val="26"/>
              </w:rPr>
              <w:br/>
              <w:t>Phải có tài khoản.</w:t>
            </w:r>
          </w:p>
        </w:tc>
      </w:tr>
      <w:tr w:rsidR="00EA3A6D" w14:paraId="3F36ACF6" w14:textId="77777777" w:rsidTr="00575A0C">
        <w:trPr>
          <w:trHeight w:val="432"/>
        </w:trPr>
        <w:tc>
          <w:tcPr>
            <w:tcW w:w="2520" w:type="dxa"/>
            <w:tcBorders>
              <w:top w:val="single" w:sz="4" w:space="0" w:color="auto"/>
              <w:left w:val="single" w:sz="4" w:space="0" w:color="auto"/>
              <w:bottom w:val="single" w:sz="4" w:space="0" w:color="auto"/>
              <w:right w:val="single" w:sz="4" w:space="0" w:color="auto"/>
            </w:tcBorders>
            <w:vAlign w:val="center"/>
            <w:hideMark/>
          </w:tcPr>
          <w:p w14:paraId="583164B6" w14:textId="77777777" w:rsidR="00EA3A6D" w:rsidRDefault="00EA3A6D" w:rsidP="00575A0C">
            <w:pPr>
              <w:spacing w:before="120" w:line="360" w:lineRule="auto"/>
              <w:rPr>
                <w:b/>
                <w:szCs w:val="26"/>
              </w:rPr>
            </w:pPr>
            <w:r>
              <w:rPr>
                <w:b/>
                <w:szCs w:val="26"/>
              </w:rPr>
              <w:t>Kết quả</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79F17587" w14:textId="77777777" w:rsidR="00EA3A6D" w:rsidRDefault="00EA3A6D" w:rsidP="00575A0C">
            <w:pPr>
              <w:spacing w:before="120" w:line="360" w:lineRule="auto"/>
              <w:rPr>
                <w:szCs w:val="26"/>
              </w:rPr>
            </w:pPr>
            <w:r>
              <w:rPr>
                <w:szCs w:val="26"/>
              </w:rPr>
              <w:t>Sửa thông tin nhân viên thành công</w:t>
            </w:r>
          </w:p>
        </w:tc>
      </w:tr>
      <w:tr w:rsidR="00EA3A6D" w14:paraId="0C420810" w14:textId="77777777" w:rsidTr="00575A0C">
        <w:trPr>
          <w:trHeight w:val="249"/>
        </w:trPr>
        <w:tc>
          <w:tcPr>
            <w:tcW w:w="2520" w:type="dxa"/>
            <w:vMerge w:val="restart"/>
            <w:tcBorders>
              <w:top w:val="single" w:sz="4" w:space="0" w:color="auto"/>
              <w:left w:val="single" w:sz="4" w:space="0" w:color="auto"/>
              <w:right w:val="single" w:sz="4" w:space="0" w:color="auto"/>
            </w:tcBorders>
            <w:vAlign w:val="center"/>
            <w:hideMark/>
          </w:tcPr>
          <w:p w14:paraId="2F962904" w14:textId="77777777" w:rsidR="00EA3A6D" w:rsidRDefault="00EA3A6D" w:rsidP="00575A0C">
            <w:pPr>
              <w:spacing w:before="120" w:line="360" w:lineRule="auto"/>
              <w:rPr>
                <w:b/>
                <w:szCs w:val="26"/>
              </w:rPr>
            </w:pPr>
            <w:r>
              <w:rPr>
                <w:b/>
                <w:szCs w:val="26"/>
              </w:rPr>
              <w:t>Luồng sự kiện</w:t>
            </w:r>
          </w:p>
        </w:tc>
        <w:tc>
          <w:tcPr>
            <w:tcW w:w="4478" w:type="dxa"/>
            <w:tcBorders>
              <w:top w:val="single" w:sz="4" w:space="0" w:color="auto"/>
              <w:left w:val="single" w:sz="4" w:space="0" w:color="auto"/>
              <w:bottom w:val="single" w:sz="4" w:space="0" w:color="auto"/>
              <w:right w:val="single" w:sz="4" w:space="0" w:color="auto"/>
            </w:tcBorders>
            <w:hideMark/>
          </w:tcPr>
          <w:p w14:paraId="2EB05B84" w14:textId="77777777" w:rsidR="00EA3A6D" w:rsidRDefault="00EA3A6D" w:rsidP="00575A0C">
            <w:pPr>
              <w:spacing w:before="120" w:line="360" w:lineRule="auto"/>
              <w:rPr>
                <w:szCs w:val="26"/>
              </w:rPr>
            </w:pPr>
            <w:r>
              <w:rPr>
                <w:b/>
                <w:color w:val="000000"/>
                <w:szCs w:val="26"/>
              </w:rPr>
              <w:t xml:space="preserve">              </w:t>
            </w:r>
            <w:r>
              <w:rPr>
                <w:b/>
                <w:szCs w:val="26"/>
              </w:rPr>
              <w:t>Actor</w:t>
            </w:r>
          </w:p>
        </w:tc>
        <w:tc>
          <w:tcPr>
            <w:tcW w:w="3802" w:type="dxa"/>
            <w:tcBorders>
              <w:top w:val="single" w:sz="4" w:space="0" w:color="auto"/>
              <w:left w:val="single" w:sz="4" w:space="0" w:color="auto"/>
              <w:bottom w:val="single" w:sz="4" w:space="0" w:color="auto"/>
              <w:right w:val="single" w:sz="4" w:space="0" w:color="auto"/>
            </w:tcBorders>
            <w:hideMark/>
          </w:tcPr>
          <w:p w14:paraId="3EB3A15B" w14:textId="77777777" w:rsidR="00EA3A6D" w:rsidRDefault="00EA3A6D" w:rsidP="00575A0C">
            <w:pPr>
              <w:spacing w:before="120" w:line="360" w:lineRule="auto"/>
              <w:jc w:val="center"/>
              <w:rPr>
                <w:szCs w:val="26"/>
              </w:rPr>
            </w:pPr>
            <w:r>
              <w:rPr>
                <w:b/>
                <w:color w:val="000000"/>
                <w:szCs w:val="26"/>
              </w:rPr>
              <w:t xml:space="preserve">              </w:t>
            </w:r>
            <w:r>
              <w:rPr>
                <w:b/>
                <w:szCs w:val="26"/>
              </w:rPr>
              <w:t>Actor</w:t>
            </w:r>
          </w:p>
        </w:tc>
      </w:tr>
      <w:tr w:rsidR="00EA3A6D" w14:paraId="523BDE36" w14:textId="77777777" w:rsidTr="00575A0C">
        <w:trPr>
          <w:trHeight w:val="248"/>
        </w:trPr>
        <w:tc>
          <w:tcPr>
            <w:tcW w:w="0" w:type="auto"/>
            <w:vMerge/>
            <w:tcBorders>
              <w:left w:val="single" w:sz="4" w:space="0" w:color="auto"/>
              <w:right w:val="single" w:sz="4" w:space="0" w:color="auto"/>
            </w:tcBorders>
            <w:vAlign w:val="center"/>
            <w:hideMark/>
          </w:tcPr>
          <w:p w14:paraId="5C3C05C8" w14:textId="77777777" w:rsidR="00EA3A6D" w:rsidRDefault="00EA3A6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hideMark/>
          </w:tcPr>
          <w:p w14:paraId="05B6BDCD" w14:textId="77777777" w:rsidR="00EA3A6D" w:rsidRDefault="00EA3A6D" w:rsidP="00575A0C">
            <w:pPr>
              <w:spacing w:before="120" w:line="360" w:lineRule="auto"/>
              <w:rPr>
                <w:szCs w:val="26"/>
              </w:rPr>
            </w:pPr>
            <w:r>
              <w:rPr>
                <w:szCs w:val="26"/>
              </w:rPr>
              <w:t>1. Quản lý cửa hàng chọn mục “Quản lý nhân viên”.</w:t>
            </w:r>
          </w:p>
        </w:tc>
        <w:tc>
          <w:tcPr>
            <w:tcW w:w="3802" w:type="dxa"/>
            <w:tcBorders>
              <w:top w:val="single" w:sz="4" w:space="0" w:color="auto"/>
              <w:left w:val="single" w:sz="4" w:space="0" w:color="auto"/>
              <w:bottom w:val="single" w:sz="4" w:space="0" w:color="auto"/>
              <w:right w:val="single" w:sz="4" w:space="0" w:color="auto"/>
            </w:tcBorders>
            <w:hideMark/>
          </w:tcPr>
          <w:p w14:paraId="4E9C036A" w14:textId="77777777" w:rsidR="00EA3A6D" w:rsidRDefault="00EA3A6D" w:rsidP="00575A0C">
            <w:pPr>
              <w:spacing w:before="120" w:line="360" w:lineRule="auto"/>
              <w:rPr>
                <w:szCs w:val="26"/>
              </w:rPr>
            </w:pPr>
            <w:r>
              <w:rPr>
                <w:szCs w:val="26"/>
              </w:rPr>
              <w:t>1. Quản lý cửa hàng chọn mục Quản lý nhân viên.</w:t>
            </w:r>
          </w:p>
        </w:tc>
      </w:tr>
      <w:tr w:rsidR="00EA3A6D" w14:paraId="05EEA5F1" w14:textId="77777777" w:rsidTr="00575A0C">
        <w:trPr>
          <w:trHeight w:val="248"/>
        </w:trPr>
        <w:tc>
          <w:tcPr>
            <w:tcW w:w="0" w:type="auto"/>
            <w:vMerge/>
            <w:tcBorders>
              <w:left w:val="single" w:sz="4" w:space="0" w:color="auto"/>
              <w:right w:val="single" w:sz="4" w:space="0" w:color="auto"/>
            </w:tcBorders>
            <w:vAlign w:val="center"/>
            <w:hideMark/>
          </w:tcPr>
          <w:p w14:paraId="5DC89C40" w14:textId="77777777" w:rsidR="00EA3A6D" w:rsidRDefault="00EA3A6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hideMark/>
          </w:tcPr>
          <w:p w14:paraId="741F2CE5" w14:textId="77777777" w:rsidR="00EA3A6D" w:rsidRDefault="00EA3A6D" w:rsidP="00575A0C">
            <w:pPr>
              <w:spacing w:before="120" w:line="360" w:lineRule="auto"/>
              <w:rPr>
                <w:szCs w:val="26"/>
              </w:rPr>
            </w:pPr>
            <w:r>
              <w:rPr>
                <w:szCs w:val="26"/>
              </w:rPr>
              <w:t>2. Quản lý nhân viên cần sửa chọn mục “Sửa thông tin”</w:t>
            </w:r>
          </w:p>
        </w:tc>
        <w:tc>
          <w:tcPr>
            <w:tcW w:w="3802" w:type="dxa"/>
            <w:tcBorders>
              <w:top w:val="single" w:sz="4" w:space="0" w:color="auto"/>
              <w:left w:val="single" w:sz="4" w:space="0" w:color="auto"/>
              <w:bottom w:val="single" w:sz="4" w:space="0" w:color="auto"/>
              <w:right w:val="single" w:sz="4" w:space="0" w:color="auto"/>
            </w:tcBorders>
          </w:tcPr>
          <w:p w14:paraId="6B0A51BD" w14:textId="77777777" w:rsidR="00EA3A6D" w:rsidRDefault="00EA3A6D" w:rsidP="00575A0C">
            <w:pPr>
              <w:spacing w:before="120" w:line="360" w:lineRule="auto"/>
              <w:rPr>
                <w:szCs w:val="26"/>
              </w:rPr>
            </w:pPr>
            <w:r>
              <w:rPr>
                <w:szCs w:val="26"/>
              </w:rPr>
              <w:t>2.1 Hệ thống hiển thị giao diện sửa thông tin nhân viên</w:t>
            </w:r>
          </w:p>
        </w:tc>
      </w:tr>
      <w:tr w:rsidR="00EA3A6D" w14:paraId="377A17A8" w14:textId="77777777" w:rsidTr="00575A0C">
        <w:trPr>
          <w:trHeight w:val="248"/>
        </w:trPr>
        <w:tc>
          <w:tcPr>
            <w:tcW w:w="0" w:type="auto"/>
            <w:vMerge/>
            <w:tcBorders>
              <w:left w:val="single" w:sz="4" w:space="0" w:color="auto"/>
              <w:right w:val="single" w:sz="4" w:space="0" w:color="auto"/>
            </w:tcBorders>
            <w:vAlign w:val="center"/>
            <w:hideMark/>
          </w:tcPr>
          <w:p w14:paraId="2F60BFC8" w14:textId="77777777" w:rsidR="00EA3A6D" w:rsidRDefault="00EA3A6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hideMark/>
          </w:tcPr>
          <w:p w14:paraId="2DAA1C19" w14:textId="77777777" w:rsidR="00EA3A6D" w:rsidRDefault="00EA3A6D" w:rsidP="00575A0C">
            <w:pPr>
              <w:spacing w:before="120" w:line="360" w:lineRule="auto"/>
              <w:rPr>
                <w:szCs w:val="26"/>
              </w:rPr>
            </w:pPr>
            <w:r>
              <w:rPr>
                <w:szCs w:val="26"/>
              </w:rPr>
              <w:t>3. Quản lý cửa hàng nhập thông tin cần chỉnh sửa</w:t>
            </w:r>
          </w:p>
        </w:tc>
        <w:tc>
          <w:tcPr>
            <w:tcW w:w="3802" w:type="dxa"/>
            <w:tcBorders>
              <w:top w:val="single" w:sz="4" w:space="0" w:color="auto"/>
              <w:left w:val="single" w:sz="4" w:space="0" w:color="auto"/>
              <w:bottom w:val="single" w:sz="4" w:space="0" w:color="auto"/>
              <w:right w:val="single" w:sz="4" w:space="0" w:color="auto"/>
            </w:tcBorders>
            <w:hideMark/>
          </w:tcPr>
          <w:p w14:paraId="7204A6A6" w14:textId="77777777" w:rsidR="00EA3A6D" w:rsidRDefault="00EA3A6D" w:rsidP="00575A0C">
            <w:pPr>
              <w:spacing w:before="120" w:line="360" w:lineRule="auto"/>
              <w:rPr>
                <w:szCs w:val="26"/>
              </w:rPr>
            </w:pPr>
          </w:p>
        </w:tc>
      </w:tr>
      <w:tr w:rsidR="00EA3A6D" w14:paraId="76029DC4" w14:textId="77777777" w:rsidTr="00575A0C">
        <w:trPr>
          <w:trHeight w:val="248"/>
        </w:trPr>
        <w:tc>
          <w:tcPr>
            <w:tcW w:w="0" w:type="auto"/>
            <w:vMerge/>
            <w:tcBorders>
              <w:left w:val="single" w:sz="4" w:space="0" w:color="auto"/>
              <w:right w:val="single" w:sz="4" w:space="0" w:color="auto"/>
            </w:tcBorders>
            <w:vAlign w:val="center"/>
          </w:tcPr>
          <w:p w14:paraId="61EA4A7E" w14:textId="77777777" w:rsidR="00EA3A6D" w:rsidRDefault="00EA3A6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tcPr>
          <w:p w14:paraId="7438A208" w14:textId="77777777" w:rsidR="00EA3A6D" w:rsidRDefault="00EA3A6D" w:rsidP="00575A0C">
            <w:pPr>
              <w:spacing w:before="120" w:line="360" w:lineRule="auto"/>
              <w:rPr>
                <w:szCs w:val="26"/>
              </w:rPr>
            </w:pPr>
            <w:r>
              <w:rPr>
                <w:szCs w:val="26"/>
              </w:rPr>
              <w:t>4. Quản lý cửa hàng nhấn nút “Xác nhận”</w:t>
            </w:r>
          </w:p>
        </w:tc>
        <w:tc>
          <w:tcPr>
            <w:tcW w:w="3802" w:type="dxa"/>
            <w:tcBorders>
              <w:top w:val="single" w:sz="4" w:space="0" w:color="auto"/>
              <w:left w:val="single" w:sz="4" w:space="0" w:color="auto"/>
              <w:bottom w:val="single" w:sz="4" w:space="0" w:color="auto"/>
              <w:right w:val="single" w:sz="4" w:space="0" w:color="auto"/>
            </w:tcBorders>
          </w:tcPr>
          <w:p w14:paraId="3BACFA14" w14:textId="77777777" w:rsidR="00EA3A6D" w:rsidRDefault="00EA3A6D" w:rsidP="00575A0C">
            <w:pPr>
              <w:spacing w:before="120" w:line="360" w:lineRule="auto"/>
              <w:rPr>
                <w:szCs w:val="26"/>
              </w:rPr>
            </w:pPr>
            <w:r>
              <w:rPr>
                <w:szCs w:val="26"/>
              </w:rPr>
              <w:t>4.1 Thông tin nhân viên được cập nhật vào hệ thống</w:t>
            </w:r>
          </w:p>
        </w:tc>
      </w:tr>
      <w:tr w:rsidR="00EA3A6D" w14:paraId="3A18E709" w14:textId="77777777" w:rsidTr="00575A0C">
        <w:trPr>
          <w:trHeight w:val="877"/>
        </w:trPr>
        <w:tc>
          <w:tcPr>
            <w:tcW w:w="2520" w:type="dxa"/>
            <w:tcBorders>
              <w:top w:val="single" w:sz="4" w:space="0" w:color="auto"/>
              <w:left w:val="single" w:sz="4" w:space="0" w:color="auto"/>
              <w:bottom w:val="single" w:sz="4" w:space="0" w:color="auto"/>
              <w:right w:val="single" w:sz="4" w:space="0" w:color="auto"/>
            </w:tcBorders>
            <w:vAlign w:val="center"/>
            <w:hideMark/>
          </w:tcPr>
          <w:p w14:paraId="5D6B5380" w14:textId="77777777" w:rsidR="00EA3A6D" w:rsidRDefault="00EA3A6D" w:rsidP="00575A0C">
            <w:pPr>
              <w:spacing w:before="120" w:line="360" w:lineRule="auto"/>
              <w:rPr>
                <w:b/>
                <w:szCs w:val="26"/>
              </w:rPr>
            </w:pPr>
            <w:r>
              <w:rPr>
                <w:b/>
                <w:szCs w:val="26"/>
              </w:rPr>
              <w:t>Ngoại lệ</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796F3388" w14:textId="77777777" w:rsidR="00EA3A6D" w:rsidRDefault="00EA3A6D" w:rsidP="00575A0C">
            <w:pPr>
              <w:spacing w:before="120" w:line="360" w:lineRule="auto"/>
              <w:rPr>
                <w:szCs w:val="26"/>
              </w:rPr>
            </w:pPr>
            <w:r>
              <w:rPr>
                <w:szCs w:val="26"/>
              </w:rPr>
              <w:t xml:space="preserve">Không. </w:t>
            </w:r>
          </w:p>
        </w:tc>
      </w:tr>
    </w:tbl>
    <w:p w14:paraId="1D327857" w14:textId="72E49886" w:rsidR="00EA3A6D" w:rsidRDefault="00EA3A6D" w:rsidP="00EA3A6D">
      <w:pPr>
        <w:pStyle w:val="Bngbiu-nidung"/>
        <w:spacing w:after="0"/>
      </w:pPr>
      <w:bookmarkStart w:id="46" w:name="_Toc92746653"/>
      <w:r>
        <w:t>Bảng 19. Use case sửa nhân viên</w:t>
      </w:r>
      <w:bookmarkEnd w:id="46"/>
    </w:p>
    <w:p w14:paraId="05F64520" w14:textId="0062461F" w:rsidR="00EA3A6D" w:rsidRDefault="00EA3A6D" w:rsidP="00EA3A6D">
      <w:pPr>
        <w:tabs>
          <w:tab w:val="left" w:pos="5880"/>
        </w:tabs>
        <w:jc w:val="center"/>
      </w:pPr>
    </w:p>
    <w:p w14:paraId="5528BA4C" w14:textId="5E536374" w:rsidR="003B043D" w:rsidRDefault="003B043D" w:rsidP="00EA3A6D">
      <w:pPr>
        <w:tabs>
          <w:tab w:val="left" w:pos="5880"/>
        </w:tabs>
        <w:jc w:val="center"/>
      </w:pPr>
    </w:p>
    <w:p w14:paraId="401B5213" w14:textId="3531930B" w:rsidR="003B043D" w:rsidRDefault="003B043D" w:rsidP="00EA3A6D">
      <w:pPr>
        <w:tabs>
          <w:tab w:val="left" w:pos="5880"/>
        </w:tabs>
        <w:jc w:val="center"/>
      </w:pPr>
    </w:p>
    <w:tbl>
      <w:tblPr>
        <w:tblStyle w:val="TableGrid"/>
        <w:tblW w:w="10800" w:type="dxa"/>
        <w:tblInd w:w="-1175" w:type="dxa"/>
        <w:tblLook w:val="04A0" w:firstRow="1" w:lastRow="0" w:firstColumn="1" w:lastColumn="0" w:noHBand="0" w:noVBand="1"/>
      </w:tblPr>
      <w:tblGrid>
        <w:gridCol w:w="2520"/>
        <w:gridCol w:w="4478"/>
        <w:gridCol w:w="3802"/>
      </w:tblGrid>
      <w:tr w:rsidR="003B043D" w14:paraId="318E2FD7" w14:textId="77777777" w:rsidTr="00575A0C">
        <w:trPr>
          <w:trHeight w:val="432"/>
        </w:trPr>
        <w:tc>
          <w:tcPr>
            <w:tcW w:w="2520" w:type="dxa"/>
            <w:tcBorders>
              <w:top w:val="single" w:sz="4" w:space="0" w:color="auto"/>
              <w:left w:val="single" w:sz="4" w:space="0" w:color="auto"/>
              <w:bottom w:val="single" w:sz="4" w:space="0" w:color="auto"/>
              <w:right w:val="single" w:sz="4" w:space="0" w:color="auto"/>
            </w:tcBorders>
            <w:vAlign w:val="center"/>
            <w:hideMark/>
          </w:tcPr>
          <w:p w14:paraId="05017E0F" w14:textId="77777777" w:rsidR="003B043D" w:rsidRDefault="003B043D" w:rsidP="00575A0C">
            <w:pPr>
              <w:spacing w:before="120" w:line="360" w:lineRule="auto"/>
              <w:rPr>
                <w:b/>
                <w:szCs w:val="26"/>
              </w:rPr>
            </w:pPr>
            <w:r>
              <w:rPr>
                <w:b/>
                <w:szCs w:val="26"/>
              </w:rPr>
              <w:lastRenderedPageBreak/>
              <w:t>Mã Use Case</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254DB7BA" w14:textId="170D2EF7" w:rsidR="003B043D" w:rsidRDefault="003B043D" w:rsidP="00575A0C">
            <w:pPr>
              <w:spacing w:before="120" w:line="360" w:lineRule="auto"/>
              <w:rPr>
                <w:szCs w:val="26"/>
              </w:rPr>
            </w:pPr>
            <w:r>
              <w:rPr>
                <w:szCs w:val="26"/>
              </w:rPr>
              <w:t>20.</w:t>
            </w:r>
          </w:p>
        </w:tc>
      </w:tr>
      <w:tr w:rsidR="003B043D" w14:paraId="3C422D48" w14:textId="77777777" w:rsidTr="00575A0C">
        <w:trPr>
          <w:trHeight w:val="444"/>
        </w:trPr>
        <w:tc>
          <w:tcPr>
            <w:tcW w:w="2520" w:type="dxa"/>
            <w:tcBorders>
              <w:top w:val="single" w:sz="4" w:space="0" w:color="auto"/>
              <w:left w:val="single" w:sz="4" w:space="0" w:color="auto"/>
              <w:bottom w:val="single" w:sz="4" w:space="0" w:color="auto"/>
              <w:right w:val="single" w:sz="4" w:space="0" w:color="auto"/>
            </w:tcBorders>
            <w:vAlign w:val="center"/>
            <w:hideMark/>
          </w:tcPr>
          <w:p w14:paraId="36CE19B5" w14:textId="77777777" w:rsidR="003B043D" w:rsidRDefault="003B043D" w:rsidP="00575A0C">
            <w:pPr>
              <w:spacing w:before="120" w:line="360" w:lineRule="auto"/>
              <w:rPr>
                <w:b/>
                <w:szCs w:val="26"/>
              </w:rPr>
            </w:pPr>
            <w:r>
              <w:rPr>
                <w:b/>
                <w:szCs w:val="26"/>
              </w:rPr>
              <w:t>Tên Use Case</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1BBCFCFD" w14:textId="77777777" w:rsidR="003B043D" w:rsidRDefault="003B043D" w:rsidP="00575A0C">
            <w:pPr>
              <w:spacing w:before="120" w:line="360" w:lineRule="auto"/>
              <w:rPr>
                <w:szCs w:val="26"/>
              </w:rPr>
            </w:pPr>
            <w:r>
              <w:t>Xóa nhân viên.</w:t>
            </w:r>
          </w:p>
        </w:tc>
      </w:tr>
      <w:tr w:rsidR="003B043D" w14:paraId="1FE6AD14" w14:textId="77777777" w:rsidTr="00575A0C">
        <w:trPr>
          <w:trHeight w:val="432"/>
        </w:trPr>
        <w:tc>
          <w:tcPr>
            <w:tcW w:w="2520" w:type="dxa"/>
            <w:tcBorders>
              <w:top w:val="single" w:sz="4" w:space="0" w:color="auto"/>
              <w:left w:val="single" w:sz="4" w:space="0" w:color="auto"/>
              <w:bottom w:val="single" w:sz="4" w:space="0" w:color="auto"/>
              <w:right w:val="single" w:sz="4" w:space="0" w:color="auto"/>
            </w:tcBorders>
            <w:vAlign w:val="center"/>
            <w:hideMark/>
          </w:tcPr>
          <w:p w14:paraId="51D005E9" w14:textId="77777777" w:rsidR="003B043D" w:rsidRDefault="003B043D" w:rsidP="00575A0C">
            <w:pPr>
              <w:spacing w:before="120" w:line="360" w:lineRule="auto"/>
              <w:rPr>
                <w:b/>
                <w:szCs w:val="26"/>
              </w:rPr>
            </w:pPr>
            <w:r>
              <w:rPr>
                <w:b/>
                <w:szCs w:val="26"/>
              </w:rPr>
              <w:t>Ngữ cảnh</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347FA4EB" w14:textId="77777777" w:rsidR="003B043D" w:rsidRDefault="003B043D" w:rsidP="00575A0C">
            <w:pPr>
              <w:spacing w:before="120" w:line="360" w:lineRule="auto"/>
              <w:rPr>
                <w:szCs w:val="26"/>
              </w:rPr>
            </w:pPr>
            <w:r>
              <w:rPr>
                <w:szCs w:val="26"/>
              </w:rPr>
              <w:t>Khi quản lý cửa hàng muốn xóa thông tin nhân viên khỏi hệ thống.</w:t>
            </w:r>
          </w:p>
        </w:tc>
      </w:tr>
      <w:tr w:rsidR="003B043D" w14:paraId="348F8B19" w14:textId="77777777" w:rsidTr="00575A0C">
        <w:trPr>
          <w:trHeight w:val="444"/>
        </w:trPr>
        <w:tc>
          <w:tcPr>
            <w:tcW w:w="2520" w:type="dxa"/>
            <w:tcBorders>
              <w:top w:val="single" w:sz="4" w:space="0" w:color="auto"/>
              <w:left w:val="single" w:sz="4" w:space="0" w:color="auto"/>
              <w:bottom w:val="single" w:sz="4" w:space="0" w:color="auto"/>
              <w:right w:val="single" w:sz="4" w:space="0" w:color="auto"/>
            </w:tcBorders>
            <w:vAlign w:val="center"/>
            <w:hideMark/>
          </w:tcPr>
          <w:p w14:paraId="6F8AACB5" w14:textId="77777777" w:rsidR="003B043D" w:rsidRDefault="003B043D" w:rsidP="00575A0C">
            <w:pPr>
              <w:spacing w:before="120" w:line="360" w:lineRule="auto"/>
              <w:rPr>
                <w:b/>
                <w:szCs w:val="26"/>
              </w:rPr>
            </w:pPr>
            <w:r>
              <w:rPr>
                <w:b/>
                <w:szCs w:val="26"/>
              </w:rPr>
              <w:t>Mô tả</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361090CB" w14:textId="77777777" w:rsidR="003B043D" w:rsidRDefault="003B043D" w:rsidP="00575A0C">
            <w:pPr>
              <w:spacing w:before="120" w:line="360" w:lineRule="auto"/>
              <w:rPr>
                <w:szCs w:val="26"/>
              </w:rPr>
            </w:pPr>
            <w:r>
              <w:rPr>
                <w:szCs w:val="26"/>
              </w:rPr>
              <w:t>Quản lý cửa hàng nhập xóa thông tin nhân viên trên hệ thống</w:t>
            </w:r>
          </w:p>
        </w:tc>
      </w:tr>
      <w:tr w:rsidR="003B043D" w14:paraId="0EBE7B26" w14:textId="77777777" w:rsidTr="00575A0C">
        <w:trPr>
          <w:trHeight w:val="877"/>
        </w:trPr>
        <w:tc>
          <w:tcPr>
            <w:tcW w:w="2520" w:type="dxa"/>
            <w:tcBorders>
              <w:top w:val="single" w:sz="4" w:space="0" w:color="auto"/>
              <w:left w:val="single" w:sz="4" w:space="0" w:color="auto"/>
              <w:bottom w:val="single" w:sz="4" w:space="0" w:color="auto"/>
              <w:right w:val="single" w:sz="4" w:space="0" w:color="auto"/>
            </w:tcBorders>
            <w:vAlign w:val="center"/>
            <w:hideMark/>
          </w:tcPr>
          <w:p w14:paraId="01D7FF46" w14:textId="77777777" w:rsidR="003B043D" w:rsidRDefault="003B043D" w:rsidP="00575A0C">
            <w:pPr>
              <w:spacing w:before="120" w:line="360" w:lineRule="auto"/>
              <w:rPr>
                <w:b/>
                <w:szCs w:val="26"/>
              </w:rPr>
            </w:pPr>
            <w:r>
              <w:rPr>
                <w:b/>
                <w:szCs w:val="26"/>
              </w:rPr>
              <w:t>Tác nhân</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5668D4F4" w14:textId="77777777" w:rsidR="003B043D" w:rsidRDefault="003B043D" w:rsidP="00575A0C">
            <w:pPr>
              <w:spacing w:before="120" w:line="360" w:lineRule="auto"/>
              <w:jc w:val="both"/>
              <w:rPr>
                <w:szCs w:val="26"/>
              </w:rPr>
            </w:pPr>
            <w:r>
              <w:t>Quản lý cửa hàng</w:t>
            </w:r>
          </w:p>
        </w:tc>
      </w:tr>
      <w:tr w:rsidR="003B043D" w14:paraId="25686AB5" w14:textId="77777777" w:rsidTr="00575A0C">
        <w:trPr>
          <w:trHeight w:val="363"/>
        </w:trPr>
        <w:tc>
          <w:tcPr>
            <w:tcW w:w="2520" w:type="dxa"/>
            <w:tcBorders>
              <w:top w:val="single" w:sz="4" w:space="0" w:color="auto"/>
              <w:left w:val="single" w:sz="4" w:space="0" w:color="auto"/>
              <w:bottom w:val="single" w:sz="4" w:space="0" w:color="auto"/>
              <w:right w:val="single" w:sz="4" w:space="0" w:color="auto"/>
            </w:tcBorders>
            <w:hideMark/>
          </w:tcPr>
          <w:p w14:paraId="3C871781" w14:textId="77777777" w:rsidR="003B043D" w:rsidRDefault="003B043D" w:rsidP="00575A0C">
            <w:pPr>
              <w:spacing w:before="120" w:line="360" w:lineRule="auto"/>
              <w:rPr>
                <w:b/>
                <w:szCs w:val="26"/>
              </w:rPr>
            </w:pPr>
            <w:r>
              <w:rPr>
                <w:b/>
                <w:szCs w:val="26"/>
              </w:rPr>
              <w:t>Sự kiện kích hoạt</w:t>
            </w:r>
          </w:p>
        </w:tc>
        <w:tc>
          <w:tcPr>
            <w:tcW w:w="8280" w:type="dxa"/>
            <w:gridSpan w:val="2"/>
            <w:tcBorders>
              <w:top w:val="single" w:sz="4" w:space="0" w:color="auto"/>
              <w:left w:val="single" w:sz="4" w:space="0" w:color="auto"/>
              <w:bottom w:val="single" w:sz="4" w:space="0" w:color="auto"/>
              <w:right w:val="single" w:sz="4" w:space="0" w:color="auto"/>
            </w:tcBorders>
            <w:hideMark/>
          </w:tcPr>
          <w:p w14:paraId="259D7A45" w14:textId="77777777" w:rsidR="003B043D" w:rsidRDefault="003B043D" w:rsidP="00575A0C">
            <w:pPr>
              <w:spacing w:before="120" w:line="360" w:lineRule="auto"/>
              <w:jc w:val="both"/>
            </w:pPr>
            <w:r>
              <w:t>Xóa nhân viên</w:t>
            </w:r>
          </w:p>
        </w:tc>
      </w:tr>
      <w:tr w:rsidR="003B043D" w14:paraId="536BD8A3" w14:textId="77777777" w:rsidTr="00575A0C">
        <w:trPr>
          <w:trHeight w:val="877"/>
        </w:trPr>
        <w:tc>
          <w:tcPr>
            <w:tcW w:w="2520" w:type="dxa"/>
            <w:tcBorders>
              <w:top w:val="single" w:sz="4" w:space="0" w:color="auto"/>
              <w:left w:val="single" w:sz="4" w:space="0" w:color="auto"/>
              <w:bottom w:val="single" w:sz="4" w:space="0" w:color="auto"/>
              <w:right w:val="single" w:sz="4" w:space="0" w:color="auto"/>
            </w:tcBorders>
            <w:vAlign w:val="center"/>
            <w:hideMark/>
          </w:tcPr>
          <w:p w14:paraId="31D259BA" w14:textId="77777777" w:rsidR="003B043D" w:rsidRDefault="003B043D" w:rsidP="00575A0C">
            <w:pPr>
              <w:spacing w:before="120" w:line="360" w:lineRule="auto"/>
              <w:rPr>
                <w:b/>
                <w:szCs w:val="26"/>
              </w:rPr>
            </w:pPr>
            <w:r>
              <w:rPr>
                <w:b/>
                <w:szCs w:val="26"/>
              </w:rPr>
              <w:t>Điều kiện tiên quyết</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6DC90258" w14:textId="77777777" w:rsidR="003B043D" w:rsidRDefault="003B043D" w:rsidP="00575A0C">
            <w:pPr>
              <w:spacing w:before="120" w:line="360" w:lineRule="auto"/>
              <w:rPr>
                <w:szCs w:val="26"/>
              </w:rPr>
            </w:pPr>
            <w:r>
              <w:rPr>
                <w:szCs w:val="26"/>
              </w:rPr>
              <w:t>Truy cập vào ứng dụng.</w:t>
            </w:r>
            <w:r>
              <w:rPr>
                <w:szCs w:val="26"/>
              </w:rPr>
              <w:br/>
              <w:t>Phải có tài khoản.</w:t>
            </w:r>
          </w:p>
        </w:tc>
      </w:tr>
      <w:tr w:rsidR="003B043D" w14:paraId="430448E7" w14:textId="77777777" w:rsidTr="00575A0C">
        <w:trPr>
          <w:trHeight w:val="432"/>
        </w:trPr>
        <w:tc>
          <w:tcPr>
            <w:tcW w:w="2520" w:type="dxa"/>
            <w:tcBorders>
              <w:top w:val="single" w:sz="4" w:space="0" w:color="auto"/>
              <w:left w:val="single" w:sz="4" w:space="0" w:color="auto"/>
              <w:bottom w:val="single" w:sz="4" w:space="0" w:color="auto"/>
              <w:right w:val="single" w:sz="4" w:space="0" w:color="auto"/>
            </w:tcBorders>
            <w:vAlign w:val="center"/>
            <w:hideMark/>
          </w:tcPr>
          <w:p w14:paraId="6B62C9FE" w14:textId="77777777" w:rsidR="003B043D" w:rsidRDefault="003B043D" w:rsidP="00575A0C">
            <w:pPr>
              <w:spacing w:before="120" w:line="360" w:lineRule="auto"/>
              <w:rPr>
                <w:b/>
                <w:szCs w:val="26"/>
              </w:rPr>
            </w:pPr>
            <w:r>
              <w:rPr>
                <w:b/>
                <w:szCs w:val="26"/>
              </w:rPr>
              <w:t>Kết quả</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47EBFAE0" w14:textId="77777777" w:rsidR="003B043D" w:rsidRDefault="003B043D" w:rsidP="00575A0C">
            <w:pPr>
              <w:spacing w:before="120" w:line="360" w:lineRule="auto"/>
              <w:rPr>
                <w:szCs w:val="26"/>
              </w:rPr>
            </w:pPr>
            <w:r>
              <w:rPr>
                <w:szCs w:val="26"/>
              </w:rPr>
              <w:t>Xóa nhân viên thành công</w:t>
            </w:r>
          </w:p>
        </w:tc>
      </w:tr>
      <w:tr w:rsidR="003B043D" w14:paraId="7FCEA729" w14:textId="77777777" w:rsidTr="00575A0C">
        <w:trPr>
          <w:trHeight w:val="249"/>
        </w:trPr>
        <w:tc>
          <w:tcPr>
            <w:tcW w:w="2520" w:type="dxa"/>
            <w:vMerge w:val="restart"/>
            <w:tcBorders>
              <w:top w:val="single" w:sz="4" w:space="0" w:color="auto"/>
              <w:left w:val="single" w:sz="4" w:space="0" w:color="auto"/>
              <w:right w:val="single" w:sz="4" w:space="0" w:color="auto"/>
            </w:tcBorders>
            <w:vAlign w:val="center"/>
            <w:hideMark/>
          </w:tcPr>
          <w:p w14:paraId="166DA47B" w14:textId="77777777" w:rsidR="003B043D" w:rsidRDefault="003B043D" w:rsidP="00575A0C">
            <w:pPr>
              <w:spacing w:before="120" w:line="360" w:lineRule="auto"/>
              <w:rPr>
                <w:b/>
                <w:szCs w:val="26"/>
              </w:rPr>
            </w:pPr>
            <w:r>
              <w:rPr>
                <w:b/>
                <w:szCs w:val="26"/>
              </w:rPr>
              <w:t>Luồng sự kiện</w:t>
            </w:r>
          </w:p>
        </w:tc>
        <w:tc>
          <w:tcPr>
            <w:tcW w:w="4478" w:type="dxa"/>
            <w:tcBorders>
              <w:top w:val="single" w:sz="4" w:space="0" w:color="auto"/>
              <w:left w:val="single" w:sz="4" w:space="0" w:color="auto"/>
              <w:bottom w:val="single" w:sz="4" w:space="0" w:color="auto"/>
              <w:right w:val="single" w:sz="4" w:space="0" w:color="auto"/>
            </w:tcBorders>
            <w:hideMark/>
          </w:tcPr>
          <w:p w14:paraId="074BBF01" w14:textId="77777777" w:rsidR="003B043D" w:rsidRDefault="003B043D" w:rsidP="00575A0C">
            <w:pPr>
              <w:spacing w:before="120" w:line="360" w:lineRule="auto"/>
              <w:rPr>
                <w:szCs w:val="26"/>
              </w:rPr>
            </w:pPr>
            <w:r>
              <w:rPr>
                <w:b/>
                <w:color w:val="000000"/>
                <w:szCs w:val="26"/>
              </w:rPr>
              <w:t xml:space="preserve">              </w:t>
            </w:r>
            <w:r>
              <w:rPr>
                <w:b/>
                <w:szCs w:val="26"/>
              </w:rPr>
              <w:t>Actor</w:t>
            </w:r>
          </w:p>
        </w:tc>
        <w:tc>
          <w:tcPr>
            <w:tcW w:w="3802" w:type="dxa"/>
            <w:tcBorders>
              <w:top w:val="single" w:sz="4" w:space="0" w:color="auto"/>
              <w:left w:val="single" w:sz="4" w:space="0" w:color="auto"/>
              <w:bottom w:val="single" w:sz="4" w:space="0" w:color="auto"/>
              <w:right w:val="single" w:sz="4" w:space="0" w:color="auto"/>
            </w:tcBorders>
            <w:hideMark/>
          </w:tcPr>
          <w:p w14:paraId="7FEB454D" w14:textId="77777777" w:rsidR="003B043D" w:rsidRDefault="003B043D" w:rsidP="00575A0C">
            <w:pPr>
              <w:spacing w:before="120" w:line="360" w:lineRule="auto"/>
              <w:jc w:val="center"/>
              <w:rPr>
                <w:szCs w:val="26"/>
              </w:rPr>
            </w:pPr>
            <w:r>
              <w:rPr>
                <w:b/>
                <w:color w:val="000000"/>
                <w:szCs w:val="26"/>
              </w:rPr>
              <w:t>System</w:t>
            </w:r>
          </w:p>
        </w:tc>
      </w:tr>
      <w:tr w:rsidR="003B043D" w14:paraId="62A96E91" w14:textId="77777777" w:rsidTr="00575A0C">
        <w:trPr>
          <w:trHeight w:val="248"/>
        </w:trPr>
        <w:tc>
          <w:tcPr>
            <w:tcW w:w="0" w:type="auto"/>
            <w:vMerge/>
            <w:tcBorders>
              <w:left w:val="single" w:sz="4" w:space="0" w:color="auto"/>
              <w:right w:val="single" w:sz="4" w:space="0" w:color="auto"/>
            </w:tcBorders>
            <w:vAlign w:val="center"/>
            <w:hideMark/>
          </w:tcPr>
          <w:p w14:paraId="35EFCA67" w14:textId="77777777" w:rsidR="003B043D" w:rsidRDefault="003B043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hideMark/>
          </w:tcPr>
          <w:p w14:paraId="4B34AAA8" w14:textId="77777777" w:rsidR="003B043D" w:rsidRDefault="003B043D" w:rsidP="00575A0C">
            <w:pPr>
              <w:spacing w:before="120" w:line="360" w:lineRule="auto"/>
              <w:rPr>
                <w:szCs w:val="26"/>
              </w:rPr>
            </w:pPr>
            <w:r>
              <w:rPr>
                <w:szCs w:val="26"/>
              </w:rPr>
              <w:t>1. Quản lý cửa hàng chọn mục “Quản lý nhân viên”.</w:t>
            </w:r>
          </w:p>
        </w:tc>
        <w:tc>
          <w:tcPr>
            <w:tcW w:w="3802" w:type="dxa"/>
            <w:tcBorders>
              <w:top w:val="single" w:sz="4" w:space="0" w:color="auto"/>
              <w:left w:val="single" w:sz="4" w:space="0" w:color="auto"/>
              <w:bottom w:val="single" w:sz="4" w:space="0" w:color="auto"/>
              <w:right w:val="single" w:sz="4" w:space="0" w:color="auto"/>
            </w:tcBorders>
            <w:hideMark/>
          </w:tcPr>
          <w:p w14:paraId="3E83D5AF" w14:textId="77777777" w:rsidR="003B043D" w:rsidRDefault="003B043D" w:rsidP="00575A0C">
            <w:pPr>
              <w:spacing w:before="120" w:line="360" w:lineRule="auto"/>
              <w:rPr>
                <w:szCs w:val="26"/>
              </w:rPr>
            </w:pPr>
            <w:r>
              <w:rPr>
                <w:szCs w:val="26"/>
              </w:rPr>
              <w:t>1. Quản lý cửa hàng chọn mục Quản lý nhân viên.</w:t>
            </w:r>
          </w:p>
        </w:tc>
      </w:tr>
      <w:tr w:rsidR="003B043D" w14:paraId="07C16075" w14:textId="77777777" w:rsidTr="00575A0C">
        <w:trPr>
          <w:trHeight w:val="248"/>
        </w:trPr>
        <w:tc>
          <w:tcPr>
            <w:tcW w:w="0" w:type="auto"/>
            <w:vMerge/>
            <w:tcBorders>
              <w:left w:val="single" w:sz="4" w:space="0" w:color="auto"/>
              <w:right w:val="single" w:sz="4" w:space="0" w:color="auto"/>
            </w:tcBorders>
            <w:vAlign w:val="center"/>
            <w:hideMark/>
          </w:tcPr>
          <w:p w14:paraId="1903A245" w14:textId="77777777" w:rsidR="003B043D" w:rsidRDefault="003B043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hideMark/>
          </w:tcPr>
          <w:p w14:paraId="3B74F2A1" w14:textId="77777777" w:rsidR="003B043D" w:rsidRDefault="003B043D" w:rsidP="00575A0C">
            <w:pPr>
              <w:spacing w:before="120" w:line="360" w:lineRule="auto"/>
              <w:rPr>
                <w:szCs w:val="26"/>
              </w:rPr>
            </w:pPr>
            <w:r>
              <w:rPr>
                <w:szCs w:val="26"/>
              </w:rPr>
              <w:t>2. Quản lý cửa hàng nhập mã/tên nhân viên cần xóa</w:t>
            </w:r>
          </w:p>
        </w:tc>
        <w:tc>
          <w:tcPr>
            <w:tcW w:w="3802" w:type="dxa"/>
            <w:tcBorders>
              <w:top w:val="single" w:sz="4" w:space="0" w:color="auto"/>
              <w:left w:val="single" w:sz="4" w:space="0" w:color="auto"/>
              <w:bottom w:val="single" w:sz="4" w:space="0" w:color="auto"/>
              <w:right w:val="single" w:sz="4" w:space="0" w:color="auto"/>
            </w:tcBorders>
          </w:tcPr>
          <w:p w14:paraId="108CE1DC" w14:textId="77777777" w:rsidR="003B043D" w:rsidRDefault="003B043D" w:rsidP="00575A0C">
            <w:pPr>
              <w:spacing w:before="120" w:line="360" w:lineRule="auto"/>
              <w:rPr>
                <w:szCs w:val="26"/>
              </w:rPr>
            </w:pPr>
            <w:r>
              <w:rPr>
                <w:szCs w:val="26"/>
              </w:rPr>
              <w:t>2.1 Hệ thống hiển thị thông tin nhân viên được nhập mã/tên.</w:t>
            </w:r>
          </w:p>
        </w:tc>
      </w:tr>
      <w:tr w:rsidR="003B043D" w14:paraId="57626702" w14:textId="77777777" w:rsidTr="00575A0C">
        <w:trPr>
          <w:trHeight w:val="248"/>
        </w:trPr>
        <w:tc>
          <w:tcPr>
            <w:tcW w:w="0" w:type="auto"/>
            <w:vMerge/>
            <w:tcBorders>
              <w:left w:val="single" w:sz="4" w:space="0" w:color="auto"/>
              <w:right w:val="single" w:sz="4" w:space="0" w:color="auto"/>
            </w:tcBorders>
            <w:vAlign w:val="center"/>
            <w:hideMark/>
          </w:tcPr>
          <w:p w14:paraId="209E3070" w14:textId="77777777" w:rsidR="003B043D" w:rsidRDefault="003B043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hideMark/>
          </w:tcPr>
          <w:p w14:paraId="6FB4FA8C" w14:textId="77777777" w:rsidR="003B043D" w:rsidRDefault="003B043D" w:rsidP="00575A0C">
            <w:pPr>
              <w:spacing w:before="120" w:line="360" w:lineRule="auto"/>
              <w:rPr>
                <w:szCs w:val="26"/>
              </w:rPr>
            </w:pPr>
            <w:r>
              <w:rPr>
                <w:szCs w:val="26"/>
              </w:rPr>
              <w:t>3. Quản lý cửa hàng nhấn nút “Xóa”</w:t>
            </w:r>
          </w:p>
        </w:tc>
        <w:tc>
          <w:tcPr>
            <w:tcW w:w="3802" w:type="dxa"/>
            <w:tcBorders>
              <w:top w:val="single" w:sz="4" w:space="0" w:color="auto"/>
              <w:left w:val="single" w:sz="4" w:space="0" w:color="auto"/>
              <w:bottom w:val="single" w:sz="4" w:space="0" w:color="auto"/>
              <w:right w:val="single" w:sz="4" w:space="0" w:color="auto"/>
            </w:tcBorders>
            <w:hideMark/>
          </w:tcPr>
          <w:p w14:paraId="0CFCC01A" w14:textId="77777777" w:rsidR="003B043D" w:rsidRDefault="003B043D" w:rsidP="00575A0C">
            <w:pPr>
              <w:spacing w:before="120" w:line="360" w:lineRule="auto"/>
              <w:rPr>
                <w:szCs w:val="26"/>
              </w:rPr>
            </w:pPr>
            <w:r>
              <w:rPr>
                <w:szCs w:val="26"/>
              </w:rPr>
              <w:t>3.1 Hệ thống hiển thị thông báo xóa nhân viên</w:t>
            </w:r>
          </w:p>
        </w:tc>
      </w:tr>
      <w:tr w:rsidR="003B043D" w14:paraId="1B06E4B0" w14:textId="77777777" w:rsidTr="00575A0C">
        <w:trPr>
          <w:trHeight w:val="248"/>
        </w:trPr>
        <w:tc>
          <w:tcPr>
            <w:tcW w:w="0" w:type="auto"/>
            <w:vMerge/>
            <w:tcBorders>
              <w:left w:val="single" w:sz="4" w:space="0" w:color="auto"/>
              <w:right w:val="single" w:sz="4" w:space="0" w:color="auto"/>
            </w:tcBorders>
            <w:vAlign w:val="center"/>
          </w:tcPr>
          <w:p w14:paraId="75168F17" w14:textId="77777777" w:rsidR="003B043D" w:rsidRDefault="003B043D" w:rsidP="00575A0C">
            <w:pPr>
              <w:rPr>
                <w:b/>
                <w:szCs w:val="26"/>
              </w:rPr>
            </w:pPr>
          </w:p>
        </w:tc>
        <w:tc>
          <w:tcPr>
            <w:tcW w:w="4478" w:type="dxa"/>
            <w:tcBorders>
              <w:top w:val="single" w:sz="4" w:space="0" w:color="auto"/>
              <w:left w:val="single" w:sz="4" w:space="0" w:color="auto"/>
              <w:bottom w:val="single" w:sz="4" w:space="0" w:color="auto"/>
              <w:right w:val="single" w:sz="4" w:space="0" w:color="auto"/>
            </w:tcBorders>
          </w:tcPr>
          <w:p w14:paraId="7D7C5D9D" w14:textId="77777777" w:rsidR="003B043D" w:rsidRDefault="003B043D" w:rsidP="00575A0C">
            <w:pPr>
              <w:spacing w:before="120" w:line="360" w:lineRule="auto"/>
              <w:rPr>
                <w:szCs w:val="26"/>
              </w:rPr>
            </w:pPr>
            <w:r>
              <w:rPr>
                <w:szCs w:val="26"/>
              </w:rPr>
              <w:t>4. Quản lý cửa hàng nhấn nút “Xác nhận”</w:t>
            </w:r>
          </w:p>
        </w:tc>
        <w:tc>
          <w:tcPr>
            <w:tcW w:w="3802" w:type="dxa"/>
            <w:tcBorders>
              <w:top w:val="single" w:sz="4" w:space="0" w:color="auto"/>
              <w:left w:val="single" w:sz="4" w:space="0" w:color="auto"/>
              <w:bottom w:val="single" w:sz="4" w:space="0" w:color="auto"/>
              <w:right w:val="single" w:sz="4" w:space="0" w:color="auto"/>
            </w:tcBorders>
          </w:tcPr>
          <w:p w14:paraId="27203E68" w14:textId="77777777" w:rsidR="003B043D" w:rsidRDefault="003B043D" w:rsidP="00575A0C">
            <w:pPr>
              <w:spacing w:before="120" w:line="360" w:lineRule="auto"/>
              <w:rPr>
                <w:szCs w:val="26"/>
              </w:rPr>
            </w:pPr>
            <w:r>
              <w:rPr>
                <w:szCs w:val="26"/>
              </w:rPr>
              <w:t>4.1 Hệ thống thông báo xóa nhân viên thành công.</w:t>
            </w:r>
          </w:p>
        </w:tc>
      </w:tr>
      <w:tr w:rsidR="003B043D" w14:paraId="49E271F4" w14:textId="77777777" w:rsidTr="00575A0C">
        <w:trPr>
          <w:trHeight w:val="877"/>
        </w:trPr>
        <w:tc>
          <w:tcPr>
            <w:tcW w:w="2520" w:type="dxa"/>
            <w:tcBorders>
              <w:top w:val="single" w:sz="4" w:space="0" w:color="auto"/>
              <w:left w:val="single" w:sz="4" w:space="0" w:color="auto"/>
              <w:bottom w:val="single" w:sz="4" w:space="0" w:color="auto"/>
              <w:right w:val="single" w:sz="4" w:space="0" w:color="auto"/>
            </w:tcBorders>
            <w:vAlign w:val="center"/>
            <w:hideMark/>
          </w:tcPr>
          <w:p w14:paraId="728003A9" w14:textId="77777777" w:rsidR="003B043D" w:rsidRDefault="003B043D" w:rsidP="00575A0C">
            <w:pPr>
              <w:spacing w:before="120" w:line="360" w:lineRule="auto"/>
              <w:rPr>
                <w:b/>
                <w:szCs w:val="26"/>
              </w:rPr>
            </w:pPr>
            <w:r>
              <w:rPr>
                <w:b/>
                <w:szCs w:val="26"/>
              </w:rPr>
              <w:t>Ngoại lệ</w:t>
            </w:r>
          </w:p>
        </w:tc>
        <w:tc>
          <w:tcPr>
            <w:tcW w:w="8280" w:type="dxa"/>
            <w:gridSpan w:val="2"/>
            <w:tcBorders>
              <w:top w:val="single" w:sz="4" w:space="0" w:color="auto"/>
              <w:left w:val="single" w:sz="4" w:space="0" w:color="auto"/>
              <w:bottom w:val="single" w:sz="4" w:space="0" w:color="auto"/>
              <w:right w:val="single" w:sz="4" w:space="0" w:color="auto"/>
            </w:tcBorders>
            <w:vAlign w:val="center"/>
            <w:hideMark/>
          </w:tcPr>
          <w:p w14:paraId="34194E6D" w14:textId="77777777" w:rsidR="003B043D" w:rsidRDefault="003B043D" w:rsidP="00575A0C">
            <w:pPr>
              <w:spacing w:before="120" w:line="360" w:lineRule="auto"/>
              <w:rPr>
                <w:szCs w:val="26"/>
              </w:rPr>
            </w:pPr>
            <w:r>
              <w:rPr>
                <w:szCs w:val="26"/>
              </w:rPr>
              <w:t xml:space="preserve">Không. </w:t>
            </w:r>
          </w:p>
        </w:tc>
      </w:tr>
    </w:tbl>
    <w:p w14:paraId="44CCB02A" w14:textId="695C53CA" w:rsidR="003B043D" w:rsidRDefault="003B043D" w:rsidP="003B043D">
      <w:pPr>
        <w:pStyle w:val="Bngbiu-nidung"/>
        <w:spacing w:after="0"/>
      </w:pPr>
      <w:r>
        <w:tab/>
      </w:r>
      <w:bookmarkStart w:id="47" w:name="_Toc92746654"/>
      <w:r>
        <w:t>Bảng 20. Use case xóa nhân viên</w:t>
      </w:r>
      <w:bookmarkEnd w:id="47"/>
    </w:p>
    <w:p w14:paraId="49E2ED0E" w14:textId="7D74406C" w:rsidR="003B043D" w:rsidRPr="00EA3A6D" w:rsidRDefault="003B043D" w:rsidP="003B043D">
      <w:pPr>
        <w:tabs>
          <w:tab w:val="left" w:pos="3907"/>
          <w:tab w:val="left" w:pos="5880"/>
        </w:tabs>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940907" w:rsidRPr="0073664E" w14:paraId="3AA8A73B" w14:textId="77777777" w:rsidTr="00267DF7">
        <w:trPr>
          <w:trHeight w:val="480"/>
        </w:trPr>
        <w:tc>
          <w:tcPr>
            <w:tcW w:w="2520" w:type="dxa"/>
            <w:shd w:val="clear" w:color="auto" w:fill="auto"/>
          </w:tcPr>
          <w:p w14:paraId="7C035975" w14:textId="77777777" w:rsidR="00940907" w:rsidRPr="0073664E" w:rsidRDefault="00940907"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278BD64A" w14:textId="77777777" w:rsidR="00940907" w:rsidRPr="0073664E" w:rsidRDefault="00940907" w:rsidP="00267DF7">
            <w:pPr>
              <w:spacing w:before="120" w:line="360" w:lineRule="auto"/>
              <w:rPr>
                <w:szCs w:val="26"/>
              </w:rPr>
            </w:pPr>
            <w:r>
              <w:rPr>
                <w:szCs w:val="26"/>
              </w:rPr>
              <w:t>21</w:t>
            </w:r>
            <w:r w:rsidRPr="0073664E">
              <w:rPr>
                <w:szCs w:val="26"/>
              </w:rPr>
              <w:t>.</w:t>
            </w:r>
          </w:p>
        </w:tc>
      </w:tr>
      <w:tr w:rsidR="00940907" w:rsidRPr="0073664E" w14:paraId="28A4D903" w14:textId="77777777" w:rsidTr="00267DF7">
        <w:trPr>
          <w:trHeight w:val="480"/>
        </w:trPr>
        <w:tc>
          <w:tcPr>
            <w:tcW w:w="2520" w:type="dxa"/>
            <w:shd w:val="clear" w:color="auto" w:fill="auto"/>
          </w:tcPr>
          <w:p w14:paraId="73244DCF" w14:textId="77777777" w:rsidR="00940907" w:rsidRPr="0073664E" w:rsidRDefault="00940907" w:rsidP="00267DF7">
            <w:pPr>
              <w:spacing w:before="120" w:line="360" w:lineRule="auto"/>
              <w:rPr>
                <w:b/>
                <w:szCs w:val="26"/>
              </w:rPr>
            </w:pPr>
            <w:r w:rsidRPr="0073664E">
              <w:rPr>
                <w:b/>
                <w:szCs w:val="26"/>
              </w:rPr>
              <w:t>Use Case</w:t>
            </w:r>
          </w:p>
        </w:tc>
        <w:tc>
          <w:tcPr>
            <w:tcW w:w="8370" w:type="dxa"/>
            <w:gridSpan w:val="2"/>
            <w:shd w:val="clear" w:color="auto" w:fill="auto"/>
          </w:tcPr>
          <w:p w14:paraId="52C9F410" w14:textId="77777777" w:rsidR="00940907" w:rsidRPr="0073664E" w:rsidRDefault="00940907" w:rsidP="00267DF7">
            <w:pPr>
              <w:spacing w:before="120" w:line="360" w:lineRule="auto"/>
              <w:rPr>
                <w:szCs w:val="26"/>
              </w:rPr>
            </w:pPr>
            <w:r>
              <w:rPr>
                <w:szCs w:val="26"/>
              </w:rPr>
              <w:t>Xếp ca làm</w:t>
            </w:r>
          </w:p>
        </w:tc>
      </w:tr>
      <w:tr w:rsidR="00940907" w:rsidRPr="0073664E" w14:paraId="1590A912" w14:textId="77777777" w:rsidTr="00267DF7">
        <w:trPr>
          <w:trHeight w:val="467"/>
        </w:trPr>
        <w:tc>
          <w:tcPr>
            <w:tcW w:w="2520" w:type="dxa"/>
            <w:shd w:val="clear" w:color="auto" w:fill="auto"/>
          </w:tcPr>
          <w:p w14:paraId="572621B4" w14:textId="77777777" w:rsidR="00940907" w:rsidRPr="0073664E" w:rsidRDefault="00940907" w:rsidP="00267DF7">
            <w:pPr>
              <w:spacing w:before="120" w:line="360" w:lineRule="auto"/>
              <w:rPr>
                <w:b/>
                <w:szCs w:val="26"/>
              </w:rPr>
            </w:pPr>
            <w:r w:rsidRPr="0073664E">
              <w:rPr>
                <w:b/>
                <w:szCs w:val="26"/>
              </w:rPr>
              <w:t>Ngữ cảnh</w:t>
            </w:r>
          </w:p>
        </w:tc>
        <w:tc>
          <w:tcPr>
            <w:tcW w:w="8370" w:type="dxa"/>
            <w:gridSpan w:val="2"/>
            <w:shd w:val="clear" w:color="auto" w:fill="auto"/>
          </w:tcPr>
          <w:p w14:paraId="6CE7D985" w14:textId="77777777" w:rsidR="00940907" w:rsidRPr="0073664E" w:rsidRDefault="00940907" w:rsidP="00267DF7">
            <w:pPr>
              <w:spacing w:before="120" w:line="360" w:lineRule="auto"/>
              <w:rPr>
                <w:szCs w:val="26"/>
              </w:rPr>
            </w:pPr>
            <w:r>
              <w:t>Khi quản lý cửa hàng muốn xếp ca làm cho nhân viên</w:t>
            </w:r>
          </w:p>
        </w:tc>
      </w:tr>
      <w:tr w:rsidR="00940907" w:rsidRPr="0073664E" w14:paraId="0DB23168" w14:textId="77777777" w:rsidTr="00267DF7">
        <w:trPr>
          <w:trHeight w:val="480"/>
        </w:trPr>
        <w:tc>
          <w:tcPr>
            <w:tcW w:w="2520" w:type="dxa"/>
            <w:shd w:val="clear" w:color="auto" w:fill="auto"/>
          </w:tcPr>
          <w:p w14:paraId="69B2E4CA" w14:textId="77777777" w:rsidR="00940907" w:rsidRPr="0073664E" w:rsidRDefault="00940907" w:rsidP="00267DF7">
            <w:pPr>
              <w:spacing w:before="120" w:line="360" w:lineRule="auto"/>
              <w:rPr>
                <w:b/>
                <w:szCs w:val="26"/>
              </w:rPr>
            </w:pPr>
            <w:r w:rsidRPr="0073664E">
              <w:rPr>
                <w:b/>
                <w:szCs w:val="26"/>
              </w:rPr>
              <w:t>Mô tả</w:t>
            </w:r>
          </w:p>
        </w:tc>
        <w:tc>
          <w:tcPr>
            <w:tcW w:w="8370" w:type="dxa"/>
            <w:gridSpan w:val="2"/>
            <w:shd w:val="clear" w:color="auto" w:fill="auto"/>
          </w:tcPr>
          <w:p w14:paraId="0EFFFDA4" w14:textId="77777777" w:rsidR="00940907" w:rsidRPr="0073664E" w:rsidRDefault="00940907" w:rsidP="00267DF7">
            <w:pPr>
              <w:spacing w:before="120" w:line="360" w:lineRule="auto"/>
              <w:rPr>
                <w:szCs w:val="26"/>
              </w:rPr>
            </w:pPr>
            <w:r>
              <w:rPr>
                <w:szCs w:val="26"/>
              </w:rPr>
              <w:t>Quản lý cửa hàng thực hiện xếp ca làm việc dựa vào lịch trống mà nhân viên đăng ký</w:t>
            </w:r>
          </w:p>
        </w:tc>
      </w:tr>
      <w:tr w:rsidR="00940907" w:rsidRPr="0073664E" w14:paraId="4F1ABF86" w14:textId="77777777" w:rsidTr="00267DF7">
        <w:trPr>
          <w:trHeight w:val="480"/>
        </w:trPr>
        <w:tc>
          <w:tcPr>
            <w:tcW w:w="2520" w:type="dxa"/>
            <w:shd w:val="clear" w:color="auto" w:fill="auto"/>
          </w:tcPr>
          <w:p w14:paraId="081E186F" w14:textId="77777777" w:rsidR="00940907" w:rsidRPr="0073664E" w:rsidRDefault="00940907" w:rsidP="00267DF7">
            <w:pPr>
              <w:spacing w:before="120" w:line="360" w:lineRule="auto"/>
              <w:rPr>
                <w:b/>
                <w:szCs w:val="26"/>
              </w:rPr>
            </w:pPr>
            <w:r w:rsidRPr="0073664E">
              <w:rPr>
                <w:b/>
                <w:szCs w:val="26"/>
              </w:rPr>
              <w:t>Tác nhân</w:t>
            </w:r>
          </w:p>
        </w:tc>
        <w:tc>
          <w:tcPr>
            <w:tcW w:w="8370" w:type="dxa"/>
            <w:gridSpan w:val="2"/>
            <w:shd w:val="clear" w:color="auto" w:fill="auto"/>
          </w:tcPr>
          <w:p w14:paraId="059C0FE7" w14:textId="77777777" w:rsidR="00940907" w:rsidRPr="0073664E" w:rsidRDefault="00940907" w:rsidP="00267DF7">
            <w:pPr>
              <w:spacing w:before="120" w:line="360" w:lineRule="auto"/>
              <w:rPr>
                <w:szCs w:val="26"/>
              </w:rPr>
            </w:pPr>
            <w:r>
              <w:t>Quản lý cửa hàng</w:t>
            </w:r>
          </w:p>
        </w:tc>
      </w:tr>
      <w:tr w:rsidR="00940907" w:rsidRPr="0073664E" w14:paraId="10009C65" w14:textId="77777777" w:rsidTr="00267DF7">
        <w:trPr>
          <w:trHeight w:val="318"/>
        </w:trPr>
        <w:tc>
          <w:tcPr>
            <w:tcW w:w="2520" w:type="dxa"/>
            <w:shd w:val="clear" w:color="auto" w:fill="auto"/>
          </w:tcPr>
          <w:p w14:paraId="503250C5" w14:textId="77777777" w:rsidR="00940907" w:rsidRPr="0073664E" w:rsidRDefault="00940907"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35516E48" w14:textId="77777777" w:rsidR="00940907" w:rsidRPr="0073664E" w:rsidRDefault="00940907" w:rsidP="00267DF7">
            <w:pPr>
              <w:spacing w:before="120" w:line="360" w:lineRule="auto"/>
              <w:rPr>
                <w:szCs w:val="26"/>
              </w:rPr>
            </w:pPr>
            <w:r>
              <w:rPr>
                <w:szCs w:val="26"/>
              </w:rPr>
              <w:t>Xếp ca làm</w:t>
            </w:r>
          </w:p>
        </w:tc>
      </w:tr>
      <w:tr w:rsidR="00940907" w:rsidRPr="0073664E" w14:paraId="69367C12" w14:textId="77777777" w:rsidTr="00267DF7">
        <w:trPr>
          <w:trHeight w:val="602"/>
        </w:trPr>
        <w:tc>
          <w:tcPr>
            <w:tcW w:w="2520" w:type="dxa"/>
            <w:shd w:val="clear" w:color="auto" w:fill="auto"/>
          </w:tcPr>
          <w:p w14:paraId="027C992D" w14:textId="77777777" w:rsidR="00940907" w:rsidRPr="0073664E" w:rsidRDefault="00940907"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010CF598" w14:textId="1B4A29D7" w:rsidR="00940907" w:rsidRPr="0073664E" w:rsidRDefault="00C16C89" w:rsidP="00267DF7">
            <w:pPr>
              <w:spacing w:before="120" w:line="360" w:lineRule="auto"/>
              <w:rPr>
                <w:szCs w:val="26"/>
              </w:rPr>
            </w:pPr>
            <w:r>
              <w:rPr>
                <w:szCs w:val="26"/>
              </w:rPr>
              <w:t>Nhân viên</w:t>
            </w:r>
            <w:r w:rsidR="00512E16">
              <w:rPr>
                <w:szCs w:val="26"/>
              </w:rPr>
              <w:t xml:space="preserve"> </w:t>
            </w:r>
            <w:r w:rsidR="00453A94">
              <w:rPr>
                <w:szCs w:val="26"/>
              </w:rPr>
              <w:t>có trong hệ thống</w:t>
            </w:r>
            <w:r>
              <w:rPr>
                <w:szCs w:val="26"/>
              </w:rPr>
              <w:t>.</w:t>
            </w:r>
          </w:p>
        </w:tc>
      </w:tr>
      <w:tr w:rsidR="00940907" w:rsidRPr="0073664E" w14:paraId="06E886B9" w14:textId="77777777" w:rsidTr="00267DF7">
        <w:trPr>
          <w:trHeight w:val="327"/>
        </w:trPr>
        <w:tc>
          <w:tcPr>
            <w:tcW w:w="2520" w:type="dxa"/>
            <w:shd w:val="clear" w:color="auto" w:fill="auto"/>
          </w:tcPr>
          <w:p w14:paraId="6A42A3AF" w14:textId="77777777" w:rsidR="00940907" w:rsidRPr="0073664E" w:rsidRDefault="00940907" w:rsidP="00267DF7">
            <w:pPr>
              <w:spacing w:before="120" w:line="360" w:lineRule="auto"/>
              <w:rPr>
                <w:b/>
                <w:szCs w:val="26"/>
              </w:rPr>
            </w:pPr>
            <w:r w:rsidRPr="0073664E">
              <w:rPr>
                <w:b/>
                <w:szCs w:val="26"/>
              </w:rPr>
              <w:t>Kết quả</w:t>
            </w:r>
          </w:p>
        </w:tc>
        <w:tc>
          <w:tcPr>
            <w:tcW w:w="8370" w:type="dxa"/>
            <w:gridSpan w:val="2"/>
            <w:shd w:val="clear" w:color="auto" w:fill="auto"/>
          </w:tcPr>
          <w:p w14:paraId="198E65EA" w14:textId="1E6D3401" w:rsidR="00940907" w:rsidRPr="0073664E" w:rsidRDefault="00940907" w:rsidP="00267DF7">
            <w:pPr>
              <w:spacing w:before="120" w:line="360" w:lineRule="auto"/>
              <w:rPr>
                <w:szCs w:val="26"/>
              </w:rPr>
            </w:pPr>
            <w:r>
              <w:rPr>
                <w:szCs w:val="26"/>
              </w:rPr>
              <w:t>Xếp ca làm thành công</w:t>
            </w:r>
            <w:r w:rsidR="00262146">
              <w:rPr>
                <w:szCs w:val="26"/>
              </w:rPr>
              <w:t>.</w:t>
            </w:r>
          </w:p>
        </w:tc>
      </w:tr>
      <w:tr w:rsidR="00940907" w:rsidRPr="0073664E" w14:paraId="4D629BCD" w14:textId="77777777" w:rsidTr="00267DF7">
        <w:trPr>
          <w:trHeight w:val="480"/>
        </w:trPr>
        <w:tc>
          <w:tcPr>
            <w:tcW w:w="2520" w:type="dxa"/>
            <w:vMerge w:val="restart"/>
            <w:shd w:val="clear" w:color="auto" w:fill="auto"/>
            <w:vAlign w:val="center"/>
          </w:tcPr>
          <w:p w14:paraId="218509FA" w14:textId="77777777" w:rsidR="00940907" w:rsidRPr="0073664E" w:rsidRDefault="00940907" w:rsidP="00267DF7">
            <w:pPr>
              <w:spacing w:before="120" w:line="360" w:lineRule="auto"/>
              <w:rPr>
                <w:b/>
                <w:szCs w:val="26"/>
              </w:rPr>
            </w:pPr>
            <w:r w:rsidRPr="0073664E">
              <w:rPr>
                <w:b/>
                <w:szCs w:val="26"/>
              </w:rPr>
              <w:t>Luồng sự kiện</w:t>
            </w:r>
          </w:p>
        </w:tc>
        <w:tc>
          <w:tcPr>
            <w:tcW w:w="4104" w:type="dxa"/>
            <w:shd w:val="clear" w:color="auto" w:fill="auto"/>
          </w:tcPr>
          <w:p w14:paraId="07DC7A17" w14:textId="77777777" w:rsidR="00940907" w:rsidRPr="0073664E" w:rsidRDefault="00940907"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304475A9" w14:textId="77777777" w:rsidR="00940907" w:rsidRPr="0073664E" w:rsidRDefault="00940907" w:rsidP="00267DF7">
            <w:pPr>
              <w:tabs>
                <w:tab w:val="left" w:pos="720"/>
              </w:tabs>
              <w:spacing w:before="120" w:line="360" w:lineRule="auto"/>
              <w:jc w:val="center"/>
              <w:rPr>
                <w:szCs w:val="26"/>
              </w:rPr>
            </w:pPr>
            <w:r w:rsidRPr="0073664E">
              <w:rPr>
                <w:b/>
                <w:szCs w:val="26"/>
              </w:rPr>
              <w:t>System</w:t>
            </w:r>
          </w:p>
        </w:tc>
      </w:tr>
      <w:tr w:rsidR="00940907" w:rsidRPr="0073664E" w14:paraId="28EFBCE9" w14:textId="77777777" w:rsidTr="00267DF7">
        <w:trPr>
          <w:trHeight w:val="480"/>
        </w:trPr>
        <w:tc>
          <w:tcPr>
            <w:tcW w:w="2520" w:type="dxa"/>
            <w:vMerge/>
            <w:shd w:val="clear" w:color="auto" w:fill="auto"/>
            <w:vAlign w:val="center"/>
          </w:tcPr>
          <w:p w14:paraId="5AFFE548" w14:textId="77777777" w:rsidR="00940907" w:rsidRPr="0073664E" w:rsidRDefault="00940907"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260BE4E2" w14:textId="77777777" w:rsidR="00940907" w:rsidRPr="0073664E" w:rsidRDefault="00940907" w:rsidP="00267DF7">
            <w:pPr>
              <w:tabs>
                <w:tab w:val="left" w:pos="360"/>
              </w:tabs>
              <w:spacing w:before="120" w:line="360" w:lineRule="auto"/>
              <w:rPr>
                <w:szCs w:val="26"/>
              </w:rPr>
            </w:pPr>
            <w:r w:rsidRPr="0073664E">
              <w:rPr>
                <w:szCs w:val="26"/>
              </w:rPr>
              <w:t>1</w:t>
            </w:r>
            <w:r>
              <w:rPr>
                <w:szCs w:val="26"/>
              </w:rPr>
              <w:t>.</w:t>
            </w:r>
            <w:r>
              <w:t xml:space="preserve"> Quản lý cửa hàng chọn mục quản lý nhân viên</w:t>
            </w:r>
            <w:r>
              <w:rPr>
                <w:szCs w:val="26"/>
              </w:rPr>
              <w:t xml:space="preserve"> </w:t>
            </w:r>
            <w:r w:rsidRPr="003F5F98">
              <w:rPr>
                <w:szCs w:val="26"/>
              </w:rPr>
              <w:sym w:font="Wingdings" w:char="F0E0"/>
            </w:r>
            <w:r>
              <w:rPr>
                <w:szCs w:val="26"/>
              </w:rPr>
              <w:t xml:space="preserve"> “Xếp ca làm”.</w:t>
            </w:r>
          </w:p>
        </w:tc>
        <w:tc>
          <w:tcPr>
            <w:tcW w:w="4266" w:type="dxa"/>
            <w:shd w:val="clear" w:color="auto" w:fill="auto"/>
          </w:tcPr>
          <w:p w14:paraId="315870E5" w14:textId="77777777" w:rsidR="00940907" w:rsidRPr="0073664E" w:rsidRDefault="00940907" w:rsidP="00267DF7">
            <w:pPr>
              <w:tabs>
                <w:tab w:val="left" w:pos="720"/>
              </w:tabs>
              <w:spacing w:before="120" w:line="360" w:lineRule="auto"/>
              <w:rPr>
                <w:szCs w:val="26"/>
              </w:rPr>
            </w:pPr>
            <w:r w:rsidRPr="0073664E">
              <w:rPr>
                <w:szCs w:val="26"/>
              </w:rPr>
              <w:t>1</w:t>
            </w:r>
            <w:r>
              <w:rPr>
                <w:szCs w:val="26"/>
              </w:rPr>
              <w:t xml:space="preserve">.1. Hệ thống hiển thị lịch các ca làm trong tuần </w:t>
            </w:r>
          </w:p>
        </w:tc>
      </w:tr>
      <w:tr w:rsidR="00940907" w:rsidRPr="0073664E" w14:paraId="49B4260B" w14:textId="77777777" w:rsidTr="00267DF7">
        <w:trPr>
          <w:trHeight w:val="480"/>
        </w:trPr>
        <w:tc>
          <w:tcPr>
            <w:tcW w:w="2520" w:type="dxa"/>
            <w:vMerge/>
            <w:shd w:val="clear" w:color="auto" w:fill="auto"/>
            <w:vAlign w:val="center"/>
          </w:tcPr>
          <w:p w14:paraId="102F0792" w14:textId="77777777" w:rsidR="00940907" w:rsidRPr="0073664E" w:rsidRDefault="00940907"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7742261B" w14:textId="77777777" w:rsidR="00940907" w:rsidRPr="0073664E" w:rsidRDefault="00940907" w:rsidP="00267DF7">
            <w:pPr>
              <w:tabs>
                <w:tab w:val="left" w:pos="360"/>
              </w:tabs>
              <w:spacing w:before="120" w:line="360" w:lineRule="auto"/>
              <w:rPr>
                <w:szCs w:val="26"/>
              </w:rPr>
            </w:pPr>
            <w:r w:rsidRPr="0073664E">
              <w:rPr>
                <w:szCs w:val="26"/>
              </w:rPr>
              <w:t xml:space="preserve">2. </w:t>
            </w:r>
            <w:r>
              <w:rPr>
                <w:szCs w:val="26"/>
              </w:rPr>
              <w:t>Nhấp vào từng ca làm và thêm tên nhân viên làm ca đó.</w:t>
            </w:r>
          </w:p>
        </w:tc>
        <w:tc>
          <w:tcPr>
            <w:tcW w:w="4266" w:type="dxa"/>
            <w:shd w:val="clear" w:color="auto" w:fill="auto"/>
          </w:tcPr>
          <w:p w14:paraId="3FBCD13F" w14:textId="78BC87D0" w:rsidR="00940907" w:rsidRPr="0073664E" w:rsidRDefault="00940907" w:rsidP="00267DF7">
            <w:pPr>
              <w:tabs>
                <w:tab w:val="left" w:pos="720"/>
              </w:tabs>
              <w:spacing w:before="120" w:line="360" w:lineRule="auto"/>
              <w:rPr>
                <w:szCs w:val="26"/>
              </w:rPr>
            </w:pPr>
            <w:r>
              <w:rPr>
                <w:szCs w:val="26"/>
              </w:rPr>
              <w:t>2.1 Mỗi lần nhấn tên nhân viên, hệ thống sẽ đề xuất tên của nhân vi</w:t>
            </w:r>
            <w:r w:rsidR="006E445D">
              <w:rPr>
                <w:szCs w:val="26"/>
              </w:rPr>
              <w:t>ên và hiển thị thông tin cơ bản.</w:t>
            </w:r>
          </w:p>
        </w:tc>
      </w:tr>
      <w:tr w:rsidR="00940907" w:rsidRPr="0073664E" w14:paraId="76DB1877" w14:textId="77777777" w:rsidTr="00267DF7">
        <w:trPr>
          <w:trHeight w:val="480"/>
        </w:trPr>
        <w:tc>
          <w:tcPr>
            <w:tcW w:w="2520" w:type="dxa"/>
            <w:vMerge/>
            <w:shd w:val="clear" w:color="auto" w:fill="auto"/>
            <w:vAlign w:val="center"/>
          </w:tcPr>
          <w:p w14:paraId="1F244AC4" w14:textId="77777777" w:rsidR="00940907" w:rsidRPr="0073664E" w:rsidRDefault="00940907"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4E5501B7" w14:textId="77777777" w:rsidR="00940907" w:rsidRPr="0073664E" w:rsidRDefault="00940907" w:rsidP="00267DF7">
            <w:pPr>
              <w:tabs>
                <w:tab w:val="left" w:pos="360"/>
              </w:tabs>
              <w:spacing w:before="120" w:line="360" w:lineRule="auto"/>
              <w:rPr>
                <w:szCs w:val="26"/>
              </w:rPr>
            </w:pPr>
            <w:r>
              <w:rPr>
                <w:szCs w:val="26"/>
              </w:rPr>
              <w:t>3. Quản lý chọn đúng mã số nhân viên (trường hợp tên nhân viên giống nhau)</w:t>
            </w:r>
          </w:p>
        </w:tc>
        <w:tc>
          <w:tcPr>
            <w:tcW w:w="4266" w:type="dxa"/>
            <w:shd w:val="clear" w:color="auto" w:fill="auto"/>
          </w:tcPr>
          <w:p w14:paraId="2E2FB262" w14:textId="77777777" w:rsidR="00940907" w:rsidRPr="0073664E" w:rsidRDefault="00940907" w:rsidP="00267DF7">
            <w:pPr>
              <w:tabs>
                <w:tab w:val="left" w:pos="720"/>
              </w:tabs>
              <w:spacing w:before="120" w:line="360" w:lineRule="auto"/>
              <w:rPr>
                <w:szCs w:val="26"/>
              </w:rPr>
            </w:pPr>
            <w:r>
              <w:rPr>
                <w:szCs w:val="26"/>
              </w:rPr>
              <w:t>3.1 Hệ thống sẽ lưu ca làm việc của từng nhân viên vào cơ sở dữ liệu</w:t>
            </w:r>
          </w:p>
        </w:tc>
      </w:tr>
      <w:tr w:rsidR="00940907" w:rsidRPr="0073664E" w14:paraId="23F9BBE6" w14:textId="77777777" w:rsidTr="00267DF7">
        <w:trPr>
          <w:trHeight w:val="480"/>
        </w:trPr>
        <w:tc>
          <w:tcPr>
            <w:tcW w:w="2520" w:type="dxa"/>
            <w:vMerge/>
            <w:shd w:val="clear" w:color="auto" w:fill="auto"/>
            <w:vAlign w:val="center"/>
          </w:tcPr>
          <w:p w14:paraId="4E467648" w14:textId="77777777" w:rsidR="00940907" w:rsidRPr="0073664E" w:rsidRDefault="00940907"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0034751D" w14:textId="77777777" w:rsidR="00940907" w:rsidRPr="0073664E" w:rsidRDefault="00940907" w:rsidP="00267DF7">
            <w:pPr>
              <w:tabs>
                <w:tab w:val="left" w:pos="360"/>
              </w:tabs>
              <w:spacing w:before="120" w:line="360" w:lineRule="auto"/>
              <w:rPr>
                <w:szCs w:val="26"/>
              </w:rPr>
            </w:pPr>
            <w:r>
              <w:rPr>
                <w:szCs w:val="26"/>
              </w:rPr>
              <w:t>4. Bấm nút Xác nhận</w:t>
            </w:r>
          </w:p>
        </w:tc>
        <w:tc>
          <w:tcPr>
            <w:tcW w:w="4266" w:type="dxa"/>
            <w:shd w:val="clear" w:color="auto" w:fill="auto"/>
          </w:tcPr>
          <w:p w14:paraId="777D7B8D" w14:textId="77777777" w:rsidR="00940907" w:rsidRPr="0073664E" w:rsidRDefault="00940907" w:rsidP="00267DF7">
            <w:pPr>
              <w:tabs>
                <w:tab w:val="left" w:pos="720"/>
              </w:tabs>
              <w:spacing w:before="120" w:line="360" w:lineRule="auto"/>
              <w:rPr>
                <w:szCs w:val="26"/>
              </w:rPr>
            </w:pPr>
            <w:r>
              <w:rPr>
                <w:szCs w:val="26"/>
              </w:rPr>
              <w:t>4.1 Hệ thống sẽ gửi ca làm việc của mỗi nhân viên đến hộp thư của các nhân viên.</w:t>
            </w:r>
          </w:p>
        </w:tc>
      </w:tr>
      <w:tr w:rsidR="00940907" w:rsidRPr="0073664E" w14:paraId="36227312" w14:textId="77777777" w:rsidTr="00267DF7">
        <w:trPr>
          <w:trHeight w:val="248"/>
        </w:trPr>
        <w:tc>
          <w:tcPr>
            <w:tcW w:w="2520" w:type="dxa"/>
            <w:shd w:val="clear" w:color="auto" w:fill="auto"/>
          </w:tcPr>
          <w:p w14:paraId="3EAA292B" w14:textId="77777777" w:rsidR="00940907" w:rsidRPr="0073664E" w:rsidRDefault="00940907" w:rsidP="00267DF7">
            <w:pPr>
              <w:spacing w:before="120" w:line="360" w:lineRule="auto"/>
              <w:rPr>
                <w:b/>
                <w:szCs w:val="26"/>
              </w:rPr>
            </w:pPr>
            <w:r w:rsidRPr="0073664E">
              <w:rPr>
                <w:b/>
                <w:szCs w:val="26"/>
              </w:rPr>
              <w:t>Ngoại lệ</w:t>
            </w:r>
          </w:p>
        </w:tc>
        <w:tc>
          <w:tcPr>
            <w:tcW w:w="8370" w:type="dxa"/>
            <w:gridSpan w:val="2"/>
            <w:shd w:val="clear" w:color="auto" w:fill="auto"/>
          </w:tcPr>
          <w:p w14:paraId="20FA1C75" w14:textId="77777777" w:rsidR="00940907" w:rsidRPr="0073664E" w:rsidRDefault="00940907" w:rsidP="00267DF7">
            <w:pPr>
              <w:tabs>
                <w:tab w:val="left" w:pos="445"/>
              </w:tabs>
              <w:spacing w:before="120" w:line="360" w:lineRule="auto"/>
              <w:rPr>
                <w:szCs w:val="26"/>
              </w:rPr>
            </w:pPr>
            <w:r>
              <w:rPr>
                <w:szCs w:val="26"/>
              </w:rPr>
              <w:t>Tên nhân viên không tồn tại trong hệ thống</w:t>
            </w:r>
          </w:p>
        </w:tc>
      </w:tr>
    </w:tbl>
    <w:p w14:paraId="0CE12D33" w14:textId="4EC3028C" w:rsidR="00930006" w:rsidRDefault="006E445D" w:rsidP="00267DF7">
      <w:pPr>
        <w:pStyle w:val="Bngbiu-nidung"/>
        <w:spacing w:after="0"/>
      </w:pPr>
      <w:bookmarkStart w:id="48" w:name="_Toc92746655"/>
      <w:r>
        <w:t xml:space="preserve">Bảng </w:t>
      </w:r>
      <w:r w:rsidR="00A60EBF">
        <w:t>21</w:t>
      </w:r>
      <w:r w:rsidR="00770842">
        <w:t xml:space="preserve">. Use case </w:t>
      </w:r>
      <w:r w:rsidR="00511654">
        <w:t>xếp ca làm</w:t>
      </w:r>
      <w:bookmarkEnd w:id="48"/>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7220F" w:rsidRPr="0073664E" w14:paraId="75FBBCA6" w14:textId="77777777" w:rsidTr="00267DF7">
        <w:trPr>
          <w:trHeight w:val="480"/>
        </w:trPr>
        <w:tc>
          <w:tcPr>
            <w:tcW w:w="2520" w:type="dxa"/>
            <w:shd w:val="clear" w:color="auto" w:fill="auto"/>
          </w:tcPr>
          <w:p w14:paraId="2ED493D3" w14:textId="77777777" w:rsidR="0057220F" w:rsidRPr="0073664E" w:rsidRDefault="0057220F"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2C37DBE5" w14:textId="0034C942" w:rsidR="0057220F" w:rsidRPr="0073664E" w:rsidRDefault="0057220F" w:rsidP="00267DF7">
            <w:pPr>
              <w:spacing w:before="120" w:line="360" w:lineRule="auto"/>
              <w:rPr>
                <w:szCs w:val="26"/>
              </w:rPr>
            </w:pPr>
            <w:r>
              <w:rPr>
                <w:szCs w:val="26"/>
              </w:rPr>
              <w:t>2</w:t>
            </w:r>
            <w:r w:rsidR="009767CB">
              <w:rPr>
                <w:szCs w:val="26"/>
              </w:rPr>
              <w:t>2</w:t>
            </w:r>
            <w:r w:rsidRPr="0073664E">
              <w:rPr>
                <w:szCs w:val="26"/>
              </w:rPr>
              <w:t>.</w:t>
            </w:r>
          </w:p>
        </w:tc>
      </w:tr>
      <w:tr w:rsidR="0057220F" w:rsidRPr="0073664E" w14:paraId="7577F4B9" w14:textId="77777777" w:rsidTr="00267DF7">
        <w:trPr>
          <w:trHeight w:val="480"/>
        </w:trPr>
        <w:tc>
          <w:tcPr>
            <w:tcW w:w="2520" w:type="dxa"/>
            <w:shd w:val="clear" w:color="auto" w:fill="auto"/>
          </w:tcPr>
          <w:p w14:paraId="5581320D" w14:textId="77777777" w:rsidR="0057220F" w:rsidRPr="0073664E" w:rsidRDefault="0057220F" w:rsidP="00267DF7">
            <w:pPr>
              <w:spacing w:before="120" w:line="360" w:lineRule="auto"/>
              <w:rPr>
                <w:b/>
                <w:szCs w:val="26"/>
              </w:rPr>
            </w:pPr>
            <w:r w:rsidRPr="0073664E">
              <w:rPr>
                <w:b/>
                <w:szCs w:val="26"/>
              </w:rPr>
              <w:t>Use Case</w:t>
            </w:r>
          </w:p>
        </w:tc>
        <w:tc>
          <w:tcPr>
            <w:tcW w:w="8370" w:type="dxa"/>
            <w:gridSpan w:val="2"/>
            <w:shd w:val="clear" w:color="auto" w:fill="auto"/>
          </w:tcPr>
          <w:p w14:paraId="5869FF67" w14:textId="7736B3B2" w:rsidR="0057220F" w:rsidRPr="0073664E" w:rsidRDefault="00352C60" w:rsidP="00267DF7">
            <w:pPr>
              <w:spacing w:before="120" w:line="360" w:lineRule="auto"/>
              <w:rPr>
                <w:szCs w:val="26"/>
              </w:rPr>
            </w:pPr>
            <w:r>
              <w:rPr>
                <w:szCs w:val="26"/>
              </w:rPr>
              <w:t>Đánh giá nhân viên</w:t>
            </w:r>
          </w:p>
        </w:tc>
      </w:tr>
      <w:tr w:rsidR="0057220F" w:rsidRPr="0073664E" w14:paraId="1930AFAD" w14:textId="77777777" w:rsidTr="00267DF7">
        <w:trPr>
          <w:trHeight w:val="467"/>
        </w:trPr>
        <w:tc>
          <w:tcPr>
            <w:tcW w:w="2520" w:type="dxa"/>
            <w:shd w:val="clear" w:color="auto" w:fill="auto"/>
          </w:tcPr>
          <w:p w14:paraId="15F4430A" w14:textId="77777777" w:rsidR="0057220F" w:rsidRPr="0073664E" w:rsidRDefault="0057220F" w:rsidP="00267DF7">
            <w:pPr>
              <w:spacing w:before="120" w:line="360" w:lineRule="auto"/>
              <w:rPr>
                <w:b/>
                <w:szCs w:val="26"/>
              </w:rPr>
            </w:pPr>
            <w:r w:rsidRPr="0073664E">
              <w:rPr>
                <w:b/>
                <w:szCs w:val="26"/>
              </w:rPr>
              <w:t>Ngữ cảnh</w:t>
            </w:r>
          </w:p>
        </w:tc>
        <w:tc>
          <w:tcPr>
            <w:tcW w:w="8370" w:type="dxa"/>
            <w:gridSpan w:val="2"/>
            <w:shd w:val="clear" w:color="auto" w:fill="auto"/>
          </w:tcPr>
          <w:p w14:paraId="56BC846A" w14:textId="3E7F63DE" w:rsidR="0057220F" w:rsidRPr="0073664E" w:rsidRDefault="00352C60" w:rsidP="00267DF7">
            <w:pPr>
              <w:spacing w:before="120" w:line="360" w:lineRule="auto"/>
              <w:rPr>
                <w:szCs w:val="26"/>
              </w:rPr>
            </w:pPr>
            <w:r>
              <w:t xml:space="preserve">Quản lý </w:t>
            </w:r>
            <w:r w:rsidR="00372048">
              <w:t>cửa hàng</w:t>
            </w:r>
            <w:r>
              <w:t xml:space="preserve"> muốn đánh giá chất lượng làm việc của nhân viên</w:t>
            </w:r>
          </w:p>
        </w:tc>
      </w:tr>
      <w:tr w:rsidR="0057220F" w:rsidRPr="0073664E" w14:paraId="45926383" w14:textId="77777777" w:rsidTr="00267DF7">
        <w:trPr>
          <w:trHeight w:val="480"/>
        </w:trPr>
        <w:tc>
          <w:tcPr>
            <w:tcW w:w="2520" w:type="dxa"/>
            <w:shd w:val="clear" w:color="auto" w:fill="auto"/>
          </w:tcPr>
          <w:p w14:paraId="7BD0392A" w14:textId="77777777" w:rsidR="0057220F" w:rsidRPr="0073664E" w:rsidRDefault="0057220F" w:rsidP="00267DF7">
            <w:pPr>
              <w:spacing w:before="120" w:line="360" w:lineRule="auto"/>
              <w:rPr>
                <w:b/>
                <w:szCs w:val="26"/>
              </w:rPr>
            </w:pPr>
            <w:r w:rsidRPr="0073664E">
              <w:rPr>
                <w:b/>
                <w:szCs w:val="26"/>
              </w:rPr>
              <w:t>Mô tả</w:t>
            </w:r>
          </w:p>
        </w:tc>
        <w:tc>
          <w:tcPr>
            <w:tcW w:w="8370" w:type="dxa"/>
            <w:gridSpan w:val="2"/>
            <w:shd w:val="clear" w:color="auto" w:fill="auto"/>
          </w:tcPr>
          <w:p w14:paraId="7E2DFEBC" w14:textId="491C72AC" w:rsidR="0057220F" w:rsidRPr="0073664E" w:rsidRDefault="00352C60" w:rsidP="00267DF7">
            <w:pPr>
              <w:spacing w:before="120" w:line="360" w:lineRule="auto"/>
              <w:rPr>
                <w:szCs w:val="26"/>
              </w:rPr>
            </w:pPr>
            <w:r>
              <w:rPr>
                <w:szCs w:val="26"/>
              </w:rPr>
              <w:t>Quản lý đánh giá chất lượng làm việc của nhân viên trên hệ thống</w:t>
            </w:r>
          </w:p>
        </w:tc>
      </w:tr>
      <w:tr w:rsidR="0057220F" w:rsidRPr="0073664E" w14:paraId="55A53970" w14:textId="77777777" w:rsidTr="00267DF7">
        <w:trPr>
          <w:trHeight w:val="480"/>
        </w:trPr>
        <w:tc>
          <w:tcPr>
            <w:tcW w:w="2520" w:type="dxa"/>
            <w:shd w:val="clear" w:color="auto" w:fill="auto"/>
          </w:tcPr>
          <w:p w14:paraId="1C00841D" w14:textId="77777777" w:rsidR="0057220F" w:rsidRPr="0073664E" w:rsidRDefault="0057220F" w:rsidP="00267DF7">
            <w:pPr>
              <w:spacing w:before="120" w:line="360" w:lineRule="auto"/>
              <w:rPr>
                <w:b/>
                <w:szCs w:val="26"/>
              </w:rPr>
            </w:pPr>
            <w:r w:rsidRPr="0073664E">
              <w:rPr>
                <w:b/>
                <w:szCs w:val="26"/>
              </w:rPr>
              <w:t>Tác nhân</w:t>
            </w:r>
          </w:p>
        </w:tc>
        <w:tc>
          <w:tcPr>
            <w:tcW w:w="8370" w:type="dxa"/>
            <w:gridSpan w:val="2"/>
            <w:shd w:val="clear" w:color="auto" w:fill="auto"/>
          </w:tcPr>
          <w:p w14:paraId="5AD9191C" w14:textId="7C852BCF" w:rsidR="0057220F" w:rsidRPr="0073664E" w:rsidRDefault="00352C60" w:rsidP="00267DF7">
            <w:pPr>
              <w:spacing w:before="120" w:line="360" w:lineRule="auto"/>
              <w:rPr>
                <w:szCs w:val="26"/>
              </w:rPr>
            </w:pPr>
            <w:r>
              <w:t>Quản lý cửa hàng</w:t>
            </w:r>
          </w:p>
        </w:tc>
      </w:tr>
      <w:tr w:rsidR="0043382A" w:rsidRPr="0073664E" w14:paraId="10D85AC4" w14:textId="77777777" w:rsidTr="00267DF7">
        <w:trPr>
          <w:trHeight w:val="318"/>
        </w:trPr>
        <w:tc>
          <w:tcPr>
            <w:tcW w:w="2520" w:type="dxa"/>
            <w:shd w:val="clear" w:color="auto" w:fill="auto"/>
          </w:tcPr>
          <w:p w14:paraId="3E99579A" w14:textId="77777777" w:rsidR="0043382A" w:rsidRPr="0073664E" w:rsidRDefault="0043382A"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1BC28797" w14:textId="358B680C" w:rsidR="0043382A" w:rsidRPr="0073664E" w:rsidRDefault="00D81308" w:rsidP="00267DF7">
            <w:pPr>
              <w:spacing w:before="120" w:line="360" w:lineRule="auto"/>
              <w:rPr>
                <w:szCs w:val="26"/>
              </w:rPr>
            </w:pPr>
            <w:r>
              <w:rPr>
                <w:szCs w:val="26"/>
              </w:rPr>
              <w:t>Đánh giá nhân viên</w:t>
            </w:r>
          </w:p>
        </w:tc>
      </w:tr>
      <w:tr w:rsidR="0043382A" w:rsidRPr="0073664E" w14:paraId="68220495" w14:textId="77777777" w:rsidTr="00267DF7">
        <w:trPr>
          <w:trHeight w:val="805"/>
        </w:trPr>
        <w:tc>
          <w:tcPr>
            <w:tcW w:w="2520" w:type="dxa"/>
            <w:shd w:val="clear" w:color="auto" w:fill="auto"/>
          </w:tcPr>
          <w:p w14:paraId="571EB970" w14:textId="77777777" w:rsidR="0043382A" w:rsidRPr="0073664E" w:rsidRDefault="0043382A"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7AC163E3" w14:textId="71D5FECA" w:rsidR="0043382A" w:rsidRPr="0073664E" w:rsidRDefault="000E4F67" w:rsidP="00267DF7">
            <w:pPr>
              <w:spacing w:before="120" w:line="360" w:lineRule="auto"/>
              <w:rPr>
                <w:szCs w:val="26"/>
              </w:rPr>
            </w:pPr>
            <w:r w:rsidRPr="00DE7812">
              <w:rPr>
                <w:szCs w:val="26"/>
              </w:rPr>
              <w:t xml:space="preserve">Truy cập vào </w:t>
            </w:r>
            <w:r w:rsidR="00C00B46">
              <w:rPr>
                <w:szCs w:val="26"/>
              </w:rPr>
              <w:t>ứng dụng</w:t>
            </w:r>
            <w:r>
              <w:rPr>
                <w:szCs w:val="26"/>
              </w:rPr>
              <w:t>.</w:t>
            </w:r>
            <w:r>
              <w:rPr>
                <w:szCs w:val="26"/>
              </w:rPr>
              <w:br/>
            </w:r>
            <w:r w:rsidRPr="00DE7812">
              <w:rPr>
                <w:szCs w:val="26"/>
              </w:rPr>
              <w:t>Phải có tài khoản</w:t>
            </w:r>
            <w:r>
              <w:rPr>
                <w:szCs w:val="26"/>
              </w:rPr>
              <w:t>.</w:t>
            </w:r>
          </w:p>
        </w:tc>
      </w:tr>
      <w:tr w:rsidR="0043382A" w:rsidRPr="0073664E" w14:paraId="426BDA00" w14:textId="77777777" w:rsidTr="00267DF7">
        <w:trPr>
          <w:trHeight w:val="327"/>
        </w:trPr>
        <w:tc>
          <w:tcPr>
            <w:tcW w:w="2520" w:type="dxa"/>
            <w:shd w:val="clear" w:color="auto" w:fill="auto"/>
          </w:tcPr>
          <w:p w14:paraId="7C16B18D" w14:textId="77777777" w:rsidR="0043382A" w:rsidRPr="0073664E" w:rsidRDefault="0043382A" w:rsidP="00267DF7">
            <w:pPr>
              <w:spacing w:before="120" w:line="360" w:lineRule="auto"/>
              <w:rPr>
                <w:b/>
                <w:szCs w:val="26"/>
              </w:rPr>
            </w:pPr>
            <w:r w:rsidRPr="0073664E">
              <w:rPr>
                <w:b/>
                <w:szCs w:val="26"/>
              </w:rPr>
              <w:t>Kết quả</w:t>
            </w:r>
          </w:p>
        </w:tc>
        <w:tc>
          <w:tcPr>
            <w:tcW w:w="8370" w:type="dxa"/>
            <w:gridSpan w:val="2"/>
            <w:shd w:val="clear" w:color="auto" w:fill="auto"/>
          </w:tcPr>
          <w:p w14:paraId="0DA65DDF" w14:textId="78DDC3D9" w:rsidR="0043382A" w:rsidRPr="0073664E" w:rsidRDefault="00D81308" w:rsidP="00267DF7">
            <w:pPr>
              <w:tabs>
                <w:tab w:val="left" w:pos="1692"/>
              </w:tabs>
              <w:spacing w:before="120" w:line="360" w:lineRule="auto"/>
              <w:rPr>
                <w:szCs w:val="26"/>
              </w:rPr>
            </w:pPr>
            <w:r>
              <w:rPr>
                <w:szCs w:val="26"/>
              </w:rPr>
              <w:t>Đánh giá thành công</w:t>
            </w:r>
          </w:p>
        </w:tc>
      </w:tr>
      <w:tr w:rsidR="00511654" w:rsidRPr="0073664E" w14:paraId="01982855" w14:textId="77777777" w:rsidTr="00267DF7">
        <w:trPr>
          <w:trHeight w:val="480"/>
        </w:trPr>
        <w:tc>
          <w:tcPr>
            <w:tcW w:w="2520" w:type="dxa"/>
            <w:vMerge w:val="restart"/>
            <w:shd w:val="clear" w:color="auto" w:fill="auto"/>
            <w:vAlign w:val="center"/>
          </w:tcPr>
          <w:p w14:paraId="3E970F5C" w14:textId="77777777" w:rsidR="00511654" w:rsidRPr="0073664E" w:rsidRDefault="00511654" w:rsidP="00267DF7">
            <w:pPr>
              <w:spacing w:before="120" w:line="360" w:lineRule="auto"/>
              <w:rPr>
                <w:b/>
                <w:szCs w:val="26"/>
              </w:rPr>
            </w:pPr>
            <w:r w:rsidRPr="0073664E">
              <w:rPr>
                <w:b/>
                <w:szCs w:val="26"/>
              </w:rPr>
              <w:t>Luồng sự kiện</w:t>
            </w:r>
          </w:p>
        </w:tc>
        <w:tc>
          <w:tcPr>
            <w:tcW w:w="4104" w:type="dxa"/>
            <w:shd w:val="clear" w:color="auto" w:fill="auto"/>
          </w:tcPr>
          <w:p w14:paraId="443522B3" w14:textId="77777777" w:rsidR="00511654" w:rsidRPr="0073664E" w:rsidRDefault="00511654"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4581048B" w14:textId="77777777" w:rsidR="00511654" w:rsidRPr="0073664E" w:rsidRDefault="00511654" w:rsidP="00267DF7">
            <w:pPr>
              <w:tabs>
                <w:tab w:val="left" w:pos="720"/>
              </w:tabs>
              <w:spacing w:before="120" w:line="360" w:lineRule="auto"/>
              <w:jc w:val="center"/>
              <w:rPr>
                <w:szCs w:val="26"/>
              </w:rPr>
            </w:pPr>
            <w:r w:rsidRPr="0073664E">
              <w:rPr>
                <w:b/>
                <w:szCs w:val="26"/>
              </w:rPr>
              <w:t>System</w:t>
            </w:r>
          </w:p>
        </w:tc>
      </w:tr>
      <w:tr w:rsidR="00511654" w:rsidRPr="0073664E" w14:paraId="3D140AA4" w14:textId="77777777" w:rsidTr="00267DF7">
        <w:trPr>
          <w:trHeight w:val="480"/>
        </w:trPr>
        <w:tc>
          <w:tcPr>
            <w:tcW w:w="2520" w:type="dxa"/>
            <w:vMerge/>
            <w:shd w:val="clear" w:color="auto" w:fill="auto"/>
            <w:vAlign w:val="center"/>
          </w:tcPr>
          <w:p w14:paraId="45500491" w14:textId="77777777" w:rsidR="00511654" w:rsidRPr="0073664E" w:rsidRDefault="00511654"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29CC17A7" w14:textId="7D1BCED2" w:rsidR="00511654" w:rsidRPr="0073664E" w:rsidRDefault="00511654" w:rsidP="00267DF7">
            <w:pPr>
              <w:tabs>
                <w:tab w:val="left" w:pos="360"/>
              </w:tabs>
              <w:spacing w:before="120" w:line="360" w:lineRule="auto"/>
              <w:rPr>
                <w:szCs w:val="26"/>
              </w:rPr>
            </w:pPr>
            <w:r w:rsidRPr="0073664E">
              <w:rPr>
                <w:szCs w:val="26"/>
              </w:rPr>
              <w:t>1</w:t>
            </w:r>
            <w:r>
              <w:rPr>
                <w:szCs w:val="26"/>
              </w:rPr>
              <w:t>.</w:t>
            </w:r>
            <w:r>
              <w:t xml:space="preserve"> Quản lý cửa hàng chọn mục quản lý nhân viên</w:t>
            </w:r>
            <w:r>
              <w:rPr>
                <w:szCs w:val="26"/>
              </w:rPr>
              <w:t xml:space="preserve"> </w:t>
            </w:r>
            <w:r w:rsidRPr="003F5F98">
              <w:rPr>
                <w:szCs w:val="26"/>
              </w:rPr>
              <w:sym w:font="Wingdings" w:char="F0E0"/>
            </w:r>
            <w:r>
              <w:rPr>
                <w:szCs w:val="26"/>
              </w:rPr>
              <w:t xml:space="preserve"> “Đánh giá nhân viên”.</w:t>
            </w:r>
          </w:p>
        </w:tc>
        <w:tc>
          <w:tcPr>
            <w:tcW w:w="4266" w:type="dxa"/>
            <w:shd w:val="clear" w:color="auto" w:fill="auto"/>
          </w:tcPr>
          <w:p w14:paraId="15B432F8" w14:textId="0126F39F" w:rsidR="00511654" w:rsidRPr="0073664E" w:rsidRDefault="00511654" w:rsidP="00267DF7">
            <w:pPr>
              <w:tabs>
                <w:tab w:val="left" w:pos="720"/>
              </w:tabs>
              <w:spacing w:before="120" w:line="360" w:lineRule="auto"/>
              <w:rPr>
                <w:szCs w:val="26"/>
              </w:rPr>
            </w:pPr>
            <w:r w:rsidRPr="0073664E">
              <w:rPr>
                <w:szCs w:val="26"/>
              </w:rPr>
              <w:t>1</w:t>
            </w:r>
            <w:r>
              <w:rPr>
                <w:szCs w:val="26"/>
              </w:rPr>
              <w:t>.1. Hệ thống hiển thị giao diện thông tin danh sách nhân viên</w:t>
            </w:r>
          </w:p>
        </w:tc>
      </w:tr>
      <w:tr w:rsidR="00511654" w:rsidRPr="0073664E" w14:paraId="07BCB907" w14:textId="77777777" w:rsidTr="00267DF7">
        <w:trPr>
          <w:trHeight w:val="480"/>
        </w:trPr>
        <w:tc>
          <w:tcPr>
            <w:tcW w:w="2520" w:type="dxa"/>
            <w:vMerge/>
            <w:shd w:val="clear" w:color="auto" w:fill="auto"/>
            <w:vAlign w:val="center"/>
          </w:tcPr>
          <w:p w14:paraId="44E91869" w14:textId="77777777" w:rsidR="00511654" w:rsidRPr="0073664E" w:rsidRDefault="00511654"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3D5A3E06" w14:textId="5E636B58" w:rsidR="00511654" w:rsidRPr="0073664E" w:rsidRDefault="00511654" w:rsidP="00267DF7">
            <w:pPr>
              <w:tabs>
                <w:tab w:val="left" w:pos="360"/>
              </w:tabs>
              <w:spacing w:before="120" w:line="360" w:lineRule="auto"/>
              <w:rPr>
                <w:szCs w:val="26"/>
              </w:rPr>
            </w:pPr>
            <w:r w:rsidRPr="0073664E">
              <w:rPr>
                <w:szCs w:val="26"/>
              </w:rPr>
              <w:t xml:space="preserve">2. </w:t>
            </w:r>
            <w:r>
              <w:rPr>
                <w:szCs w:val="26"/>
              </w:rPr>
              <w:t xml:space="preserve">Quản lý chọn vào từng nhân viên </w:t>
            </w:r>
          </w:p>
        </w:tc>
        <w:tc>
          <w:tcPr>
            <w:tcW w:w="4266" w:type="dxa"/>
            <w:shd w:val="clear" w:color="auto" w:fill="auto"/>
          </w:tcPr>
          <w:p w14:paraId="4A0A49C4" w14:textId="72EBC07B" w:rsidR="00511654" w:rsidRPr="0073664E" w:rsidRDefault="00511654" w:rsidP="00267DF7">
            <w:pPr>
              <w:tabs>
                <w:tab w:val="left" w:pos="720"/>
              </w:tabs>
              <w:spacing w:before="120" w:line="360" w:lineRule="auto"/>
              <w:rPr>
                <w:szCs w:val="26"/>
              </w:rPr>
            </w:pPr>
            <w:r>
              <w:rPr>
                <w:szCs w:val="26"/>
              </w:rPr>
              <w:t>2.1 Hệ thống hiện thị ca làm việc, các giờ đi trễ… của nhân viên trong tháng, và các lựa chọn đánh giá chất lượng của nhân viên</w:t>
            </w:r>
          </w:p>
        </w:tc>
      </w:tr>
      <w:tr w:rsidR="00511654" w:rsidRPr="0073664E" w14:paraId="7E5FABF9" w14:textId="77777777" w:rsidTr="00267DF7">
        <w:trPr>
          <w:trHeight w:val="1114"/>
        </w:trPr>
        <w:tc>
          <w:tcPr>
            <w:tcW w:w="2520" w:type="dxa"/>
            <w:vMerge/>
            <w:shd w:val="clear" w:color="auto" w:fill="auto"/>
            <w:vAlign w:val="center"/>
          </w:tcPr>
          <w:p w14:paraId="3B3D1609" w14:textId="77777777" w:rsidR="00511654" w:rsidRPr="0073664E" w:rsidRDefault="00511654"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31832353" w14:textId="126744AE" w:rsidR="00511654" w:rsidRPr="0073664E" w:rsidRDefault="00511654" w:rsidP="00267DF7">
            <w:pPr>
              <w:tabs>
                <w:tab w:val="left" w:pos="360"/>
              </w:tabs>
              <w:spacing w:before="120" w:line="360" w:lineRule="auto"/>
              <w:rPr>
                <w:szCs w:val="26"/>
              </w:rPr>
            </w:pPr>
            <w:r>
              <w:rPr>
                <w:szCs w:val="26"/>
              </w:rPr>
              <w:t xml:space="preserve">3. Quản lý sau khi đánh giá tất cả nhân viên bấm xác nhận </w:t>
            </w:r>
          </w:p>
        </w:tc>
        <w:tc>
          <w:tcPr>
            <w:tcW w:w="4266" w:type="dxa"/>
            <w:shd w:val="clear" w:color="auto" w:fill="auto"/>
          </w:tcPr>
          <w:p w14:paraId="0EEEE8A5" w14:textId="2907A8C3" w:rsidR="00511654" w:rsidRPr="0073664E" w:rsidRDefault="00511654" w:rsidP="00267DF7">
            <w:pPr>
              <w:tabs>
                <w:tab w:val="left" w:pos="720"/>
              </w:tabs>
              <w:spacing w:before="120" w:line="360" w:lineRule="auto"/>
              <w:rPr>
                <w:szCs w:val="26"/>
              </w:rPr>
            </w:pPr>
            <w:r>
              <w:rPr>
                <w:szCs w:val="26"/>
              </w:rPr>
              <w:t>3.1 Hệ thống sẽ cập nhập lên cơ sở dữ liệu</w:t>
            </w:r>
          </w:p>
        </w:tc>
      </w:tr>
      <w:tr w:rsidR="0043382A" w:rsidRPr="0073664E" w14:paraId="3B6D8C61" w14:textId="77777777" w:rsidTr="00267DF7">
        <w:trPr>
          <w:trHeight w:val="248"/>
        </w:trPr>
        <w:tc>
          <w:tcPr>
            <w:tcW w:w="2520" w:type="dxa"/>
            <w:shd w:val="clear" w:color="auto" w:fill="auto"/>
          </w:tcPr>
          <w:p w14:paraId="6E12E655" w14:textId="77777777" w:rsidR="0043382A" w:rsidRPr="0073664E" w:rsidRDefault="0043382A" w:rsidP="00267DF7">
            <w:pPr>
              <w:spacing w:before="120" w:line="360" w:lineRule="auto"/>
              <w:rPr>
                <w:b/>
                <w:szCs w:val="26"/>
              </w:rPr>
            </w:pPr>
            <w:r w:rsidRPr="0073664E">
              <w:rPr>
                <w:b/>
                <w:szCs w:val="26"/>
              </w:rPr>
              <w:t>Ngoại lệ</w:t>
            </w:r>
          </w:p>
        </w:tc>
        <w:tc>
          <w:tcPr>
            <w:tcW w:w="8370" w:type="dxa"/>
            <w:gridSpan w:val="2"/>
            <w:shd w:val="clear" w:color="auto" w:fill="auto"/>
          </w:tcPr>
          <w:p w14:paraId="661B2BD6" w14:textId="77777777" w:rsidR="0043382A" w:rsidRPr="0073664E" w:rsidRDefault="0043382A" w:rsidP="00267DF7">
            <w:pPr>
              <w:tabs>
                <w:tab w:val="left" w:pos="445"/>
              </w:tabs>
              <w:spacing w:before="120" w:line="360" w:lineRule="auto"/>
              <w:rPr>
                <w:szCs w:val="26"/>
              </w:rPr>
            </w:pPr>
            <w:r>
              <w:rPr>
                <w:szCs w:val="26"/>
              </w:rPr>
              <w:t>Không.</w:t>
            </w:r>
          </w:p>
        </w:tc>
      </w:tr>
    </w:tbl>
    <w:p w14:paraId="1DFF92EF" w14:textId="68AD0FFF" w:rsidR="00930006" w:rsidRDefault="00F24B63" w:rsidP="00267DF7">
      <w:pPr>
        <w:pStyle w:val="Bngbiu-nidung"/>
        <w:spacing w:after="0"/>
      </w:pPr>
      <w:bookmarkStart w:id="49" w:name="_Toc92746656"/>
      <w:r>
        <w:t xml:space="preserve">Bảng </w:t>
      </w:r>
      <w:r w:rsidR="00A60EBF">
        <w:t>22</w:t>
      </w:r>
      <w:r w:rsidR="00493CF2">
        <w:t xml:space="preserve">. Use case </w:t>
      </w:r>
      <w:r w:rsidR="00511654">
        <w:t>đánh giá nhân viên</w:t>
      </w:r>
      <w:bookmarkEnd w:id="49"/>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06412" w:rsidRPr="0073664E" w14:paraId="25093EA2" w14:textId="77777777" w:rsidTr="00267DF7">
        <w:trPr>
          <w:trHeight w:val="480"/>
        </w:trPr>
        <w:tc>
          <w:tcPr>
            <w:tcW w:w="2520" w:type="dxa"/>
            <w:shd w:val="clear" w:color="auto" w:fill="auto"/>
          </w:tcPr>
          <w:p w14:paraId="4CA5BBD3" w14:textId="77777777" w:rsidR="00506412" w:rsidRPr="0073664E" w:rsidRDefault="00506412"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0D2379ED" w14:textId="6A2FA725" w:rsidR="00506412" w:rsidRPr="0073664E" w:rsidRDefault="00212000" w:rsidP="00267DF7">
            <w:pPr>
              <w:spacing w:before="120" w:line="360" w:lineRule="auto"/>
              <w:rPr>
                <w:szCs w:val="26"/>
              </w:rPr>
            </w:pPr>
            <w:r>
              <w:rPr>
                <w:szCs w:val="26"/>
              </w:rPr>
              <w:t>23</w:t>
            </w:r>
            <w:r w:rsidR="00506412" w:rsidRPr="0073664E">
              <w:rPr>
                <w:szCs w:val="26"/>
              </w:rPr>
              <w:t>.</w:t>
            </w:r>
          </w:p>
        </w:tc>
      </w:tr>
      <w:tr w:rsidR="00506412" w:rsidRPr="0073664E" w14:paraId="762E737C" w14:textId="77777777" w:rsidTr="00267DF7">
        <w:trPr>
          <w:trHeight w:val="480"/>
        </w:trPr>
        <w:tc>
          <w:tcPr>
            <w:tcW w:w="2520" w:type="dxa"/>
            <w:shd w:val="clear" w:color="auto" w:fill="auto"/>
          </w:tcPr>
          <w:p w14:paraId="6EB495E7" w14:textId="77777777" w:rsidR="00506412" w:rsidRPr="0073664E" w:rsidRDefault="00506412" w:rsidP="00267DF7">
            <w:pPr>
              <w:spacing w:before="120" w:line="360" w:lineRule="auto"/>
              <w:rPr>
                <w:b/>
                <w:szCs w:val="26"/>
              </w:rPr>
            </w:pPr>
            <w:r w:rsidRPr="0073664E">
              <w:rPr>
                <w:b/>
                <w:szCs w:val="26"/>
              </w:rPr>
              <w:t>Use Case</w:t>
            </w:r>
          </w:p>
        </w:tc>
        <w:tc>
          <w:tcPr>
            <w:tcW w:w="8370" w:type="dxa"/>
            <w:gridSpan w:val="2"/>
            <w:shd w:val="clear" w:color="auto" w:fill="auto"/>
          </w:tcPr>
          <w:p w14:paraId="20E7C2F2" w14:textId="1DAC41C6" w:rsidR="00506412" w:rsidRPr="0073664E" w:rsidRDefault="00352C60" w:rsidP="00267DF7">
            <w:pPr>
              <w:spacing w:before="120" w:line="360" w:lineRule="auto"/>
              <w:rPr>
                <w:szCs w:val="26"/>
              </w:rPr>
            </w:pPr>
            <w:r>
              <w:rPr>
                <w:szCs w:val="26"/>
              </w:rPr>
              <w:t>Quản lý tồn kho</w:t>
            </w:r>
          </w:p>
        </w:tc>
      </w:tr>
      <w:tr w:rsidR="00506412" w:rsidRPr="0073664E" w14:paraId="6F76180B" w14:textId="77777777" w:rsidTr="00267DF7">
        <w:trPr>
          <w:trHeight w:val="467"/>
        </w:trPr>
        <w:tc>
          <w:tcPr>
            <w:tcW w:w="2520" w:type="dxa"/>
            <w:shd w:val="clear" w:color="auto" w:fill="auto"/>
          </w:tcPr>
          <w:p w14:paraId="6F115760" w14:textId="77777777" w:rsidR="00506412" w:rsidRPr="0073664E" w:rsidRDefault="00506412" w:rsidP="00267DF7">
            <w:pPr>
              <w:spacing w:before="120" w:line="360" w:lineRule="auto"/>
              <w:rPr>
                <w:b/>
                <w:szCs w:val="26"/>
              </w:rPr>
            </w:pPr>
            <w:r w:rsidRPr="0073664E">
              <w:rPr>
                <w:b/>
                <w:szCs w:val="26"/>
              </w:rPr>
              <w:t>Ngữ cảnh</w:t>
            </w:r>
          </w:p>
        </w:tc>
        <w:tc>
          <w:tcPr>
            <w:tcW w:w="8370" w:type="dxa"/>
            <w:gridSpan w:val="2"/>
            <w:shd w:val="clear" w:color="auto" w:fill="auto"/>
          </w:tcPr>
          <w:p w14:paraId="0751FD7B" w14:textId="25EA205F" w:rsidR="00506412" w:rsidRPr="0073664E" w:rsidRDefault="00511654" w:rsidP="00267DF7">
            <w:pPr>
              <w:spacing w:before="120" w:line="360" w:lineRule="auto"/>
              <w:rPr>
                <w:szCs w:val="26"/>
              </w:rPr>
            </w:pPr>
            <w:r>
              <w:t>Quản lý muốn thêm, sửa hoặc xóa thông tin sản phẩm của cửa hàng trên hệ thống</w:t>
            </w:r>
          </w:p>
        </w:tc>
      </w:tr>
      <w:tr w:rsidR="00506412" w:rsidRPr="0073664E" w14:paraId="124A1E05" w14:textId="77777777" w:rsidTr="00267DF7">
        <w:trPr>
          <w:trHeight w:val="480"/>
        </w:trPr>
        <w:tc>
          <w:tcPr>
            <w:tcW w:w="2520" w:type="dxa"/>
            <w:shd w:val="clear" w:color="auto" w:fill="auto"/>
          </w:tcPr>
          <w:p w14:paraId="20855F53" w14:textId="77777777" w:rsidR="00506412" w:rsidRPr="0073664E" w:rsidRDefault="00506412" w:rsidP="00267DF7">
            <w:pPr>
              <w:spacing w:before="120" w:line="360" w:lineRule="auto"/>
              <w:rPr>
                <w:b/>
                <w:szCs w:val="26"/>
              </w:rPr>
            </w:pPr>
            <w:r w:rsidRPr="0073664E">
              <w:rPr>
                <w:b/>
                <w:szCs w:val="26"/>
              </w:rPr>
              <w:t>Mô tả</w:t>
            </w:r>
          </w:p>
        </w:tc>
        <w:tc>
          <w:tcPr>
            <w:tcW w:w="8370" w:type="dxa"/>
            <w:gridSpan w:val="2"/>
            <w:shd w:val="clear" w:color="auto" w:fill="auto"/>
          </w:tcPr>
          <w:p w14:paraId="37A6BA69" w14:textId="56B0E508" w:rsidR="00506412" w:rsidRPr="0073664E" w:rsidRDefault="00D81308" w:rsidP="00267DF7">
            <w:pPr>
              <w:spacing w:before="120" w:line="360" w:lineRule="auto"/>
              <w:rPr>
                <w:szCs w:val="26"/>
              </w:rPr>
            </w:pPr>
            <w:r>
              <w:rPr>
                <w:szCs w:val="26"/>
              </w:rPr>
              <w:t>Quảng lý cửa hàng thực hiện thêm, sửa hoặc xóa thông tin sản phẩm trên hệ thống.</w:t>
            </w:r>
          </w:p>
        </w:tc>
      </w:tr>
      <w:tr w:rsidR="00506412" w:rsidRPr="0073664E" w14:paraId="2EEB388E" w14:textId="77777777" w:rsidTr="00267DF7">
        <w:trPr>
          <w:trHeight w:val="480"/>
        </w:trPr>
        <w:tc>
          <w:tcPr>
            <w:tcW w:w="2520" w:type="dxa"/>
            <w:shd w:val="clear" w:color="auto" w:fill="auto"/>
          </w:tcPr>
          <w:p w14:paraId="406E716B" w14:textId="77777777" w:rsidR="00506412" w:rsidRPr="0073664E" w:rsidRDefault="00506412" w:rsidP="00267DF7">
            <w:pPr>
              <w:spacing w:before="120" w:line="360" w:lineRule="auto"/>
              <w:rPr>
                <w:b/>
                <w:szCs w:val="26"/>
              </w:rPr>
            </w:pPr>
            <w:r w:rsidRPr="0073664E">
              <w:rPr>
                <w:b/>
                <w:szCs w:val="26"/>
              </w:rPr>
              <w:t>Tác nhân</w:t>
            </w:r>
          </w:p>
        </w:tc>
        <w:tc>
          <w:tcPr>
            <w:tcW w:w="8370" w:type="dxa"/>
            <w:gridSpan w:val="2"/>
            <w:shd w:val="clear" w:color="auto" w:fill="auto"/>
          </w:tcPr>
          <w:p w14:paraId="6801FA46" w14:textId="4035B0B3" w:rsidR="00506412" w:rsidRPr="0073664E" w:rsidRDefault="00D81308" w:rsidP="00267DF7">
            <w:pPr>
              <w:spacing w:before="120" w:line="360" w:lineRule="auto"/>
              <w:rPr>
                <w:szCs w:val="26"/>
              </w:rPr>
            </w:pPr>
            <w:r>
              <w:t>Quản lý cửa hàng</w:t>
            </w:r>
          </w:p>
        </w:tc>
      </w:tr>
      <w:tr w:rsidR="00C043D1" w:rsidRPr="0073664E" w14:paraId="59B1DB50" w14:textId="77777777" w:rsidTr="00267DF7">
        <w:trPr>
          <w:trHeight w:val="318"/>
        </w:trPr>
        <w:tc>
          <w:tcPr>
            <w:tcW w:w="2520" w:type="dxa"/>
            <w:shd w:val="clear" w:color="auto" w:fill="auto"/>
          </w:tcPr>
          <w:p w14:paraId="10E5735C" w14:textId="77777777" w:rsidR="00C043D1" w:rsidRPr="0073664E" w:rsidRDefault="00C043D1"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4D8746BF" w14:textId="4B6FB621" w:rsidR="00C043D1" w:rsidRPr="0073664E" w:rsidRDefault="00411A4C" w:rsidP="00267DF7">
            <w:pPr>
              <w:spacing w:before="120" w:line="360" w:lineRule="auto"/>
              <w:rPr>
                <w:szCs w:val="26"/>
              </w:rPr>
            </w:pPr>
            <w:r>
              <w:rPr>
                <w:szCs w:val="26"/>
              </w:rPr>
              <w:t xml:space="preserve">Thêm, sửa, xóa </w:t>
            </w:r>
            <w:r w:rsidR="00BB72B4">
              <w:rPr>
                <w:szCs w:val="26"/>
              </w:rPr>
              <w:t>sản phẩm.</w:t>
            </w:r>
          </w:p>
        </w:tc>
      </w:tr>
      <w:tr w:rsidR="00C043D1" w:rsidRPr="0073664E" w14:paraId="44F4A761" w14:textId="77777777" w:rsidTr="00267DF7">
        <w:trPr>
          <w:trHeight w:val="805"/>
        </w:trPr>
        <w:tc>
          <w:tcPr>
            <w:tcW w:w="2520" w:type="dxa"/>
            <w:shd w:val="clear" w:color="auto" w:fill="auto"/>
          </w:tcPr>
          <w:p w14:paraId="1737624F" w14:textId="77777777" w:rsidR="00C043D1" w:rsidRPr="0073664E" w:rsidRDefault="00C043D1"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53B43F7E" w14:textId="412BBEB6" w:rsidR="00C043D1" w:rsidRPr="0073664E" w:rsidRDefault="000E4F67" w:rsidP="00267DF7">
            <w:pPr>
              <w:spacing w:before="120" w:line="360" w:lineRule="auto"/>
              <w:rPr>
                <w:szCs w:val="26"/>
              </w:rPr>
            </w:pPr>
            <w:r w:rsidRPr="00DE7812">
              <w:rPr>
                <w:szCs w:val="26"/>
              </w:rPr>
              <w:t xml:space="preserve">Truy cập vào </w:t>
            </w:r>
            <w:r w:rsidR="00C00B46">
              <w:rPr>
                <w:szCs w:val="26"/>
              </w:rPr>
              <w:t>ứng dụng</w:t>
            </w:r>
            <w:r>
              <w:rPr>
                <w:szCs w:val="26"/>
              </w:rPr>
              <w:t>.</w:t>
            </w:r>
            <w:r>
              <w:rPr>
                <w:szCs w:val="26"/>
              </w:rPr>
              <w:br/>
            </w:r>
            <w:r w:rsidRPr="00DE7812">
              <w:rPr>
                <w:szCs w:val="26"/>
              </w:rPr>
              <w:t>Phải có tài khoản</w:t>
            </w:r>
            <w:r>
              <w:rPr>
                <w:szCs w:val="26"/>
              </w:rPr>
              <w:t>.</w:t>
            </w:r>
          </w:p>
        </w:tc>
      </w:tr>
      <w:tr w:rsidR="00C043D1" w:rsidRPr="0073664E" w14:paraId="6426A48A" w14:textId="77777777" w:rsidTr="00267DF7">
        <w:trPr>
          <w:trHeight w:val="327"/>
        </w:trPr>
        <w:tc>
          <w:tcPr>
            <w:tcW w:w="2520" w:type="dxa"/>
            <w:shd w:val="clear" w:color="auto" w:fill="auto"/>
          </w:tcPr>
          <w:p w14:paraId="78C60F93" w14:textId="77777777" w:rsidR="00C043D1" w:rsidRPr="0073664E" w:rsidRDefault="00C043D1" w:rsidP="00267DF7">
            <w:pPr>
              <w:spacing w:before="120" w:line="360" w:lineRule="auto"/>
              <w:rPr>
                <w:b/>
                <w:szCs w:val="26"/>
              </w:rPr>
            </w:pPr>
            <w:r w:rsidRPr="0073664E">
              <w:rPr>
                <w:b/>
                <w:szCs w:val="26"/>
              </w:rPr>
              <w:t>Kết quả</w:t>
            </w:r>
          </w:p>
        </w:tc>
        <w:tc>
          <w:tcPr>
            <w:tcW w:w="8370" w:type="dxa"/>
            <w:gridSpan w:val="2"/>
            <w:shd w:val="clear" w:color="auto" w:fill="auto"/>
          </w:tcPr>
          <w:p w14:paraId="61506459" w14:textId="07C39814" w:rsidR="00C043D1" w:rsidRPr="0073664E" w:rsidRDefault="00D81308" w:rsidP="00267DF7">
            <w:pPr>
              <w:tabs>
                <w:tab w:val="left" w:pos="3024"/>
              </w:tabs>
              <w:spacing w:before="120" w:line="360" w:lineRule="auto"/>
              <w:rPr>
                <w:szCs w:val="26"/>
              </w:rPr>
            </w:pPr>
            <w:r>
              <w:rPr>
                <w:szCs w:val="26"/>
              </w:rPr>
              <w:t>Thao tác thành công</w:t>
            </w:r>
          </w:p>
        </w:tc>
      </w:tr>
      <w:tr w:rsidR="00C8745A" w:rsidRPr="0073664E" w14:paraId="4DDF5A06" w14:textId="77777777" w:rsidTr="00267DF7">
        <w:trPr>
          <w:trHeight w:val="480"/>
        </w:trPr>
        <w:tc>
          <w:tcPr>
            <w:tcW w:w="2520" w:type="dxa"/>
            <w:vMerge w:val="restart"/>
            <w:shd w:val="clear" w:color="auto" w:fill="auto"/>
            <w:vAlign w:val="center"/>
          </w:tcPr>
          <w:p w14:paraId="398325CA" w14:textId="77777777" w:rsidR="00C8745A" w:rsidRPr="0073664E" w:rsidRDefault="00C8745A" w:rsidP="00267DF7">
            <w:pPr>
              <w:spacing w:before="120" w:line="360" w:lineRule="auto"/>
              <w:rPr>
                <w:b/>
                <w:szCs w:val="26"/>
              </w:rPr>
            </w:pPr>
            <w:r w:rsidRPr="0073664E">
              <w:rPr>
                <w:b/>
                <w:szCs w:val="26"/>
              </w:rPr>
              <w:t>Luồng sự kiện</w:t>
            </w:r>
          </w:p>
        </w:tc>
        <w:tc>
          <w:tcPr>
            <w:tcW w:w="4104" w:type="dxa"/>
            <w:shd w:val="clear" w:color="auto" w:fill="auto"/>
          </w:tcPr>
          <w:p w14:paraId="774D802F" w14:textId="77777777" w:rsidR="00C8745A" w:rsidRPr="0073664E" w:rsidRDefault="00C8745A"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733B880D" w14:textId="77777777" w:rsidR="00C8745A" w:rsidRPr="0073664E" w:rsidRDefault="00C8745A" w:rsidP="00267DF7">
            <w:pPr>
              <w:tabs>
                <w:tab w:val="left" w:pos="720"/>
              </w:tabs>
              <w:spacing w:before="120" w:line="360" w:lineRule="auto"/>
              <w:jc w:val="center"/>
              <w:rPr>
                <w:szCs w:val="26"/>
              </w:rPr>
            </w:pPr>
            <w:r w:rsidRPr="0073664E">
              <w:rPr>
                <w:b/>
                <w:szCs w:val="26"/>
              </w:rPr>
              <w:t>System</w:t>
            </w:r>
          </w:p>
        </w:tc>
      </w:tr>
      <w:tr w:rsidR="00C8745A" w:rsidRPr="0073664E" w14:paraId="51251CF6" w14:textId="77777777" w:rsidTr="00267DF7">
        <w:trPr>
          <w:trHeight w:val="480"/>
        </w:trPr>
        <w:tc>
          <w:tcPr>
            <w:tcW w:w="2520" w:type="dxa"/>
            <w:vMerge/>
            <w:shd w:val="clear" w:color="auto" w:fill="auto"/>
            <w:vAlign w:val="center"/>
          </w:tcPr>
          <w:p w14:paraId="0C8D8966" w14:textId="77777777" w:rsidR="00C8745A" w:rsidRPr="0073664E" w:rsidRDefault="00C8745A"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2CDCD324" w14:textId="4F96E04B" w:rsidR="00C8745A" w:rsidRPr="0073664E" w:rsidRDefault="00C8745A" w:rsidP="00267DF7">
            <w:pPr>
              <w:tabs>
                <w:tab w:val="left" w:pos="360"/>
              </w:tabs>
              <w:spacing w:before="120" w:line="360" w:lineRule="auto"/>
              <w:rPr>
                <w:szCs w:val="26"/>
              </w:rPr>
            </w:pPr>
            <w:r w:rsidRPr="0073664E">
              <w:rPr>
                <w:szCs w:val="26"/>
              </w:rPr>
              <w:t>1</w:t>
            </w:r>
            <w:r>
              <w:rPr>
                <w:szCs w:val="26"/>
              </w:rPr>
              <w:t>.</w:t>
            </w:r>
            <w:r>
              <w:t xml:space="preserve"> </w:t>
            </w:r>
            <w:r w:rsidR="00E954AF">
              <w:t>Quản lý</w:t>
            </w:r>
            <w:r w:rsidRPr="0073664E">
              <w:rPr>
                <w:szCs w:val="26"/>
              </w:rPr>
              <w:t xml:space="preserve"> chọn mục “</w:t>
            </w:r>
            <w:r w:rsidR="00E954AF">
              <w:rPr>
                <w:szCs w:val="26"/>
              </w:rPr>
              <w:t>Quản lý tồn kho</w:t>
            </w:r>
            <w:r>
              <w:rPr>
                <w:szCs w:val="26"/>
              </w:rPr>
              <w:t>”</w:t>
            </w:r>
          </w:p>
        </w:tc>
        <w:tc>
          <w:tcPr>
            <w:tcW w:w="4266" w:type="dxa"/>
            <w:shd w:val="clear" w:color="auto" w:fill="auto"/>
          </w:tcPr>
          <w:p w14:paraId="2E9CD1B0" w14:textId="7FF4E7F7" w:rsidR="00C8745A" w:rsidRPr="0073664E" w:rsidRDefault="00C8745A" w:rsidP="00267DF7">
            <w:pPr>
              <w:tabs>
                <w:tab w:val="left" w:pos="720"/>
              </w:tabs>
              <w:spacing w:before="120" w:line="360" w:lineRule="auto"/>
              <w:rPr>
                <w:szCs w:val="26"/>
              </w:rPr>
            </w:pPr>
            <w:r w:rsidRPr="0073664E">
              <w:rPr>
                <w:szCs w:val="26"/>
              </w:rPr>
              <w:t>1</w:t>
            </w:r>
            <w:r>
              <w:rPr>
                <w:szCs w:val="26"/>
              </w:rPr>
              <w:t xml:space="preserve">.1. Hệ thống hiển thị giao diện </w:t>
            </w:r>
            <w:r w:rsidR="00E954AF">
              <w:rPr>
                <w:szCs w:val="26"/>
              </w:rPr>
              <w:t>danh sách các sản phẩm hiện có của cửa hàng</w:t>
            </w:r>
          </w:p>
        </w:tc>
      </w:tr>
      <w:tr w:rsidR="00C8745A" w:rsidRPr="0073664E" w14:paraId="5254D2D3" w14:textId="77777777" w:rsidTr="00267DF7">
        <w:trPr>
          <w:trHeight w:val="480"/>
        </w:trPr>
        <w:tc>
          <w:tcPr>
            <w:tcW w:w="2520" w:type="dxa"/>
            <w:vMerge/>
            <w:shd w:val="clear" w:color="auto" w:fill="auto"/>
            <w:vAlign w:val="center"/>
          </w:tcPr>
          <w:p w14:paraId="17D4E2E9" w14:textId="77777777" w:rsidR="00C8745A" w:rsidRPr="0073664E" w:rsidRDefault="00C8745A"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632A7CA2" w14:textId="19B9890A" w:rsidR="00C8745A" w:rsidRDefault="00E954AF" w:rsidP="00267DF7">
            <w:pPr>
              <w:tabs>
                <w:tab w:val="left" w:pos="360"/>
              </w:tabs>
              <w:spacing w:before="120" w:line="360" w:lineRule="auto"/>
              <w:rPr>
                <w:szCs w:val="26"/>
              </w:rPr>
            </w:pPr>
            <w:r>
              <w:rPr>
                <w:szCs w:val="26"/>
              </w:rPr>
              <w:t>2.1 Quản lý chọn “Thêm sản phẩm”</w:t>
            </w:r>
          </w:p>
          <w:p w14:paraId="17189832" w14:textId="77777777" w:rsidR="00E954AF" w:rsidRDefault="00E954AF" w:rsidP="00267DF7">
            <w:pPr>
              <w:tabs>
                <w:tab w:val="left" w:pos="360"/>
              </w:tabs>
              <w:spacing w:before="120" w:line="360" w:lineRule="auto"/>
              <w:rPr>
                <w:szCs w:val="26"/>
              </w:rPr>
            </w:pPr>
            <w:r>
              <w:rPr>
                <w:szCs w:val="26"/>
              </w:rPr>
              <w:t>2.2 Quản lý chọn vào một sản phẩm, chọn “sửa”</w:t>
            </w:r>
          </w:p>
          <w:p w14:paraId="5D11BA71" w14:textId="4719C2B5" w:rsidR="00E954AF" w:rsidRPr="0073664E" w:rsidRDefault="00E954AF" w:rsidP="00267DF7">
            <w:pPr>
              <w:tabs>
                <w:tab w:val="left" w:pos="360"/>
              </w:tabs>
              <w:spacing w:before="120" w:line="360" w:lineRule="auto"/>
              <w:rPr>
                <w:szCs w:val="26"/>
              </w:rPr>
            </w:pPr>
            <w:r>
              <w:rPr>
                <w:szCs w:val="26"/>
              </w:rPr>
              <w:t>2.3 Quản lý chọn vào một sản phẩm chọn “xóa”</w:t>
            </w:r>
          </w:p>
        </w:tc>
        <w:tc>
          <w:tcPr>
            <w:tcW w:w="4266" w:type="dxa"/>
            <w:shd w:val="clear" w:color="auto" w:fill="auto"/>
          </w:tcPr>
          <w:p w14:paraId="15F79F33" w14:textId="77777777" w:rsidR="00C8745A" w:rsidRDefault="00E954AF" w:rsidP="00267DF7">
            <w:pPr>
              <w:tabs>
                <w:tab w:val="left" w:pos="720"/>
              </w:tabs>
              <w:spacing w:before="120" w:line="360" w:lineRule="auto"/>
              <w:rPr>
                <w:szCs w:val="26"/>
              </w:rPr>
            </w:pPr>
            <w:r>
              <w:rPr>
                <w:szCs w:val="26"/>
              </w:rPr>
              <w:t>2.1.1 Hiển thị giao diện nhập thông tin sản phẩm</w:t>
            </w:r>
          </w:p>
          <w:p w14:paraId="5ACF15F3" w14:textId="77777777" w:rsidR="00E954AF" w:rsidRDefault="00E954AF" w:rsidP="00267DF7">
            <w:pPr>
              <w:tabs>
                <w:tab w:val="left" w:pos="720"/>
              </w:tabs>
              <w:spacing w:before="120" w:line="360" w:lineRule="auto"/>
              <w:rPr>
                <w:szCs w:val="26"/>
              </w:rPr>
            </w:pPr>
            <w:r>
              <w:rPr>
                <w:szCs w:val="26"/>
              </w:rPr>
              <w:t>2.2.1 Hiển thị giao diện sửa thông tin kèm các thông tin của sản phẩm</w:t>
            </w:r>
          </w:p>
          <w:p w14:paraId="0C2A6AEE" w14:textId="4889F753" w:rsidR="00E954AF" w:rsidRPr="0073664E" w:rsidRDefault="00E954AF" w:rsidP="00267DF7">
            <w:pPr>
              <w:tabs>
                <w:tab w:val="left" w:pos="720"/>
              </w:tabs>
              <w:spacing w:before="120" w:line="360" w:lineRule="auto"/>
              <w:rPr>
                <w:szCs w:val="26"/>
              </w:rPr>
            </w:pPr>
            <w:r>
              <w:rPr>
                <w:szCs w:val="26"/>
              </w:rPr>
              <w:t>2.3.1 Hiển thị dialog “Bạn có chắc muốn xóa sản phẩm”</w:t>
            </w:r>
          </w:p>
        </w:tc>
      </w:tr>
      <w:tr w:rsidR="00C8745A" w:rsidRPr="0073664E" w14:paraId="39AB88C2" w14:textId="77777777" w:rsidTr="00267DF7">
        <w:trPr>
          <w:trHeight w:val="480"/>
        </w:trPr>
        <w:tc>
          <w:tcPr>
            <w:tcW w:w="2520" w:type="dxa"/>
            <w:vMerge/>
            <w:shd w:val="clear" w:color="auto" w:fill="auto"/>
            <w:vAlign w:val="center"/>
          </w:tcPr>
          <w:p w14:paraId="18EE55E7" w14:textId="77777777" w:rsidR="00C8745A" w:rsidRPr="0073664E" w:rsidRDefault="00C8745A"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0A62382B" w14:textId="2CDFE0C5" w:rsidR="00C8745A" w:rsidRPr="0073664E" w:rsidRDefault="00042F47" w:rsidP="00267DF7">
            <w:pPr>
              <w:tabs>
                <w:tab w:val="left" w:pos="360"/>
              </w:tabs>
              <w:spacing w:before="120" w:line="360" w:lineRule="auto"/>
              <w:rPr>
                <w:szCs w:val="26"/>
              </w:rPr>
            </w:pPr>
            <w:r>
              <w:rPr>
                <w:szCs w:val="26"/>
              </w:rPr>
              <w:t xml:space="preserve">3. </w:t>
            </w:r>
            <w:r w:rsidR="00E954AF">
              <w:rPr>
                <w:szCs w:val="26"/>
              </w:rPr>
              <w:t>Sau khi thực hiện các thao tác quản lý bấm “Lưu”</w:t>
            </w:r>
          </w:p>
        </w:tc>
        <w:tc>
          <w:tcPr>
            <w:tcW w:w="4266" w:type="dxa"/>
            <w:shd w:val="clear" w:color="auto" w:fill="auto"/>
          </w:tcPr>
          <w:p w14:paraId="5272D852" w14:textId="77777777" w:rsidR="00C8745A" w:rsidRDefault="0092463D" w:rsidP="00267DF7">
            <w:pPr>
              <w:tabs>
                <w:tab w:val="left" w:pos="720"/>
              </w:tabs>
              <w:spacing w:before="120" w:line="360" w:lineRule="auto"/>
              <w:rPr>
                <w:szCs w:val="26"/>
              </w:rPr>
            </w:pPr>
            <w:r>
              <w:rPr>
                <w:szCs w:val="26"/>
              </w:rPr>
              <w:t xml:space="preserve">3.1 Hệ thống </w:t>
            </w:r>
            <w:r w:rsidR="00E954AF">
              <w:rPr>
                <w:szCs w:val="26"/>
              </w:rPr>
              <w:t>cập nhập thông tin tồn kho vào cơ sở dữ liệu</w:t>
            </w:r>
          </w:p>
          <w:p w14:paraId="75117467" w14:textId="6A88DE5A" w:rsidR="00E954AF" w:rsidRPr="0073664E" w:rsidRDefault="00E954AF" w:rsidP="00267DF7">
            <w:pPr>
              <w:tabs>
                <w:tab w:val="left" w:pos="720"/>
              </w:tabs>
              <w:spacing w:before="120" w:line="360" w:lineRule="auto"/>
              <w:rPr>
                <w:szCs w:val="26"/>
              </w:rPr>
            </w:pPr>
            <w:r>
              <w:rPr>
                <w:szCs w:val="26"/>
              </w:rPr>
              <w:lastRenderedPageBreak/>
              <w:t>3.2 Với các sản phẩm bị xóa sẽ ẩn đi trên giao diện của quản lý và vô hiệu hóa dữ liệu đó trên database.</w:t>
            </w:r>
          </w:p>
        </w:tc>
      </w:tr>
      <w:tr w:rsidR="00C043D1" w:rsidRPr="0073664E" w14:paraId="526E47CD" w14:textId="77777777" w:rsidTr="00267DF7">
        <w:trPr>
          <w:trHeight w:val="248"/>
        </w:trPr>
        <w:tc>
          <w:tcPr>
            <w:tcW w:w="2520" w:type="dxa"/>
            <w:shd w:val="clear" w:color="auto" w:fill="auto"/>
          </w:tcPr>
          <w:p w14:paraId="1B28C27E" w14:textId="77777777" w:rsidR="00C043D1" w:rsidRPr="0073664E" w:rsidRDefault="00C043D1" w:rsidP="00267DF7">
            <w:pPr>
              <w:spacing w:before="120" w:line="360" w:lineRule="auto"/>
              <w:rPr>
                <w:b/>
                <w:szCs w:val="26"/>
              </w:rPr>
            </w:pPr>
            <w:r w:rsidRPr="0073664E">
              <w:rPr>
                <w:b/>
                <w:szCs w:val="26"/>
              </w:rPr>
              <w:lastRenderedPageBreak/>
              <w:t>Ngoại lệ</w:t>
            </w:r>
          </w:p>
        </w:tc>
        <w:tc>
          <w:tcPr>
            <w:tcW w:w="8370" w:type="dxa"/>
            <w:gridSpan w:val="2"/>
            <w:shd w:val="clear" w:color="auto" w:fill="auto"/>
          </w:tcPr>
          <w:p w14:paraId="05BA2D73" w14:textId="33100DD8" w:rsidR="00C043D1" w:rsidRPr="0073664E" w:rsidRDefault="00E954AF" w:rsidP="00267DF7">
            <w:pPr>
              <w:tabs>
                <w:tab w:val="left" w:pos="445"/>
              </w:tabs>
              <w:spacing w:before="120" w:line="360" w:lineRule="auto"/>
              <w:rPr>
                <w:szCs w:val="26"/>
              </w:rPr>
            </w:pPr>
            <w:r>
              <w:t>Không</w:t>
            </w:r>
          </w:p>
        </w:tc>
      </w:tr>
    </w:tbl>
    <w:p w14:paraId="79445601" w14:textId="1A307ABB" w:rsidR="007645F0" w:rsidRDefault="00AA1098" w:rsidP="00267DF7">
      <w:pPr>
        <w:pStyle w:val="Bngbiu-nidung"/>
        <w:spacing w:after="0"/>
      </w:pPr>
      <w:bookmarkStart w:id="50" w:name="_Toc92746657"/>
      <w:r>
        <w:t xml:space="preserve">Bảng </w:t>
      </w:r>
      <w:r w:rsidR="00A60EBF">
        <w:t>23</w:t>
      </w:r>
      <w:r w:rsidR="00433D2A">
        <w:t xml:space="preserve">. Use case </w:t>
      </w:r>
      <w:r w:rsidR="00BB533C">
        <w:t>quản lý tồn kho</w:t>
      </w:r>
      <w:bookmarkEnd w:id="50"/>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1C7EBC" w:rsidRPr="0073664E" w14:paraId="2C0337DA" w14:textId="77777777" w:rsidTr="00267DF7">
        <w:trPr>
          <w:trHeight w:val="480"/>
        </w:trPr>
        <w:tc>
          <w:tcPr>
            <w:tcW w:w="2520" w:type="dxa"/>
            <w:shd w:val="clear" w:color="auto" w:fill="auto"/>
          </w:tcPr>
          <w:p w14:paraId="0DF4A5BA" w14:textId="07E1B75E" w:rsidR="001C7EBC" w:rsidRPr="0073664E" w:rsidRDefault="001C7EBC"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7D8680AC" w14:textId="625C96FD" w:rsidR="001C7EBC" w:rsidRPr="0073664E" w:rsidRDefault="001025F2" w:rsidP="00267DF7">
            <w:pPr>
              <w:spacing w:before="120" w:line="360" w:lineRule="auto"/>
              <w:rPr>
                <w:szCs w:val="26"/>
              </w:rPr>
            </w:pPr>
            <w:r>
              <w:rPr>
                <w:szCs w:val="26"/>
              </w:rPr>
              <w:t>2</w:t>
            </w:r>
            <w:r w:rsidR="00535EAB">
              <w:rPr>
                <w:szCs w:val="26"/>
              </w:rPr>
              <w:t>4</w:t>
            </w:r>
            <w:r w:rsidR="001C7EBC" w:rsidRPr="0073664E">
              <w:rPr>
                <w:szCs w:val="26"/>
              </w:rPr>
              <w:t>.</w:t>
            </w:r>
          </w:p>
        </w:tc>
      </w:tr>
      <w:tr w:rsidR="001C7EBC" w:rsidRPr="0073664E" w14:paraId="25C77EC8" w14:textId="77777777" w:rsidTr="00267DF7">
        <w:trPr>
          <w:trHeight w:val="480"/>
        </w:trPr>
        <w:tc>
          <w:tcPr>
            <w:tcW w:w="2520" w:type="dxa"/>
            <w:shd w:val="clear" w:color="auto" w:fill="auto"/>
          </w:tcPr>
          <w:p w14:paraId="1282794B" w14:textId="77777777" w:rsidR="001C7EBC" w:rsidRPr="0073664E" w:rsidRDefault="001C7EBC" w:rsidP="00267DF7">
            <w:pPr>
              <w:spacing w:before="120" w:line="360" w:lineRule="auto"/>
              <w:rPr>
                <w:b/>
                <w:szCs w:val="26"/>
              </w:rPr>
            </w:pPr>
            <w:r w:rsidRPr="0073664E">
              <w:rPr>
                <w:b/>
                <w:szCs w:val="26"/>
              </w:rPr>
              <w:t>Use Case</w:t>
            </w:r>
          </w:p>
        </w:tc>
        <w:tc>
          <w:tcPr>
            <w:tcW w:w="8370" w:type="dxa"/>
            <w:gridSpan w:val="2"/>
            <w:shd w:val="clear" w:color="auto" w:fill="auto"/>
          </w:tcPr>
          <w:p w14:paraId="3273F695" w14:textId="3B875E0C" w:rsidR="001C7EBC" w:rsidRPr="0073664E" w:rsidRDefault="00B138F6" w:rsidP="00267DF7">
            <w:pPr>
              <w:tabs>
                <w:tab w:val="left" w:pos="3516"/>
              </w:tabs>
              <w:spacing w:before="120" w:line="360" w:lineRule="auto"/>
              <w:rPr>
                <w:szCs w:val="26"/>
              </w:rPr>
            </w:pPr>
            <w:r>
              <w:rPr>
                <w:szCs w:val="26"/>
              </w:rPr>
              <w:t>Lập báo cáo</w:t>
            </w:r>
          </w:p>
        </w:tc>
      </w:tr>
      <w:tr w:rsidR="001C7EBC" w:rsidRPr="0073664E" w14:paraId="315D93D5" w14:textId="77777777" w:rsidTr="00267DF7">
        <w:trPr>
          <w:trHeight w:val="467"/>
        </w:trPr>
        <w:tc>
          <w:tcPr>
            <w:tcW w:w="2520" w:type="dxa"/>
            <w:shd w:val="clear" w:color="auto" w:fill="auto"/>
          </w:tcPr>
          <w:p w14:paraId="71579186" w14:textId="77777777" w:rsidR="001C7EBC" w:rsidRPr="0073664E" w:rsidRDefault="001C7EBC" w:rsidP="00267DF7">
            <w:pPr>
              <w:spacing w:before="120" w:line="360" w:lineRule="auto"/>
              <w:rPr>
                <w:b/>
                <w:szCs w:val="26"/>
              </w:rPr>
            </w:pPr>
            <w:r w:rsidRPr="0073664E">
              <w:rPr>
                <w:b/>
                <w:szCs w:val="26"/>
              </w:rPr>
              <w:t>Ngữ cảnh</w:t>
            </w:r>
          </w:p>
        </w:tc>
        <w:tc>
          <w:tcPr>
            <w:tcW w:w="8370" w:type="dxa"/>
            <w:gridSpan w:val="2"/>
            <w:shd w:val="clear" w:color="auto" w:fill="auto"/>
          </w:tcPr>
          <w:p w14:paraId="4776BDD6" w14:textId="0096DE04" w:rsidR="001C7EBC" w:rsidRPr="0073664E" w:rsidRDefault="00F34B4C" w:rsidP="00267DF7">
            <w:pPr>
              <w:spacing w:before="120" w:line="360" w:lineRule="auto"/>
              <w:rPr>
                <w:szCs w:val="26"/>
              </w:rPr>
            </w:pPr>
            <w:r>
              <w:t>Nhân viên kế toán muốn lập báo cáo tài chính cho công ty</w:t>
            </w:r>
          </w:p>
        </w:tc>
      </w:tr>
      <w:tr w:rsidR="001C7EBC" w:rsidRPr="0073664E" w14:paraId="3AE9688F" w14:textId="77777777" w:rsidTr="00267DF7">
        <w:trPr>
          <w:trHeight w:val="480"/>
        </w:trPr>
        <w:tc>
          <w:tcPr>
            <w:tcW w:w="2520" w:type="dxa"/>
            <w:shd w:val="clear" w:color="auto" w:fill="auto"/>
          </w:tcPr>
          <w:p w14:paraId="6DFD2B17" w14:textId="77777777" w:rsidR="001C7EBC" w:rsidRPr="0073664E" w:rsidRDefault="001C7EBC" w:rsidP="00267DF7">
            <w:pPr>
              <w:spacing w:before="120" w:line="360" w:lineRule="auto"/>
              <w:rPr>
                <w:b/>
                <w:szCs w:val="26"/>
              </w:rPr>
            </w:pPr>
            <w:r w:rsidRPr="0073664E">
              <w:rPr>
                <w:b/>
                <w:szCs w:val="26"/>
              </w:rPr>
              <w:t>Mô tả</w:t>
            </w:r>
          </w:p>
        </w:tc>
        <w:tc>
          <w:tcPr>
            <w:tcW w:w="8370" w:type="dxa"/>
            <w:gridSpan w:val="2"/>
            <w:shd w:val="clear" w:color="auto" w:fill="auto"/>
          </w:tcPr>
          <w:p w14:paraId="246B13F5" w14:textId="2F0FD3A6" w:rsidR="001C7EBC" w:rsidRPr="0073664E" w:rsidRDefault="00F34B4C" w:rsidP="00267DF7">
            <w:pPr>
              <w:spacing w:before="120" w:line="360" w:lineRule="auto"/>
              <w:rPr>
                <w:szCs w:val="26"/>
              </w:rPr>
            </w:pPr>
            <w:r>
              <w:rPr>
                <w:szCs w:val="26"/>
              </w:rPr>
              <w:t>Nhân viên đăng nhập vào hệ thống và tiến hành xem xét tình hình tài chính của công ty và lập báo cáo</w:t>
            </w:r>
          </w:p>
        </w:tc>
      </w:tr>
      <w:tr w:rsidR="001C7EBC" w:rsidRPr="0073664E" w14:paraId="28956975" w14:textId="77777777" w:rsidTr="00267DF7">
        <w:trPr>
          <w:trHeight w:val="480"/>
        </w:trPr>
        <w:tc>
          <w:tcPr>
            <w:tcW w:w="2520" w:type="dxa"/>
            <w:shd w:val="clear" w:color="auto" w:fill="auto"/>
          </w:tcPr>
          <w:p w14:paraId="275D0586" w14:textId="77777777" w:rsidR="001C7EBC" w:rsidRPr="0073664E" w:rsidRDefault="001C7EBC" w:rsidP="00267DF7">
            <w:pPr>
              <w:spacing w:before="120" w:line="360" w:lineRule="auto"/>
              <w:rPr>
                <w:b/>
                <w:szCs w:val="26"/>
              </w:rPr>
            </w:pPr>
            <w:r w:rsidRPr="0073664E">
              <w:rPr>
                <w:b/>
                <w:szCs w:val="26"/>
              </w:rPr>
              <w:t>Tác nhân</w:t>
            </w:r>
          </w:p>
        </w:tc>
        <w:tc>
          <w:tcPr>
            <w:tcW w:w="8370" w:type="dxa"/>
            <w:gridSpan w:val="2"/>
            <w:shd w:val="clear" w:color="auto" w:fill="auto"/>
          </w:tcPr>
          <w:p w14:paraId="36A9BBC6" w14:textId="143D2145" w:rsidR="001C7EBC" w:rsidRPr="0073664E" w:rsidRDefault="00F34B4C" w:rsidP="00267DF7">
            <w:pPr>
              <w:tabs>
                <w:tab w:val="left" w:pos="1692"/>
              </w:tabs>
              <w:spacing w:before="120" w:line="360" w:lineRule="auto"/>
              <w:rPr>
                <w:szCs w:val="26"/>
              </w:rPr>
            </w:pPr>
            <w:r>
              <w:t>Kế toán</w:t>
            </w:r>
          </w:p>
        </w:tc>
      </w:tr>
      <w:tr w:rsidR="001C7EBC" w:rsidRPr="0073664E" w14:paraId="6CAE1CD4" w14:textId="77777777" w:rsidTr="00267DF7">
        <w:trPr>
          <w:trHeight w:val="318"/>
        </w:trPr>
        <w:tc>
          <w:tcPr>
            <w:tcW w:w="2520" w:type="dxa"/>
            <w:shd w:val="clear" w:color="auto" w:fill="auto"/>
          </w:tcPr>
          <w:p w14:paraId="06FB6EC5" w14:textId="77777777" w:rsidR="001C7EBC" w:rsidRPr="0073664E" w:rsidRDefault="001C7EBC"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76D5370E" w14:textId="7655EF1A" w:rsidR="001C7EBC" w:rsidRPr="0073664E" w:rsidRDefault="00837A3A" w:rsidP="00267DF7">
            <w:pPr>
              <w:spacing w:before="120" w:line="360" w:lineRule="auto"/>
              <w:rPr>
                <w:szCs w:val="26"/>
              </w:rPr>
            </w:pPr>
            <w:r>
              <w:rPr>
                <w:szCs w:val="26"/>
              </w:rPr>
              <w:t>Lập báo cáo</w:t>
            </w:r>
          </w:p>
        </w:tc>
      </w:tr>
      <w:tr w:rsidR="001C7EBC" w:rsidRPr="0073664E" w14:paraId="68122724" w14:textId="77777777" w:rsidTr="00267DF7">
        <w:trPr>
          <w:trHeight w:val="805"/>
        </w:trPr>
        <w:tc>
          <w:tcPr>
            <w:tcW w:w="2520" w:type="dxa"/>
            <w:shd w:val="clear" w:color="auto" w:fill="auto"/>
          </w:tcPr>
          <w:p w14:paraId="6E94DDE2" w14:textId="77777777" w:rsidR="001C7EBC" w:rsidRPr="0073664E" w:rsidRDefault="001C7EBC"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0CB07200" w14:textId="258CDEB9" w:rsidR="001C7EBC" w:rsidRPr="0073664E" w:rsidRDefault="000E4F67" w:rsidP="00267DF7">
            <w:pPr>
              <w:spacing w:before="120" w:line="360" w:lineRule="auto"/>
              <w:rPr>
                <w:szCs w:val="26"/>
              </w:rPr>
            </w:pPr>
            <w:r w:rsidRPr="00DE7812">
              <w:rPr>
                <w:szCs w:val="26"/>
              </w:rPr>
              <w:t xml:space="preserve">Truy cập vào </w:t>
            </w:r>
            <w:r w:rsidR="00C00B46">
              <w:rPr>
                <w:szCs w:val="26"/>
              </w:rPr>
              <w:t>ứng dụng</w:t>
            </w:r>
            <w:r>
              <w:rPr>
                <w:szCs w:val="26"/>
              </w:rPr>
              <w:t>.</w:t>
            </w:r>
            <w:r>
              <w:rPr>
                <w:szCs w:val="26"/>
              </w:rPr>
              <w:br/>
            </w:r>
            <w:r w:rsidRPr="00DE7812">
              <w:rPr>
                <w:szCs w:val="26"/>
              </w:rPr>
              <w:t>Phải có tài khoản</w:t>
            </w:r>
            <w:r w:rsidR="00837A3A">
              <w:rPr>
                <w:szCs w:val="26"/>
              </w:rPr>
              <w:t xml:space="preserve"> hệ thống</w:t>
            </w:r>
            <w:r>
              <w:rPr>
                <w:szCs w:val="26"/>
              </w:rPr>
              <w:t>.</w:t>
            </w:r>
          </w:p>
        </w:tc>
      </w:tr>
      <w:tr w:rsidR="001C7EBC" w:rsidRPr="0073664E" w14:paraId="32918924" w14:textId="77777777" w:rsidTr="00267DF7">
        <w:trPr>
          <w:trHeight w:val="327"/>
        </w:trPr>
        <w:tc>
          <w:tcPr>
            <w:tcW w:w="2520" w:type="dxa"/>
            <w:shd w:val="clear" w:color="auto" w:fill="auto"/>
          </w:tcPr>
          <w:p w14:paraId="1B747250" w14:textId="77777777" w:rsidR="001C7EBC" w:rsidRPr="0073664E" w:rsidRDefault="001C7EBC" w:rsidP="00267DF7">
            <w:pPr>
              <w:spacing w:before="120" w:line="360" w:lineRule="auto"/>
              <w:rPr>
                <w:b/>
                <w:szCs w:val="26"/>
              </w:rPr>
            </w:pPr>
            <w:r w:rsidRPr="0073664E">
              <w:rPr>
                <w:b/>
                <w:szCs w:val="26"/>
              </w:rPr>
              <w:t>Kết quả</w:t>
            </w:r>
          </w:p>
        </w:tc>
        <w:tc>
          <w:tcPr>
            <w:tcW w:w="8370" w:type="dxa"/>
            <w:gridSpan w:val="2"/>
            <w:shd w:val="clear" w:color="auto" w:fill="auto"/>
          </w:tcPr>
          <w:p w14:paraId="5D521F8F" w14:textId="191DFEF8" w:rsidR="001C7EBC" w:rsidRPr="0073664E" w:rsidRDefault="00837A3A" w:rsidP="00267DF7">
            <w:pPr>
              <w:spacing w:before="120" w:line="360" w:lineRule="auto"/>
              <w:rPr>
                <w:szCs w:val="26"/>
              </w:rPr>
            </w:pPr>
            <w:r>
              <w:rPr>
                <w:szCs w:val="26"/>
              </w:rPr>
              <w:t>Lập báo cáo thành công</w:t>
            </w:r>
          </w:p>
        </w:tc>
      </w:tr>
      <w:tr w:rsidR="008E1691" w:rsidRPr="0073664E" w14:paraId="146B6180" w14:textId="77777777" w:rsidTr="00267DF7">
        <w:trPr>
          <w:trHeight w:val="480"/>
        </w:trPr>
        <w:tc>
          <w:tcPr>
            <w:tcW w:w="2520" w:type="dxa"/>
            <w:vMerge w:val="restart"/>
            <w:shd w:val="clear" w:color="auto" w:fill="auto"/>
            <w:vAlign w:val="center"/>
          </w:tcPr>
          <w:p w14:paraId="1446FBE7" w14:textId="77777777" w:rsidR="008E1691" w:rsidRPr="0073664E" w:rsidRDefault="008E1691" w:rsidP="00267DF7">
            <w:pPr>
              <w:spacing w:before="120" w:line="360" w:lineRule="auto"/>
              <w:rPr>
                <w:b/>
                <w:szCs w:val="26"/>
              </w:rPr>
            </w:pPr>
            <w:r w:rsidRPr="0073664E">
              <w:rPr>
                <w:b/>
                <w:szCs w:val="26"/>
              </w:rPr>
              <w:t>Luồng sự kiện</w:t>
            </w:r>
          </w:p>
        </w:tc>
        <w:tc>
          <w:tcPr>
            <w:tcW w:w="4104" w:type="dxa"/>
            <w:shd w:val="clear" w:color="auto" w:fill="auto"/>
          </w:tcPr>
          <w:p w14:paraId="023A8DE3" w14:textId="77777777" w:rsidR="008E1691" w:rsidRPr="0073664E" w:rsidRDefault="008E1691"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1B61DD16" w14:textId="77777777" w:rsidR="008E1691" w:rsidRPr="0073664E" w:rsidRDefault="008E1691" w:rsidP="00267DF7">
            <w:pPr>
              <w:tabs>
                <w:tab w:val="left" w:pos="720"/>
              </w:tabs>
              <w:spacing w:before="120" w:line="360" w:lineRule="auto"/>
              <w:jc w:val="center"/>
              <w:rPr>
                <w:szCs w:val="26"/>
              </w:rPr>
            </w:pPr>
            <w:r w:rsidRPr="0073664E">
              <w:rPr>
                <w:b/>
                <w:szCs w:val="26"/>
              </w:rPr>
              <w:t>System</w:t>
            </w:r>
          </w:p>
        </w:tc>
      </w:tr>
      <w:tr w:rsidR="008E1691" w:rsidRPr="0073664E" w14:paraId="1B75ABE8" w14:textId="77777777" w:rsidTr="00267DF7">
        <w:trPr>
          <w:trHeight w:val="480"/>
        </w:trPr>
        <w:tc>
          <w:tcPr>
            <w:tcW w:w="2520" w:type="dxa"/>
            <w:vMerge/>
            <w:shd w:val="clear" w:color="auto" w:fill="auto"/>
            <w:vAlign w:val="center"/>
          </w:tcPr>
          <w:p w14:paraId="76882112" w14:textId="77777777" w:rsidR="008E1691" w:rsidRPr="0073664E" w:rsidRDefault="008E1691"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5F69AADF" w14:textId="16002DE5" w:rsidR="008E1691" w:rsidRPr="0073664E" w:rsidRDefault="008E1691" w:rsidP="00267DF7">
            <w:pPr>
              <w:tabs>
                <w:tab w:val="left" w:pos="360"/>
              </w:tabs>
              <w:spacing w:before="120" w:line="360" w:lineRule="auto"/>
              <w:rPr>
                <w:szCs w:val="26"/>
              </w:rPr>
            </w:pPr>
            <w:r w:rsidRPr="0073664E">
              <w:rPr>
                <w:szCs w:val="26"/>
              </w:rPr>
              <w:t>1</w:t>
            </w:r>
            <w:r>
              <w:rPr>
                <w:szCs w:val="26"/>
              </w:rPr>
              <w:t>.</w:t>
            </w:r>
            <w:r>
              <w:t xml:space="preserve"> Nhân viên giao dịch</w:t>
            </w:r>
            <w:r w:rsidRPr="0073664E">
              <w:rPr>
                <w:szCs w:val="26"/>
              </w:rPr>
              <w:t xml:space="preserve"> chọn mục </w:t>
            </w:r>
            <w:r>
              <w:rPr>
                <w:szCs w:val="26"/>
              </w:rPr>
              <w:t>“Lập báo cáo”</w:t>
            </w:r>
          </w:p>
        </w:tc>
        <w:tc>
          <w:tcPr>
            <w:tcW w:w="4266" w:type="dxa"/>
            <w:shd w:val="clear" w:color="auto" w:fill="auto"/>
          </w:tcPr>
          <w:p w14:paraId="73CD0640" w14:textId="3D8D1F6F" w:rsidR="008E1691" w:rsidRPr="0073664E" w:rsidRDefault="008E1691" w:rsidP="00267DF7">
            <w:pPr>
              <w:tabs>
                <w:tab w:val="left" w:pos="720"/>
              </w:tabs>
              <w:spacing w:before="120" w:line="360" w:lineRule="auto"/>
              <w:rPr>
                <w:szCs w:val="26"/>
              </w:rPr>
            </w:pPr>
            <w:r w:rsidRPr="0073664E">
              <w:rPr>
                <w:szCs w:val="26"/>
              </w:rPr>
              <w:t>1</w:t>
            </w:r>
            <w:r>
              <w:rPr>
                <w:szCs w:val="26"/>
              </w:rPr>
              <w:t xml:space="preserve">.1. Hệ thống hiển thị giao diện để những khoản thu chi theo từng ngày trong tháng </w:t>
            </w:r>
          </w:p>
        </w:tc>
      </w:tr>
      <w:tr w:rsidR="008E1691" w:rsidRPr="0073664E" w14:paraId="68C5EDFA" w14:textId="77777777" w:rsidTr="00267DF7">
        <w:trPr>
          <w:trHeight w:val="480"/>
        </w:trPr>
        <w:tc>
          <w:tcPr>
            <w:tcW w:w="2520" w:type="dxa"/>
            <w:vMerge/>
            <w:shd w:val="clear" w:color="auto" w:fill="auto"/>
            <w:vAlign w:val="center"/>
          </w:tcPr>
          <w:p w14:paraId="0C509111" w14:textId="77777777" w:rsidR="008E1691" w:rsidRPr="0073664E" w:rsidRDefault="008E1691"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09D9EBFB" w14:textId="2E557045" w:rsidR="008E1691" w:rsidRPr="0073664E" w:rsidRDefault="008E1691" w:rsidP="00267DF7">
            <w:pPr>
              <w:tabs>
                <w:tab w:val="left" w:pos="360"/>
              </w:tabs>
              <w:spacing w:before="120" w:line="360" w:lineRule="auto"/>
              <w:rPr>
                <w:szCs w:val="26"/>
              </w:rPr>
            </w:pPr>
            <w:r w:rsidRPr="0073664E">
              <w:rPr>
                <w:szCs w:val="26"/>
              </w:rPr>
              <w:t xml:space="preserve">2. </w:t>
            </w:r>
            <w:r>
              <w:rPr>
                <w:szCs w:val="26"/>
              </w:rPr>
              <w:t>Kế toán dựa theo đó tổng hợp thành một bản báo cáo</w:t>
            </w:r>
          </w:p>
        </w:tc>
        <w:tc>
          <w:tcPr>
            <w:tcW w:w="4266" w:type="dxa"/>
            <w:shd w:val="clear" w:color="auto" w:fill="auto"/>
          </w:tcPr>
          <w:p w14:paraId="083EB582" w14:textId="77777777" w:rsidR="008E1691" w:rsidRPr="0073664E" w:rsidRDefault="008E1691" w:rsidP="00267DF7">
            <w:pPr>
              <w:tabs>
                <w:tab w:val="left" w:pos="720"/>
              </w:tabs>
              <w:spacing w:before="120" w:line="360" w:lineRule="auto"/>
              <w:rPr>
                <w:szCs w:val="26"/>
              </w:rPr>
            </w:pPr>
          </w:p>
        </w:tc>
      </w:tr>
      <w:tr w:rsidR="008E1691" w:rsidRPr="0073664E" w14:paraId="656B1329" w14:textId="77777777" w:rsidTr="00267DF7">
        <w:trPr>
          <w:trHeight w:val="480"/>
        </w:trPr>
        <w:tc>
          <w:tcPr>
            <w:tcW w:w="2520" w:type="dxa"/>
            <w:vMerge/>
            <w:shd w:val="clear" w:color="auto" w:fill="auto"/>
            <w:vAlign w:val="center"/>
          </w:tcPr>
          <w:p w14:paraId="0C47810A" w14:textId="77777777" w:rsidR="008E1691" w:rsidRPr="0073664E" w:rsidRDefault="008E1691"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2E2E21B8" w14:textId="18AA140D" w:rsidR="008E1691" w:rsidRPr="0073664E" w:rsidRDefault="008E1691" w:rsidP="00267DF7">
            <w:pPr>
              <w:tabs>
                <w:tab w:val="left" w:pos="360"/>
              </w:tabs>
              <w:spacing w:before="120" w:line="360" w:lineRule="auto"/>
              <w:rPr>
                <w:szCs w:val="26"/>
              </w:rPr>
            </w:pPr>
            <w:r>
              <w:rPr>
                <w:szCs w:val="26"/>
              </w:rPr>
              <w:t>3. Kế toán chọn tải lên báo cáo</w:t>
            </w:r>
          </w:p>
        </w:tc>
        <w:tc>
          <w:tcPr>
            <w:tcW w:w="4266" w:type="dxa"/>
            <w:shd w:val="clear" w:color="auto" w:fill="auto"/>
          </w:tcPr>
          <w:p w14:paraId="3AD05574" w14:textId="44434E9F" w:rsidR="008E1691" w:rsidRPr="0073664E" w:rsidRDefault="008E1691" w:rsidP="00267DF7">
            <w:pPr>
              <w:tabs>
                <w:tab w:val="left" w:pos="720"/>
              </w:tabs>
              <w:spacing w:before="120" w:line="360" w:lineRule="auto"/>
              <w:rPr>
                <w:szCs w:val="26"/>
              </w:rPr>
            </w:pPr>
            <w:r>
              <w:rPr>
                <w:szCs w:val="26"/>
              </w:rPr>
              <w:t xml:space="preserve">3.1 Hệ thống hiển thị giao diện tải lên </w:t>
            </w:r>
          </w:p>
        </w:tc>
      </w:tr>
      <w:tr w:rsidR="008E1691" w:rsidRPr="0073664E" w14:paraId="5F40E004" w14:textId="77777777" w:rsidTr="00267DF7">
        <w:trPr>
          <w:trHeight w:val="480"/>
        </w:trPr>
        <w:tc>
          <w:tcPr>
            <w:tcW w:w="2520" w:type="dxa"/>
            <w:vMerge/>
            <w:shd w:val="clear" w:color="auto" w:fill="auto"/>
            <w:vAlign w:val="center"/>
          </w:tcPr>
          <w:p w14:paraId="7C3FEAB4" w14:textId="77777777" w:rsidR="008E1691" w:rsidRPr="0073664E" w:rsidRDefault="008E1691"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3B1BEA83" w14:textId="6FB3E2D2" w:rsidR="008E1691" w:rsidRDefault="008E1691" w:rsidP="00267DF7">
            <w:pPr>
              <w:tabs>
                <w:tab w:val="left" w:pos="360"/>
              </w:tabs>
              <w:spacing w:before="120" w:line="360" w:lineRule="auto"/>
              <w:rPr>
                <w:szCs w:val="26"/>
              </w:rPr>
            </w:pPr>
            <w:r>
              <w:rPr>
                <w:szCs w:val="26"/>
              </w:rPr>
              <w:t>4 Kế toán nhấn vào “tải lên”</w:t>
            </w:r>
          </w:p>
        </w:tc>
        <w:tc>
          <w:tcPr>
            <w:tcW w:w="4266" w:type="dxa"/>
            <w:shd w:val="clear" w:color="auto" w:fill="auto"/>
          </w:tcPr>
          <w:p w14:paraId="39006574" w14:textId="5B9FAB3D" w:rsidR="008E1691" w:rsidRDefault="008E1691" w:rsidP="00267DF7">
            <w:pPr>
              <w:tabs>
                <w:tab w:val="left" w:pos="720"/>
              </w:tabs>
              <w:spacing w:before="120" w:line="360" w:lineRule="auto"/>
              <w:rPr>
                <w:szCs w:val="26"/>
              </w:rPr>
            </w:pPr>
            <w:r>
              <w:rPr>
                <w:szCs w:val="26"/>
              </w:rPr>
              <w:t>4.1 Hệ thống thông báo tải lên thành công</w:t>
            </w:r>
          </w:p>
        </w:tc>
      </w:tr>
      <w:tr w:rsidR="001C7EBC" w:rsidRPr="0073664E" w14:paraId="76BCD9F0" w14:textId="77777777" w:rsidTr="00267DF7">
        <w:trPr>
          <w:trHeight w:val="248"/>
        </w:trPr>
        <w:tc>
          <w:tcPr>
            <w:tcW w:w="2520" w:type="dxa"/>
            <w:shd w:val="clear" w:color="auto" w:fill="auto"/>
          </w:tcPr>
          <w:p w14:paraId="57CB0BCC" w14:textId="77777777" w:rsidR="001C7EBC" w:rsidRPr="0073664E" w:rsidRDefault="001C7EBC" w:rsidP="00267DF7">
            <w:pPr>
              <w:spacing w:before="120" w:line="360" w:lineRule="auto"/>
              <w:rPr>
                <w:b/>
                <w:szCs w:val="26"/>
              </w:rPr>
            </w:pPr>
            <w:r w:rsidRPr="0073664E">
              <w:rPr>
                <w:b/>
                <w:szCs w:val="26"/>
              </w:rPr>
              <w:t>Ngoại lệ</w:t>
            </w:r>
          </w:p>
        </w:tc>
        <w:tc>
          <w:tcPr>
            <w:tcW w:w="8370" w:type="dxa"/>
            <w:gridSpan w:val="2"/>
            <w:shd w:val="clear" w:color="auto" w:fill="auto"/>
          </w:tcPr>
          <w:p w14:paraId="23906D46" w14:textId="3B522F9E" w:rsidR="001C7EBC" w:rsidRPr="0073664E" w:rsidRDefault="008E1691" w:rsidP="00267DF7">
            <w:pPr>
              <w:tabs>
                <w:tab w:val="left" w:pos="445"/>
              </w:tabs>
              <w:spacing w:before="120" w:line="360" w:lineRule="auto"/>
              <w:rPr>
                <w:szCs w:val="26"/>
              </w:rPr>
            </w:pPr>
            <w:r>
              <w:t>Không</w:t>
            </w:r>
          </w:p>
        </w:tc>
      </w:tr>
    </w:tbl>
    <w:p w14:paraId="388A2B21" w14:textId="1E36E55A" w:rsidR="00930006" w:rsidRDefault="001025F2" w:rsidP="00267DF7">
      <w:pPr>
        <w:pStyle w:val="Bngbiu-nidung"/>
        <w:spacing w:after="0"/>
      </w:pPr>
      <w:bookmarkStart w:id="51" w:name="_Toc92746658"/>
      <w:r>
        <w:t xml:space="preserve">Bảng </w:t>
      </w:r>
      <w:r w:rsidR="00A60EBF">
        <w:t>24</w:t>
      </w:r>
      <w:r w:rsidR="004C7537">
        <w:t xml:space="preserve">. Use case </w:t>
      </w:r>
      <w:r w:rsidR="000079CD">
        <w:t>lập báo cáo</w:t>
      </w:r>
      <w:bookmarkEnd w:id="51"/>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217833" w:rsidRPr="0073664E" w14:paraId="17ADB6C5" w14:textId="77777777" w:rsidTr="00267DF7">
        <w:trPr>
          <w:trHeight w:val="480"/>
        </w:trPr>
        <w:tc>
          <w:tcPr>
            <w:tcW w:w="2520" w:type="dxa"/>
            <w:shd w:val="clear" w:color="auto" w:fill="auto"/>
          </w:tcPr>
          <w:p w14:paraId="49B1F579" w14:textId="77777777" w:rsidR="00217833" w:rsidRPr="0073664E" w:rsidRDefault="00217833"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4B22F8C0" w14:textId="2AE49146" w:rsidR="00217833" w:rsidRPr="0073664E" w:rsidRDefault="007F6D41" w:rsidP="00267DF7">
            <w:pPr>
              <w:spacing w:before="120" w:line="360" w:lineRule="auto"/>
              <w:rPr>
                <w:szCs w:val="26"/>
              </w:rPr>
            </w:pPr>
            <w:r>
              <w:rPr>
                <w:szCs w:val="26"/>
              </w:rPr>
              <w:t>2</w:t>
            </w:r>
            <w:r w:rsidR="00217833">
              <w:rPr>
                <w:szCs w:val="26"/>
              </w:rPr>
              <w:t>5</w:t>
            </w:r>
            <w:r w:rsidR="00217833" w:rsidRPr="0073664E">
              <w:rPr>
                <w:szCs w:val="26"/>
              </w:rPr>
              <w:t>.</w:t>
            </w:r>
          </w:p>
        </w:tc>
      </w:tr>
      <w:tr w:rsidR="00217833" w:rsidRPr="0073664E" w14:paraId="452D5778" w14:textId="77777777" w:rsidTr="00267DF7">
        <w:trPr>
          <w:trHeight w:val="480"/>
        </w:trPr>
        <w:tc>
          <w:tcPr>
            <w:tcW w:w="2520" w:type="dxa"/>
            <w:shd w:val="clear" w:color="auto" w:fill="auto"/>
          </w:tcPr>
          <w:p w14:paraId="7E494EF2" w14:textId="77777777" w:rsidR="00217833" w:rsidRPr="0073664E" w:rsidRDefault="00217833" w:rsidP="00267DF7">
            <w:pPr>
              <w:spacing w:before="120" w:line="360" w:lineRule="auto"/>
              <w:rPr>
                <w:b/>
                <w:szCs w:val="26"/>
              </w:rPr>
            </w:pPr>
            <w:r w:rsidRPr="0073664E">
              <w:rPr>
                <w:b/>
                <w:szCs w:val="26"/>
              </w:rPr>
              <w:t>Use Case</w:t>
            </w:r>
          </w:p>
        </w:tc>
        <w:tc>
          <w:tcPr>
            <w:tcW w:w="8370" w:type="dxa"/>
            <w:gridSpan w:val="2"/>
            <w:shd w:val="clear" w:color="auto" w:fill="auto"/>
          </w:tcPr>
          <w:p w14:paraId="5D66A0A2" w14:textId="77529BC2" w:rsidR="00217833" w:rsidRPr="0073664E" w:rsidRDefault="008E1691" w:rsidP="00267DF7">
            <w:pPr>
              <w:tabs>
                <w:tab w:val="left" w:pos="1416"/>
              </w:tabs>
              <w:spacing w:before="120" w:line="360" w:lineRule="auto"/>
              <w:rPr>
                <w:szCs w:val="26"/>
              </w:rPr>
            </w:pPr>
            <w:r>
              <w:rPr>
                <w:szCs w:val="26"/>
              </w:rPr>
              <w:t>Thống kê doanh thu</w:t>
            </w:r>
          </w:p>
        </w:tc>
      </w:tr>
      <w:tr w:rsidR="00217833" w:rsidRPr="0073664E" w14:paraId="131C04C7" w14:textId="77777777" w:rsidTr="00267DF7">
        <w:trPr>
          <w:trHeight w:val="467"/>
        </w:trPr>
        <w:tc>
          <w:tcPr>
            <w:tcW w:w="2520" w:type="dxa"/>
            <w:shd w:val="clear" w:color="auto" w:fill="auto"/>
          </w:tcPr>
          <w:p w14:paraId="778170A8" w14:textId="77777777" w:rsidR="00217833" w:rsidRPr="0073664E" w:rsidRDefault="00217833" w:rsidP="00267DF7">
            <w:pPr>
              <w:spacing w:before="120" w:line="360" w:lineRule="auto"/>
              <w:rPr>
                <w:b/>
                <w:szCs w:val="26"/>
              </w:rPr>
            </w:pPr>
            <w:r w:rsidRPr="0073664E">
              <w:rPr>
                <w:b/>
                <w:szCs w:val="26"/>
              </w:rPr>
              <w:t>Ngữ cảnh</w:t>
            </w:r>
          </w:p>
        </w:tc>
        <w:tc>
          <w:tcPr>
            <w:tcW w:w="8370" w:type="dxa"/>
            <w:gridSpan w:val="2"/>
            <w:shd w:val="clear" w:color="auto" w:fill="auto"/>
          </w:tcPr>
          <w:p w14:paraId="3BCBC39C" w14:textId="5569C11D" w:rsidR="00217833" w:rsidRPr="0073664E" w:rsidRDefault="008E1691" w:rsidP="00267DF7">
            <w:pPr>
              <w:spacing w:before="120" w:line="360" w:lineRule="auto"/>
              <w:rPr>
                <w:szCs w:val="26"/>
              </w:rPr>
            </w:pPr>
            <w:r>
              <w:t>Kế toán thực hiện thống kê doanh thu tháng</w:t>
            </w:r>
          </w:p>
        </w:tc>
      </w:tr>
      <w:tr w:rsidR="00217833" w:rsidRPr="0073664E" w14:paraId="05B3A8B1" w14:textId="77777777" w:rsidTr="00267DF7">
        <w:trPr>
          <w:trHeight w:val="480"/>
        </w:trPr>
        <w:tc>
          <w:tcPr>
            <w:tcW w:w="2520" w:type="dxa"/>
            <w:shd w:val="clear" w:color="auto" w:fill="auto"/>
          </w:tcPr>
          <w:p w14:paraId="34EFF640" w14:textId="77777777" w:rsidR="00217833" w:rsidRPr="0073664E" w:rsidRDefault="00217833" w:rsidP="00267DF7">
            <w:pPr>
              <w:spacing w:before="120" w:line="360" w:lineRule="auto"/>
              <w:rPr>
                <w:b/>
                <w:szCs w:val="26"/>
              </w:rPr>
            </w:pPr>
            <w:r w:rsidRPr="0073664E">
              <w:rPr>
                <w:b/>
                <w:szCs w:val="26"/>
              </w:rPr>
              <w:t>Mô tả</w:t>
            </w:r>
          </w:p>
        </w:tc>
        <w:tc>
          <w:tcPr>
            <w:tcW w:w="8370" w:type="dxa"/>
            <w:gridSpan w:val="2"/>
            <w:shd w:val="clear" w:color="auto" w:fill="auto"/>
          </w:tcPr>
          <w:p w14:paraId="74C6B250" w14:textId="2CABEAF2" w:rsidR="00217833" w:rsidRPr="0073664E" w:rsidRDefault="008E1691" w:rsidP="00267DF7">
            <w:pPr>
              <w:spacing w:before="120" w:line="360" w:lineRule="auto"/>
              <w:rPr>
                <w:szCs w:val="26"/>
              </w:rPr>
            </w:pPr>
            <w:r>
              <w:rPr>
                <w:szCs w:val="26"/>
              </w:rPr>
              <w:t>Kế toán dựa trên số liệu thu chi mà hệ thống cung cấp để thống kê doanh thu của công ty và đưa ra đề xuất cho cấp trên về tình hình tăng trưởng của công ty</w:t>
            </w:r>
          </w:p>
        </w:tc>
      </w:tr>
      <w:tr w:rsidR="00217833" w:rsidRPr="0073664E" w14:paraId="759F678F" w14:textId="77777777" w:rsidTr="00267DF7">
        <w:trPr>
          <w:trHeight w:val="480"/>
        </w:trPr>
        <w:tc>
          <w:tcPr>
            <w:tcW w:w="2520" w:type="dxa"/>
            <w:shd w:val="clear" w:color="auto" w:fill="auto"/>
          </w:tcPr>
          <w:p w14:paraId="585B4B11" w14:textId="77777777" w:rsidR="00217833" w:rsidRPr="0073664E" w:rsidRDefault="00217833" w:rsidP="00267DF7">
            <w:pPr>
              <w:spacing w:before="120" w:line="360" w:lineRule="auto"/>
              <w:rPr>
                <w:b/>
                <w:szCs w:val="26"/>
              </w:rPr>
            </w:pPr>
            <w:r w:rsidRPr="0073664E">
              <w:rPr>
                <w:b/>
                <w:szCs w:val="26"/>
              </w:rPr>
              <w:t>Tác nhân</w:t>
            </w:r>
          </w:p>
        </w:tc>
        <w:tc>
          <w:tcPr>
            <w:tcW w:w="8370" w:type="dxa"/>
            <w:gridSpan w:val="2"/>
            <w:shd w:val="clear" w:color="auto" w:fill="auto"/>
          </w:tcPr>
          <w:p w14:paraId="415BB0EE" w14:textId="6C2853FC" w:rsidR="00217833" w:rsidRPr="0073664E" w:rsidRDefault="008E1691" w:rsidP="00267DF7">
            <w:pPr>
              <w:spacing w:before="120" w:line="360" w:lineRule="auto"/>
              <w:rPr>
                <w:szCs w:val="26"/>
              </w:rPr>
            </w:pPr>
            <w:r>
              <w:t>Kế toán</w:t>
            </w:r>
          </w:p>
        </w:tc>
      </w:tr>
      <w:tr w:rsidR="008E1691" w:rsidRPr="0073664E" w14:paraId="7BF066B5" w14:textId="77777777" w:rsidTr="00267DF7">
        <w:trPr>
          <w:trHeight w:val="318"/>
        </w:trPr>
        <w:tc>
          <w:tcPr>
            <w:tcW w:w="2520" w:type="dxa"/>
            <w:shd w:val="clear" w:color="auto" w:fill="auto"/>
          </w:tcPr>
          <w:p w14:paraId="7F54D5A0" w14:textId="77777777" w:rsidR="008E1691" w:rsidRPr="0073664E" w:rsidRDefault="008E1691"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749464EA" w14:textId="026FB0ED" w:rsidR="008E1691" w:rsidRPr="0073664E" w:rsidRDefault="008E1691" w:rsidP="00267DF7">
            <w:pPr>
              <w:spacing w:before="120" w:line="360" w:lineRule="auto"/>
              <w:rPr>
                <w:szCs w:val="26"/>
              </w:rPr>
            </w:pPr>
            <w:r>
              <w:rPr>
                <w:szCs w:val="26"/>
              </w:rPr>
              <w:t>Thống kê doanh thu</w:t>
            </w:r>
          </w:p>
        </w:tc>
      </w:tr>
      <w:tr w:rsidR="008E1691" w:rsidRPr="0073664E" w14:paraId="50333742" w14:textId="77777777" w:rsidTr="00267DF7">
        <w:trPr>
          <w:trHeight w:val="805"/>
        </w:trPr>
        <w:tc>
          <w:tcPr>
            <w:tcW w:w="2520" w:type="dxa"/>
            <w:shd w:val="clear" w:color="auto" w:fill="auto"/>
          </w:tcPr>
          <w:p w14:paraId="50A117C7" w14:textId="77777777" w:rsidR="008E1691" w:rsidRPr="0073664E" w:rsidRDefault="008E1691"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34B2F379" w14:textId="1764297B" w:rsidR="008E1691" w:rsidRPr="0073664E" w:rsidRDefault="008E1691" w:rsidP="00267DF7">
            <w:pPr>
              <w:spacing w:before="120" w:line="360" w:lineRule="auto"/>
              <w:rPr>
                <w:szCs w:val="26"/>
              </w:rPr>
            </w:pPr>
            <w:r w:rsidRPr="00DE7812">
              <w:rPr>
                <w:szCs w:val="26"/>
              </w:rPr>
              <w:t xml:space="preserve">Truy cập vào </w:t>
            </w:r>
            <w:r w:rsidR="00C00B46">
              <w:rPr>
                <w:szCs w:val="26"/>
              </w:rPr>
              <w:t>ứng dụng</w:t>
            </w:r>
            <w:r>
              <w:rPr>
                <w:szCs w:val="26"/>
              </w:rPr>
              <w:t>.</w:t>
            </w:r>
            <w:r>
              <w:rPr>
                <w:szCs w:val="26"/>
              </w:rPr>
              <w:br/>
            </w:r>
            <w:r w:rsidRPr="00DE7812">
              <w:rPr>
                <w:szCs w:val="26"/>
              </w:rPr>
              <w:t>Phải có tài khoản</w:t>
            </w:r>
            <w:r>
              <w:rPr>
                <w:szCs w:val="26"/>
              </w:rPr>
              <w:t>.</w:t>
            </w:r>
          </w:p>
        </w:tc>
      </w:tr>
      <w:tr w:rsidR="00BC6B16" w:rsidRPr="0073664E" w14:paraId="1598AA5D" w14:textId="77777777" w:rsidTr="00267DF7">
        <w:trPr>
          <w:trHeight w:val="327"/>
        </w:trPr>
        <w:tc>
          <w:tcPr>
            <w:tcW w:w="2520" w:type="dxa"/>
            <w:shd w:val="clear" w:color="auto" w:fill="auto"/>
          </w:tcPr>
          <w:p w14:paraId="57DBB1B2" w14:textId="77777777" w:rsidR="00BC6B16" w:rsidRPr="0073664E" w:rsidRDefault="00BC6B16" w:rsidP="00267DF7">
            <w:pPr>
              <w:spacing w:before="120" w:line="360" w:lineRule="auto"/>
              <w:rPr>
                <w:b/>
                <w:szCs w:val="26"/>
              </w:rPr>
            </w:pPr>
            <w:r w:rsidRPr="0073664E">
              <w:rPr>
                <w:b/>
                <w:szCs w:val="26"/>
              </w:rPr>
              <w:t>Kết quả</w:t>
            </w:r>
          </w:p>
        </w:tc>
        <w:tc>
          <w:tcPr>
            <w:tcW w:w="8370" w:type="dxa"/>
            <w:gridSpan w:val="2"/>
            <w:shd w:val="clear" w:color="auto" w:fill="auto"/>
          </w:tcPr>
          <w:p w14:paraId="223CE7E3" w14:textId="10D28D3C" w:rsidR="00BC6B16" w:rsidRPr="0073664E" w:rsidRDefault="00BC6B16" w:rsidP="00267DF7">
            <w:pPr>
              <w:spacing w:before="120" w:line="360" w:lineRule="auto"/>
              <w:rPr>
                <w:szCs w:val="26"/>
              </w:rPr>
            </w:pPr>
            <w:r>
              <w:rPr>
                <w:szCs w:val="26"/>
              </w:rPr>
              <w:t>Thống kê doanh thu thành công</w:t>
            </w:r>
          </w:p>
        </w:tc>
      </w:tr>
      <w:tr w:rsidR="00BC6B16" w:rsidRPr="0073664E" w14:paraId="2A5395FC" w14:textId="77777777" w:rsidTr="00267DF7">
        <w:trPr>
          <w:trHeight w:val="480"/>
        </w:trPr>
        <w:tc>
          <w:tcPr>
            <w:tcW w:w="2520" w:type="dxa"/>
            <w:vMerge w:val="restart"/>
            <w:shd w:val="clear" w:color="auto" w:fill="auto"/>
            <w:vAlign w:val="center"/>
          </w:tcPr>
          <w:p w14:paraId="1CCC5C6C" w14:textId="77777777" w:rsidR="00BC6B16" w:rsidRPr="0073664E" w:rsidRDefault="00BC6B16" w:rsidP="00267DF7">
            <w:pPr>
              <w:spacing w:before="120" w:line="360" w:lineRule="auto"/>
              <w:rPr>
                <w:b/>
                <w:szCs w:val="26"/>
              </w:rPr>
            </w:pPr>
            <w:r w:rsidRPr="0073664E">
              <w:rPr>
                <w:b/>
                <w:szCs w:val="26"/>
              </w:rPr>
              <w:t>Luồng sự kiện</w:t>
            </w:r>
          </w:p>
        </w:tc>
        <w:tc>
          <w:tcPr>
            <w:tcW w:w="4104" w:type="dxa"/>
            <w:shd w:val="clear" w:color="auto" w:fill="auto"/>
          </w:tcPr>
          <w:p w14:paraId="67025C45" w14:textId="77777777" w:rsidR="00BC6B16" w:rsidRPr="0073664E" w:rsidRDefault="00BC6B16"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609AB661" w14:textId="77777777" w:rsidR="00BC6B16" w:rsidRPr="0073664E" w:rsidRDefault="00BC6B16" w:rsidP="00267DF7">
            <w:pPr>
              <w:tabs>
                <w:tab w:val="left" w:pos="720"/>
              </w:tabs>
              <w:spacing w:before="120" w:line="360" w:lineRule="auto"/>
              <w:jc w:val="center"/>
              <w:rPr>
                <w:szCs w:val="26"/>
              </w:rPr>
            </w:pPr>
            <w:r w:rsidRPr="0073664E">
              <w:rPr>
                <w:b/>
                <w:szCs w:val="26"/>
              </w:rPr>
              <w:t>System</w:t>
            </w:r>
          </w:p>
        </w:tc>
      </w:tr>
      <w:tr w:rsidR="00BC6B16" w:rsidRPr="0073664E" w14:paraId="0D3A73FB" w14:textId="77777777" w:rsidTr="00267DF7">
        <w:trPr>
          <w:trHeight w:val="480"/>
        </w:trPr>
        <w:tc>
          <w:tcPr>
            <w:tcW w:w="2520" w:type="dxa"/>
            <w:vMerge/>
            <w:shd w:val="clear" w:color="auto" w:fill="auto"/>
            <w:vAlign w:val="center"/>
          </w:tcPr>
          <w:p w14:paraId="63ADA9DB" w14:textId="77777777" w:rsidR="00BC6B16" w:rsidRPr="0073664E" w:rsidRDefault="00BC6B16"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185A1113" w14:textId="580B4D40" w:rsidR="00BC6B16" w:rsidRPr="0073664E" w:rsidRDefault="00BC6B16" w:rsidP="00267DF7">
            <w:pPr>
              <w:tabs>
                <w:tab w:val="left" w:pos="360"/>
              </w:tabs>
              <w:spacing w:before="120" w:line="360" w:lineRule="auto"/>
              <w:rPr>
                <w:szCs w:val="26"/>
              </w:rPr>
            </w:pPr>
            <w:r w:rsidRPr="0073664E">
              <w:rPr>
                <w:szCs w:val="26"/>
              </w:rPr>
              <w:t>1</w:t>
            </w:r>
            <w:r>
              <w:rPr>
                <w:szCs w:val="26"/>
              </w:rPr>
              <w:t>.</w:t>
            </w:r>
            <w:r>
              <w:t xml:space="preserve"> </w:t>
            </w:r>
            <w:r w:rsidR="00AF7974">
              <w:t xml:space="preserve">Kế toán </w:t>
            </w:r>
            <w:r>
              <w:t>giao dịch</w:t>
            </w:r>
            <w:r w:rsidRPr="0073664E">
              <w:rPr>
                <w:szCs w:val="26"/>
              </w:rPr>
              <w:t xml:space="preserve"> chọn mục “</w:t>
            </w:r>
            <w:r>
              <w:rPr>
                <w:szCs w:val="26"/>
              </w:rPr>
              <w:t>Thống kê doanh thu”.</w:t>
            </w:r>
          </w:p>
        </w:tc>
        <w:tc>
          <w:tcPr>
            <w:tcW w:w="4266" w:type="dxa"/>
            <w:shd w:val="clear" w:color="auto" w:fill="auto"/>
          </w:tcPr>
          <w:p w14:paraId="524DC990" w14:textId="4843ABFF" w:rsidR="00BC6B16" w:rsidRPr="0073664E" w:rsidRDefault="00BC6B16" w:rsidP="00267DF7">
            <w:pPr>
              <w:tabs>
                <w:tab w:val="left" w:pos="720"/>
              </w:tabs>
              <w:spacing w:before="120" w:line="360" w:lineRule="auto"/>
              <w:rPr>
                <w:szCs w:val="26"/>
              </w:rPr>
            </w:pPr>
            <w:r w:rsidRPr="0073664E">
              <w:rPr>
                <w:szCs w:val="26"/>
              </w:rPr>
              <w:t>1</w:t>
            </w:r>
            <w:r>
              <w:rPr>
                <w:szCs w:val="26"/>
              </w:rPr>
              <w:t>.1. Hệ thống hiển thị thông tin thu chi trong tháng</w:t>
            </w:r>
          </w:p>
        </w:tc>
      </w:tr>
      <w:tr w:rsidR="00BC6B16" w:rsidRPr="0073664E" w14:paraId="5AAA4398" w14:textId="77777777" w:rsidTr="00267DF7">
        <w:trPr>
          <w:trHeight w:val="480"/>
        </w:trPr>
        <w:tc>
          <w:tcPr>
            <w:tcW w:w="2520" w:type="dxa"/>
            <w:vMerge/>
            <w:shd w:val="clear" w:color="auto" w:fill="auto"/>
            <w:vAlign w:val="center"/>
          </w:tcPr>
          <w:p w14:paraId="16800F6C" w14:textId="77777777" w:rsidR="00BC6B16" w:rsidRPr="0073664E" w:rsidRDefault="00BC6B16"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49DC4E4B" w14:textId="467E9B71" w:rsidR="00BC6B16" w:rsidRPr="0073664E" w:rsidRDefault="00BC6B16" w:rsidP="00267DF7">
            <w:pPr>
              <w:tabs>
                <w:tab w:val="left" w:pos="360"/>
              </w:tabs>
              <w:spacing w:before="120" w:line="360" w:lineRule="auto"/>
              <w:rPr>
                <w:szCs w:val="26"/>
              </w:rPr>
            </w:pPr>
            <w:r w:rsidRPr="0073664E">
              <w:rPr>
                <w:szCs w:val="26"/>
              </w:rPr>
              <w:t xml:space="preserve">2. </w:t>
            </w:r>
            <w:r w:rsidR="00AF7974">
              <w:rPr>
                <w:szCs w:val="26"/>
              </w:rPr>
              <w:t xml:space="preserve">Nhân viên kế toán sẽ tính toán và tính ra lợi nhuận trong tháng </w:t>
            </w:r>
          </w:p>
        </w:tc>
        <w:tc>
          <w:tcPr>
            <w:tcW w:w="4266" w:type="dxa"/>
            <w:shd w:val="clear" w:color="auto" w:fill="auto"/>
          </w:tcPr>
          <w:p w14:paraId="23B46598" w14:textId="77777777" w:rsidR="00BC6B16" w:rsidRPr="0073664E" w:rsidRDefault="00BC6B16" w:rsidP="00267DF7">
            <w:pPr>
              <w:tabs>
                <w:tab w:val="left" w:pos="720"/>
              </w:tabs>
              <w:spacing w:before="120" w:line="360" w:lineRule="auto"/>
              <w:rPr>
                <w:szCs w:val="26"/>
              </w:rPr>
            </w:pPr>
          </w:p>
        </w:tc>
      </w:tr>
      <w:tr w:rsidR="00BC6B16" w:rsidRPr="0073664E" w14:paraId="5E82F7BA" w14:textId="77777777" w:rsidTr="00267DF7">
        <w:trPr>
          <w:trHeight w:val="480"/>
        </w:trPr>
        <w:tc>
          <w:tcPr>
            <w:tcW w:w="2520" w:type="dxa"/>
            <w:vMerge/>
            <w:shd w:val="clear" w:color="auto" w:fill="auto"/>
            <w:vAlign w:val="center"/>
          </w:tcPr>
          <w:p w14:paraId="50F01415" w14:textId="77777777" w:rsidR="00BC6B16" w:rsidRPr="0073664E" w:rsidRDefault="00BC6B16"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253F38C1" w14:textId="4B150F2B" w:rsidR="00BC6B16" w:rsidRPr="0073664E" w:rsidRDefault="00BC6B16" w:rsidP="00267DF7">
            <w:pPr>
              <w:tabs>
                <w:tab w:val="left" w:pos="360"/>
              </w:tabs>
              <w:spacing w:before="120" w:line="360" w:lineRule="auto"/>
              <w:rPr>
                <w:szCs w:val="26"/>
              </w:rPr>
            </w:pPr>
            <w:r>
              <w:rPr>
                <w:szCs w:val="26"/>
              </w:rPr>
              <w:t xml:space="preserve">3. </w:t>
            </w:r>
            <w:r w:rsidR="00AF7974">
              <w:rPr>
                <w:szCs w:val="26"/>
              </w:rPr>
              <w:t xml:space="preserve">Kế toán </w:t>
            </w:r>
            <w:r>
              <w:rPr>
                <w:szCs w:val="26"/>
              </w:rPr>
              <w:t>nhấn nút “Xác nhận”.</w:t>
            </w:r>
          </w:p>
        </w:tc>
        <w:tc>
          <w:tcPr>
            <w:tcW w:w="4266" w:type="dxa"/>
            <w:shd w:val="clear" w:color="auto" w:fill="auto"/>
          </w:tcPr>
          <w:p w14:paraId="057116C3" w14:textId="62B76F36" w:rsidR="00BC6B16" w:rsidRPr="0073664E" w:rsidRDefault="00BC6B16" w:rsidP="00267DF7">
            <w:pPr>
              <w:tabs>
                <w:tab w:val="left" w:pos="720"/>
              </w:tabs>
              <w:spacing w:before="120" w:line="360" w:lineRule="auto"/>
              <w:rPr>
                <w:szCs w:val="26"/>
              </w:rPr>
            </w:pPr>
            <w:r>
              <w:rPr>
                <w:szCs w:val="26"/>
              </w:rPr>
              <w:t xml:space="preserve">3.1 Hệ thống hiển thị </w:t>
            </w:r>
            <w:r w:rsidR="00AF7974">
              <w:rPr>
                <w:szCs w:val="26"/>
              </w:rPr>
              <w:t>“Thống kê doanh thu thành công”</w:t>
            </w:r>
          </w:p>
        </w:tc>
      </w:tr>
      <w:tr w:rsidR="00BC6B16" w:rsidRPr="0073664E" w14:paraId="30EA2B7B" w14:textId="77777777" w:rsidTr="00267DF7">
        <w:trPr>
          <w:trHeight w:val="248"/>
        </w:trPr>
        <w:tc>
          <w:tcPr>
            <w:tcW w:w="2520" w:type="dxa"/>
            <w:shd w:val="clear" w:color="auto" w:fill="auto"/>
          </w:tcPr>
          <w:p w14:paraId="61667FF2" w14:textId="77777777" w:rsidR="00BC6B16" w:rsidRPr="0073664E" w:rsidRDefault="00BC6B16" w:rsidP="00267DF7">
            <w:pPr>
              <w:spacing w:before="120" w:line="360" w:lineRule="auto"/>
              <w:rPr>
                <w:b/>
                <w:szCs w:val="26"/>
              </w:rPr>
            </w:pPr>
            <w:r w:rsidRPr="0073664E">
              <w:rPr>
                <w:b/>
                <w:szCs w:val="26"/>
              </w:rPr>
              <w:t>Ngoại lệ</w:t>
            </w:r>
          </w:p>
        </w:tc>
        <w:tc>
          <w:tcPr>
            <w:tcW w:w="8370" w:type="dxa"/>
            <w:gridSpan w:val="2"/>
            <w:shd w:val="clear" w:color="auto" w:fill="auto"/>
          </w:tcPr>
          <w:p w14:paraId="34475DE7" w14:textId="21E5480F" w:rsidR="00BC6B16" w:rsidRPr="0073664E" w:rsidRDefault="00AF7974" w:rsidP="00267DF7">
            <w:pPr>
              <w:tabs>
                <w:tab w:val="left" w:pos="445"/>
              </w:tabs>
              <w:spacing w:before="120" w:line="360" w:lineRule="auto"/>
              <w:rPr>
                <w:szCs w:val="26"/>
              </w:rPr>
            </w:pPr>
            <w:r>
              <w:t>Không</w:t>
            </w:r>
          </w:p>
        </w:tc>
      </w:tr>
    </w:tbl>
    <w:p w14:paraId="3883C03D" w14:textId="40E4943B" w:rsidR="00930006" w:rsidRDefault="00676D3B" w:rsidP="00267DF7">
      <w:pPr>
        <w:pStyle w:val="Bngbiu-nidung"/>
        <w:spacing w:after="0"/>
      </w:pPr>
      <w:bookmarkStart w:id="52" w:name="_Toc92746659"/>
      <w:r>
        <w:t xml:space="preserve">Bảng </w:t>
      </w:r>
      <w:r w:rsidR="00A60EBF">
        <w:t>25</w:t>
      </w:r>
      <w:r w:rsidR="00A118C1">
        <w:t xml:space="preserve">. Use case </w:t>
      </w:r>
      <w:r w:rsidR="00445DB2">
        <w:t>thống kê doanh thu</w:t>
      </w:r>
      <w:bookmarkEnd w:id="52"/>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C0227B" w:rsidRPr="0073664E" w14:paraId="185E1447" w14:textId="77777777" w:rsidTr="00267DF7">
        <w:trPr>
          <w:trHeight w:val="480"/>
        </w:trPr>
        <w:tc>
          <w:tcPr>
            <w:tcW w:w="2520" w:type="dxa"/>
            <w:shd w:val="clear" w:color="auto" w:fill="auto"/>
          </w:tcPr>
          <w:p w14:paraId="2A66E83F" w14:textId="77777777" w:rsidR="00C0227B" w:rsidRPr="0073664E" w:rsidRDefault="00C0227B"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48E871AF" w14:textId="4836AF84" w:rsidR="00C0227B" w:rsidRPr="0073664E" w:rsidRDefault="00352CE6" w:rsidP="00267DF7">
            <w:pPr>
              <w:spacing w:before="120" w:line="360" w:lineRule="auto"/>
              <w:rPr>
                <w:szCs w:val="26"/>
              </w:rPr>
            </w:pPr>
            <w:r>
              <w:rPr>
                <w:szCs w:val="26"/>
              </w:rPr>
              <w:t>2</w:t>
            </w:r>
            <w:r w:rsidR="002E67F1">
              <w:rPr>
                <w:szCs w:val="26"/>
              </w:rPr>
              <w:t>6</w:t>
            </w:r>
            <w:r w:rsidR="00C0227B" w:rsidRPr="0073664E">
              <w:rPr>
                <w:szCs w:val="26"/>
              </w:rPr>
              <w:t>.</w:t>
            </w:r>
          </w:p>
        </w:tc>
      </w:tr>
      <w:tr w:rsidR="00C0227B" w:rsidRPr="0073664E" w14:paraId="7269ECE5" w14:textId="77777777" w:rsidTr="00267DF7">
        <w:trPr>
          <w:trHeight w:val="480"/>
        </w:trPr>
        <w:tc>
          <w:tcPr>
            <w:tcW w:w="2520" w:type="dxa"/>
            <w:shd w:val="clear" w:color="auto" w:fill="auto"/>
          </w:tcPr>
          <w:p w14:paraId="6C3CA921" w14:textId="77777777" w:rsidR="00C0227B" w:rsidRPr="0073664E" w:rsidRDefault="00C0227B" w:rsidP="00267DF7">
            <w:pPr>
              <w:spacing w:before="120" w:line="360" w:lineRule="auto"/>
              <w:rPr>
                <w:b/>
                <w:szCs w:val="26"/>
              </w:rPr>
            </w:pPr>
            <w:r w:rsidRPr="0073664E">
              <w:rPr>
                <w:b/>
                <w:szCs w:val="26"/>
              </w:rPr>
              <w:t>Use Case</w:t>
            </w:r>
          </w:p>
        </w:tc>
        <w:tc>
          <w:tcPr>
            <w:tcW w:w="8370" w:type="dxa"/>
            <w:gridSpan w:val="2"/>
            <w:shd w:val="clear" w:color="auto" w:fill="auto"/>
          </w:tcPr>
          <w:p w14:paraId="6E313FCF" w14:textId="6914528D" w:rsidR="00C0227B" w:rsidRPr="0073664E" w:rsidRDefault="00E8240E" w:rsidP="00267DF7">
            <w:pPr>
              <w:spacing w:before="120" w:line="360" w:lineRule="auto"/>
              <w:rPr>
                <w:szCs w:val="26"/>
              </w:rPr>
            </w:pPr>
            <w:r>
              <w:rPr>
                <w:szCs w:val="26"/>
              </w:rPr>
              <w:t>Tính lương</w:t>
            </w:r>
          </w:p>
        </w:tc>
      </w:tr>
      <w:tr w:rsidR="00C0227B" w:rsidRPr="0073664E" w14:paraId="64E0538A" w14:textId="77777777" w:rsidTr="00267DF7">
        <w:trPr>
          <w:trHeight w:val="467"/>
        </w:trPr>
        <w:tc>
          <w:tcPr>
            <w:tcW w:w="2520" w:type="dxa"/>
            <w:shd w:val="clear" w:color="auto" w:fill="auto"/>
          </w:tcPr>
          <w:p w14:paraId="64B20167" w14:textId="77777777" w:rsidR="00C0227B" w:rsidRPr="0073664E" w:rsidRDefault="00C0227B" w:rsidP="00267DF7">
            <w:pPr>
              <w:spacing w:before="120" w:line="360" w:lineRule="auto"/>
              <w:rPr>
                <w:b/>
                <w:szCs w:val="26"/>
              </w:rPr>
            </w:pPr>
            <w:r w:rsidRPr="0073664E">
              <w:rPr>
                <w:b/>
                <w:szCs w:val="26"/>
              </w:rPr>
              <w:t>Ngữ cảnh</w:t>
            </w:r>
          </w:p>
        </w:tc>
        <w:tc>
          <w:tcPr>
            <w:tcW w:w="8370" w:type="dxa"/>
            <w:gridSpan w:val="2"/>
            <w:shd w:val="clear" w:color="auto" w:fill="auto"/>
          </w:tcPr>
          <w:p w14:paraId="1BECC222" w14:textId="1F74C3BF" w:rsidR="00C0227B" w:rsidRPr="0073664E" w:rsidRDefault="00AF7974" w:rsidP="00267DF7">
            <w:pPr>
              <w:spacing w:before="120" w:line="360" w:lineRule="auto"/>
              <w:rPr>
                <w:szCs w:val="26"/>
              </w:rPr>
            </w:pPr>
            <w:r>
              <w:t>Kế toán muốn tính toán tiền lương của nhân viên</w:t>
            </w:r>
          </w:p>
        </w:tc>
      </w:tr>
      <w:tr w:rsidR="00C0227B" w:rsidRPr="0073664E" w14:paraId="5E658DD8" w14:textId="77777777" w:rsidTr="00267DF7">
        <w:trPr>
          <w:trHeight w:val="480"/>
        </w:trPr>
        <w:tc>
          <w:tcPr>
            <w:tcW w:w="2520" w:type="dxa"/>
            <w:shd w:val="clear" w:color="auto" w:fill="auto"/>
          </w:tcPr>
          <w:p w14:paraId="0CF1B006" w14:textId="77777777" w:rsidR="00C0227B" w:rsidRPr="0073664E" w:rsidRDefault="00C0227B" w:rsidP="00267DF7">
            <w:pPr>
              <w:spacing w:before="120" w:line="360" w:lineRule="auto"/>
              <w:rPr>
                <w:b/>
                <w:szCs w:val="26"/>
              </w:rPr>
            </w:pPr>
            <w:r w:rsidRPr="0073664E">
              <w:rPr>
                <w:b/>
                <w:szCs w:val="26"/>
              </w:rPr>
              <w:t>Mô tả</w:t>
            </w:r>
          </w:p>
        </w:tc>
        <w:tc>
          <w:tcPr>
            <w:tcW w:w="8370" w:type="dxa"/>
            <w:gridSpan w:val="2"/>
            <w:shd w:val="clear" w:color="auto" w:fill="auto"/>
          </w:tcPr>
          <w:p w14:paraId="2EFA9652" w14:textId="20774C05" w:rsidR="00C0227B" w:rsidRPr="0073664E" w:rsidRDefault="00AF7974" w:rsidP="00267DF7">
            <w:pPr>
              <w:spacing w:before="120" w:line="360" w:lineRule="auto"/>
              <w:rPr>
                <w:szCs w:val="26"/>
              </w:rPr>
            </w:pPr>
            <w:r>
              <w:rPr>
                <w:szCs w:val="26"/>
              </w:rPr>
              <w:t>Kế toán sẽ dựa trên ngày làm việc và những khoản thưởng của công ty và tính ra lương cho nhân viên</w:t>
            </w:r>
          </w:p>
        </w:tc>
      </w:tr>
      <w:tr w:rsidR="00C0227B" w:rsidRPr="0073664E" w14:paraId="716F7649" w14:textId="77777777" w:rsidTr="00267DF7">
        <w:trPr>
          <w:trHeight w:val="480"/>
        </w:trPr>
        <w:tc>
          <w:tcPr>
            <w:tcW w:w="2520" w:type="dxa"/>
            <w:shd w:val="clear" w:color="auto" w:fill="auto"/>
          </w:tcPr>
          <w:p w14:paraId="78FF914D" w14:textId="77777777" w:rsidR="00C0227B" w:rsidRPr="0073664E" w:rsidRDefault="00C0227B" w:rsidP="00267DF7">
            <w:pPr>
              <w:spacing w:before="120" w:line="360" w:lineRule="auto"/>
              <w:rPr>
                <w:b/>
                <w:szCs w:val="26"/>
              </w:rPr>
            </w:pPr>
            <w:r w:rsidRPr="0073664E">
              <w:rPr>
                <w:b/>
                <w:szCs w:val="26"/>
              </w:rPr>
              <w:t>Tác nhân</w:t>
            </w:r>
          </w:p>
        </w:tc>
        <w:tc>
          <w:tcPr>
            <w:tcW w:w="8370" w:type="dxa"/>
            <w:gridSpan w:val="2"/>
            <w:shd w:val="clear" w:color="auto" w:fill="auto"/>
          </w:tcPr>
          <w:p w14:paraId="7F761E25" w14:textId="41D69EE5" w:rsidR="00C0227B" w:rsidRPr="0073664E" w:rsidRDefault="00AF7974" w:rsidP="00267DF7">
            <w:pPr>
              <w:spacing w:before="120" w:line="360" w:lineRule="auto"/>
              <w:rPr>
                <w:szCs w:val="26"/>
              </w:rPr>
            </w:pPr>
            <w:r>
              <w:t>Kế toán</w:t>
            </w:r>
          </w:p>
        </w:tc>
      </w:tr>
      <w:tr w:rsidR="00C0227B" w:rsidRPr="0073664E" w14:paraId="3FE71228" w14:textId="77777777" w:rsidTr="00267DF7">
        <w:trPr>
          <w:trHeight w:val="318"/>
        </w:trPr>
        <w:tc>
          <w:tcPr>
            <w:tcW w:w="2520" w:type="dxa"/>
            <w:shd w:val="clear" w:color="auto" w:fill="auto"/>
          </w:tcPr>
          <w:p w14:paraId="5C19D0AB" w14:textId="77777777" w:rsidR="00C0227B" w:rsidRPr="0073664E" w:rsidRDefault="00C0227B"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65671D97" w14:textId="3480ADF8" w:rsidR="00C0227B" w:rsidRPr="0073664E" w:rsidRDefault="00AF7974" w:rsidP="00267DF7">
            <w:pPr>
              <w:spacing w:before="120" w:line="360" w:lineRule="auto"/>
              <w:rPr>
                <w:szCs w:val="26"/>
              </w:rPr>
            </w:pPr>
            <w:r>
              <w:rPr>
                <w:szCs w:val="26"/>
              </w:rPr>
              <w:t>Tính lương</w:t>
            </w:r>
          </w:p>
        </w:tc>
      </w:tr>
      <w:tr w:rsidR="00C0227B" w:rsidRPr="0073664E" w14:paraId="3CED4F4F" w14:textId="77777777" w:rsidTr="00267DF7">
        <w:trPr>
          <w:trHeight w:val="805"/>
        </w:trPr>
        <w:tc>
          <w:tcPr>
            <w:tcW w:w="2520" w:type="dxa"/>
            <w:shd w:val="clear" w:color="auto" w:fill="auto"/>
          </w:tcPr>
          <w:p w14:paraId="1EB05C61" w14:textId="77777777" w:rsidR="00C0227B" w:rsidRPr="0073664E" w:rsidRDefault="00C0227B"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70D1D535" w14:textId="7C90D377" w:rsidR="00C0227B" w:rsidRPr="0073664E" w:rsidRDefault="000E4F67" w:rsidP="00267DF7">
            <w:pPr>
              <w:spacing w:before="120" w:line="360" w:lineRule="auto"/>
              <w:rPr>
                <w:szCs w:val="26"/>
              </w:rPr>
            </w:pPr>
            <w:r w:rsidRPr="00DE7812">
              <w:rPr>
                <w:szCs w:val="26"/>
              </w:rPr>
              <w:t xml:space="preserve">Truy cập vào </w:t>
            </w:r>
            <w:r w:rsidR="00C00B46">
              <w:rPr>
                <w:szCs w:val="26"/>
              </w:rPr>
              <w:t>ứng dụng</w:t>
            </w:r>
            <w:r>
              <w:rPr>
                <w:szCs w:val="26"/>
              </w:rPr>
              <w:t>.</w:t>
            </w:r>
            <w:r>
              <w:rPr>
                <w:szCs w:val="26"/>
              </w:rPr>
              <w:br/>
            </w:r>
            <w:r w:rsidRPr="00DE7812">
              <w:rPr>
                <w:szCs w:val="26"/>
              </w:rPr>
              <w:t>Phải có tài khoản</w:t>
            </w:r>
            <w:r>
              <w:rPr>
                <w:szCs w:val="26"/>
              </w:rPr>
              <w:t>.</w:t>
            </w:r>
          </w:p>
        </w:tc>
      </w:tr>
      <w:tr w:rsidR="00C0227B" w:rsidRPr="0073664E" w14:paraId="456B8142" w14:textId="77777777" w:rsidTr="00267DF7">
        <w:trPr>
          <w:trHeight w:val="327"/>
        </w:trPr>
        <w:tc>
          <w:tcPr>
            <w:tcW w:w="2520" w:type="dxa"/>
            <w:shd w:val="clear" w:color="auto" w:fill="auto"/>
          </w:tcPr>
          <w:p w14:paraId="770869AE" w14:textId="77777777" w:rsidR="00C0227B" w:rsidRPr="0073664E" w:rsidRDefault="00C0227B" w:rsidP="00267DF7">
            <w:pPr>
              <w:spacing w:before="120" w:line="360" w:lineRule="auto"/>
              <w:rPr>
                <w:b/>
                <w:szCs w:val="26"/>
              </w:rPr>
            </w:pPr>
            <w:r w:rsidRPr="0073664E">
              <w:rPr>
                <w:b/>
                <w:szCs w:val="26"/>
              </w:rPr>
              <w:t>Kết quả</w:t>
            </w:r>
          </w:p>
        </w:tc>
        <w:tc>
          <w:tcPr>
            <w:tcW w:w="8370" w:type="dxa"/>
            <w:gridSpan w:val="2"/>
            <w:shd w:val="clear" w:color="auto" w:fill="auto"/>
          </w:tcPr>
          <w:p w14:paraId="18CB2C34" w14:textId="4A3A3407" w:rsidR="00C0227B" w:rsidRPr="0073664E" w:rsidRDefault="00AF7974" w:rsidP="00267DF7">
            <w:pPr>
              <w:tabs>
                <w:tab w:val="left" w:pos="3000"/>
              </w:tabs>
              <w:spacing w:before="120" w:line="360" w:lineRule="auto"/>
              <w:rPr>
                <w:szCs w:val="26"/>
              </w:rPr>
            </w:pPr>
            <w:r>
              <w:rPr>
                <w:szCs w:val="26"/>
              </w:rPr>
              <w:t>Tính lương thành công</w:t>
            </w:r>
          </w:p>
        </w:tc>
      </w:tr>
      <w:tr w:rsidR="00C0227B" w:rsidRPr="0073664E" w14:paraId="37DC6D63" w14:textId="77777777" w:rsidTr="00267DF7">
        <w:trPr>
          <w:trHeight w:val="480"/>
        </w:trPr>
        <w:tc>
          <w:tcPr>
            <w:tcW w:w="2520" w:type="dxa"/>
            <w:vMerge w:val="restart"/>
            <w:shd w:val="clear" w:color="auto" w:fill="auto"/>
            <w:vAlign w:val="center"/>
          </w:tcPr>
          <w:p w14:paraId="484AADEC" w14:textId="77777777" w:rsidR="00C0227B" w:rsidRPr="0073664E" w:rsidRDefault="00C0227B" w:rsidP="00267DF7">
            <w:pPr>
              <w:spacing w:before="120" w:line="360" w:lineRule="auto"/>
              <w:rPr>
                <w:b/>
                <w:szCs w:val="26"/>
              </w:rPr>
            </w:pPr>
            <w:r w:rsidRPr="0073664E">
              <w:rPr>
                <w:b/>
                <w:szCs w:val="26"/>
              </w:rPr>
              <w:t>Luồng sự kiện</w:t>
            </w:r>
          </w:p>
        </w:tc>
        <w:tc>
          <w:tcPr>
            <w:tcW w:w="4104" w:type="dxa"/>
            <w:shd w:val="clear" w:color="auto" w:fill="auto"/>
          </w:tcPr>
          <w:p w14:paraId="73FF149E" w14:textId="77777777" w:rsidR="00C0227B" w:rsidRPr="0073664E" w:rsidRDefault="00C0227B"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1BC6E218" w14:textId="77777777" w:rsidR="00C0227B" w:rsidRPr="0073664E" w:rsidRDefault="00C0227B" w:rsidP="00267DF7">
            <w:pPr>
              <w:tabs>
                <w:tab w:val="left" w:pos="720"/>
              </w:tabs>
              <w:spacing w:before="120" w:line="360" w:lineRule="auto"/>
              <w:jc w:val="center"/>
              <w:rPr>
                <w:szCs w:val="26"/>
              </w:rPr>
            </w:pPr>
            <w:r w:rsidRPr="0073664E">
              <w:rPr>
                <w:b/>
                <w:szCs w:val="26"/>
              </w:rPr>
              <w:t>System</w:t>
            </w:r>
          </w:p>
        </w:tc>
      </w:tr>
      <w:tr w:rsidR="00C0227B" w:rsidRPr="0073664E" w14:paraId="73F29EF0" w14:textId="77777777" w:rsidTr="00267DF7">
        <w:trPr>
          <w:trHeight w:val="480"/>
        </w:trPr>
        <w:tc>
          <w:tcPr>
            <w:tcW w:w="2520" w:type="dxa"/>
            <w:vMerge/>
            <w:shd w:val="clear" w:color="auto" w:fill="auto"/>
            <w:vAlign w:val="center"/>
          </w:tcPr>
          <w:p w14:paraId="1E5D516C" w14:textId="77777777" w:rsidR="00C0227B" w:rsidRPr="0073664E" w:rsidRDefault="00C0227B"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7D0969A2" w14:textId="061C3C5D" w:rsidR="00C0227B" w:rsidRPr="0073664E" w:rsidRDefault="00C0227B" w:rsidP="00267DF7">
            <w:pPr>
              <w:tabs>
                <w:tab w:val="left" w:pos="360"/>
              </w:tabs>
              <w:spacing w:before="120" w:line="360" w:lineRule="auto"/>
              <w:rPr>
                <w:szCs w:val="26"/>
              </w:rPr>
            </w:pPr>
            <w:r w:rsidRPr="0073664E">
              <w:rPr>
                <w:szCs w:val="26"/>
              </w:rPr>
              <w:t>1</w:t>
            </w:r>
            <w:r>
              <w:rPr>
                <w:szCs w:val="26"/>
              </w:rPr>
              <w:t>.</w:t>
            </w:r>
            <w:r>
              <w:t xml:space="preserve"> </w:t>
            </w:r>
            <w:r w:rsidR="00DC38E0">
              <w:t>Kế toán chọn vào “Tính lương”</w:t>
            </w:r>
          </w:p>
        </w:tc>
        <w:tc>
          <w:tcPr>
            <w:tcW w:w="4266" w:type="dxa"/>
            <w:shd w:val="clear" w:color="auto" w:fill="auto"/>
          </w:tcPr>
          <w:p w14:paraId="6D265E0A" w14:textId="4D40EA16" w:rsidR="00C0227B" w:rsidRPr="0073664E" w:rsidRDefault="00C0227B" w:rsidP="00267DF7">
            <w:pPr>
              <w:tabs>
                <w:tab w:val="left" w:pos="720"/>
              </w:tabs>
              <w:spacing w:before="120" w:line="360" w:lineRule="auto"/>
              <w:rPr>
                <w:szCs w:val="26"/>
              </w:rPr>
            </w:pPr>
            <w:r w:rsidRPr="0073664E">
              <w:rPr>
                <w:szCs w:val="26"/>
              </w:rPr>
              <w:t>1</w:t>
            </w:r>
            <w:r>
              <w:rPr>
                <w:szCs w:val="26"/>
              </w:rPr>
              <w:t xml:space="preserve">.1. Hệ thống hiển thị </w:t>
            </w:r>
            <w:r w:rsidR="00944C91">
              <w:rPr>
                <w:szCs w:val="26"/>
              </w:rPr>
              <w:t>danh sách nhân viên phân theo của hàng</w:t>
            </w:r>
          </w:p>
        </w:tc>
      </w:tr>
      <w:tr w:rsidR="00C0227B" w:rsidRPr="0073664E" w14:paraId="2FAC208E" w14:textId="77777777" w:rsidTr="00267DF7">
        <w:trPr>
          <w:trHeight w:val="480"/>
        </w:trPr>
        <w:tc>
          <w:tcPr>
            <w:tcW w:w="2520" w:type="dxa"/>
            <w:vMerge/>
            <w:shd w:val="clear" w:color="auto" w:fill="auto"/>
            <w:vAlign w:val="center"/>
          </w:tcPr>
          <w:p w14:paraId="3DC86063" w14:textId="77777777" w:rsidR="00C0227B" w:rsidRPr="0073664E" w:rsidRDefault="00C0227B"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4B2691E7" w14:textId="6E5E63EF" w:rsidR="00C0227B" w:rsidRPr="0073664E" w:rsidRDefault="00C0227B" w:rsidP="00267DF7">
            <w:pPr>
              <w:tabs>
                <w:tab w:val="left" w:pos="360"/>
              </w:tabs>
              <w:spacing w:before="120" w:line="360" w:lineRule="auto"/>
              <w:jc w:val="both"/>
              <w:rPr>
                <w:szCs w:val="26"/>
              </w:rPr>
            </w:pPr>
            <w:r w:rsidRPr="0073664E">
              <w:rPr>
                <w:szCs w:val="26"/>
              </w:rPr>
              <w:t xml:space="preserve">2. </w:t>
            </w:r>
            <w:r w:rsidR="00944C91">
              <w:rPr>
                <w:szCs w:val="26"/>
              </w:rPr>
              <w:t>Kế toán nhấn vào từng nhân viên để kiểm tra (số ngày nghỉ hoặc có được khen thưởng không)</w:t>
            </w:r>
          </w:p>
        </w:tc>
        <w:tc>
          <w:tcPr>
            <w:tcW w:w="4266" w:type="dxa"/>
            <w:shd w:val="clear" w:color="auto" w:fill="auto"/>
          </w:tcPr>
          <w:p w14:paraId="21B81FE4" w14:textId="4D28E08E" w:rsidR="00C0227B" w:rsidRPr="0073664E" w:rsidRDefault="00944C91" w:rsidP="00267DF7">
            <w:pPr>
              <w:tabs>
                <w:tab w:val="left" w:pos="720"/>
              </w:tabs>
              <w:spacing w:before="120" w:line="360" w:lineRule="auto"/>
              <w:rPr>
                <w:szCs w:val="26"/>
              </w:rPr>
            </w:pPr>
            <w:r>
              <w:rPr>
                <w:szCs w:val="26"/>
              </w:rPr>
              <w:t>2.1 Hệ thống hiển thị thông tin nhân viên vào số ngày nghỉ hoặc số tiền được khen thưởng (nếu có)</w:t>
            </w:r>
          </w:p>
        </w:tc>
      </w:tr>
      <w:tr w:rsidR="00C0227B" w:rsidRPr="0073664E" w14:paraId="2BBC578F" w14:textId="77777777" w:rsidTr="00267DF7">
        <w:trPr>
          <w:trHeight w:val="480"/>
        </w:trPr>
        <w:tc>
          <w:tcPr>
            <w:tcW w:w="2520" w:type="dxa"/>
            <w:vMerge/>
            <w:shd w:val="clear" w:color="auto" w:fill="auto"/>
            <w:vAlign w:val="center"/>
          </w:tcPr>
          <w:p w14:paraId="7969C04C" w14:textId="77777777" w:rsidR="00C0227B" w:rsidRPr="0073664E" w:rsidRDefault="00C0227B"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69032635" w14:textId="64B6DAA5" w:rsidR="00C0227B" w:rsidRPr="0073664E" w:rsidRDefault="00C0227B" w:rsidP="00267DF7">
            <w:pPr>
              <w:tabs>
                <w:tab w:val="left" w:pos="360"/>
              </w:tabs>
              <w:spacing w:before="120" w:line="360" w:lineRule="auto"/>
              <w:rPr>
                <w:szCs w:val="26"/>
              </w:rPr>
            </w:pPr>
            <w:r>
              <w:rPr>
                <w:szCs w:val="26"/>
              </w:rPr>
              <w:t xml:space="preserve">3. </w:t>
            </w:r>
            <w:r w:rsidR="00944C91">
              <w:rPr>
                <w:szCs w:val="26"/>
              </w:rPr>
              <w:t>Sau khi kiểm tra xong tất cả của hàng, Kế toán nhấn “xác nhận”</w:t>
            </w:r>
          </w:p>
        </w:tc>
        <w:tc>
          <w:tcPr>
            <w:tcW w:w="4266" w:type="dxa"/>
            <w:shd w:val="clear" w:color="auto" w:fill="auto"/>
          </w:tcPr>
          <w:p w14:paraId="38DDB02C" w14:textId="764CB9FD" w:rsidR="00C0227B" w:rsidRPr="0073664E" w:rsidRDefault="00C0227B" w:rsidP="00267DF7">
            <w:pPr>
              <w:tabs>
                <w:tab w:val="left" w:pos="720"/>
              </w:tabs>
              <w:spacing w:before="120" w:line="360" w:lineRule="auto"/>
              <w:rPr>
                <w:szCs w:val="26"/>
              </w:rPr>
            </w:pPr>
            <w:r>
              <w:rPr>
                <w:szCs w:val="26"/>
              </w:rPr>
              <w:t xml:space="preserve">3.1 </w:t>
            </w:r>
            <w:r w:rsidR="00944C91">
              <w:rPr>
                <w:szCs w:val="26"/>
              </w:rPr>
              <w:t>Hệ thống thông báo “Đã xác nhận”</w:t>
            </w:r>
          </w:p>
        </w:tc>
      </w:tr>
      <w:tr w:rsidR="00C0227B" w:rsidRPr="0073664E" w14:paraId="1E5A10F2" w14:textId="77777777" w:rsidTr="00267DF7">
        <w:trPr>
          <w:trHeight w:val="248"/>
        </w:trPr>
        <w:tc>
          <w:tcPr>
            <w:tcW w:w="2520" w:type="dxa"/>
            <w:shd w:val="clear" w:color="auto" w:fill="auto"/>
          </w:tcPr>
          <w:p w14:paraId="7377DF0A" w14:textId="77777777" w:rsidR="00C0227B" w:rsidRPr="0073664E" w:rsidRDefault="00C0227B" w:rsidP="00267DF7">
            <w:pPr>
              <w:spacing w:before="120" w:line="360" w:lineRule="auto"/>
              <w:rPr>
                <w:b/>
                <w:szCs w:val="26"/>
              </w:rPr>
            </w:pPr>
            <w:r w:rsidRPr="0073664E">
              <w:rPr>
                <w:b/>
                <w:szCs w:val="26"/>
              </w:rPr>
              <w:t>Ngoại lệ</w:t>
            </w:r>
          </w:p>
        </w:tc>
        <w:tc>
          <w:tcPr>
            <w:tcW w:w="8370" w:type="dxa"/>
            <w:gridSpan w:val="2"/>
            <w:shd w:val="clear" w:color="auto" w:fill="auto"/>
          </w:tcPr>
          <w:p w14:paraId="58B47785" w14:textId="013C7F84" w:rsidR="00C0227B" w:rsidRPr="0073664E" w:rsidRDefault="002618D9" w:rsidP="00267DF7">
            <w:pPr>
              <w:tabs>
                <w:tab w:val="left" w:pos="445"/>
              </w:tabs>
              <w:spacing w:before="120" w:line="360" w:lineRule="auto"/>
              <w:rPr>
                <w:szCs w:val="26"/>
              </w:rPr>
            </w:pPr>
            <w:r>
              <w:t>Không</w:t>
            </w:r>
          </w:p>
        </w:tc>
      </w:tr>
    </w:tbl>
    <w:p w14:paraId="07BE62B8" w14:textId="71AB2CAC" w:rsidR="00EB6C3B" w:rsidRDefault="00403AFA" w:rsidP="00267DF7">
      <w:pPr>
        <w:pStyle w:val="Bngbiu-nidung"/>
        <w:spacing w:after="0"/>
      </w:pPr>
      <w:bookmarkStart w:id="53" w:name="_Toc92746660"/>
      <w:r>
        <w:t xml:space="preserve">Bảng </w:t>
      </w:r>
      <w:r w:rsidR="00A60EBF">
        <w:t>26</w:t>
      </w:r>
      <w:r w:rsidR="004E6A51">
        <w:t xml:space="preserve">. Use case </w:t>
      </w:r>
      <w:r w:rsidR="00D75702">
        <w:t>tính lương</w:t>
      </w:r>
      <w:bookmarkEnd w:id="53"/>
    </w:p>
    <w:p w14:paraId="5B9C3874" w14:textId="77777777" w:rsidR="00EB6C3B" w:rsidRPr="00EB6C3B" w:rsidRDefault="00EB6C3B" w:rsidP="00EB6C3B"/>
    <w:p w14:paraId="00738D61" w14:textId="77777777" w:rsidR="00EB6C3B" w:rsidRPr="00EB6C3B" w:rsidRDefault="00EB6C3B" w:rsidP="00EB6C3B"/>
    <w:p w14:paraId="5DE146F8" w14:textId="77777777" w:rsidR="00EB6C3B" w:rsidRPr="00EB6C3B" w:rsidRDefault="00EB6C3B" w:rsidP="00EB6C3B"/>
    <w:p w14:paraId="4EDDB1C1" w14:textId="0A037929" w:rsidR="00EB6C3B" w:rsidRDefault="00EB6C3B" w:rsidP="00EB6C3B"/>
    <w:p w14:paraId="424BC25B" w14:textId="03C7C761" w:rsidR="00930006" w:rsidRDefault="00EB6C3B" w:rsidP="00EB6C3B">
      <w:pPr>
        <w:tabs>
          <w:tab w:val="left" w:pos="5340"/>
        </w:tabs>
      </w:pPr>
      <w:r>
        <w:tab/>
      </w: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EB6C3B" w:rsidRPr="0073664E" w14:paraId="50AFB2DE" w14:textId="77777777" w:rsidTr="00575A0C">
        <w:trPr>
          <w:trHeight w:val="480"/>
        </w:trPr>
        <w:tc>
          <w:tcPr>
            <w:tcW w:w="2520" w:type="dxa"/>
            <w:shd w:val="clear" w:color="auto" w:fill="auto"/>
          </w:tcPr>
          <w:p w14:paraId="5A753E5F" w14:textId="77777777" w:rsidR="00EB6C3B" w:rsidRPr="0073664E" w:rsidRDefault="00EB6C3B" w:rsidP="00575A0C">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5EE6A0B2" w14:textId="1FF8AC10" w:rsidR="00EB6C3B" w:rsidRPr="0073664E" w:rsidRDefault="00EB6C3B" w:rsidP="00575A0C">
            <w:pPr>
              <w:spacing w:before="120" w:line="360" w:lineRule="auto"/>
              <w:rPr>
                <w:szCs w:val="26"/>
              </w:rPr>
            </w:pPr>
            <w:r>
              <w:rPr>
                <w:szCs w:val="26"/>
              </w:rPr>
              <w:t>27</w:t>
            </w:r>
            <w:r w:rsidRPr="0073664E">
              <w:rPr>
                <w:szCs w:val="26"/>
              </w:rPr>
              <w:t>.</w:t>
            </w:r>
          </w:p>
        </w:tc>
      </w:tr>
      <w:tr w:rsidR="00EB6C3B" w:rsidRPr="0073664E" w14:paraId="0C32F5BB" w14:textId="77777777" w:rsidTr="00575A0C">
        <w:trPr>
          <w:trHeight w:val="480"/>
        </w:trPr>
        <w:tc>
          <w:tcPr>
            <w:tcW w:w="2520" w:type="dxa"/>
            <w:shd w:val="clear" w:color="auto" w:fill="auto"/>
          </w:tcPr>
          <w:p w14:paraId="7F6DBF31" w14:textId="77777777" w:rsidR="00EB6C3B" w:rsidRPr="0073664E" w:rsidRDefault="00EB6C3B" w:rsidP="00575A0C">
            <w:pPr>
              <w:spacing w:before="120" w:line="360" w:lineRule="auto"/>
              <w:rPr>
                <w:b/>
                <w:szCs w:val="26"/>
              </w:rPr>
            </w:pPr>
            <w:r w:rsidRPr="0073664E">
              <w:rPr>
                <w:b/>
                <w:szCs w:val="26"/>
              </w:rPr>
              <w:t>Use Case</w:t>
            </w:r>
          </w:p>
        </w:tc>
        <w:tc>
          <w:tcPr>
            <w:tcW w:w="8370" w:type="dxa"/>
            <w:gridSpan w:val="2"/>
            <w:shd w:val="clear" w:color="auto" w:fill="auto"/>
          </w:tcPr>
          <w:p w14:paraId="304CC51F" w14:textId="1FA0F8A9" w:rsidR="00EB6C3B" w:rsidRPr="0073664E" w:rsidRDefault="002C272D" w:rsidP="00575A0C">
            <w:pPr>
              <w:spacing w:before="120" w:line="360" w:lineRule="auto"/>
              <w:rPr>
                <w:szCs w:val="26"/>
              </w:rPr>
            </w:pPr>
            <w:r>
              <w:rPr>
                <w:szCs w:val="26"/>
              </w:rPr>
              <w:t>Xem báo cáo</w:t>
            </w:r>
          </w:p>
        </w:tc>
      </w:tr>
      <w:tr w:rsidR="00EB6C3B" w:rsidRPr="0073664E" w14:paraId="6C4094BB" w14:textId="77777777" w:rsidTr="00575A0C">
        <w:trPr>
          <w:trHeight w:val="467"/>
        </w:trPr>
        <w:tc>
          <w:tcPr>
            <w:tcW w:w="2520" w:type="dxa"/>
            <w:shd w:val="clear" w:color="auto" w:fill="auto"/>
          </w:tcPr>
          <w:p w14:paraId="1A09B4A4" w14:textId="77777777" w:rsidR="00EB6C3B" w:rsidRPr="0073664E" w:rsidRDefault="00EB6C3B" w:rsidP="00575A0C">
            <w:pPr>
              <w:spacing w:before="120" w:line="360" w:lineRule="auto"/>
              <w:rPr>
                <w:b/>
                <w:szCs w:val="26"/>
              </w:rPr>
            </w:pPr>
            <w:r w:rsidRPr="0073664E">
              <w:rPr>
                <w:b/>
                <w:szCs w:val="26"/>
              </w:rPr>
              <w:t>Ngữ cảnh</w:t>
            </w:r>
          </w:p>
        </w:tc>
        <w:tc>
          <w:tcPr>
            <w:tcW w:w="8370" w:type="dxa"/>
            <w:gridSpan w:val="2"/>
            <w:shd w:val="clear" w:color="auto" w:fill="auto"/>
          </w:tcPr>
          <w:p w14:paraId="0163C9C7" w14:textId="48F3731A" w:rsidR="00EB6C3B" w:rsidRPr="0073664E" w:rsidRDefault="002C272D" w:rsidP="00575A0C">
            <w:pPr>
              <w:spacing w:before="120" w:line="360" w:lineRule="auto"/>
              <w:rPr>
                <w:szCs w:val="26"/>
              </w:rPr>
            </w:pPr>
            <w:r>
              <w:t>Kiểm tra tình hình cửa hàng</w:t>
            </w:r>
          </w:p>
        </w:tc>
      </w:tr>
      <w:tr w:rsidR="00D632E2" w:rsidRPr="0073664E" w14:paraId="349C105F" w14:textId="77777777" w:rsidTr="00575A0C">
        <w:trPr>
          <w:trHeight w:val="480"/>
        </w:trPr>
        <w:tc>
          <w:tcPr>
            <w:tcW w:w="2520" w:type="dxa"/>
            <w:shd w:val="clear" w:color="auto" w:fill="auto"/>
          </w:tcPr>
          <w:p w14:paraId="0496C80B" w14:textId="77777777" w:rsidR="00D632E2" w:rsidRPr="0073664E" w:rsidRDefault="00D632E2" w:rsidP="00D632E2">
            <w:pPr>
              <w:spacing w:before="120" w:line="360" w:lineRule="auto"/>
              <w:rPr>
                <w:b/>
                <w:szCs w:val="26"/>
              </w:rPr>
            </w:pPr>
            <w:r w:rsidRPr="0073664E">
              <w:rPr>
                <w:b/>
                <w:szCs w:val="26"/>
              </w:rPr>
              <w:t>Mô tả</w:t>
            </w:r>
          </w:p>
        </w:tc>
        <w:tc>
          <w:tcPr>
            <w:tcW w:w="8370" w:type="dxa"/>
            <w:gridSpan w:val="2"/>
            <w:shd w:val="clear" w:color="auto" w:fill="auto"/>
          </w:tcPr>
          <w:p w14:paraId="278501A0" w14:textId="7B4D257C" w:rsidR="00D632E2" w:rsidRPr="0073664E" w:rsidRDefault="00D632E2" w:rsidP="00D632E2">
            <w:pPr>
              <w:spacing w:before="120" w:line="360" w:lineRule="auto"/>
              <w:rPr>
                <w:szCs w:val="26"/>
              </w:rPr>
            </w:pPr>
            <w:r>
              <w:t>Dựa vào các báo cáo gửi từ nhân viên, quản lý chuỗi kiểm tra tình hình của cửa hàng.</w:t>
            </w:r>
          </w:p>
        </w:tc>
      </w:tr>
      <w:tr w:rsidR="00EB6C3B" w:rsidRPr="0073664E" w14:paraId="3863E039" w14:textId="77777777" w:rsidTr="00575A0C">
        <w:trPr>
          <w:trHeight w:val="480"/>
        </w:trPr>
        <w:tc>
          <w:tcPr>
            <w:tcW w:w="2520" w:type="dxa"/>
            <w:shd w:val="clear" w:color="auto" w:fill="auto"/>
          </w:tcPr>
          <w:p w14:paraId="622CDDA8" w14:textId="77777777" w:rsidR="00EB6C3B" w:rsidRPr="0073664E" w:rsidRDefault="00EB6C3B" w:rsidP="00575A0C">
            <w:pPr>
              <w:spacing w:before="120" w:line="360" w:lineRule="auto"/>
              <w:rPr>
                <w:b/>
                <w:szCs w:val="26"/>
              </w:rPr>
            </w:pPr>
            <w:r w:rsidRPr="0073664E">
              <w:rPr>
                <w:b/>
                <w:szCs w:val="26"/>
              </w:rPr>
              <w:t>Tác nhân</w:t>
            </w:r>
          </w:p>
        </w:tc>
        <w:tc>
          <w:tcPr>
            <w:tcW w:w="8370" w:type="dxa"/>
            <w:gridSpan w:val="2"/>
            <w:shd w:val="clear" w:color="auto" w:fill="auto"/>
          </w:tcPr>
          <w:p w14:paraId="6E406B5E" w14:textId="251BD08D" w:rsidR="00EB6C3B" w:rsidRPr="0073664E" w:rsidRDefault="00D632E2" w:rsidP="00575A0C">
            <w:pPr>
              <w:spacing w:before="120" w:line="360" w:lineRule="auto"/>
              <w:rPr>
                <w:szCs w:val="26"/>
              </w:rPr>
            </w:pPr>
            <w:r>
              <w:t>Quản lý chuỗi</w:t>
            </w:r>
          </w:p>
        </w:tc>
      </w:tr>
      <w:tr w:rsidR="00EB6C3B" w:rsidRPr="0073664E" w14:paraId="45336712" w14:textId="77777777" w:rsidTr="00575A0C">
        <w:trPr>
          <w:trHeight w:val="318"/>
        </w:trPr>
        <w:tc>
          <w:tcPr>
            <w:tcW w:w="2520" w:type="dxa"/>
            <w:shd w:val="clear" w:color="auto" w:fill="auto"/>
          </w:tcPr>
          <w:p w14:paraId="6A9DB3E9" w14:textId="77777777" w:rsidR="00EB6C3B" w:rsidRPr="0073664E" w:rsidRDefault="00EB6C3B" w:rsidP="00575A0C">
            <w:pPr>
              <w:spacing w:before="120" w:line="360" w:lineRule="auto"/>
              <w:rPr>
                <w:b/>
                <w:szCs w:val="26"/>
              </w:rPr>
            </w:pPr>
            <w:r w:rsidRPr="0073664E">
              <w:rPr>
                <w:b/>
                <w:szCs w:val="26"/>
              </w:rPr>
              <w:t>Sự kiện kích hoạt</w:t>
            </w:r>
          </w:p>
        </w:tc>
        <w:tc>
          <w:tcPr>
            <w:tcW w:w="8370" w:type="dxa"/>
            <w:gridSpan w:val="2"/>
            <w:shd w:val="clear" w:color="auto" w:fill="auto"/>
          </w:tcPr>
          <w:p w14:paraId="3F0BDD3E" w14:textId="527839B9" w:rsidR="00EB6C3B" w:rsidRPr="0073664E" w:rsidRDefault="006E2826" w:rsidP="00575A0C">
            <w:pPr>
              <w:spacing w:before="120" w:line="360" w:lineRule="auto"/>
              <w:rPr>
                <w:szCs w:val="26"/>
              </w:rPr>
            </w:pPr>
            <w:r>
              <w:rPr>
                <w:szCs w:val="26"/>
              </w:rPr>
              <w:t>Xem báo cáo</w:t>
            </w:r>
          </w:p>
        </w:tc>
      </w:tr>
      <w:tr w:rsidR="00EB6C3B" w:rsidRPr="0073664E" w14:paraId="483BB562" w14:textId="77777777" w:rsidTr="00575A0C">
        <w:trPr>
          <w:trHeight w:val="805"/>
        </w:trPr>
        <w:tc>
          <w:tcPr>
            <w:tcW w:w="2520" w:type="dxa"/>
            <w:shd w:val="clear" w:color="auto" w:fill="auto"/>
          </w:tcPr>
          <w:p w14:paraId="6005E552" w14:textId="77777777" w:rsidR="00EB6C3B" w:rsidRPr="0073664E" w:rsidRDefault="00EB6C3B" w:rsidP="00575A0C">
            <w:pPr>
              <w:spacing w:before="120" w:line="360" w:lineRule="auto"/>
              <w:rPr>
                <w:b/>
                <w:szCs w:val="26"/>
              </w:rPr>
            </w:pPr>
            <w:r w:rsidRPr="0073664E">
              <w:rPr>
                <w:b/>
                <w:szCs w:val="26"/>
              </w:rPr>
              <w:t>Điều kiện tiên quyết</w:t>
            </w:r>
          </w:p>
        </w:tc>
        <w:tc>
          <w:tcPr>
            <w:tcW w:w="8370" w:type="dxa"/>
            <w:gridSpan w:val="2"/>
            <w:shd w:val="clear" w:color="auto" w:fill="auto"/>
          </w:tcPr>
          <w:p w14:paraId="5D3B5514" w14:textId="77777777" w:rsidR="00EB6C3B" w:rsidRPr="0073664E" w:rsidRDefault="00EB6C3B" w:rsidP="00575A0C">
            <w:pPr>
              <w:spacing w:before="120" w:line="360" w:lineRule="auto"/>
              <w:rPr>
                <w:szCs w:val="26"/>
              </w:rPr>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EB6C3B" w:rsidRPr="0073664E" w14:paraId="4136395A" w14:textId="77777777" w:rsidTr="00575A0C">
        <w:trPr>
          <w:trHeight w:val="327"/>
        </w:trPr>
        <w:tc>
          <w:tcPr>
            <w:tcW w:w="2520" w:type="dxa"/>
            <w:shd w:val="clear" w:color="auto" w:fill="auto"/>
          </w:tcPr>
          <w:p w14:paraId="35AA57A1" w14:textId="77777777" w:rsidR="00EB6C3B" w:rsidRPr="0073664E" w:rsidRDefault="00EB6C3B" w:rsidP="00575A0C">
            <w:pPr>
              <w:spacing w:before="120" w:line="360" w:lineRule="auto"/>
              <w:rPr>
                <w:b/>
                <w:szCs w:val="26"/>
              </w:rPr>
            </w:pPr>
            <w:r w:rsidRPr="0073664E">
              <w:rPr>
                <w:b/>
                <w:szCs w:val="26"/>
              </w:rPr>
              <w:t>Kết quả</w:t>
            </w:r>
          </w:p>
        </w:tc>
        <w:tc>
          <w:tcPr>
            <w:tcW w:w="8370" w:type="dxa"/>
            <w:gridSpan w:val="2"/>
            <w:shd w:val="clear" w:color="auto" w:fill="auto"/>
          </w:tcPr>
          <w:p w14:paraId="62F08BF6" w14:textId="0AA76792" w:rsidR="00EB6C3B" w:rsidRPr="0073664E" w:rsidRDefault="006E2826" w:rsidP="00575A0C">
            <w:pPr>
              <w:tabs>
                <w:tab w:val="left" w:pos="3000"/>
              </w:tabs>
              <w:spacing w:before="120" w:line="360" w:lineRule="auto"/>
              <w:rPr>
                <w:szCs w:val="26"/>
              </w:rPr>
            </w:pPr>
            <w:r>
              <w:rPr>
                <w:szCs w:val="26"/>
              </w:rPr>
              <w:t>Đã xem</w:t>
            </w:r>
          </w:p>
        </w:tc>
      </w:tr>
      <w:tr w:rsidR="00EB6C3B" w:rsidRPr="0073664E" w14:paraId="1CE93878" w14:textId="77777777" w:rsidTr="00575A0C">
        <w:trPr>
          <w:trHeight w:val="480"/>
        </w:trPr>
        <w:tc>
          <w:tcPr>
            <w:tcW w:w="2520" w:type="dxa"/>
            <w:vMerge w:val="restart"/>
            <w:shd w:val="clear" w:color="auto" w:fill="auto"/>
            <w:vAlign w:val="center"/>
          </w:tcPr>
          <w:p w14:paraId="58431B7E" w14:textId="77777777" w:rsidR="00EB6C3B" w:rsidRPr="0073664E" w:rsidRDefault="00EB6C3B" w:rsidP="00575A0C">
            <w:pPr>
              <w:spacing w:before="120" w:line="360" w:lineRule="auto"/>
              <w:rPr>
                <w:b/>
                <w:szCs w:val="26"/>
              </w:rPr>
            </w:pPr>
            <w:r w:rsidRPr="0073664E">
              <w:rPr>
                <w:b/>
                <w:szCs w:val="26"/>
              </w:rPr>
              <w:t>Luồng sự kiện</w:t>
            </w:r>
          </w:p>
        </w:tc>
        <w:tc>
          <w:tcPr>
            <w:tcW w:w="4104" w:type="dxa"/>
            <w:shd w:val="clear" w:color="auto" w:fill="auto"/>
          </w:tcPr>
          <w:p w14:paraId="21829CE6" w14:textId="77777777" w:rsidR="00EB6C3B" w:rsidRPr="0073664E" w:rsidRDefault="00EB6C3B" w:rsidP="00575A0C">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2AC9DB27" w14:textId="77777777" w:rsidR="00EB6C3B" w:rsidRPr="0073664E" w:rsidRDefault="00EB6C3B" w:rsidP="00575A0C">
            <w:pPr>
              <w:tabs>
                <w:tab w:val="left" w:pos="720"/>
              </w:tabs>
              <w:spacing w:before="120" w:line="360" w:lineRule="auto"/>
              <w:jc w:val="center"/>
              <w:rPr>
                <w:szCs w:val="26"/>
              </w:rPr>
            </w:pPr>
            <w:r w:rsidRPr="0073664E">
              <w:rPr>
                <w:b/>
                <w:szCs w:val="26"/>
              </w:rPr>
              <w:t>System</w:t>
            </w:r>
          </w:p>
        </w:tc>
      </w:tr>
      <w:tr w:rsidR="00EB6C3B" w:rsidRPr="0073664E" w14:paraId="718A4743" w14:textId="77777777" w:rsidTr="00575A0C">
        <w:trPr>
          <w:trHeight w:val="480"/>
        </w:trPr>
        <w:tc>
          <w:tcPr>
            <w:tcW w:w="2520" w:type="dxa"/>
            <w:vMerge/>
            <w:shd w:val="clear" w:color="auto" w:fill="auto"/>
            <w:vAlign w:val="center"/>
          </w:tcPr>
          <w:p w14:paraId="3A280A24" w14:textId="77777777" w:rsidR="00EB6C3B" w:rsidRPr="0073664E" w:rsidRDefault="00EB6C3B" w:rsidP="00575A0C">
            <w:pPr>
              <w:widowControl w:val="0"/>
              <w:pBdr>
                <w:top w:val="nil"/>
                <w:left w:val="nil"/>
                <w:bottom w:val="nil"/>
                <w:right w:val="nil"/>
                <w:between w:val="nil"/>
              </w:pBdr>
              <w:spacing w:before="120" w:line="360" w:lineRule="auto"/>
              <w:rPr>
                <w:szCs w:val="26"/>
              </w:rPr>
            </w:pPr>
          </w:p>
        </w:tc>
        <w:tc>
          <w:tcPr>
            <w:tcW w:w="4104" w:type="dxa"/>
            <w:shd w:val="clear" w:color="auto" w:fill="auto"/>
          </w:tcPr>
          <w:p w14:paraId="2D19E9E9" w14:textId="54A49538" w:rsidR="00EB6C3B" w:rsidRPr="0073664E" w:rsidRDefault="00EB6C3B" w:rsidP="00254D5E">
            <w:pPr>
              <w:tabs>
                <w:tab w:val="left" w:pos="360"/>
              </w:tabs>
              <w:spacing w:before="120" w:line="360" w:lineRule="auto"/>
              <w:rPr>
                <w:szCs w:val="26"/>
              </w:rPr>
            </w:pPr>
            <w:r w:rsidRPr="0073664E">
              <w:rPr>
                <w:szCs w:val="26"/>
              </w:rPr>
              <w:t>1</w:t>
            </w:r>
            <w:r>
              <w:rPr>
                <w:szCs w:val="26"/>
              </w:rPr>
              <w:t>.</w:t>
            </w:r>
            <w:r>
              <w:t xml:space="preserve"> </w:t>
            </w:r>
            <w:r w:rsidR="00254D5E">
              <w:t>Quản lý chuỗi</w:t>
            </w:r>
            <w:r>
              <w:t xml:space="preserve"> chọn vào “</w:t>
            </w:r>
            <w:r w:rsidR="00803FB4">
              <w:t>Xem báo cáo</w:t>
            </w:r>
            <w:r>
              <w:t>”</w:t>
            </w:r>
            <w:r w:rsidR="004C166D">
              <w:t>.</w:t>
            </w:r>
          </w:p>
        </w:tc>
        <w:tc>
          <w:tcPr>
            <w:tcW w:w="4266" w:type="dxa"/>
            <w:shd w:val="clear" w:color="auto" w:fill="auto"/>
          </w:tcPr>
          <w:p w14:paraId="562F5986" w14:textId="28B3CC74" w:rsidR="00EB6C3B" w:rsidRPr="0073664E" w:rsidRDefault="00EB6C3B" w:rsidP="00E771CC">
            <w:pPr>
              <w:tabs>
                <w:tab w:val="left" w:pos="720"/>
              </w:tabs>
              <w:spacing w:before="120" w:line="360" w:lineRule="auto"/>
              <w:rPr>
                <w:szCs w:val="26"/>
              </w:rPr>
            </w:pPr>
            <w:r w:rsidRPr="0073664E">
              <w:rPr>
                <w:szCs w:val="26"/>
              </w:rPr>
              <w:t>1</w:t>
            </w:r>
            <w:r>
              <w:rPr>
                <w:szCs w:val="26"/>
              </w:rPr>
              <w:t xml:space="preserve">.1. Hệ thống hiển thị </w:t>
            </w:r>
            <w:r w:rsidR="00E771CC">
              <w:rPr>
                <w:szCs w:val="26"/>
              </w:rPr>
              <w:t>báo cáo.</w:t>
            </w:r>
          </w:p>
        </w:tc>
      </w:tr>
      <w:tr w:rsidR="00EB6C3B" w:rsidRPr="0073664E" w14:paraId="69EA01BA" w14:textId="77777777" w:rsidTr="00575A0C">
        <w:trPr>
          <w:trHeight w:val="480"/>
        </w:trPr>
        <w:tc>
          <w:tcPr>
            <w:tcW w:w="2520" w:type="dxa"/>
            <w:vMerge/>
            <w:shd w:val="clear" w:color="auto" w:fill="auto"/>
            <w:vAlign w:val="center"/>
          </w:tcPr>
          <w:p w14:paraId="60DCD085" w14:textId="77777777" w:rsidR="00EB6C3B" w:rsidRPr="0073664E" w:rsidRDefault="00EB6C3B" w:rsidP="00575A0C">
            <w:pPr>
              <w:widowControl w:val="0"/>
              <w:pBdr>
                <w:top w:val="nil"/>
                <w:left w:val="nil"/>
                <w:bottom w:val="nil"/>
                <w:right w:val="nil"/>
                <w:between w:val="nil"/>
              </w:pBdr>
              <w:spacing w:before="120" w:line="360" w:lineRule="auto"/>
              <w:rPr>
                <w:szCs w:val="26"/>
              </w:rPr>
            </w:pPr>
          </w:p>
        </w:tc>
        <w:tc>
          <w:tcPr>
            <w:tcW w:w="4104" w:type="dxa"/>
            <w:shd w:val="clear" w:color="auto" w:fill="auto"/>
          </w:tcPr>
          <w:p w14:paraId="12386FD6" w14:textId="371A34FD" w:rsidR="00EB6C3B" w:rsidRPr="0073664E" w:rsidRDefault="00EB6C3B" w:rsidP="004C166D">
            <w:pPr>
              <w:tabs>
                <w:tab w:val="left" w:pos="360"/>
              </w:tabs>
              <w:spacing w:before="120" w:line="360" w:lineRule="auto"/>
              <w:jc w:val="both"/>
              <w:rPr>
                <w:szCs w:val="26"/>
              </w:rPr>
            </w:pPr>
            <w:r w:rsidRPr="0073664E">
              <w:rPr>
                <w:szCs w:val="26"/>
              </w:rPr>
              <w:t xml:space="preserve">2. </w:t>
            </w:r>
            <w:r w:rsidR="004C166D">
              <w:rPr>
                <w:szCs w:val="26"/>
              </w:rPr>
              <w:t>Quản lý chuỗi xem báo cáo</w:t>
            </w:r>
          </w:p>
        </w:tc>
        <w:tc>
          <w:tcPr>
            <w:tcW w:w="4266" w:type="dxa"/>
            <w:shd w:val="clear" w:color="auto" w:fill="auto"/>
          </w:tcPr>
          <w:p w14:paraId="1A271F57" w14:textId="241E9F93" w:rsidR="00EB6C3B" w:rsidRPr="0073664E" w:rsidRDefault="00EB6C3B" w:rsidP="00575A0C">
            <w:pPr>
              <w:tabs>
                <w:tab w:val="left" w:pos="720"/>
              </w:tabs>
              <w:spacing w:before="120" w:line="360" w:lineRule="auto"/>
              <w:rPr>
                <w:szCs w:val="26"/>
              </w:rPr>
            </w:pPr>
          </w:p>
        </w:tc>
      </w:tr>
      <w:tr w:rsidR="00EB6C3B" w:rsidRPr="0073664E" w14:paraId="1B018670" w14:textId="77777777" w:rsidTr="00575A0C">
        <w:trPr>
          <w:trHeight w:val="248"/>
        </w:trPr>
        <w:tc>
          <w:tcPr>
            <w:tcW w:w="2520" w:type="dxa"/>
            <w:shd w:val="clear" w:color="auto" w:fill="auto"/>
          </w:tcPr>
          <w:p w14:paraId="5F1D3463" w14:textId="77777777" w:rsidR="00EB6C3B" w:rsidRPr="0073664E" w:rsidRDefault="00EB6C3B" w:rsidP="00575A0C">
            <w:pPr>
              <w:spacing w:before="120" w:line="360" w:lineRule="auto"/>
              <w:rPr>
                <w:b/>
                <w:szCs w:val="26"/>
              </w:rPr>
            </w:pPr>
            <w:r w:rsidRPr="0073664E">
              <w:rPr>
                <w:b/>
                <w:szCs w:val="26"/>
              </w:rPr>
              <w:t>Ngoại lệ</w:t>
            </w:r>
          </w:p>
        </w:tc>
        <w:tc>
          <w:tcPr>
            <w:tcW w:w="8370" w:type="dxa"/>
            <w:gridSpan w:val="2"/>
            <w:shd w:val="clear" w:color="auto" w:fill="auto"/>
          </w:tcPr>
          <w:p w14:paraId="7E6F9DB1" w14:textId="77777777" w:rsidR="00EB6C3B" w:rsidRPr="0073664E" w:rsidRDefault="00EB6C3B" w:rsidP="00575A0C">
            <w:pPr>
              <w:tabs>
                <w:tab w:val="left" w:pos="445"/>
              </w:tabs>
              <w:spacing w:before="120" w:line="360" w:lineRule="auto"/>
              <w:rPr>
                <w:szCs w:val="26"/>
              </w:rPr>
            </w:pPr>
            <w:r>
              <w:t>Không</w:t>
            </w:r>
          </w:p>
        </w:tc>
      </w:tr>
    </w:tbl>
    <w:p w14:paraId="17956BAB" w14:textId="7E132D0C" w:rsidR="00075490" w:rsidRDefault="00075490" w:rsidP="00075490">
      <w:pPr>
        <w:pStyle w:val="Bngbiu-nidung"/>
        <w:spacing w:after="0"/>
      </w:pPr>
      <w:bookmarkStart w:id="54" w:name="_Toc92746661"/>
      <w:r>
        <w:t>Bảng 27. Use case xem báo cáo</w:t>
      </w:r>
      <w:bookmarkEnd w:id="54"/>
    </w:p>
    <w:p w14:paraId="223889AA" w14:textId="0DD83830" w:rsidR="00A259A7" w:rsidRDefault="00A259A7" w:rsidP="00075490">
      <w:pPr>
        <w:tabs>
          <w:tab w:val="left" w:pos="5340"/>
        </w:tabs>
        <w:jc w:val="center"/>
      </w:pPr>
    </w:p>
    <w:p w14:paraId="7D86AE2B" w14:textId="77777777" w:rsidR="00A259A7" w:rsidRPr="00A259A7" w:rsidRDefault="00A259A7" w:rsidP="00A259A7"/>
    <w:p w14:paraId="2492EBAE" w14:textId="77777777" w:rsidR="00A259A7" w:rsidRPr="00A259A7" w:rsidRDefault="00A259A7" w:rsidP="00A259A7"/>
    <w:p w14:paraId="3D6C4342" w14:textId="77777777" w:rsidR="00A259A7" w:rsidRPr="00A259A7" w:rsidRDefault="00A259A7" w:rsidP="00A259A7"/>
    <w:p w14:paraId="7439E705" w14:textId="77777777" w:rsidR="00A259A7" w:rsidRPr="00A259A7" w:rsidRDefault="00A259A7" w:rsidP="00A259A7"/>
    <w:p w14:paraId="5417AA5B" w14:textId="77777777" w:rsidR="00A259A7" w:rsidRPr="00A259A7" w:rsidRDefault="00A259A7" w:rsidP="00A259A7"/>
    <w:p w14:paraId="3763CE31" w14:textId="77777777" w:rsidR="00A259A7" w:rsidRPr="00A259A7" w:rsidRDefault="00A259A7" w:rsidP="00A259A7"/>
    <w:p w14:paraId="4FF1A7B7" w14:textId="77777777" w:rsidR="00A259A7" w:rsidRPr="00A259A7" w:rsidRDefault="00A259A7" w:rsidP="00A259A7"/>
    <w:p w14:paraId="38902F30" w14:textId="77777777" w:rsidR="00A259A7" w:rsidRPr="00A259A7" w:rsidRDefault="00A259A7" w:rsidP="00A259A7"/>
    <w:p w14:paraId="3AF05065" w14:textId="46709175" w:rsidR="00A259A7" w:rsidRDefault="00A259A7" w:rsidP="00A259A7"/>
    <w:p w14:paraId="6788FEC8" w14:textId="4EAFFE31" w:rsidR="00EB6C3B" w:rsidRDefault="00A259A7" w:rsidP="00A259A7">
      <w:pPr>
        <w:tabs>
          <w:tab w:val="left" w:pos="5145"/>
        </w:tabs>
      </w:pPr>
      <w:r>
        <w:tab/>
      </w: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A259A7" w:rsidRPr="0073664E" w14:paraId="27709EDB" w14:textId="77777777" w:rsidTr="00575A0C">
        <w:trPr>
          <w:trHeight w:val="480"/>
        </w:trPr>
        <w:tc>
          <w:tcPr>
            <w:tcW w:w="2520" w:type="dxa"/>
            <w:shd w:val="clear" w:color="auto" w:fill="auto"/>
          </w:tcPr>
          <w:p w14:paraId="72F3BE3B" w14:textId="77777777" w:rsidR="00A259A7" w:rsidRPr="0073664E" w:rsidRDefault="00A259A7" w:rsidP="00575A0C">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0BD5E2F6" w14:textId="34AB2DAF" w:rsidR="00A259A7" w:rsidRPr="0073664E" w:rsidRDefault="00A259A7" w:rsidP="00575A0C">
            <w:pPr>
              <w:spacing w:before="120" w:line="360" w:lineRule="auto"/>
              <w:rPr>
                <w:szCs w:val="26"/>
              </w:rPr>
            </w:pPr>
            <w:r>
              <w:rPr>
                <w:szCs w:val="26"/>
              </w:rPr>
              <w:t>28</w:t>
            </w:r>
            <w:r w:rsidRPr="0073664E">
              <w:rPr>
                <w:szCs w:val="26"/>
              </w:rPr>
              <w:t>.</w:t>
            </w:r>
          </w:p>
        </w:tc>
      </w:tr>
      <w:tr w:rsidR="00A259A7" w:rsidRPr="0073664E" w14:paraId="012F3161" w14:textId="77777777" w:rsidTr="00575A0C">
        <w:trPr>
          <w:trHeight w:val="480"/>
        </w:trPr>
        <w:tc>
          <w:tcPr>
            <w:tcW w:w="2520" w:type="dxa"/>
            <w:shd w:val="clear" w:color="auto" w:fill="auto"/>
          </w:tcPr>
          <w:p w14:paraId="268B06D6" w14:textId="77777777" w:rsidR="00A259A7" w:rsidRPr="0073664E" w:rsidRDefault="00A259A7" w:rsidP="00575A0C">
            <w:pPr>
              <w:spacing w:before="120" w:line="360" w:lineRule="auto"/>
              <w:rPr>
                <w:b/>
                <w:szCs w:val="26"/>
              </w:rPr>
            </w:pPr>
            <w:r w:rsidRPr="0073664E">
              <w:rPr>
                <w:b/>
                <w:szCs w:val="26"/>
              </w:rPr>
              <w:t>Use Case</w:t>
            </w:r>
          </w:p>
        </w:tc>
        <w:tc>
          <w:tcPr>
            <w:tcW w:w="8370" w:type="dxa"/>
            <w:gridSpan w:val="2"/>
            <w:shd w:val="clear" w:color="auto" w:fill="auto"/>
          </w:tcPr>
          <w:p w14:paraId="3E91F9F6" w14:textId="3B042E6F" w:rsidR="00A259A7" w:rsidRPr="0073664E" w:rsidRDefault="00852A14" w:rsidP="00575A0C">
            <w:pPr>
              <w:spacing w:before="120" w:line="360" w:lineRule="auto"/>
              <w:rPr>
                <w:szCs w:val="26"/>
              </w:rPr>
            </w:pPr>
            <w:r>
              <w:rPr>
                <w:szCs w:val="26"/>
              </w:rPr>
              <w:t>Lập kế hoạch</w:t>
            </w:r>
          </w:p>
        </w:tc>
      </w:tr>
      <w:tr w:rsidR="00A259A7" w:rsidRPr="0073664E" w14:paraId="05E32A22" w14:textId="77777777" w:rsidTr="00575A0C">
        <w:trPr>
          <w:trHeight w:val="467"/>
        </w:trPr>
        <w:tc>
          <w:tcPr>
            <w:tcW w:w="2520" w:type="dxa"/>
            <w:shd w:val="clear" w:color="auto" w:fill="auto"/>
          </w:tcPr>
          <w:p w14:paraId="0A861601" w14:textId="77777777" w:rsidR="00A259A7" w:rsidRPr="0073664E" w:rsidRDefault="00A259A7" w:rsidP="00575A0C">
            <w:pPr>
              <w:spacing w:before="120" w:line="360" w:lineRule="auto"/>
              <w:rPr>
                <w:b/>
                <w:szCs w:val="26"/>
              </w:rPr>
            </w:pPr>
            <w:r w:rsidRPr="0073664E">
              <w:rPr>
                <w:b/>
                <w:szCs w:val="26"/>
              </w:rPr>
              <w:t>Ngữ cảnh</w:t>
            </w:r>
          </w:p>
        </w:tc>
        <w:tc>
          <w:tcPr>
            <w:tcW w:w="8370" w:type="dxa"/>
            <w:gridSpan w:val="2"/>
            <w:shd w:val="clear" w:color="auto" w:fill="auto"/>
          </w:tcPr>
          <w:p w14:paraId="5506EDF1" w14:textId="123DEDD5" w:rsidR="00A259A7" w:rsidRPr="0073664E" w:rsidRDefault="00AA1842" w:rsidP="00575A0C">
            <w:pPr>
              <w:spacing w:before="120" w:line="360" w:lineRule="auto"/>
              <w:rPr>
                <w:szCs w:val="26"/>
              </w:rPr>
            </w:pPr>
            <w:r>
              <w:t>Đưa ra định hướng cho cửa hàng</w:t>
            </w:r>
          </w:p>
        </w:tc>
      </w:tr>
      <w:tr w:rsidR="002C4FFF" w:rsidRPr="0073664E" w14:paraId="6EDF8039" w14:textId="77777777" w:rsidTr="00575A0C">
        <w:trPr>
          <w:trHeight w:val="480"/>
        </w:trPr>
        <w:tc>
          <w:tcPr>
            <w:tcW w:w="2520" w:type="dxa"/>
            <w:shd w:val="clear" w:color="auto" w:fill="auto"/>
          </w:tcPr>
          <w:p w14:paraId="76D4019C" w14:textId="77777777" w:rsidR="002C4FFF" w:rsidRPr="0073664E" w:rsidRDefault="002C4FFF" w:rsidP="002C4FFF">
            <w:pPr>
              <w:spacing w:before="120" w:line="360" w:lineRule="auto"/>
              <w:rPr>
                <w:b/>
                <w:szCs w:val="26"/>
              </w:rPr>
            </w:pPr>
            <w:r w:rsidRPr="0073664E">
              <w:rPr>
                <w:b/>
                <w:szCs w:val="26"/>
              </w:rPr>
              <w:t>Mô tả</w:t>
            </w:r>
          </w:p>
        </w:tc>
        <w:tc>
          <w:tcPr>
            <w:tcW w:w="8370" w:type="dxa"/>
            <w:gridSpan w:val="2"/>
            <w:shd w:val="clear" w:color="auto" w:fill="auto"/>
          </w:tcPr>
          <w:p w14:paraId="3E4EC4C5" w14:textId="152F2807" w:rsidR="002C4FFF" w:rsidRPr="0073664E" w:rsidRDefault="002C4FFF" w:rsidP="002C4FFF">
            <w:pPr>
              <w:spacing w:before="120" w:line="360" w:lineRule="auto"/>
              <w:rPr>
                <w:szCs w:val="26"/>
              </w:rPr>
            </w:pPr>
            <w:r>
              <w:t>Đưa các định hướng cho sự phát triển của cửa hàng.</w:t>
            </w:r>
          </w:p>
        </w:tc>
      </w:tr>
      <w:tr w:rsidR="00A259A7" w:rsidRPr="0073664E" w14:paraId="3E21E877" w14:textId="77777777" w:rsidTr="00575A0C">
        <w:trPr>
          <w:trHeight w:val="480"/>
        </w:trPr>
        <w:tc>
          <w:tcPr>
            <w:tcW w:w="2520" w:type="dxa"/>
            <w:shd w:val="clear" w:color="auto" w:fill="auto"/>
          </w:tcPr>
          <w:p w14:paraId="0F46EF90" w14:textId="77777777" w:rsidR="00A259A7" w:rsidRPr="0073664E" w:rsidRDefault="00A259A7" w:rsidP="00575A0C">
            <w:pPr>
              <w:spacing w:before="120" w:line="360" w:lineRule="auto"/>
              <w:rPr>
                <w:b/>
                <w:szCs w:val="26"/>
              </w:rPr>
            </w:pPr>
            <w:r w:rsidRPr="0073664E">
              <w:rPr>
                <w:b/>
                <w:szCs w:val="26"/>
              </w:rPr>
              <w:t>Tác nhân</w:t>
            </w:r>
          </w:p>
        </w:tc>
        <w:tc>
          <w:tcPr>
            <w:tcW w:w="8370" w:type="dxa"/>
            <w:gridSpan w:val="2"/>
            <w:shd w:val="clear" w:color="auto" w:fill="auto"/>
          </w:tcPr>
          <w:p w14:paraId="2F612DAC" w14:textId="77777777" w:rsidR="00A259A7" w:rsidRPr="0073664E" w:rsidRDefault="00A259A7" w:rsidP="00575A0C">
            <w:pPr>
              <w:spacing w:before="120" w:line="360" w:lineRule="auto"/>
              <w:rPr>
                <w:szCs w:val="26"/>
              </w:rPr>
            </w:pPr>
            <w:r>
              <w:t>Quản lý chuỗi</w:t>
            </w:r>
          </w:p>
        </w:tc>
      </w:tr>
      <w:tr w:rsidR="00A259A7" w:rsidRPr="0073664E" w14:paraId="14F6749A" w14:textId="77777777" w:rsidTr="00575A0C">
        <w:trPr>
          <w:trHeight w:val="318"/>
        </w:trPr>
        <w:tc>
          <w:tcPr>
            <w:tcW w:w="2520" w:type="dxa"/>
            <w:shd w:val="clear" w:color="auto" w:fill="auto"/>
          </w:tcPr>
          <w:p w14:paraId="35DFF3EC" w14:textId="77777777" w:rsidR="00A259A7" w:rsidRPr="0073664E" w:rsidRDefault="00A259A7" w:rsidP="00575A0C">
            <w:pPr>
              <w:spacing w:before="120" w:line="360" w:lineRule="auto"/>
              <w:rPr>
                <w:b/>
                <w:szCs w:val="26"/>
              </w:rPr>
            </w:pPr>
            <w:r w:rsidRPr="0073664E">
              <w:rPr>
                <w:b/>
                <w:szCs w:val="26"/>
              </w:rPr>
              <w:t>Sự kiện kích hoạt</w:t>
            </w:r>
          </w:p>
        </w:tc>
        <w:tc>
          <w:tcPr>
            <w:tcW w:w="8370" w:type="dxa"/>
            <w:gridSpan w:val="2"/>
            <w:shd w:val="clear" w:color="auto" w:fill="auto"/>
          </w:tcPr>
          <w:p w14:paraId="6B9D84A4" w14:textId="20DA59B2" w:rsidR="00A259A7" w:rsidRPr="0073664E" w:rsidRDefault="002C4FFF" w:rsidP="00575A0C">
            <w:pPr>
              <w:spacing w:before="120" w:line="360" w:lineRule="auto"/>
              <w:rPr>
                <w:szCs w:val="26"/>
              </w:rPr>
            </w:pPr>
            <w:r>
              <w:rPr>
                <w:szCs w:val="26"/>
              </w:rPr>
              <w:t>Lập kế hoạch</w:t>
            </w:r>
          </w:p>
        </w:tc>
      </w:tr>
      <w:tr w:rsidR="00A259A7" w:rsidRPr="0073664E" w14:paraId="44E0587D" w14:textId="77777777" w:rsidTr="00575A0C">
        <w:trPr>
          <w:trHeight w:val="805"/>
        </w:trPr>
        <w:tc>
          <w:tcPr>
            <w:tcW w:w="2520" w:type="dxa"/>
            <w:shd w:val="clear" w:color="auto" w:fill="auto"/>
          </w:tcPr>
          <w:p w14:paraId="4DE3F683" w14:textId="77777777" w:rsidR="00A259A7" w:rsidRPr="0073664E" w:rsidRDefault="00A259A7" w:rsidP="00575A0C">
            <w:pPr>
              <w:spacing w:before="120" w:line="360" w:lineRule="auto"/>
              <w:rPr>
                <w:b/>
                <w:szCs w:val="26"/>
              </w:rPr>
            </w:pPr>
            <w:r w:rsidRPr="0073664E">
              <w:rPr>
                <w:b/>
                <w:szCs w:val="26"/>
              </w:rPr>
              <w:t>Điều kiện tiên quyết</w:t>
            </w:r>
          </w:p>
        </w:tc>
        <w:tc>
          <w:tcPr>
            <w:tcW w:w="8370" w:type="dxa"/>
            <w:gridSpan w:val="2"/>
            <w:shd w:val="clear" w:color="auto" w:fill="auto"/>
          </w:tcPr>
          <w:p w14:paraId="3D74CCC4" w14:textId="77777777" w:rsidR="00A259A7" w:rsidRPr="0073664E" w:rsidRDefault="00A259A7" w:rsidP="00575A0C">
            <w:pPr>
              <w:spacing w:before="120" w:line="360" w:lineRule="auto"/>
              <w:rPr>
                <w:szCs w:val="26"/>
              </w:rPr>
            </w:pPr>
            <w:r w:rsidRPr="00DE7812">
              <w:rPr>
                <w:szCs w:val="26"/>
              </w:rPr>
              <w:t xml:space="preserve">Truy cập vào </w:t>
            </w:r>
            <w:r>
              <w:rPr>
                <w:szCs w:val="26"/>
              </w:rPr>
              <w:t>ứng dụng.</w:t>
            </w:r>
            <w:r>
              <w:rPr>
                <w:szCs w:val="26"/>
              </w:rPr>
              <w:br/>
            </w:r>
            <w:r w:rsidRPr="00DE7812">
              <w:rPr>
                <w:szCs w:val="26"/>
              </w:rPr>
              <w:t>Phải có tài khoản</w:t>
            </w:r>
            <w:r>
              <w:rPr>
                <w:szCs w:val="26"/>
              </w:rPr>
              <w:t>.</w:t>
            </w:r>
          </w:p>
        </w:tc>
      </w:tr>
      <w:tr w:rsidR="00A259A7" w:rsidRPr="0073664E" w14:paraId="24C6E638" w14:textId="77777777" w:rsidTr="00575A0C">
        <w:trPr>
          <w:trHeight w:val="327"/>
        </w:trPr>
        <w:tc>
          <w:tcPr>
            <w:tcW w:w="2520" w:type="dxa"/>
            <w:shd w:val="clear" w:color="auto" w:fill="auto"/>
          </w:tcPr>
          <w:p w14:paraId="6DAF92B7" w14:textId="77777777" w:rsidR="00A259A7" w:rsidRPr="0073664E" w:rsidRDefault="00A259A7" w:rsidP="00575A0C">
            <w:pPr>
              <w:spacing w:before="120" w:line="360" w:lineRule="auto"/>
              <w:rPr>
                <w:b/>
                <w:szCs w:val="26"/>
              </w:rPr>
            </w:pPr>
            <w:r w:rsidRPr="0073664E">
              <w:rPr>
                <w:b/>
                <w:szCs w:val="26"/>
              </w:rPr>
              <w:t>Kết quả</w:t>
            </w:r>
          </w:p>
        </w:tc>
        <w:tc>
          <w:tcPr>
            <w:tcW w:w="8370" w:type="dxa"/>
            <w:gridSpan w:val="2"/>
            <w:shd w:val="clear" w:color="auto" w:fill="auto"/>
          </w:tcPr>
          <w:p w14:paraId="039C787C" w14:textId="77777777" w:rsidR="00A259A7" w:rsidRPr="0073664E" w:rsidRDefault="00A259A7" w:rsidP="00575A0C">
            <w:pPr>
              <w:tabs>
                <w:tab w:val="left" w:pos="3000"/>
              </w:tabs>
              <w:spacing w:before="120" w:line="360" w:lineRule="auto"/>
              <w:rPr>
                <w:szCs w:val="26"/>
              </w:rPr>
            </w:pPr>
            <w:r>
              <w:rPr>
                <w:szCs w:val="26"/>
              </w:rPr>
              <w:t>Đã xem</w:t>
            </w:r>
          </w:p>
        </w:tc>
      </w:tr>
      <w:tr w:rsidR="00A259A7" w:rsidRPr="0073664E" w14:paraId="068A5604" w14:textId="77777777" w:rsidTr="00575A0C">
        <w:trPr>
          <w:trHeight w:val="480"/>
        </w:trPr>
        <w:tc>
          <w:tcPr>
            <w:tcW w:w="2520" w:type="dxa"/>
            <w:vMerge w:val="restart"/>
            <w:shd w:val="clear" w:color="auto" w:fill="auto"/>
            <w:vAlign w:val="center"/>
          </w:tcPr>
          <w:p w14:paraId="7D7ABC85" w14:textId="77777777" w:rsidR="00A259A7" w:rsidRPr="0073664E" w:rsidRDefault="00A259A7" w:rsidP="00575A0C">
            <w:pPr>
              <w:spacing w:before="120" w:line="360" w:lineRule="auto"/>
              <w:rPr>
                <w:b/>
                <w:szCs w:val="26"/>
              </w:rPr>
            </w:pPr>
            <w:r w:rsidRPr="0073664E">
              <w:rPr>
                <w:b/>
                <w:szCs w:val="26"/>
              </w:rPr>
              <w:t>Luồng sự kiện</w:t>
            </w:r>
          </w:p>
        </w:tc>
        <w:tc>
          <w:tcPr>
            <w:tcW w:w="4104" w:type="dxa"/>
            <w:shd w:val="clear" w:color="auto" w:fill="auto"/>
          </w:tcPr>
          <w:p w14:paraId="689F33C6" w14:textId="77777777" w:rsidR="00A259A7" w:rsidRPr="0073664E" w:rsidRDefault="00A259A7" w:rsidP="00575A0C">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3E921DB4" w14:textId="77777777" w:rsidR="00A259A7" w:rsidRPr="0073664E" w:rsidRDefault="00A259A7" w:rsidP="00575A0C">
            <w:pPr>
              <w:tabs>
                <w:tab w:val="left" w:pos="720"/>
              </w:tabs>
              <w:spacing w:before="120" w:line="360" w:lineRule="auto"/>
              <w:jc w:val="center"/>
              <w:rPr>
                <w:szCs w:val="26"/>
              </w:rPr>
            </w:pPr>
            <w:r w:rsidRPr="0073664E">
              <w:rPr>
                <w:b/>
                <w:szCs w:val="26"/>
              </w:rPr>
              <w:t>System</w:t>
            </w:r>
          </w:p>
        </w:tc>
      </w:tr>
      <w:tr w:rsidR="00A259A7" w:rsidRPr="0073664E" w14:paraId="291F843E" w14:textId="77777777" w:rsidTr="00575A0C">
        <w:trPr>
          <w:trHeight w:val="480"/>
        </w:trPr>
        <w:tc>
          <w:tcPr>
            <w:tcW w:w="2520" w:type="dxa"/>
            <w:vMerge/>
            <w:shd w:val="clear" w:color="auto" w:fill="auto"/>
            <w:vAlign w:val="center"/>
          </w:tcPr>
          <w:p w14:paraId="04127FD8" w14:textId="77777777" w:rsidR="00A259A7" w:rsidRPr="0073664E" w:rsidRDefault="00A259A7" w:rsidP="00575A0C">
            <w:pPr>
              <w:widowControl w:val="0"/>
              <w:pBdr>
                <w:top w:val="nil"/>
                <w:left w:val="nil"/>
                <w:bottom w:val="nil"/>
                <w:right w:val="nil"/>
                <w:between w:val="nil"/>
              </w:pBdr>
              <w:spacing w:before="120" w:line="360" w:lineRule="auto"/>
              <w:rPr>
                <w:szCs w:val="26"/>
              </w:rPr>
            </w:pPr>
          </w:p>
        </w:tc>
        <w:tc>
          <w:tcPr>
            <w:tcW w:w="4104" w:type="dxa"/>
            <w:shd w:val="clear" w:color="auto" w:fill="auto"/>
          </w:tcPr>
          <w:p w14:paraId="54BF3146" w14:textId="7A4358A9" w:rsidR="00A259A7" w:rsidRPr="0073664E" w:rsidRDefault="00A259A7" w:rsidP="002C4FFF">
            <w:pPr>
              <w:tabs>
                <w:tab w:val="left" w:pos="360"/>
              </w:tabs>
              <w:spacing w:before="120" w:line="360" w:lineRule="auto"/>
              <w:rPr>
                <w:szCs w:val="26"/>
              </w:rPr>
            </w:pPr>
            <w:r w:rsidRPr="0073664E">
              <w:rPr>
                <w:szCs w:val="26"/>
              </w:rPr>
              <w:t>1</w:t>
            </w:r>
            <w:r>
              <w:rPr>
                <w:szCs w:val="26"/>
              </w:rPr>
              <w:t>.</w:t>
            </w:r>
            <w:r>
              <w:t xml:space="preserve"> Quản lý chuỗi chọn vào “</w:t>
            </w:r>
            <w:r w:rsidR="002C4FFF">
              <w:t>Lập kế hoạch</w:t>
            </w:r>
            <w:r>
              <w:t>”.</w:t>
            </w:r>
          </w:p>
        </w:tc>
        <w:tc>
          <w:tcPr>
            <w:tcW w:w="4266" w:type="dxa"/>
            <w:shd w:val="clear" w:color="auto" w:fill="auto"/>
          </w:tcPr>
          <w:p w14:paraId="45D21FEC" w14:textId="77777777" w:rsidR="00A259A7" w:rsidRPr="0073664E" w:rsidRDefault="00A259A7" w:rsidP="00575A0C">
            <w:pPr>
              <w:tabs>
                <w:tab w:val="left" w:pos="720"/>
              </w:tabs>
              <w:spacing w:before="120" w:line="360" w:lineRule="auto"/>
              <w:rPr>
                <w:szCs w:val="26"/>
              </w:rPr>
            </w:pPr>
            <w:r w:rsidRPr="0073664E">
              <w:rPr>
                <w:szCs w:val="26"/>
              </w:rPr>
              <w:t>1</w:t>
            </w:r>
            <w:r>
              <w:rPr>
                <w:szCs w:val="26"/>
              </w:rPr>
              <w:t>.1. Hệ thống hiển thị báo cáo.</w:t>
            </w:r>
          </w:p>
        </w:tc>
      </w:tr>
      <w:tr w:rsidR="00A259A7" w:rsidRPr="0073664E" w14:paraId="18450C50" w14:textId="77777777" w:rsidTr="00575A0C">
        <w:trPr>
          <w:trHeight w:val="480"/>
        </w:trPr>
        <w:tc>
          <w:tcPr>
            <w:tcW w:w="2520" w:type="dxa"/>
            <w:vMerge/>
            <w:shd w:val="clear" w:color="auto" w:fill="auto"/>
            <w:vAlign w:val="center"/>
          </w:tcPr>
          <w:p w14:paraId="3920FA64" w14:textId="77777777" w:rsidR="00A259A7" w:rsidRPr="0073664E" w:rsidRDefault="00A259A7" w:rsidP="00575A0C">
            <w:pPr>
              <w:widowControl w:val="0"/>
              <w:pBdr>
                <w:top w:val="nil"/>
                <w:left w:val="nil"/>
                <w:bottom w:val="nil"/>
                <w:right w:val="nil"/>
                <w:between w:val="nil"/>
              </w:pBdr>
              <w:spacing w:before="120" w:line="360" w:lineRule="auto"/>
              <w:rPr>
                <w:szCs w:val="26"/>
              </w:rPr>
            </w:pPr>
          </w:p>
        </w:tc>
        <w:tc>
          <w:tcPr>
            <w:tcW w:w="4104" w:type="dxa"/>
            <w:shd w:val="clear" w:color="auto" w:fill="auto"/>
          </w:tcPr>
          <w:p w14:paraId="4132AD30" w14:textId="46E5436A" w:rsidR="00A259A7" w:rsidRPr="0073664E" w:rsidRDefault="00A259A7" w:rsidP="002C4FFF">
            <w:pPr>
              <w:tabs>
                <w:tab w:val="left" w:pos="360"/>
              </w:tabs>
              <w:spacing w:before="120" w:line="360" w:lineRule="auto"/>
              <w:jc w:val="both"/>
              <w:rPr>
                <w:szCs w:val="26"/>
              </w:rPr>
            </w:pPr>
            <w:r w:rsidRPr="0073664E">
              <w:rPr>
                <w:szCs w:val="26"/>
              </w:rPr>
              <w:t xml:space="preserve">2. </w:t>
            </w:r>
            <w:r>
              <w:rPr>
                <w:szCs w:val="26"/>
              </w:rPr>
              <w:t xml:space="preserve">Quản lý chuỗi </w:t>
            </w:r>
            <w:r w:rsidR="002C4FFF">
              <w:rPr>
                <w:szCs w:val="26"/>
              </w:rPr>
              <w:t>đưa ra các định hướng</w:t>
            </w:r>
            <w:r w:rsidR="00CF2AB5">
              <w:rPr>
                <w:szCs w:val="26"/>
              </w:rPr>
              <w:t>.</w:t>
            </w:r>
          </w:p>
        </w:tc>
        <w:tc>
          <w:tcPr>
            <w:tcW w:w="4266" w:type="dxa"/>
            <w:shd w:val="clear" w:color="auto" w:fill="auto"/>
          </w:tcPr>
          <w:p w14:paraId="502AE2A1" w14:textId="77777777" w:rsidR="00A259A7" w:rsidRPr="0073664E" w:rsidRDefault="00A259A7" w:rsidP="00575A0C">
            <w:pPr>
              <w:tabs>
                <w:tab w:val="left" w:pos="720"/>
              </w:tabs>
              <w:spacing w:before="120" w:line="360" w:lineRule="auto"/>
              <w:rPr>
                <w:szCs w:val="26"/>
              </w:rPr>
            </w:pPr>
          </w:p>
        </w:tc>
      </w:tr>
      <w:tr w:rsidR="00A259A7" w:rsidRPr="0073664E" w14:paraId="17BEBB8C" w14:textId="77777777" w:rsidTr="00575A0C">
        <w:trPr>
          <w:trHeight w:val="248"/>
        </w:trPr>
        <w:tc>
          <w:tcPr>
            <w:tcW w:w="2520" w:type="dxa"/>
            <w:shd w:val="clear" w:color="auto" w:fill="auto"/>
          </w:tcPr>
          <w:p w14:paraId="2BF61A07" w14:textId="77777777" w:rsidR="00A259A7" w:rsidRPr="0073664E" w:rsidRDefault="00A259A7" w:rsidP="00575A0C">
            <w:pPr>
              <w:spacing w:before="120" w:line="360" w:lineRule="auto"/>
              <w:rPr>
                <w:b/>
                <w:szCs w:val="26"/>
              </w:rPr>
            </w:pPr>
            <w:r w:rsidRPr="0073664E">
              <w:rPr>
                <w:b/>
                <w:szCs w:val="26"/>
              </w:rPr>
              <w:t>Ngoại lệ</w:t>
            </w:r>
          </w:p>
        </w:tc>
        <w:tc>
          <w:tcPr>
            <w:tcW w:w="8370" w:type="dxa"/>
            <w:gridSpan w:val="2"/>
            <w:shd w:val="clear" w:color="auto" w:fill="auto"/>
          </w:tcPr>
          <w:p w14:paraId="1B514487" w14:textId="77777777" w:rsidR="00A259A7" w:rsidRPr="0073664E" w:rsidRDefault="00A259A7" w:rsidP="00575A0C">
            <w:pPr>
              <w:tabs>
                <w:tab w:val="left" w:pos="445"/>
              </w:tabs>
              <w:spacing w:before="120" w:line="360" w:lineRule="auto"/>
              <w:rPr>
                <w:szCs w:val="26"/>
              </w:rPr>
            </w:pPr>
            <w:r>
              <w:t>Không</w:t>
            </w:r>
          </w:p>
        </w:tc>
      </w:tr>
    </w:tbl>
    <w:p w14:paraId="19221ABD" w14:textId="0543B357" w:rsidR="00D45AE5" w:rsidRDefault="00D45AE5" w:rsidP="00D45AE5">
      <w:pPr>
        <w:pStyle w:val="Bngbiu-nidung"/>
        <w:spacing w:after="0"/>
      </w:pPr>
      <w:bookmarkStart w:id="55" w:name="_Toc92746662"/>
      <w:r>
        <w:t>Bảng 28. Use case xem báo cáo</w:t>
      </w:r>
      <w:bookmarkEnd w:id="55"/>
    </w:p>
    <w:p w14:paraId="50B78161" w14:textId="77777777" w:rsidR="00A259A7" w:rsidRPr="00A259A7" w:rsidRDefault="00A259A7" w:rsidP="00A259A7">
      <w:pPr>
        <w:tabs>
          <w:tab w:val="left" w:pos="5145"/>
        </w:tabs>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AD40E6" w:rsidRPr="0073664E" w14:paraId="2055BF35" w14:textId="77777777" w:rsidTr="00CD1830">
        <w:trPr>
          <w:trHeight w:val="277"/>
        </w:trPr>
        <w:tc>
          <w:tcPr>
            <w:tcW w:w="2520" w:type="dxa"/>
            <w:shd w:val="clear" w:color="auto" w:fill="auto"/>
          </w:tcPr>
          <w:p w14:paraId="07A732F7" w14:textId="77777777" w:rsidR="00AD40E6" w:rsidRPr="0073664E" w:rsidRDefault="00AD40E6" w:rsidP="00267DF7">
            <w:pPr>
              <w:pageBreakBefore/>
              <w:spacing w:before="120" w:line="360" w:lineRule="auto"/>
              <w:rPr>
                <w:b/>
                <w:szCs w:val="26"/>
              </w:rPr>
            </w:pPr>
            <w:r w:rsidRPr="0073664E">
              <w:rPr>
                <w:b/>
                <w:szCs w:val="26"/>
              </w:rPr>
              <w:lastRenderedPageBreak/>
              <w:t>Mã use case</w:t>
            </w:r>
          </w:p>
        </w:tc>
        <w:tc>
          <w:tcPr>
            <w:tcW w:w="8370" w:type="dxa"/>
            <w:gridSpan w:val="2"/>
            <w:shd w:val="clear" w:color="auto" w:fill="auto"/>
          </w:tcPr>
          <w:p w14:paraId="345AF42A" w14:textId="56044E24" w:rsidR="00AD40E6" w:rsidRPr="0073664E" w:rsidRDefault="00403AFA" w:rsidP="00267DF7">
            <w:pPr>
              <w:spacing w:before="120" w:line="360" w:lineRule="auto"/>
              <w:rPr>
                <w:szCs w:val="26"/>
              </w:rPr>
            </w:pPr>
            <w:r>
              <w:rPr>
                <w:szCs w:val="26"/>
              </w:rPr>
              <w:t>2</w:t>
            </w:r>
            <w:r w:rsidR="0054239A">
              <w:rPr>
                <w:szCs w:val="26"/>
              </w:rPr>
              <w:t>9</w:t>
            </w:r>
            <w:r w:rsidR="00AD40E6" w:rsidRPr="0073664E">
              <w:rPr>
                <w:szCs w:val="26"/>
              </w:rPr>
              <w:t>.</w:t>
            </w:r>
          </w:p>
        </w:tc>
      </w:tr>
      <w:tr w:rsidR="00AD40E6" w:rsidRPr="0073664E" w14:paraId="35375653" w14:textId="77777777" w:rsidTr="00267DF7">
        <w:trPr>
          <w:trHeight w:val="480"/>
        </w:trPr>
        <w:tc>
          <w:tcPr>
            <w:tcW w:w="2520" w:type="dxa"/>
            <w:shd w:val="clear" w:color="auto" w:fill="auto"/>
          </w:tcPr>
          <w:p w14:paraId="149526D4" w14:textId="77777777" w:rsidR="00AD40E6" w:rsidRPr="0073664E" w:rsidRDefault="00AD40E6" w:rsidP="00267DF7">
            <w:pPr>
              <w:spacing w:before="120" w:line="360" w:lineRule="auto"/>
              <w:rPr>
                <w:b/>
                <w:szCs w:val="26"/>
              </w:rPr>
            </w:pPr>
            <w:r w:rsidRPr="0073664E">
              <w:rPr>
                <w:b/>
                <w:szCs w:val="26"/>
              </w:rPr>
              <w:t>Use Case</w:t>
            </w:r>
          </w:p>
        </w:tc>
        <w:tc>
          <w:tcPr>
            <w:tcW w:w="8370" w:type="dxa"/>
            <w:gridSpan w:val="2"/>
            <w:shd w:val="clear" w:color="auto" w:fill="auto"/>
          </w:tcPr>
          <w:p w14:paraId="38FF4CF0" w14:textId="50EFBA53" w:rsidR="00AD40E6" w:rsidRPr="0073664E" w:rsidRDefault="005E7118" w:rsidP="00267DF7">
            <w:pPr>
              <w:spacing w:before="120" w:line="360" w:lineRule="auto"/>
              <w:rPr>
                <w:szCs w:val="26"/>
              </w:rPr>
            </w:pPr>
            <w:r>
              <w:rPr>
                <w:szCs w:val="26"/>
              </w:rPr>
              <w:t>Quản lý mặt hàng</w:t>
            </w:r>
          </w:p>
        </w:tc>
      </w:tr>
      <w:tr w:rsidR="00AD40E6" w:rsidRPr="0073664E" w14:paraId="76E1E74C" w14:textId="77777777" w:rsidTr="00267DF7">
        <w:trPr>
          <w:trHeight w:val="467"/>
        </w:trPr>
        <w:tc>
          <w:tcPr>
            <w:tcW w:w="2520" w:type="dxa"/>
            <w:shd w:val="clear" w:color="auto" w:fill="auto"/>
          </w:tcPr>
          <w:p w14:paraId="26F77E67" w14:textId="77777777" w:rsidR="00AD40E6" w:rsidRPr="0073664E" w:rsidRDefault="00AD40E6" w:rsidP="00267DF7">
            <w:pPr>
              <w:spacing w:before="120" w:line="360" w:lineRule="auto"/>
              <w:rPr>
                <w:b/>
                <w:szCs w:val="26"/>
              </w:rPr>
            </w:pPr>
            <w:r w:rsidRPr="0073664E">
              <w:rPr>
                <w:b/>
                <w:szCs w:val="26"/>
              </w:rPr>
              <w:t>Ngữ cảnh</w:t>
            </w:r>
          </w:p>
        </w:tc>
        <w:tc>
          <w:tcPr>
            <w:tcW w:w="8370" w:type="dxa"/>
            <w:gridSpan w:val="2"/>
            <w:shd w:val="clear" w:color="auto" w:fill="auto"/>
          </w:tcPr>
          <w:p w14:paraId="7FB8FD7F" w14:textId="00A7093D" w:rsidR="00AD40E6" w:rsidRPr="0073664E" w:rsidRDefault="005E7118" w:rsidP="00267DF7">
            <w:pPr>
              <w:spacing w:before="120" w:line="360" w:lineRule="auto"/>
              <w:rPr>
                <w:szCs w:val="26"/>
              </w:rPr>
            </w:pPr>
            <w:r>
              <w:t>Xem mặt hàng nào là chủ yếu cần bổ sung nhiều.</w:t>
            </w:r>
          </w:p>
        </w:tc>
      </w:tr>
      <w:tr w:rsidR="00AD40E6" w:rsidRPr="0073664E" w14:paraId="602F38E3" w14:textId="77777777" w:rsidTr="00267DF7">
        <w:trPr>
          <w:trHeight w:val="480"/>
        </w:trPr>
        <w:tc>
          <w:tcPr>
            <w:tcW w:w="2520" w:type="dxa"/>
            <w:shd w:val="clear" w:color="auto" w:fill="auto"/>
          </w:tcPr>
          <w:p w14:paraId="537339AE" w14:textId="77777777" w:rsidR="00AD40E6" w:rsidRPr="0073664E" w:rsidRDefault="00AD40E6" w:rsidP="00267DF7">
            <w:pPr>
              <w:spacing w:before="120" w:line="360" w:lineRule="auto"/>
              <w:rPr>
                <w:b/>
                <w:szCs w:val="26"/>
              </w:rPr>
            </w:pPr>
            <w:r w:rsidRPr="0073664E">
              <w:rPr>
                <w:b/>
                <w:szCs w:val="26"/>
              </w:rPr>
              <w:t>Mô tả</w:t>
            </w:r>
          </w:p>
        </w:tc>
        <w:tc>
          <w:tcPr>
            <w:tcW w:w="8370" w:type="dxa"/>
            <w:gridSpan w:val="2"/>
            <w:shd w:val="clear" w:color="auto" w:fill="auto"/>
          </w:tcPr>
          <w:p w14:paraId="0678B7C8" w14:textId="47FC0621" w:rsidR="00AD40E6" w:rsidRPr="0073664E" w:rsidRDefault="005E7118" w:rsidP="00267DF7">
            <w:pPr>
              <w:spacing w:before="120" w:line="360" w:lineRule="auto"/>
              <w:rPr>
                <w:szCs w:val="26"/>
              </w:rPr>
            </w:pPr>
            <w:r>
              <w:t>Kiểm tra các hàng hóa có tại cửa hàng.</w:t>
            </w:r>
          </w:p>
        </w:tc>
      </w:tr>
      <w:tr w:rsidR="00AD40E6" w:rsidRPr="0073664E" w14:paraId="7457CF51" w14:textId="77777777" w:rsidTr="00267DF7">
        <w:trPr>
          <w:trHeight w:val="480"/>
        </w:trPr>
        <w:tc>
          <w:tcPr>
            <w:tcW w:w="2520" w:type="dxa"/>
            <w:shd w:val="clear" w:color="auto" w:fill="auto"/>
          </w:tcPr>
          <w:p w14:paraId="0EA65660" w14:textId="77777777" w:rsidR="00AD40E6" w:rsidRPr="0073664E" w:rsidRDefault="00AD40E6" w:rsidP="00267DF7">
            <w:pPr>
              <w:spacing w:before="120" w:line="360" w:lineRule="auto"/>
              <w:rPr>
                <w:b/>
                <w:szCs w:val="26"/>
              </w:rPr>
            </w:pPr>
            <w:r w:rsidRPr="0073664E">
              <w:rPr>
                <w:b/>
                <w:szCs w:val="26"/>
              </w:rPr>
              <w:t>Tác nhân</w:t>
            </w:r>
          </w:p>
        </w:tc>
        <w:tc>
          <w:tcPr>
            <w:tcW w:w="8370" w:type="dxa"/>
            <w:gridSpan w:val="2"/>
            <w:shd w:val="clear" w:color="auto" w:fill="auto"/>
          </w:tcPr>
          <w:p w14:paraId="1E4C68A9" w14:textId="718B1FC5" w:rsidR="00AD40E6" w:rsidRPr="0073664E" w:rsidRDefault="005E7118" w:rsidP="00267DF7">
            <w:pPr>
              <w:spacing w:before="120" w:line="360" w:lineRule="auto"/>
              <w:rPr>
                <w:szCs w:val="26"/>
              </w:rPr>
            </w:pPr>
            <w:r>
              <w:t>Quản lý chuỗi</w:t>
            </w:r>
          </w:p>
        </w:tc>
      </w:tr>
      <w:tr w:rsidR="00AD40E6" w:rsidRPr="0073664E" w14:paraId="3F195F2C" w14:textId="77777777" w:rsidTr="00267DF7">
        <w:trPr>
          <w:trHeight w:val="318"/>
        </w:trPr>
        <w:tc>
          <w:tcPr>
            <w:tcW w:w="2520" w:type="dxa"/>
            <w:shd w:val="clear" w:color="auto" w:fill="auto"/>
          </w:tcPr>
          <w:p w14:paraId="67B951E8" w14:textId="77777777" w:rsidR="00AD40E6" w:rsidRPr="0073664E" w:rsidRDefault="00AD40E6" w:rsidP="00267DF7">
            <w:pPr>
              <w:spacing w:before="120" w:line="360" w:lineRule="auto"/>
              <w:rPr>
                <w:b/>
                <w:szCs w:val="26"/>
              </w:rPr>
            </w:pPr>
            <w:r w:rsidRPr="0073664E">
              <w:rPr>
                <w:b/>
                <w:szCs w:val="26"/>
              </w:rPr>
              <w:t>Sự kiện kích hoạt</w:t>
            </w:r>
          </w:p>
        </w:tc>
        <w:tc>
          <w:tcPr>
            <w:tcW w:w="8370" w:type="dxa"/>
            <w:gridSpan w:val="2"/>
            <w:shd w:val="clear" w:color="auto" w:fill="auto"/>
          </w:tcPr>
          <w:p w14:paraId="4B88184F" w14:textId="5C3C2948" w:rsidR="00AD40E6" w:rsidRPr="0073664E" w:rsidRDefault="005E7118" w:rsidP="00267DF7">
            <w:pPr>
              <w:spacing w:before="120" w:line="360" w:lineRule="auto"/>
              <w:rPr>
                <w:szCs w:val="26"/>
              </w:rPr>
            </w:pPr>
            <w:r>
              <w:rPr>
                <w:szCs w:val="26"/>
              </w:rPr>
              <w:t>Thêm, sửa, xóa mặt hàng.</w:t>
            </w:r>
          </w:p>
        </w:tc>
      </w:tr>
      <w:tr w:rsidR="00AD40E6" w:rsidRPr="0073664E" w14:paraId="66D9044F" w14:textId="77777777" w:rsidTr="00103B74">
        <w:trPr>
          <w:trHeight w:val="638"/>
        </w:trPr>
        <w:tc>
          <w:tcPr>
            <w:tcW w:w="2520" w:type="dxa"/>
            <w:shd w:val="clear" w:color="auto" w:fill="auto"/>
          </w:tcPr>
          <w:p w14:paraId="4B64F7F8" w14:textId="77777777" w:rsidR="00AD40E6" w:rsidRPr="0073664E" w:rsidRDefault="00AD40E6" w:rsidP="00267DF7">
            <w:pPr>
              <w:spacing w:before="120" w:line="360" w:lineRule="auto"/>
              <w:rPr>
                <w:b/>
                <w:szCs w:val="26"/>
              </w:rPr>
            </w:pPr>
            <w:r w:rsidRPr="0073664E">
              <w:rPr>
                <w:b/>
                <w:szCs w:val="26"/>
              </w:rPr>
              <w:t>Điều kiện tiên quyết</w:t>
            </w:r>
          </w:p>
        </w:tc>
        <w:tc>
          <w:tcPr>
            <w:tcW w:w="8370" w:type="dxa"/>
            <w:gridSpan w:val="2"/>
            <w:shd w:val="clear" w:color="auto" w:fill="auto"/>
          </w:tcPr>
          <w:p w14:paraId="70D2ECF2" w14:textId="384FCED2" w:rsidR="00AD40E6" w:rsidRPr="0073664E" w:rsidRDefault="000E4F67" w:rsidP="00103B74">
            <w:pPr>
              <w:spacing w:line="360" w:lineRule="auto"/>
              <w:rPr>
                <w:szCs w:val="26"/>
              </w:rPr>
            </w:pPr>
            <w:r w:rsidRPr="00DE7812">
              <w:rPr>
                <w:szCs w:val="26"/>
              </w:rPr>
              <w:t xml:space="preserve">Truy cập vào </w:t>
            </w:r>
            <w:r w:rsidR="00C00B46">
              <w:rPr>
                <w:szCs w:val="26"/>
              </w:rPr>
              <w:t>ứng dụng</w:t>
            </w:r>
            <w:r w:rsidR="00F3158D">
              <w:rPr>
                <w:szCs w:val="26"/>
              </w:rPr>
              <w:t xml:space="preserve"> và phải có tài khoản.</w:t>
            </w:r>
          </w:p>
        </w:tc>
      </w:tr>
      <w:tr w:rsidR="00AD40E6" w:rsidRPr="0073664E" w14:paraId="0833A16F" w14:textId="77777777" w:rsidTr="00267DF7">
        <w:trPr>
          <w:trHeight w:val="327"/>
        </w:trPr>
        <w:tc>
          <w:tcPr>
            <w:tcW w:w="2520" w:type="dxa"/>
            <w:shd w:val="clear" w:color="auto" w:fill="auto"/>
          </w:tcPr>
          <w:p w14:paraId="2E874968" w14:textId="77777777" w:rsidR="00AD40E6" w:rsidRPr="0073664E" w:rsidRDefault="00AD40E6" w:rsidP="00267DF7">
            <w:pPr>
              <w:spacing w:before="120" w:line="360" w:lineRule="auto"/>
              <w:rPr>
                <w:b/>
                <w:szCs w:val="26"/>
              </w:rPr>
            </w:pPr>
            <w:r w:rsidRPr="0073664E">
              <w:rPr>
                <w:b/>
                <w:szCs w:val="26"/>
              </w:rPr>
              <w:t>Kết quả</w:t>
            </w:r>
          </w:p>
        </w:tc>
        <w:tc>
          <w:tcPr>
            <w:tcW w:w="8370" w:type="dxa"/>
            <w:gridSpan w:val="2"/>
            <w:shd w:val="clear" w:color="auto" w:fill="auto"/>
          </w:tcPr>
          <w:p w14:paraId="1717D42E" w14:textId="1CD4B3B6" w:rsidR="00AD40E6" w:rsidRPr="0073664E" w:rsidRDefault="00A678A3" w:rsidP="00267DF7">
            <w:pPr>
              <w:spacing w:before="120" w:line="360" w:lineRule="auto"/>
              <w:rPr>
                <w:szCs w:val="26"/>
              </w:rPr>
            </w:pPr>
            <w:r>
              <w:rPr>
                <w:szCs w:val="26"/>
              </w:rPr>
              <w:t xml:space="preserve">Thêm, sửa, xóa mặt hàng </w:t>
            </w:r>
            <w:r w:rsidR="00AD40E6">
              <w:rPr>
                <w:szCs w:val="26"/>
              </w:rPr>
              <w:t>thành công.</w:t>
            </w:r>
          </w:p>
        </w:tc>
      </w:tr>
      <w:tr w:rsidR="00AD40E6" w:rsidRPr="0073664E" w14:paraId="044905DE" w14:textId="77777777" w:rsidTr="00267DF7">
        <w:trPr>
          <w:trHeight w:val="480"/>
        </w:trPr>
        <w:tc>
          <w:tcPr>
            <w:tcW w:w="2520" w:type="dxa"/>
            <w:vMerge w:val="restart"/>
            <w:shd w:val="clear" w:color="auto" w:fill="auto"/>
            <w:vAlign w:val="center"/>
          </w:tcPr>
          <w:p w14:paraId="3FC4E60F" w14:textId="77777777" w:rsidR="00AD40E6" w:rsidRPr="0073664E" w:rsidRDefault="00AD40E6" w:rsidP="00267DF7">
            <w:pPr>
              <w:spacing w:before="120" w:line="360" w:lineRule="auto"/>
              <w:rPr>
                <w:b/>
                <w:szCs w:val="26"/>
              </w:rPr>
            </w:pPr>
            <w:r w:rsidRPr="0073664E">
              <w:rPr>
                <w:b/>
                <w:szCs w:val="26"/>
              </w:rPr>
              <w:t>Luồng sự kiện</w:t>
            </w:r>
          </w:p>
        </w:tc>
        <w:tc>
          <w:tcPr>
            <w:tcW w:w="4104" w:type="dxa"/>
            <w:shd w:val="clear" w:color="auto" w:fill="auto"/>
          </w:tcPr>
          <w:p w14:paraId="7FBA92E7" w14:textId="77777777" w:rsidR="00AD40E6" w:rsidRPr="0073664E" w:rsidRDefault="00AD40E6" w:rsidP="00267DF7">
            <w:pPr>
              <w:tabs>
                <w:tab w:val="left" w:pos="720"/>
              </w:tabs>
              <w:spacing w:before="120" w:line="360" w:lineRule="auto"/>
              <w:ind w:left="720"/>
              <w:rPr>
                <w:szCs w:val="26"/>
              </w:rPr>
            </w:pPr>
            <w:r w:rsidRPr="0073664E">
              <w:rPr>
                <w:b/>
                <w:szCs w:val="26"/>
              </w:rPr>
              <w:t xml:space="preserve">              Actor</w:t>
            </w:r>
          </w:p>
        </w:tc>
        <w:tc>
          <w:tcPr>
            <w:tcW w:w="4266" w:type="dxa"/>
            <w:shd w:val="clear" w:color="auto" w:fill="auto"/>
          </w:tcPr>
          <w:p w14:paraId="33A2B6BB" w14:textId="77777777" w:rsidR="00AD40E6" w:rsidRPr="0073664E" w:rsidRDefault="00AD40E6" w:rsidP="00267DF7">
            <w:pPr>
              <w:tabs>
                <w:tab w:val="left" w:pos="720"/>
              </w:tabs>
              <w:spacing w:before="120" w:line="360" w:lineRule="auto"/>
              <w:jc w:val="center"/>
              <w:rPr>
                <w:szCs w:val="26"/>
              </w:rPr>
            </w:pPr>
            <w:r w:rsidRPr="0073664E">
              <w:rPr>
                <w:b/>
                <w:szCs w:val="26"/>
              </w:rPr>
              <w:t>System</w:t>
            </w:r>
          </w:p>
        </w:tc>
      </w:tr>
      <w:tr w:rsidR="00AD40E6" w:rsidRPr="0073664E" w14:paraId="75A10EA9" w14:textId="77777777" w:rsidTr="00267DF7">
        <w:trPr>
          <w:trHeight w:val="480"/>
        </w:trPr>
        <w:tc>
          <w:tcPr>
            <w:tcW w:w="2520" w:type="dxa"/>
            <w:vMerge/>
            <w:shd w:val="clear" w:color="auto" w:fill="auto"/>
            <w:vAlign w:val="center"/>
          </w:tcPr>
          <w:p w14:paraId="0072D8A3" w14:textId="77777777" w:rsidR="00AD40E6" w:rsidRPr="0073664E" w:rsidRDefault="00AD40E6"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50EDA787" w14:textId="6B96410A" w:rsidR="00AD40E6" w:rsidRPr="0073664E" w:rsidRDefault="00AD40E6" w:rsidP="00267DF7">
            <w:pPr>
              <w:tabs>
                <w:tab w:val="left" w:pos="360"/>
              </w:tabs>
              <w:spacing w:before="120" w:line="360" w:lineRule="auto"/>
              <w:rPr>
                <w:szCs w:val="26"/>
              </w:rPr>
            </w:pPr>
            <w:r w:rsidRPr="0073664E">
              <w:rPr>
                <w:szCs w:val="26"/>
              </w:rPr>
              <w:t>1</w:t>
            </w:r>
            <w:r>
              <w:rPr>
                <w:szCs w:val="26"/>
              </w:rPr>
              <w:t>.</w:t>
            </w:r>
            <w:r>
              <w:t xml:space="preserve"> Nhân viên giao dịch</w:t>
            </w:r>
            <w:r w:rsidRPr="0073664E">
              <w:rPr>
                <w:szCs w:val="26"/>
              </w:rPr>
              <w:t xml:space="preserve"> chọn mục “</w:t>
            </w:r>
            <w:r w:rsidR="001A4386">
              <w:rPr>
                <w:szCs w:val="26"/>
              </w:rPr>
              <w:t>Quản lý mặt hàng</w:t>
            </w:r>
            <w:r w:rsidR="00E719A2">
              <w:rPr>
                <w:szCs w:val="26"/>
              </w:rPr>
              <w:t>”</w:t>
            </w:r>
          </w:p>
        </w:tc>
        <w:tc>
          <w:tcPr>
            <w:tcW w:w="4266" w:type="dxa"/>
            <w:shd w:val="clear" w:color="auto" w:fill="auto"/>
          </w:tcPr>
          <w:p w14:paraId="4840B65E" w14:textId="3A0B51F7" w:rsidR="00AD40E6" w:rsidRPr="0073664E" w:rsidRDefault="00AD40E6" w:rsidP="00267DF7">
            <w:pPr>
              <w:tabs>
                <w:tab w:val="left" w:pos="720"/>
              </w:tabs>
              <w:spacing w:before="120" w:line="360" w:lineRule="auto"/>
              <w:rPr>
                <w:szCs w:val="26"/>
              </w:rPr>
            </w:pPr>
            <w:r w:rsidRPr="0073664E">
              <w:rPr>
                <w:szCs w:val="26"/>
              </w:rPr>
              <w:t>1</w:t>
            </w:r>
            <w:r>
              <w:rPr>
                <w:szCs w:val="26"/>
              </w:rPr>
              <w:t xml:space="preserve">.1. Hệ thống hiển thị giao diện </w:t>
            </w:r>
            <w:r w:rsidR="00AE71A8">
              <w:rPr>
                <w:szCs w:val="26"/>
              </w:rPr>
              <w:t>các mặt hàng</w:t>
            </w:r>
            <w:r w:rsidR="00E719A2">
              <w:rPr>
                <w:szCs w:val="26"/>
              </w:rPr>
              <w:t>.</w:t>
            </w:r>
          </w:p>
        </w:tc>
      </w:tr>
      <w:tr w:rsidR="00AD40E6" w:rsidRPr="0073664E" w14:paraId="157F8177" w14:textId="77777777" w:rsidTr="00267DF7">
        <w:trPr>
          <w:trHeight w:val="480"/>
        </w:trPr>
        <w:tc>
          <w:tcPr>
            <w:tcW w:w="2520" w:type="dxa"/>
            <w:vMerge/>
            <w:shd w:val="clear" w:color="auto" w:fill="auto"/>
            <w:vAlign w:val="center"/>
          </w:tcPr>
          <w:p w14:paraId="3EBC536B" w14:textId="77777777" w:rsidR="00AD40E6" w:rsidRPr="0073664E" w:rsidRDefault="00AD40E6"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1CECE7A5" w14:textId="266E404C" w:rsidR="00AD40E6" w:rsidRDefault="00C83FC8" w:rsidP="00C83FC8">
            <w:pPr>
              <w:tabs>
                <w:tab w:val="left" w:pos="360"/>
              </w:tabs>
              <w:spacing w:before="80" w:line="360" w:lineRule="auto"/>
              <w:rPr>
                <w:szCs w:val="26"/>
              </w:rPr>
            </w:pPr>
            <w:r>
              <w:rPr>
                <w:szCs w:val="26"/>
              </w:rPr>
              <w:t xml:space="preserve">2. </w:t>
            </w:r>
            <w:r w:rsidR="00913FE1">
              <w:rPr>
                <w:szCs w:val="26"/>
              </w:rPr>
              <w:t xml:space="preserve">Quản lý chuỗi </w:t>
            </w:r>
            <w:r w:rsidR="006A74C9">
              <w:rPr>
                <w:szCs w:val="26"/>
              </w:rPr>
              <w:t>thực hiện việc thêm/sửa/xóa.</w:t>
            </w:r>
          </w:p>
          <w:p w14:paraId="1795837F" w14:textId="392A9391" w:rsidR="006A74C9" w:rsidRDefault="006A74C9" w:rsidP="00C83FC8">
            <w:pPr>
              <w:tabs>
                <w:tab w:val="left" w:pos="360"/>
              </w:tabs>
              <w:spacing w:before="80" w:line="360" w:lineRule="auto"/>
              <w:rPr>
                <w:szCs w:val="26"/>
              </w:rPr>
            </w:pPr>
            <w:r>
              <w:rPr>
                <w:szCs w:val="26"/>
              </w:rPr>
              <w:t>2a. Quản lý chuỗi thực hiện việc thêm sản phẩm.</w:t>
            </w:r>
          </w:p>
          <w:p w14:paraId="52249F26" w14:textId="507C560C" w:rsidR="006A74C9" w:rsidRDefault="006A74C9" w:rsidP="00C83FC8">
            <w:pPr>
              <w:tabs>
                <w:tab w:val="left" w:pos="360"/>
              </w:tabs>
              <w:spacing w:before="80" w:line="360" w:lineRule="auto"/>
              <w:rPr>
                <w:szCs w:val="26"/>
              </w:rPr>
            </w:pPr>
            <w:r>
              <w:rPr>
                <w:szCs w:val="26"/>
              </w:rPr>
              <w:t>2b.Quản lý chuỗi thực hiện việc sửa sản phẩm.</w:t>
            </w:r>
          </w:p>
          <w:p w14:paraId="59D90A9C" w14:textId="5F2B1E48" w:rsidR="006A74C9" w:rsidRPr="0073664E" w:rsidRDefault="006A74C9" w:rsidP="00C83FC8">
            <w:pPr>
              <w:tabs>
                <w:tab w:val="left" w:pos="360"/>
              </w:tabs>
              <w:spacing w:before="80" w:line="360" w:lineRule="auto"/>
              <w:rPr>
                <w:szCs w:val="26"/>
              </w:rPr>
            </w:pPr>
            <w:r>
              <w:rPr>
                <w:szCs w:val="26"/>
              </w:rPr>
              <w:t>2c.Quản lý chuỗi thực hiện việc xóa sản phẩm</w:t>
            </w:r>
            <w:r w:rsidR="008C2ED4">
              <w:rPr>
                <w:szCs w:val="26"/>
              </w:rPr>
              <w:t>.</w:t>
            </w:r>
          </w:p>
        </w:tc>
        <w:tc>
          <w:tcPr>
            <w:tcW w:w="4266" w:type="dxa"/>
            <w:shd w:val="clear" w:color="auto" w:fill="auto"/>
          </w:tcPr>
          <w:p w14:paraId="7678DB3C" w14:textId="0B0AC212" w:rsidR="00214CC3" w:rsidRDefault="00214CC3" w:rsidP="00267DF7">
            <w:pPr>
              <w:tabs>
                <w:tab w:val="left" w:pos="720"/>
              </w:tabs>
              <w:spacing w:before="120" w:line="360" w:lineRule="auto"/>
              <w:rPr>
                <w:szCs w:val="26"/>
              </w:rPr>
            </w:pPr>
          </w:p>
          <w:p w14:paraId="4A8AAC2B" w14:textId="0D7ACCA6" w:rsidR="00214CC3" w:rsidRDefault="00214CC3" w:rsidP="00214CC3">
            <w:pPr>
              <w:rPr>
                <w:szCs w:val="26"/>
              </w:rPr>
            </w:pPr>
          </w:p>
          <w:p w14:paraId="5BD83BEE" w14:textId="3196A48E" w:rsidR="00214CC3" w:rsidRDefault="00214CC3" w:rsidP="00214CC3">
            <w:pPr>
              <w:tabs>
                <w:tab w:val="left" w:pos="720"/>
              </w:tabs>
              <w:spacing w:before="120" w:line="360" w:lineRule="auto"/>
              <w:rPr>
                <w:szCs w:val="26"/>
              </w:rPr>
            </w:pPr>
            <w:r>
              <w:rPr>
                <w:szCs w:val="26"/>
              </w:rPr>
              <w:t>2.a.1 Hiển thị giao diện nhập thông tin sản phẩm.</w:t>
            </w:r>
          </w:p>
          <w:p w14:paraId="1CF6EB86" w14:textId="0CF4383A" w:rsidR="00214CC3" w:rsidRDefault="00214CC3" w:rsidP="00A67753">
            <w:pPr>
              <w:tabs>
                <w:tab w:val="left" w:pos="720"/>
              </w:tabs>
              <w:spacing w:before="120" w:line="360" w:lineRule="auto"/>
              <w:rPr>
                <w:szCs w:val="26"/>
              </w:rPr>
            </w:pPr>
            <w:r>
              <w:rPr>
                <w:szCs w:val="26"/>
              </w:rPr>
              <w:t>2.b.1 Hiển thị giao diện sửa thông tin của sản phẩm.</w:t>
            </w:r>
          </w:p>
          <w:p w14:paraId="77FDB58C" w14:textId="144F3FF2" w:rsidR="00AD40E6" w:rsidRPr="00214CC3" w:rsidRDefault="00214CC3" w:rsidP="00A11C6B">
            <w:pPr>
              <w:spacing w:before="120"/>
              <w:rPr>
                <w:szCs w:val="26"/>
              </w:rPr>
            </w:pPr>
            <w:r>
              <w:rPr>
                <w:szCs w:val="26"/>
              </w:rPr>
              <w:t xml:space="preserve">2.c.1 </w:t>
            </w:r>
            <w:r w:rsidR="00F37A94">
              <w:rPr>
                <w:szCs w:val="26"/>
              </w:rPr>
              <w:t>Hiển thị sản phẩm đã xóa.</w:t>
            </w:r>
          </w:p>
        </w:tc>
      </w:tr>
      <w:tr w:rsidR="00AD40E6" w:rsidRPr="0073664E" w14:paraId="25BC2D14" w14:textId="77777777" w:rsidTr="00267DF7">
        <w:trPr>
          <w:trHeight w:val="480"/>
        </w:trPr>
        <w:tc>
          <w:tcPr>
            <w:tcW w:w="2520" w:type="dxa"/>
            <w:vMerge/>
            <w:shd w:val="clear" w:color="auto" w:fill="auto"/>
            <w:vAlign w:val="center"/>
          </w:tcPr>
          <w:p w14:paraId="57965EA9" w14:textId="77777777" w:rsidR="00AD40E6" w:rsidRPr="0073664E" w:rsidRDefault="00AD40E6" w:rsidP="00267DF7">
            <w:pPr>
              <w:widowControl w:val="0"/>
              <w:pBdr>
                <w:top w:val="nil"/>
                <w:left w:val="nil"/>
                <w:bottom w:val="nil"/>
                <w:right w:val="nil"/>
                <w:between w:val="nil"/>
              </w:pBdr>
              <w:spacing w:before="120" w:line="360" w:lineRule="auto"/>
              <w:rPr>
                <w:szCs w:val="26"/>
              </w:rPr>
            </w:pPr>
          </w:p>
        </w:tc>
        <w:tc>
          <w:tcPr>
            <w:tcW w:w="4104" w:type="dxa"/>
            <w:shd w:val="clear" w:color="auto" w:fill="auto"/>
          </w:tcPr>
          <w:p w14:paraId="3EBA6E95" w14:textId="65BAEF4A" w:rsidR="00AD40E6" w:rsidRPr="0073664E" w:rsidRDefault="00AD40E6" w:rsidP="00267DF7">
            <w:pPr>
              <w:tabs>
                <w:tab w:val="left" w:pos="360"/>
              </w:tabs>
              <w:spacing w:before="120" w:line="360" w:lineRule="auto"/>
              <w:rPr>
                <w:szCs w:val="26"/>
              </w:rPr>
            </w:pPr>
            <w:r>
              <w:rPr>
                <w:szCs w:val="26"/>
              </w:rPr>
              <w:t>3</w:t>
            </w:r>
            <w:r w:rsidR="009056DF">
              <w:rPr>
                <w:szCs w:val="26"/>
              </w:rPr>
              <w:t>. Khách</w:t>
            </w:r>
            <w:r>
              <w:rPr>
                <w:szCs w:val="26"/>
              </w:rPr>
              <w:t xml:space="preserve"> </w:t>
            </w:r>
            <w:r w:rsidR="006A56F0">
              <w:rPr>
                <w:szCs w:val="26"/>
              </w:rPr>
              <w:t>hàng nhấn nút</w:t>
            </w:r>
            <w:r>
              <w:rPr>
                <w:szCs w:val="26"/>
              </w:rPr>
              <w:t xml:space="preserve"> “</w:t>
            </w:r>
            <w:r w:rsidR="004802C8">
              <w:rPr>
                <w:szCs w:val="26"/>
              </w:rPr>
              <w:t>Lưu lại</w:t>
            </w:r>
            <w:r>
              <w:rPr>
                <w:szCs w:val="26"/>
              </w:rPr>
              <w:t>”.</w:t>
            </w:r>
          </w:p>
        </w:tc>
        <w:tc>
          <w:tcPr>
            <w:tcW w:w="4266" w:type="dxa"/>
            <w:shd w:val="clear" w:color="auto" w:fill="auto"/>
          </w:tcPr>
          <w:p w14:paraId="11312745" w14:textId="39F364A3" w:rsidR="00AD40E6" w:rsidRPr="0073664E" w:rsidRDefault="00AD40E6" w:rsidP="00267DF7">
            <w:pPr>
              <w:tabs>
                <w:tab w:val="left" w:pos="720"/>
              </w:tabs>
              <w:spacing w:before="120" w:line="360" w:lineRule="auto"/>
              <w:rPr>
                <w:szCs w:val="26"/>
              </w:rPr>
            </w:pPr>
            <w:r>
              <w:rPr>
                <w:szCs w:val="26"/>
              </w:rPr>
              <w:t xml:space="preserve">3.1 Hệ thống hiển thị giao diện </w:t>
            </w:r>
            <w:r w:rsidR="005E10B6">
              <w:rPr>
                <w:szCs w:val="26"/>
              </w:rPr>
              <w:t>lưu</w:t>
            </w:r>
            <w:r w:rsidR="00173070">
              <w:rPr>
                <w:szCs w:val="26"/>
              </w:rPr>
              <w:t xml:space="preserve"> lại</w:t>
            </w:r>
            <w:r w:rsidR="009056DF">
              <w:rPr>
                <w:szCs w:val="26"/>
              </w:rPr>
              <w:t xml:space="preserve"> thành công.</w:t>
            </w:r>
          </w:p>
        </w:tc>
      </w:tr>
      <w:tr w:rsidR="00AD40E6" w:rsidRPr="0073664E" w14:paraId="4D907867" w14:textId="77777777" w:rsidTr="00267DF7">
        <w:trPr>
          <w:trHeight w:val="248"/>
        </w:trPr>
        <w:tc>
          <w:tcPr>
            <w:tcW w:w="2520" w:type="dxa"/>
            <w:shd w:val="clear" w:color="auto" w:fill="auto"/>
          </w:tcPr>
          <w:p w14:paraId="3F1A15C8" w14:textId="77777777" w:rsidR="00AD40E6" w:rsidRPr="0073664E" w:rsidRDefault="00AD40E6" w:rsidP="00267DF7">
            <w:pPr>
              <w:spacing w:before="120" w:line="360" w:lineRule="auto"/>
              <w:rPr>
                <w:b/>
                <w:szCs w:val="26"/>
              </w:rPr>
            </w:pPr>
            <w:r w:rsidRPr="0073664E">
              <w:rPr>
                <w:b/>
                <w:szCs w:val="26"/>
              </w:rPr>
              <w:t>Ngoại lệ</w:t>
            </w:r>
          </w:p>
        </w:tc>
        <w:tc>
          <w:tcPr>
            <w:tcW w:w="8370" w:type="dxa"/>
            <w:gridSpan w:val="2"/>
            <w:shd w:val="clear" w:color="auto" w:fill="auto"/>
          </w:tcPr>
          <w:p w14:paraId="66C2785D" w14:textId="0F7AD2E4" w:rsidR="00AD40E6" w:rsidRPr="0073664E" w:rsidRDefault="00AF2928" w:rsidP="00267DF7">
            <w:pPr>
              <w:tabs>
                <w:tab w:val="left" w:pos="445"/>
              </w:tabs>
              <w:spacing w:before="120" w:line="360" w:lineRule="auto"/>
              <w:rPr>
                <w:szCs w:val="26"/>
              </w:rPr>
            </w:pPr>
            <w:r>
              <w:t>Không có.</w:t>
            </w:r>
          </w:p>
        </w:tc>
      </w:tr>
    </w:tbl>
    <w:p w14:paraId="5A2E70D3" w14:textId="4B62D244" w:rsidR="00930006" w:rsidRDefault="00403AFA" w:rsidP="00940907">
      <w:pPr>
        <w:pStyle w:val="Bngbiu-nidung"/>
        <w:spacing w:after="0"/>
      </w:pPr>
      <w:bookmarkStart w:id="56" w:name="_Toc92746663"/>
      <w:r>
        <w:t xml:space="preserve">Bảng </w:t>
      </w:r>
      <w:r w:rsidR="00411208">
        <w:t>2</w:t>
      </w:r>
      <w:r w:rsidR="001C4CD2">
        <w:t>9</w:t>
      </w:r>
      <w:r w:rsidR="00F8419F">
        <w:t xml:space="preserve">. Use case </w:t>
      </w:r>
      <w:r w:rsidR="00D66908">
        <w:t>quản lý mặt hàng</w:t>
      </w:r>
      <w:bookmarkEnd w:id="56"/>
    </w:p>
    <w:p w14:paraId="545AA7E9" w14:textId="77777777" w:rsidR="001152CF" w:rsidRDefault="007718C2" w:rsidP="00940907">
      <w:pPr>
        <w:pStyle w:val="Tiumccp1"/>
        <w:pageBreakBefore/>
        <w:spacing w:after="0"/>
        <w:jc w:val="both"/>
        <w:outlineLvl w:val="1"/>
      </w:pPr>
      <w:bookmarkStart w:id="57" w:name="_Toc92746849"/>
      <w:r>
        <w:lastRenderedPageBreak/>
        <w:t>3.3</w:t>
      </w:r>
      <w:r w:rsidR="002B058F">
        <w:t xml:space="preserve"> Xây dựng </w:t>
      </w:r>
      <w:r w:rsidR="00A91BCD">
        <w:t>sơ</w:t>
      </w:r>
      <w:r w:rsidR="002B058F">
        <w:t xml:space="preserve"> đồ hoạt động</w:t>
      </w:r>
      <w:r w:rsidR="00DF790C">
        <w:t xml:space="preserve"> (A</w:t>
      </w:r>
      <w:r w:rsidR="00CA222D">
        <w:t>ctivity D</w:t>
      </w:r>
      <w:r w:rsidR="00DF790C">
        <w:t>iagram)</w:t>
      </w:r>
      <w:r w:rsidR="001152CF">
        <w:t>:</w:t>
      </w:r>
      <w:bookmarkEnd w:id="57"/>
    </w:p>
    <w:p w14:paraId="141F6675" w14:textId="3BCA4AC5" w:rsidR="00D92EF4" w:rsidRDefault="00D92EF4" w:rsidP="00940907">
      <w:pPr>
        <w:spacing w:before="120"/>
      </w:pPr>
      <w:r>
        <w:rPr>
          <w:noProof/>
        </w:rPr>
        <w:drawing>
          <wp:inline distT="0" distB="0" distL="0" distR="0" wp14:anchorId="5AA33C3C" wp14:editId="434C27D6">
            <wp:extent cx="5826125" cy="2700867"/>
            <wp:effectExtent l="0" t="0" r="317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Đăng nhập.png"/>
                    <pic:cNvPicPr/>
                  </pic:nvPicPr>
                  <pic:blipFill>
                    <a:blip r:embed="rId14">
                      <a:extLst>
                        <a:ext uri="{28A0092B-C50C-407E-A947-70E740481C1C}">
                          <a14:useLocalDpi xmlns:a14="http://schemas.microsoft.com/office/drawing/2010/main" val="0"/>
                        </a:ext>
                      </a:extLst>
                    </a:blip>
                    <a:stretch>
                      <a:fillRect/>
                    </a:stretch>
                  </pic:blipFill>
                  <pic:spPr>
                    <a:xfrm>
                      <a:off x="0" y="0"/>
                      <a:ext cx="5830595" cy="2702939"/>
                    </a:xfrm>
                    <a:prstGeom prst="rect">
                      <a:avLst/>
                    </a:prstGeom>
                  </pic:spPr>
                </pic:pic>
              </a:graphicData>
            </a:graphic>
          </wp:inline>
        </w:drawing>
      </w:r>
    </w:p>
    <w:p w14:paraId="624DFC3B" w14:textId="705033D0" w:rsidR="000250B0" w:rsidRDefault="00C02103" w:rsidP="00940907">
      <w:pPr>
        <w:pStyle w:val="Caption"/>
        <w:spacing w:before="120" w:after="0" w:line="360" w:lineRule="auto"/>
      </w:pPr>
      <w:bookmarkStart w:id="58" w:name="_Toc92746666"/>
      <w:r>
        <w:rPr>
          <w:noProof/>
        </w:rPr>
        <w:drawing>
          <wp:anchor distT="0" distB="0" distL="114300" distR="114300" simplePos="0" relativeHeight="251678720" behindDoc="0" locked="0" layoutInCell="1" allowOverlap="1" wp14:anchorId="09FC133C" wp14:editId="274220B3">
            <wp:simplePos x="0" y="0"/>
            <wp:positionH relativeFrom="column">
              <wp:posOffset>-219075</wp:posOffset>
            </wp:positionH>
            <wp:positionV relativeFrom="paragraph">
              <wp:posOffset>392218</wp:posOffset>
            </wp:positionV>
            <wp:extent cx="6137910" cy="22764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Đổi mật khẩu.png"/>
                    <pic:cNvPicPr/>
                  </pic:nvPicPr>
                  <pic:blipFill>
                    <a:blip r:embed="rId15">
                      <a:extLst>
                        <a:ext uri="{28A0092B-C50C-407E-A947-70E740481C1C}">
                          <a14:useLocalDpi xmlns:a14="http://schemas.microsoft.com/office/drawing/2010/main" val="0"/>
                        </a:ext>
                      </a:extLst>
                    </a:blip>
                    <a:stretch>
                      <a:fillRect/>
                    </a:stretch>
                  </pic:blipFill>
                  <pic:spPr>
                    <a:xfrm>
                      <a:off x="0" y="0"/>
                      <a:ext cx="6137910" cy="2276475"/>
                    </a:xfrm>
                    <a:prstGeom prst="rect">
                      <a:avLst/>
                    </a:prstGeom>
                  </pic:spPr>
                </pic:pic>
              </a:graphicData>
            </a:graphic>
            <wp14:sizeRelH relativeFrom="margin">
              <wp14:pctWidth>0</wp14:pctWidth>
            </wp14:sizeRelH>
          </wp:anchor>
        </w:drawing>
      </w:r>
      <w:r w:rsidR="000250B0">
        <w:t>Hình 3</w:t>
      </w:r>
      <w:r w:rsidR="000250B0" w:rsidRPr="001325DF">
        <w:t xml:space="preserve">. Sơ đồ </w:t>
      </w:r>
      <w:r w:rsidR="000250B0">
        <w:t xml:space="preserve">hoạt động </w:t>
      </w:r>
      <w:r w:rsidR="000250B0" w:rsidRPr="001325DF">
        <w:t>Use Case</w:t>
      </w:r>
      <w:r w:rsidR="000250B0">
        <w:t xml:space="preserve"> đăng nhập</w:t>
      </w:r>
      <w:bookmarkEnd w:id="58"/>
    </w:p>
    <w:p w14:paraId="2FA69B3B" w14:textId="538F515B" w:rsidR="00C02103" w:rsidRPr="00C60BC2" w:rsidRDefault="00C02103" w:rsidP="00C02103">
      <w:pPr>
        <w:pStyle w:val="Caption"/>
        <w:spacing w:before="120" w:after="0" w:line="360" w:lineRule="auto"/>
      </w:pPr>
      <w:r>
        <w:tab/>
      </w:r>
      <w:bookmarkStart w:id="59" w:name="_Toc92746667"/>
      <w:r>
        <w:t>Hình 4</w:t>
      </w:r>
      <w:r w:rsidRPr="001325DF">
        <w:t xml:space="preserve">. Sơ đồ </w:t>
      </w:r>
      <w:r>
        <w:t xml:space="preserve">hoạt động </w:t>
      </w:r>
      <w:r w:rsidRPr="001325DF">
        <w:t>Use Case</w:t>
      </w:r>
      <w:r>
        <w:t xml:space="preserve"> đổi mật khẩu</w:t>
      </w:r>
      <w:bookmarkEnd w:id="59"/>
    </w:p>
    <w:p w14:paraId="759BBEAE" w14:textId="11B7A7F6" w:rsidR="00D92EF4" w:rsidRPr="00D92EF4" w:rsidRDefault="00305A71" w:rsidP="00C02103">
      <w:pPr>
        <w:tabs>
          <w:tab w:val="left" w:pos="1200"/>
        </w:tabs>
        <w:spacing w:before="120"/>
      </w:pPr>
      <w:r>
        <w:rPr>
          <w:noProof/>
        </w:rPr>
        <w:lastRenderedPageBreak/>
        <w:drawing>
          <wp:inline distT="0" distB="0" distL="0" distR="0" wp14:anchorId="4A1BAD6C" wp14:editId="1043BD08">
            <wp:extent cx="5782945" cy="4716145"/>
            <wp:effectExtent l="0" t="0" r="0" b="0"/>
            <wp:docPr id="7" name="Picture 7" descr="QuanLyDonH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QuanLyDonHa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82945" cy="4716145"/>
                    </a:xfrm>
                    <a:prstGeom prst="rect">
                      <a:avLst/>
                    </a:prstGeom>
                    <a:noFill/>
                    <a:ln>
                      <a:noFill/>
                    </a:ln>
                  </pic:spPr>
                </pic:pic>
              </a:graphicData>
            </a:graphic>
          </wp:inline>
        </w:drawing>
      </w:r>
    </w:p>
    <w:p w14:paraId="35A08F41" w14:textId="77F248F0" w:rsidR="000250B0" w:rsidRDefault="00E92D91" w:rsidP="00C02103">
      <w:pPr>
        <w:pStyle w:val="Caption"/>
        <w:spacing w:before="120" w:after="0" w:line="360" w:lineRule="auto"/>
      </w:pPr>
      <w:bookmarkStart w:id="60" w:name="_Toc92746668"/>
      <w:r>
        <w:t>Hình 5</w:t>
      </w:r>
      <w:r w:rsidR="000250B0" w:rsidRPr="001325DF">
        <w:t xml:space="preserve">. Sơ đồ </w:t>
      </w:r>
      <w:r w:rsidR="000250B0">
        <w:t xml:space="preserve">hoạt động </w:t>
      </w:r>
      <w:r w:rsidR="000250B0" w:rsidRPr="001325DF">
        <w:t>Use Case</w:t>
      </w:r>
      <w:r w:rsidR="00B87393">
        <w:t xml:space="preserve"> </w:t>
      </w:r>
      <w:r w:rsidR="00D80FE7">
        <w:t>nhập hóa đơn</w:t>
      </w:r>
      <w:bookmarkEnd w:id="60"/>
    </w:p>
    <w:p w14:paraId="7F882544" w14:textId="3ABE220A" w:rsidR="00305A71" w:rsidRPr="00305A71" w:rsidRDefault="00305A71" w:rsidP="00305A71">
      <w:r>
        <w:rPr>
          <w:noProof/>
        </w:rPr>
        <w:lastRenderedPageBreak/>
        <w:drawing>
          <wp:inline distT="0" distB="0" distL="0" distR="0" wp14:anchorId="1E768E5B" wp14:editId="37FD514A">
            <wp:extent cx="5655945" cy="4614545"/>
            <wp:effectExtent l="0" t="0" r="1905" b="0"/>
            <wp:docPr id="66" name="Picture 66" descr="ThanhToanTien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anhToanTienMat"/>
                    <pic:cNvPicPr>
                      <a:picLocks noChangeAspect="1" noChangeArrowheads="1"/>
                    </pic:cNvPicPr>
                  </pic:nvPicPr>
                  <pic:blipFill>
                    <a:blip r:embed="rId17">
                      <a:extLst>
                        <a:ext uri="{BEBA8EAE-BF5A-486C-A8C5-ECC9F3942E4B}">
                          <a14:imgProps xmlns:a14="http://schemas.microsoft.com/office/drawing/2010/main">
                            <a14:imgLayer r:embed="rId1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r="2303" b="7985"/>
                    <a:stretch>
                      <a:fillRect/>
                    </a:stretch>
                  </pic:blipFill>
                  <pic:spPr bwMode="auto">
                    <a:xfrm>
                      <a:off x="0" y="0"/>
                      <a:ext cx="5655945" cy="4614545"/>
                    </a:xfrm>
                    <a:prstGeom prst="rect">
                      <a:avLst/>
                    </a:prstGeom>
                    <a:noFill/>
                    <a:ln>
                      <a:noFill/>
                    </a:ln>
                  </pic:spPr>
                </pic:pic>
              </a:graphicData>
            </a:graphic>
          </wp:inline>
        </w:drawing>
      </w:r>
    </w:p>
    <w:p w14:paraId="260531D5" w14:textId="7A8391E0" w:rsidR="000250B0" w:rsidRDefault="001D4280" w:rsidP="00940907">
      <w:pPr>
        <w:pStyle w:val="Caption"/>
        <w:spacing w:before="120"/>
      </w:pPr>
      <w:bookmarkStart w:id="61" w:name="_Toc92746669"/>
      <w:r>
        <w:t>Hình 6</w:t>
      </w:r>
      <w:r w:rsidR="000250B0" w:rsidRPr="001325DF">
        <w:t xml:space="preserve">. Sơ đồ </w:t>
      </w:r>
      <w:r w:rsidR="000250B0">
        <w:t xml:space="preserve">hoạt động </w:t>
      </w:r>
      <w:r w:rsidR="000250B0" w:rsidRPr="001325DF">
        <w:t>Use Case</w:t>
      </w:r>
      <w:r w:rsidR="000250B0">
        <w:t xml:space="preserve"> </w:t>
      </w:r>
      <w:r w:rsidR="00627987">
        <w:t>thanh toán</w:t>
      </w:r>
      <w:bookmarkEnd w:id="61"/>
    </w:p>
    <w:p w14:paraId="43CD994D" w14:textId="77777777" w:rsidR="00305A71" w:rsidRPr="00305A71" w:rsidRDefault="00305A71" w:rsidP="00305A71"/>
    <w:p w14:paraId="258DBD7A" w14:textId="4DBE843C" w:rsidR="00305A71" w:rsidRPr="00305A71" w:rsidRDefault="00305A71" w:rsidP="00305A71">
      <w:pPr>
        <w:jc w:val="center"/>
      </w:pPr>
      <w:r>
        <w:rPr>
          <w:noProof/>
        </w:rPr>
        <w:lastRenderedPageBreak/>
        <w:drawing>
          <wp:inline distT="0" distB="0" distL="0" distR="0" wp14:anchorId="20E3D05C" wp14:editId="02B54C17">
            <wp:extent cx="2531110" cy="5065115"/>
            <wp:effectExtent l="0" t="0" r="2540" b="2540"/>
            <wp:docPr id="81" name="Picture 81" descr="DangKyLichL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angKyLichLam"/>
                    <pic:cNvPicPr>
                      <a:picLocks noChangeAspect="1" noChangeArrowheads="1"/>
                    </pic:cNvPicPr>
                  </pic:nvPicPr>
                  <pic:blipFill>
                    <a:blip r:embed="rId19">
                      <a:extLst>
                        <a:ext uri="{BEBA8EAE-BF5A-486C-A8C5-ECC9F3942E4B}">
                          <a14:imgProps xmlns:a14="http://schemas.microsoft.com/office/drawing/2010/main">
                            <a14:imgLayer r:embed="rId2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rcRect r="7739" b="3812"/>
                    <a:stretch>
                      <a:fillRect/>
                    </a:stretch>
                  </pic:blipFill>
                  <pic:spPr bwMode="auto">
                    <a:xfrm>
                      <a:off x="0" y="0"/>
                      <a:ext cx="2547887" cy="5098688"/>
                    </a:xfrm>
                    <a:prstGeom prst="rect">
                      <a:avLst/>
                    </a:prstGeom>
                    <a:noFill/>
                    <a:ln>
                      <a:noFill/>
                    </a:ln>
                  </pic:spPr>
                </pic:pic>
              </a:graphicData>
            </a:graphic>
          </wp:inline>
        </w:drawing>
      </w:r>
    </w:p>
    <w:p w14:paraId="3307F56C" w14:textId="468CB26F" w:rsidR="000250B0" w:rsidRDefault="001D4280" w:rsidP="00940907">
      <w:pPr>
        <w:pStyle w:val="Caption"/>
        <w:spacing w:before="120" w:after="0" w:line="360" w:lineRule="auto"/>
      </w:pPr>
      <w:bookmarkStart w:id="62" w:name="_Toc92746670"/>
      <w:r>
        <w:t>Hình 7</w:t>
      </w:r>
      <w:r w:rsidR="000250B0" w:rsidRPr="001325DF">
        <w:t xml:space="preserve">. Sơ đồ </w:t>
      </w:r>
      <w:r w:rsidR="000250B0">
        <w:t xml:space="preserve">hoạt động </w:t>
      </w:r>
      <w:r w:rsidR="000250B0" w:rsidRPr="001325DF">
        <w:t>Use Case</w:t>
      </w:r>
      <w:r w:rsidR="000250B0">
        <w:t xml:space="preserve"> </w:t>
      </w:r>
      <w:r w:rsidR="00627987">
        <w:t>đăng ký lịch làm</w:t>
      </w:r>
      <w:bookmarkEnd w:id="62"/>
    </w:p>
    <w:p w14:paraId="1EA63886" w14:textId="322FC999" w:rsidR="007046FF" w:rsidRPr="007046FF" w:rsidRDefault="007046FF" w:rsidP="00575A0C">
      <w:pPr>
        <w:jc w:val="center"/>
      </w:pPr>
    </w:p>
    <w:p w14:paraId="555EE9ED" w14:textId="52C954BB" w:rsidR="00E347C2" w:rsidRDefault="00E347C2" w:rsidP="00056FA6">
      <w:r>
        <w:rPr>
          <w:noProof/>
        </w:rPr>
        <w:lastRenderedPageBreak/>
        <w:drawing>
          <wp:inline distT="0" distB="0" distL="0" distR="0" wp14:anchorId="10C46F04" wp14:editId="5B09C9A6">
            <wp:extent cx="5505450" cy="3561080"/>
            <wp:effectExtent l="0" t="0" r="0" b="1270"/>
            <wp:docPr id="28"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36404" b="45317"/>
                    <a:stretch/>
                  </pic:blipFill>
                  <pic:spPr bwMode="auto">
                    <a:xfrm>
                      <a:off x="0" y="0"/>
                      <a:ext cx="5522053" cy="3571819"/>
                    </a:xfrm>
                    <a:prstGeom prst="rect">
                      <a:avLst/>
                    </a:prstGeom>
                    <a:noFill/>
                    <a:ln>
                      <a:noFill/>
                    </a:ln>
                    <a:extLst>
                      <a:ext uri="{53640926-AAD7-44D8-BBD7-CCE9431645EC}">
                        <a14:shadowObscured xmlns:a14="http://schemas.microsoft.com/office/drawing/2010/main"/>
                      </a:ext>
                    </a:extLst>
                  </pic:spPr>
                </pic:pic>
              </a:graphicData>
            </a:graphic>
          </wp:inline>
        </w:drawing>
      </w:r>
    </w:p>
    <w:p w14:paraId="647B6096" w14:textId="05C53826" w:rsidR="000250B0" w:rsidRDefault="00FE121C" w:rsidP="00940907">
      <w:pPr>
        <w:pStyle w:val="Caption"/>
        <w:spacing w:before="120" w:after="0" w:line="360" w:lineRule="auto"/>
      </w:pPr>
      <w:bookmarkStart w:id="63" w:name="_Toc92746671"/>
      <w:r>
        <w:t>Hì</w:t>
      </w:r>
      <w:r w:rsidR="00A725F5">
        <w:t>nh 8</w:t>
      </w:r>
      <w:r w:rsidR="000250B0" w:rsidRPr="001325DF">
        <w:t xml:space="preserve">. Sơ đồ </w:t>
      </w:r>
      <w:r w:rsidR="000250B0">
        <w:t xml:space="preserve">hoạt động </w:t>
      </w:r>
      <w:r w:rsidR="000250B0" w:rsidRPr="001325DF">
        <w:t>Use Case</w:t>
      </w:r>
      <w:r w:rsidR="000250B0">
        <w:t xml:space="preserve"> </w:t>
      </w:r>
      <w:r w:rsidR="006D1553">
        <w:t>thêm</w:t>
      </w:r>
      <w:r w:rsidR="00737E22">
        <w:t xml:space="preserve"> nhân viên</w:t>
      </w:r>
      <w:bookmarkEnd w:id="63"/>
    </w:p>
    <w:p w14:paraId="7F8E617F" w14:textId="62628307" w:rsidR="00E347C2" w:rsidRPr="00E347C2" w:rsidRDefault="00E347C2" w:rsidP="00056FA6">
      <w:r>
        <w:rPr>
          <w:noProof/>
        </w:rPr>
        <w:drawing>
          <wp:inline distT="0" distB="0" distL="0" distR="0" wp14:anchorId="784997AE" wp14:editId="6757BCC9">
            <wp:extent cx="5343525" cy="3041015"/>
            <wp:effectExtent l="0" t="0" r="9525" b="6985"/>
            <wp:docPr id="29"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59540" cy="3050129"/>
                    </a:xfrm>
                    <a:prstGeom prst="rect">
                      <a:avLst/>
                    </a:prstGeom>
                    <a:noFill/>
                    <a:ln>
                      <a:noFill/>
                    </a:ln>
                  </pic:spPr>
                </pic:pic>
              </a:graphicData>
            </a:graphic>
          </wp:inline>
        </w:drawing>
      </w:r>
    </w:p>
    <w:p w14:paraId="50AD24C0" w14:textId="4BAE4F8F" w:rsidR="006D1553" w:rsidRDefault="006D1553" w:rsidP="006D1553">
      <w:pPr>
        <w:pStyle w:val="Caption"/>
        <w:spacing w:before="120" w:after="0" w:line="360" w:lineRule="auto"/>
      </w:pPr>
      <w:bookmarkStart w:id="64" w:name="_Toc92746672"/>
      <w:r>
        <w:t xml:space="preserve">Hình </w:t>
      </w:r>
      <w:r w:rsidR="00A725F5">
        <w:t>9</w:t>
      </w:r>
      <w:r w:rsidRPr="001325DF">
        <w:t xml:space="preserve">. Sơ đồ </w:t>
      </w:r>
      <w:r>
        <w:t xml:space="preserve">hoạt động </w:t>
      </w:r>
      <w:r w:rsidRPr="001325DF">
        <w:t>Use Case</w:t>
      </w:r>
      <w:r>
        <w:t xml:space="preserve"> sửa nhân viên</w:t>
      </w:r>
      <w:bookmarkEnd w:id="64"/>
    </w:p>
    <w:p w14:paraId="334BD5F4" w14:textId="0F39CA51" w:rsidR="00E347C2" w:rsidRDefault="00E347C2" w:rsidP="00E347C2"/>
    <w:p w14:paraId="37133A8D" w14:textId="79D9C3E5" w:rsidR="00E347C2" w:rsidRDefault="00E347C2" w:rsidP="00E347C2"/>
    <w:p w14:paraId="323D332F" w14:textId="77777777" w:rsidR="00E347C2" w:rsidRPr="00E347C2" w:rsidRDefault="00E347C2" w:rsidP="00E347C2"/>
    <w:p w14:paraId="6163CABD" w14:textId="49E30B26" w:rsidR="00E347C2" w:rsidRDefault="00E347C2" w:rsidP="00810B8D">
      <w:r>
        <w:rPr>
          <w:noProof/>
        </w:rPr>
        <w:drawing>
          <wp:inline distT="0" distB="0" distL="0" distR="0" wp14:anchorId="262F9536" wp14:editId="77E43BCD">
            <wp:extent cx="5200650" cy="3303270"/>
            <wp:effectExtent l="0" t="0" r="0" b="0"/>
            <wp:docPr id="3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2696" cy="3310921"/>
                    </a:xfrm>
                    <a:prstGeom prst="rect">
                      <a:avLst/>
                    </a:prstGeom>
                    <a:noFill/>
                    <a:ln>
                      <a:noFill/>
                    </a:ln>
                  </pic:spPr>
                </pic:pic>
              </a:graphicData>
            </a:graphic>
          </wp:inline>
        </w:drawing>
      </w:r>
    </w:p>
    <w:p w14:paraId="1428BF18" w14:textId="028BE732" w:rsidR="006D1553" w:rsidRDefault="00F9708D" w:rsidP="006D1553">
      <w:pPr>
        <w:pStyle w:val="Caption"/>
        <w:spacing w:before="120" w:after="0" w:line="360" w:lineRule="auto"/>
      </w:pPr>
      <w:bookmarkStart w:id="65" w:name="_Toc92746673"/>
      <w:r>
        <w:t xml:space="preserve">Hình </w:t>
      </w:r>
      <w:r w:rsidR="00A725F5">
        <w:t>10</w:t>
      </w:r>
      <w:r w:rsidR="006D1553" w:rsidRPr="001325DF">
        <w:t xml:space="preserve">. Sơ đồ </w:t>
      </w:r>
      <w:r w:rsidR="006D1553">
        <w:t xml:space="preserve">hoạt động </w:t>
      </w:r>
      <w:r w:rsidR="006D1553" w:rsidRPr="001325DF">
        <w:t>Use Case</w:t>
      </w:r>
      <w:r w:rsidR="006D1553">
        <w:t xml:space="preserve"> xóa nhân viên</w:t>
      </w:r>
      <w:bookmarkEnd w:id="65"/>
    </w:p>
    <w:p w14:paraId="6C65BFC4" w14:textId="77777777" w:rsidR="006D1553" w:rsidRPr="006D1553" w:rsidRDefault="006D1553" w:rsidP="006D1553"/>
    <w:p w14:paraId="04BF6668" w14:textId="0AFEBD44" w:rsidR="0035230A" w:rsidRPr="0035230A" w:rsidRDefault="004D0344" w:rsidP="0035230A">
      <w:pPr>
        <w:jc w:val="center"/>
      </w:pPr>
      <w:r>
        <w:rPr>
          <w:noProof/>
        </w:rPr>
        <w:lastRenderedPageBreak/>
        <w:drawing>
          <wp:inline distT="0" distB="0" distL="0" distR="0" wp14:anchorId="3C3D044A" wp14:editId="12166200">
            <wp:extent cx="5826125" cy="5499735"/>
            <wp:effectExtent l="0" t="0" r="3175"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xep ca lam.jpg"/>
                    <pic:cNvPicPr/>
                  </pic:nvPicPr>
                  <pic:blipFill>
                    <a:blip r:embed="rId24">
                      <a:extLst>
                        <a:ext uri="{28A0092B-C50C-407E-A947-70E740481C1C}">
                          <a14:useLocalDpi xmlns:a14="http://schemas.microsoft.com/office/drawing/2010/main" val="0"/>
                        </a:ext>
                      </a:extLst>
                    </a:blip>
                    <a:stretch>
                      <a:fillRect/>
                    </a:stretch>
                  </pic:blipFill>
                  <pic:spPr>
                    <a:xfrm>
                      <a:off x="0" y="0"/>
                      <a:ext cx="5826125" cy="5499735"/>
                    </a:xfrm>
                    <a:prstGeom prst="rect">
                      <a:avLst/>
                    </a:prstGeom>
                  </pic:spPr>
                </pic:pic>
              </a:graphicData>
            </a:graphic>
          </wp:inline>
        </w:drawing>
      </w:r>
    </w:p>
    <w:p w14:paraId="155890CE" w14:textId="53E5DF14" w:rsidR="000250B0" w:rsidRDefault="00125940" w:rsidP="00940907">
      <w:pPr>
        <w:pStyle w:val="Caption"/>
        <w:spacing w:before="120" w:after="0" w:line="360" w:lineRule="auto"/>
      </w:pPr>
      <w:bookmarkStart w:id="66" w:name="_Toc92746674"/>
      <w:r>
        <w:t xml:space="preserve">Hình </w:t>
      </w:r>
      <w:r w:rsidR="00A725F5">
        <w:t>11</w:t>
      </w:r>
      <w:r w:rsidR="000250B0" w:rsidRPr="001325DF">
        <w:t xml:space="preserve">. Sơ đồ </w:t>
      </w:r>
      <w:r w:rsidR="000250B0">
        <w:t xml:space="preserve">hoạt động </w:t>
      </w:r>
      <w:r w:rsidR="000250B0" w:rsidRPr="001325DF">
        <w:t>Use Case</w:t>
      </w:r>
      <w:r w:rsidR="000250B0">
        <w:t xml:space="preserve"> </w:t>
      </w:r>
      <w:r w:rsidR="00530B5E">
        <w:t>xếp ca làm</w:t>
      </w:r>
      <w:bookmarkEnd w:id="66"/>
    </w:p>
    <w:p w14:paraId="3D7383BE" w14:textId="5E87B7D6" w:rsidR="00325FEB" w:rsidRPr="00325FEB" w:rsidRDefault="004D0344" w:rsidP="00325FEB">
      <w:pPr>
        <w:jc w:val="center"/>
      </w:pPr>
      <w:r>
        <w:rPr>
          <w:noProof/>
        </w:rPr>
        <w:lastRenderedPageBreak/>
        <w:drawing>
          <wp:inline distT="0" distB="0" distL="0" distR="0" wp14:anchorId="34F7C2BD" wp14:editId="6F0F3017">
            <wp:extent cx="5826125" cy="4266565"/>
            <wp:effectExtent l="0" t="0" r="317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emTK.drawio.png"/>
                    <pic:cNvPicPr/>
                  </pic:nvPicPr>
                  <pic:blipFill>
                    <a:blip r:embed="rId25">
                      <a:extLst>
                        <a:ext uri="{28A0092B-C50C-407E-A947-70E740481C1C}">
                          <a14:useLocalDpi xmlns:a14="http://schemas.microsoft.com/office/drawing/2010/main" val="0"/>
                        </a:ext>
                      </a:extLst>
                    </a:blip>
                    <a:stretch>
                      <a:fillRect/>
                    </a:stretch>
                  </pic:blipFill>
                  <pic:spPr>
                    <a:xfrm>
                      <a:off x="0" y="0"/>
                      <a:ext cx="5826125" cy="4266565"/>
                    </a:xfrm>
                    <a:prstGeom prst="rect">
                      <a:avLst/>
                    </a:prstGeom>
                  </pic:spPr>
                </pic:pic>
              </a:graphicData>
            </a:graphic>
          </wp:inline>
        </w:drawing>
      </w:r>
    </w:p>
    <w:p w14:paraId="07378C11" w14:textId="73B824D3" w:rsidR="000250B0" w:rsidRDefault="00125940" w:rsidP="00940907">
      <w:pPr>
        <w:pStyle w:val="Caption"/>
        <w:spacing w:before="120" w:after="0" w:line="360" w:lineRule="auto"/>
      </w:pPr>
      <w:bookmarkStart w:id="67" w:name="_Toc92746675"/>
      <w:r>
        <w:t xml:space="preserve">Hình </w:t>
      </w:r>
      <w:r w:rsidR="00A725F5">
        <w:t>12</w:t>
      </w:r>
      <w:r w:rsidR="000250B0" w:rsidRPr="001325DF">
        <w:t xml:space="preserve">. Sơ đồ </w:t>
      </w:r>
      <w:r w:rsidR="000250B0">
        <w:t xml:space="preserve">hoạt động </w:t>
      </w:r>
      <w:r w:rsidR="000250B0" w:rsidRPr="001325DF">
        <w:t>Use Case</w:t>
      </w:r>
      <w:r w:rsidR="000250B0">
        <w:t xml:space="preserve"> </w:t>
      </w:r>
      <w:r w:rsidR="004D0344">
        <w:t>thêm</w:t>
      </w:r>
      <w:r w:rsidR="007936C6">
        <w:t xml:space="preserve"> tồn kho</w:t>
      </w:r>
      <w:bookmarkEnd w:id="67"/>
    </w:p>
    <w:p w14:paraId="5FB0BAFC" w14:textId="55112BD3" w:rsidR="004D0344" w:rsidRPr="004D0344" w:rsidRDefault="004D0344" w:rsidP="004D0344">
      <w:pPr>
        <w:jc w:val="center"/>
      </w:pPr>
      <w:r>
        <w:rPr>
          <w:noProof/>
        </w:rPr>
        <w:lastRenderedPageBreak/>
        <w:drawing>
          <wp:inline distT="0" distB="0" distL="0" distR="0" wp14:anchorId="0ECB20F0" wp14:editId="516B4703">
            <wp:extent cx="5826125" cy="4266565"/>
            <wp:effectExtent l="0" t="0" r="317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uaTK.drawio.png"/>
                    <pic:cNvPicPr/>
                  </pic:nvPicPr>
                  <pic:blipFill>
                    <a:blip r:embed="rId26">
                      <a:extLst>
                        <a:ext uri="{28A0092B-C50C-407E-A947-70E740481C1C}">
                          <a14:useLocalDpi xmlns:a14="http://schemas.microsoft.com/office/drawing/2010/main" val="0"/>
                        </a:ext>
                      </a:extLst>
                    </a:blip>
                    <a:stretch>
                      <a:fillRect/>
                    </a:stretch>
                  </pic:blipFill>
                  <pic:spPr>
                    <a:xfrm>
                      <a:off x="0" y="0"/>
                      <a:ext cx="5826125" cy="4266565"/>
                    </a:xfrm>
                    <a:prstGeom prst="rect">
                      <a:avLst/>
                    </a:prstGeom>
                  </pic:spPr>
                </pic:pic>
              </a:graphicData>
            </a:graphic>
          </wp:inline>
        </w:drawing>
      </w:r>
    </w:p>
    <w:p w14:paraId="5639FAB1" w14:textId="2FCC3E41" w:rsidR="004D0344" w:rsidRDefault="004D0344" w:rsidP="004D0344">
      <w:pPr>
        <w:jc w:val="center"/>
      </w:pPr>
      <w:r>
        <w:t xml:space="preserve">Hình </w:t>
      </w:r>
      <w:r w:rsidR="00A725F5">
        <w:t>13</w:t>
      </w:r>
      <w:r w:rsidRPr="001325DF">
        <w:t xml:space="preserve">. Sơ đồ </w:t>
      </w:r>
      <w:r>
        <w:t xml:space="preserve">hoạt động </w:t>
      </w:r>
      <w:r w:rsidRPr="001325DF">
        <w:t>Use Case</w:t>
      </w:r>
      <w:r>
        <w:t xml:space="preserve"> sửa tồn kho</w:t>
      </w:r>
    </w:p>
    <w:p w14:paraId="124287F4" w14:textId="08BC6E85" w:rsidR="004D0344" w:rsidRDefault="004D0344" w:rsidP="004D0344">
      <w:pPr>
        <w:jc w:val="center"/>
      </w:pPr>
    </w:p>
    <w:p w14:paraId="3FE89638" w14:textId="7169C67B" w:rsidR="004D0344" w:rsidRDefault="004D0344" w:rsidP="004D0344">
      <w:pPr>
        <w:jc w:val="center"/>
      </w:pPr>
      <w:r>
        <w:rPr>
          <w:noProof/>
        </w:rPr>
        <w:lastRenderedPageBreak/>
        <w:drawing>
          <wp:inline distT="0" distB="0" distL="0" distR="0" wp14:anchorId="01F04AC2" wp14:editId="344CA665">
            <wp:extent cx="5826125" cy="3821430"/>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oaTK.drawio.png"/>
                    <pic:cNvPicPr/>
                  </pic:nvPicPr>
                  <pic:blipFill>
                    <a:blip r:embed="rId27">
                      <a:extLst>
                        <a:ext uri="{28A0092B-C50C-407E-A947-70E740481C1C}">
                          <a14:useLocalDpi xmlns:a14="http://schemas.microsoft.com/office/drawing/2010/main" val="0"/>
                        </a:ext>
                      </a:extLst>
                    </a:blip>
                    <a:stretch>
                      <a:fillRect/>
                    </a:stretch>
                  </pic:blipFill>
                  <pic:spPr>
                    <a:xfrm>
                      <a:off x="0" y="0"/>
                      <a:ext cx="5826125" cy="3821430"/>
                    </a:xfrm>
                    <a:prstGeom prst="rect">
                      <a:avLst/>
                    </a:prstGeom>
                  </pic:spPr>
                </pic:pic>
              </a:graphicData>
            </a:graphic>
          </wp:inline>
        </w:drawing>
      </w:r>
    </w:p>
    <w:p w14:paraId="7E2B37BB" w14:textId="7ADC533E" w:rsidR="004D0344" w:rsidRPr="004D0344" w:rsidRDefault="004D0344" w:rsidP="004D0344">
      <w:pPr>
        <w:jc w:val="center"/>
      </w:pPr>
      <w:r>
        <w:t xml:space="preserve">Hình </w:t>
      </w:r>
      <w:r w:rsidR="00A725F5">
        <w:t>14</w:t>
      </w:r>
      <w:r w:rsidRPr="001325DF">
        <w:t xml:space="preserve">. Sơ đồ </w:t>
      </w:r>
      <w:r>
        <w:t xml:space="preserve">hoạt động </w:t>
      </w:r>
      <w:r w:rsidRPr="001325DF">
        <w:t>Use Case</w:t>
      </w:r>
      <w:r>
        <w:t xml:space="preserve"> xóa tồn kho</w:t>
      </w:r>
    </w:p>
    <w:p w14:paraId="512E6276" w14:textId="2736476D" w:rsidR="00AC5D56" w:rsidRPr="00AC5D56" w:rsidRDefault="004C4755" w:rsidP="009D63C0">
      <w:pPr>
        <w:jc w:val="center"/>
      </w:pPr>
      <w:r>
        <w:rPr>
          <w:noProof/>
        </w:rPr>
        <w:lastRenderedPageBreak/>
        <w:drawing>
          <wp:inline distT="0" distB="0" distL="0" distR="0" wp14:anchorId="685EEA8D" wp14:editId="78B609D1">
            <wp:extent cx="5826125" cy="4266565"/>
            <wp:effectExtent l="0" t="0" r="317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m mat hang.png"/>
                    <pic:cNvPicPr/>
                  </pic:nvPicPr>
                  <pic:blipFill>
                    <a:blip r:embed="rId28">
                      <a:extLst>
                        <a:ext uri="{28A0092B-C50C-407E-A947-70E740481C1C}">
                          <a14:useLocalDpi xmlns:a14="http://schemas.microsoft.com/office/drawing/2010/main" val="0"/>
                        </a:ext>
                      </a:extLst>
                    </a:blip>
                    <a:stretch>
                      <a:fillRect/>
                    </a:stretch>
                  </pic:blipFill>
                  <pic:spPr>
                    <a:xfrm>
                      <a:off x="0" y="0"/>
                      <a:ext cx="5826125" cy="4266565"/>
                    </a:xfrm>
                    <a:prstGeom prst="rect">
                      <a:avLst/>
                    </a:prstGeom>
                  </pic:spPr>
                </pic:pic>
              </a:graphicData>
            </a:graphic>
          </wp:inline>
        </w:drawing>
      </w:r>
    </w:p>
    <w:p w14:paraId="3A9E9C5A" w14:textId="2F20C484" w:rsidR="000250B0" w:rsidRDefault="00125940" w:rsidP="00940907">
      <w:pPr>
        <w:pStyle w:val="Caption"/>
        <w:spacing w:before="120" w:after="0" w:line="360" w:lineRule="auto"/>
      </w:pPr>
      <w:bookmarkStart w:id="68" w:name="_Toc92746676"/>
      <w:r>
        <w:t xml:space="preserve">Hình </w:t>
      </w:r>
      <w:r w:rsidR="00A725F5">
        <w:t>15</w:t>
      </w:r>
      <w:r w:rsidR="00B670E3">
        <w:t>.</w:t>
      </w:r>
      <w:r w:rsidR="000250B0" w:rsidRPr="001325DF">
        <w:t xml:space="preserve"> Sơ đồ </w:t>
      </w:r>
      <w:r w:rsidR="000250B0">
        <w:t xml:space="preserve">hoạt động </w:t>
      </w:r>
      <w:r w:rsidR="000250B0" w:rsidRPr="001325DF">
        <w:t>Use Case</w:t>
      </w:r>
      <w:r w:rsidR="000250B0">
        <w:t xml:space="preserve"> </w:t>
      </w:r>
      <w:r w:rsidR="00BE2694">
        <w:t>thêm</w:t>
      </w:r>
      <w:r w:rsidR="00201570">
        <w:t xml:space="preserve"> mặt hàng</w:t>
      </w:r>
      <w:bookmarkEnd w:id="68"/>
    </w:p>
    <w:p w14:paraId="01F8E7CB" w14:textId="11094A48" w:rsidR="004C4755" w:rsidRPr="004C4755" w:rsidRDefault="004C4755" w:rsidP="004C4755">
      <w:pPr>
        <w:jc w:val="center"/>
      </w:pPr>
      <w:r>
        <w:rPr>
          <w:noProof/>
        </w:rPr>
        <w:lastRenderedPageBreak/>
        <w:drawing>
          <wp:inline distT="0" distB="0" distL="0" distR="0" wp14:anchorId="2C737849" wp14:editId="359FF1E2">
            <wp:extent cx="5826125" cy="4266565"/>
            <wp:effectExtent l="0" t="0" r="3175"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ua mat hang.png"/>
                    <pic:cNvPicPr/>
                  </pic:nvPicPr>
                  <pic:blipFill>
                    <a:blip r:embed="rId29">
                      <a:extLst>
                        <a:ext uri="{28A0092B-C50C-407E-A947-70E740481C1C}">
                          <a14:useLocalDpi xmlns:a14="http://schemas.microsoft.com/office/drawing/2010/main" val="0"/>
                        </a:ext>
                      </a:extLst>
                    </a:blip>
                    <a:stretch>
                      <a:fillRect/>
                    </a:stretch>
                  </pic:blipFill>
                  <pic:spPr>
                    <a:xfrm>
                      <a:off x="0" y="0"/>
                      <a:ext cx="5826125" cy="4266565"/>
                    </a:xfrm>
                    <a:prstGeom prst="rect">
                      <a:avLst/>
                    </a:prstGeom>
                  </pic:spPr>
                </pic:pic>
              </a:graphicData>
            </a:graphic>
          </wp:inline>
        </w:drawing>
      </w:r>
    </w:p>
    <w:p w14:paraId="35B902A6" w14:textId="37BA4C99" w:rsidR="00BE2694" w:rsidRDefault="00BE2694" w:rsidP="00BE2694">
      <w:pPr>
        <w:pStyle w:val="Caption"/>
        <w:spacing w:before="120" w:after="0" w:line="360" w:lineRule="auto"/>
      </w:pPr>
      <w:bookmarkStart w:id="69" w:name="_Toc92746677"/>
      <w:r>
        <w:t xml:space="preserve">Hình </w:t>
      </w:r>
      <w:r w:rsidR="00A725F5">
        <w:t>16</w:t>
      </w:r>
      <w:r>
        <w:t>.</w:t>
      </w:r>
      <w:r w:rsidRPr="001325DF">
        <w:t xml:space="preserve"> Sơ đồ </w:t>
      </w:r>
      <w:r>
        <w:t xml:space="preserve">hoạt động </w:t>
      </w:r>
      <w:r w:rsidRPr="001325DF">
        <w:t>Use Case</w:t>
      </w:r>
      <w:r>
        <w:t xml:space="preserve"> </w:t>
      </w:r>
      <w:r w:rsidR="0043670E">
        <w:t>sửa</w:t>
      </w:r>
      <w:r>
        <w:t xml:space="preserve"> mặt hàng</w:t>
      </w:r>
      <w:bookmarkEnd w:id="69"/>
    </w:p>
    <w:p w14:paraId="07C7E022" w14:textId="66B07F79" w:rsidR="004C4755" w:rsidRPr="004C4755" w:rsidRDefault="004C4755" w:rsidP="004C4755">
      <w:pPr>
        <w:jc w:val="center"/>
      </w:pPr>
      <w:r>
        <w:rPr>
          <w:noProof/>
        </w:rPr>
        <w:lastRenderedPageBreak/>
        <w:drawing>
          <wp:inline distT="0" distB="0" distL="0" distR="0" wp14:anchorId="1C1745D6" wp14:editId="4051DAA4">
            <wp:extent cx="5826125" cy="3821430"/>
            <wp:effectExtent l="0" t="0" r="3175"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oa mat hang.png"/>
                    <pic:cNvPicPr/>
                  </pic:nvPicPr>
                  <pic:blipFill>
                    <a:blip r:embed="rId30">
                      <a:extLst>
                        <a:ext uri="{28A0092B-C50C-407E-A947-70E740481C1C}">
                          <a14:useLocalDpi xmlns:a14="http://schemas.microsoft.com/office/drawing/2010/main" val="0"/>
                        </a:ext>
                      </a:extLst>
                    </a:blip>
                    <a:stretch>
                      <a:fillRect/>
                    </a:stretch>
                  </pic:blipFill>
                  <pic:spPr>
                    <a:xfrm>
                      <a:off x="0" y="0"/>
                      <a:ext cx="5826125" cy="3821430"/>
                    </a:xfrm>
                    <a:prstGeom prst="rect">
                      <a:avLst/>
                    </a:prstGeom>
                  </pic:spPr>
                </pic:pic>
              </a:graphicData>
            </a:graphic>
          </wp:inline>
        </w:drawing>
      </w:r>
    </w:p>
    <w:p w14:paraId="1371EDA9" w14:textId="0F85607C" w:rsidR="00BE2694" w:rsidRDefault="00BE2694" w:rsidP="00BE2694">
      <w:pPr>
        <w:pStyle w:val="Caption"/>
        <w:spacing w:before="120" w:after="0" w:line="360" w:lineRule="auto"/>
      </w:pPr>
      <w:bookmarkStart w:id="70" w:name="_Toc92746678"/>
      <w:r>
        <w:t xml:space="preserve">Hình </w:t>
      </w:r>
      <w:r w:rsidR="00A725F5">
        <w:t>17</w:t>
      </w:r>
      <w:r>
        <w:t>.</w:t>
      </w:r>
      <w:r w:rsidRPr="001325DF">
        <w:t xml:space="preserve"> Sơ đồ </w:t>
      </w:r>
      <w:r>
        <w:t xml:space="preserve">hoạt động </w:t>
      </w:r>
      <w:r w:rsidRPr="001325DF">
        <w:t>Use Case</w:t>
      </w:r>
      <w:r>
        <w:t xml:space="preserve"> </w:t>
      </w:r>
      <w:r w:rsidR="0043670E">
        <w:t>xóa</w:t>
      </w:r>
      <w:r>
        <w:t xml:space="preserve"> mặt hàng</w:t>
      </w:r>
      <w:bookmarkEnd w:id="70"/>
    </w:p>
    <w:p w14:paraId="38DEB4E9" w14:textId="77777777" w:rsidR="00BE2694" w:rsidRPr="00BE2694" w:rsidRDefault="00BE2694" w:rsidP="00BE2694">
      <w:pPr>
        <w:jc w:val="center"/>
      </w:pPr>
    </w:p>
    <w:p w14:paraId="7DC48F5F" w14:textId="77777777" w:rsidR="00F44D19" w:rsidRPr="00F44D19" w:rsidRDefault="00F44D19" w:rsidP="00F44D19"/>
    <w:p w14:paraId="1DA4DC70" w14:textId="40F435D2" w:rsidR="005E3C36" w:rsidRDefault="005E3C36" w:rsidP="00940907">
      <w:pPr>
        <w:pStyle w:val="Caption"/>
        <w:spacing w:before="120" w:after="0" w:line="360" w:lineRule="auto"/>
      </w:pPr>
      <w:r>
        <w:br w:type="page"/>
      </w:r>
    </w:p>
    <w:p w14:paraId="4792DA71" w14:textId="77777777" w:rsidR="003F0C42" w:rsidRPr="001325DF" w:rsidRDefault="003F0C42" w:rsidP="00940907">
      <w:pPr>
        <w:pStyle w:val="Caption"/>
        <w:spacing w:before="120" w:after="0" w:line="360" w:lineRule="auto"/>
      </w:pPr>
    </w:p>
    <w:p w14:paraId="25A30F35" w14:textId="3062B129" w:rsidR="000819D9" w:rsidRDefault="007718C2" w:rsidP="00940907">
      <w:pPr>
        <w:pStyle w:val="Tiumccp1"/>
        <w:jc w:val="both"/>
        <w:outlineLvl w:val="1"/>
      </w:pPr>
      <w:bookmarkStart w:id="71" w:name="_Toc92746850"/>
      <w:r>
        <w:t xml:space="preserve">3.4 </w:t>
      </w:r>
      <w:r w:rsidR="00B4160B">
        <w:t xml:space="preserve">Xây dựng </w:t>
      </w:r>
      <w:r w:rsidR="008852C2">
        <w:t>sơ</w:t>
      </w:r>
      <w:r w:rsidR="00B4160B">
        <w:t xml:space="preserve"> đồ tuần tự (Sequence Diagram):</w:t>
      </w:r>
      <w:bookmarkEnd w:id="71"/>
    </w:p>
    <w:p w14:paraId="55332D9D" w14:textId="5716EC02" w:rsidR="005E3C36" w:rsidRDefault="005E3C36" w:rsidP="00940907">
      <w:pPr>
        <w:spacing w:before="120"/>
      </w:pPr>
      <w:r>
        <w:rPr>
          <w:noProof/>
        </w:rPr>
        <w:drawing>
          <wp:inline distT="0" distB="0" distL="0" distR="0" wp14:anchorId="3E69249E" wp14:editId="08A4BC8B">
            <wp:extent cx="5826125" cy="3176270"/>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Đăng nhậ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5913" cy="3181606"/>
                    </a:xfrm>
                    <a:prstGeom prst="rect">
                      <a:avLst/>
                    </a:prstGeom>
                  </pic:spPr>
                </pic:pic>
              </a:graphicData>
            </a:graphic>
          </wp:inline>
        </w:drawing>
      </w:r>
    </w:p>
    <w:p w14:paraId="70D928DF" w14:textId="51D89B8C" w:rsidR="006059AB" w:rsidRDefault="001A3D82" w:rsidP="00940907">
      <w:pPr>
        <w:pStyle w:val="Caption"/>
        <w:spacing w:before="120" w:after="0" w:line="360" w:lineRule="auto"/>
      </w:pPr>
      <w:bookmarkStart w:id="72" w:name="_Toc92746679"/>
      <w:r>
        <w:t xml:space="preserve">Hình </w:t>
      </w:r>
      <w:r w:rsidR="00A725F5">
        <w:t>18</w:t>
      </w:r>
      <w:r w:rsidR="006059AB" w:rsidRPr="001325DF">
        <w:t xml:space="preserve">. Sơ đồ </w:t>
      </w:r>
      <w:r w:rsidR="006059AB">
        <w:t xml:space="preserve">tuần tự </w:t>
      </w:r>
      <w:r w:rsidR="006059AB" w:rsidRPr="001325DF">
        <w:t>Use Case</w:t>
      </w:r>
      <w:r w:rsidR="006059AB">
        <w:t xml:space="preserve"> đăng nhập</w:t>
      </w:r>
      <w:bookmarkEnd w:id="72"/>
    </w:p>
    <w:p w14:paraId="1780A1AB" w14:textId="1E6B46F8" w:rsidR="005E3C36" w:rsidRPr="005E3C36" w:rsidRDefault="005E3C36" w:rsidP="00940907">
      <w:pPr>
        <w:spacing w:before="120"/>
      </w:pPr>
      <w:r>
        <w:rPr>
          <w:noProof/>
        </w:rPr>
        <w:lastRenderedPageBreak/>
        <w:drawing>
          <wp:inline distT="0" distB="0" distL="0" distR="0" wp14:anchorId="148E4AC0" wp14:editId="0FA6D88C">
            <wp:extent cx="5826125" cy="395795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Đổi mật khẩu.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6125" cy="3957955"/>
                    </a:xfrm>
                    <a:prstGeom prst="rect">
                      <a:avLst/>
                    </a:prstGeom>
                  </pic:spPr>
                </pic:pic>
              </a:graphicData>
            </a:graphic>
          </wp:inline>
        </w:drawing>
      </w:r>
    </w:p>
    <w:p w14:paraId="1FA66727" w14:textId="4A9BE951" w:rsidR="006059AB" w:rsidRDefault="001A3D82" w:rsidP="00940907">
      <w:pPr>
        <w:pStyle w:val="Caption"/>
        <w:spacing w:before="120" w:after="0" w:line="360" w:lineRule="auto"/>
      </w:pPr>
      <w:bookmarkStart w:id="73" w:name="_Toc92746680"/>
      <w:r>
        <w:t xml:space="preserve">Hình </w:t>
      </w:r>
      <w:r w:rsidR="00A725F5">
        <w:t>19</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đổi mật khẩu</w:t>
      </w:r>
      <w:bookmarkEnd w:id="73"/>
    </w:p>
    <w:p w14:paraId="25AD99C0" w14:textId="4EF3CB91" w:rsidR="00CE3752" w:rsidRPr="00CE3752" w:rsidRDefault="002372DC" w:rsidP="002372DC">
      <w:pPr>
        <w:spacing w:before="120"/>
        <w:jc w:val="center"/>
      </w:pPr>
      <w:r>
        <w:rPr>
          <w:noProof/>
        </w:rPr>
        <w:lastRenderedPageBreak/>
        <w:drawing>
          <wp:inline distT="0" distB="0" distL="0" distR="0" wp14:anchorId="79D55576" wp14:editId="00397B99">
            <wp:extent cx="5826125" cy="4611370"/>
            <wp:effectExtent l="0" t="0" r="317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hap hoa don.png"/>
                    <pic:cNvPicPr/>
                  </pic:nvPicPr>
                  <pic:blipFill>
                    <a:blip r:embed="rId33">
                      <a:extLst>
                        <a:ext uri="{28A0092B-C50C-407E-A947-70E740481C1C}">
                          <a14:useLocalDpi xmlns:a14="http://schemas.microsoft.com/office/drawing/2010/main" val="0"/>
                        </a:ext>
                      </a:extLst>
                    </a:blip>
                    <a:stretch>
                      <a:fillRect/>
                    </a:stretch>
                  </pic:blipFill>
                  <pic:spPr>
                    <a:xfrm>
                      <a:off x="0" y="0"/>
                      <a:ext cx="5826125" cy="4611370"/>
                    </a:xfrm>
                    <a:prstGeom prst="rect">
                      <a:avLst/>
                    </a:prstGeom>
                  </pic:spPr>
                </pic:pic>
              </a:graphicData>
            </a:graphic>
          </wp:inline>
        </w:drawing>
      </w:r>
    </w:p>
    <w:p w14:paraId="4DD0010F" w14:textId="6A256AA4" w:rsidR="006059AB" w:rsidRDefault="001A3D82" w:rsidP="00940907">
      <w:pPr>
        <w:pStyle w:val="Caption"/>
        <w:spacing w:before="120" w:after="0" w:line="360" w:lineRule="auto"/>
      </w:pPr>
      <w:bookmarkStart w:id="74" w:name="_Toc92746681"/>
      <w:r>
        <w:t xml:space="preserve">Hình </w:t>
      </w:r>
      <w:r w:rsidR="00A725F5">
        <w:t>20</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w:t>
      </w:r>
      <w:r w:rsidR="00A6704B">
        <w:t>nhập hóa đơn</w:t>
      </w:r>
      <w:bookmarkEnd w:id="74"/>
    </w:p>
    <w:p w14:paraId="372491D0" w14:textId="2570CEED" w:rsidR="00325FEB" w:rsidRPr="00325FEB" w:rsidRDefault="00325FEB" w:rsidP="00325FEB">
      <w:r>
        <w:rPr>
          <w:noProof/>
        </w:rPr>
        <w:lastRenderedPageBreak/>
        <w:drawing>
          <wp:inline distT="0" distB="0" distL="0" distR="0" wp14:anchorId="75C83A08" wp14:editId="12822276">
            <wp:extent cx="5791200" cy="3589655"/>
            <wp:effectExtent l="0" t="0" r="0" b="0"/>
            <wp:docPr id="82" name="Picture 82" descr="Sequence Diagram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 Diagram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91200" cy="3589655"/>
                    </a:xfrm>
                    <a:prstGeom prst="rect">
                      <a:avLst/>
                    </a:prstGeom>
                    <a:noFill/>
                    <a:ln>
                      <a:noFill/>
                    </a:ln>
                  </pic:spPr>
                </pic:pic>
              </a:graphicData>
            </a:graphic>
          </wp:inline>
        </w:drawing>
      </w:r>
    </w:p>
    <w:p w14:paraId="489B0692" w14:textId="259A6A87" w:rsidR="00A6040A" w:rsidRDefault="00B670E3" w:rsidP="00940907">
      <w:pPr>
        <w:pStyle w:val="Caption"/>
        <w:spacing w:before="120" w:after="0" w:line="360" w:lineRule="auto"/>
      </w:pPr>
      <w:bookmarkStart w:id="75" w:name="_Toc92746682"/>
      <w:r>
        <w:t xml:space="preserve">Hình </w:t>
      </w:r>
      <w:r w:rsidR="00A725F5">
        <w:t>21</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w:t>
      </w:r>
      <w:r w:rsidR="00796540">
        <w:t>thanh toán</w:t>
      </w:r>
      <w:bookmarkEnd w:id="75"/>
    </w:p>
    <w:p w14:paraId="3FB49DCD" w14:textId="719D015F" w:rsidR="00A6040A" w:rsidRPr="00A6040A" w:rsidRDefault="00A6040A" w:rsidP="00A6040A">
      <w:pPr>
        <w:jc w:val="center"/>
      </w:pPr>
      <w:r>
        <w:rPr>
          <w:noProof/>
        </w:rPr>
        <w:drawing>
          <wp:inline distT="0" distB="0" distL="0" distR="0" wp14:anchorId="2F4A9BBD" wp14:editId="5C456FCF">
            <wp:extent cx="5740127" cy="2611992"/>
            <wp:effectExtent l="0" t="0" r="0" b="0"/>
            <wp:docPr id="33"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Hình ảnh 8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740127" cy="2611992"/>
                    </a:xfrm>
                    <a:prstGeom prst="rect">
                      <a:avLst/>
                    </a:prstGeom>
                    <a:noFill/>
                    <a:ln>
                      <a:noFill/>
                    </a:ln>
                  </pic:spPr>
                </pic:pic>
              </a:graphicData>
            </a:graphic>
          </wp:inline>
        </w:drawing>
      </w:r>
    </w:p>
    <w:p w14:paraId="245C8102" w14:textId="0723038F" w:rsidR="006059AB" w:rsidRDefault="00B670E3" w:rsidP="00940907">
      <w:pPr>
        <w:pStyle w:val="Caption"/>
        <w:spacing w:before="120" w:after="0" w:line="360" w:lineRule="auto"/>
      </w:pPr>
      <w:bookmarkStart w:id="76" w:name="_Toc92746683"/>
      <w:r>
        <w:t xml:space="preserve">Hình </w:t>
      </w:r>
      <w:r w:rsidR="00A725F5">
        <w:t>22</w:t>
      </w:r>
      <w:r w:rsidR="006059AB" w:rsidRPr="001325DF">
        <w:t xml:space="preserve">. </w:t>
      </w:r>
      <w:r w:rsidR="00CB6995" w:rsidRPr="001325DF">
        <w:t xml:space="preserve">Sơ đồ </w:t>
      </w:r>
      <w:r w:rsidR="00CB6995">
        <w:t xml:space="preserve">tuần tự </w:t>
      </w:r>
      <w:r w:rsidR="006059AB" w:rsidRPr="001325DF">
        <w:t>Use Case</w:t>
      </w:r>
      <w:r w:rsidR="009327E4">
        <w:t xml:space="preserve"> </w:t>
      </w:r>
      <w:r w:rsidR="00A6040A">
        <w:t>thêm</w:t>
      </w:r>
      <w:r w:rsidR="00B06378">
        <w:t xml:space="preserve"> nhân viên</w:t>
      </w:r>
      <w:bookmarkEnd w:id="76"/>
    </w:p>
    <w:p w14:paraId="51245BC6" w14:textId="1D40A246" w:rsidR="00B14F9C" w:rsidRPr="00B14F9C" w:rsidRDefault="00B14F9C" w:rsidP="00B14F9C">
      <w:pPr>
        <w:jc w:val="center"/>
      </w:pPr>
      <w:r>
        <w:rPr>
          <w:noProof/>
        </w:rPr>
        <w:lastRenderedPageBreak/>
        <w:drawing>
          <wp:inline distT="0" distB="0" distL="0" distR="0" wp14:anchorId="539E0669" wp14:editId="7068BFB6">
            <wp:extent cx="5141582" cy="2526426"/>
            <wp:effectExtent l="0" t="0" r="2540" b="7620"/>
            <wp:docPr id="34"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Hình ảnh 83"/>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5141582" cy="2526426"/>
                    </a:xfrm>
                    <a:prstGeom prst="rect">
                      <a:avLst/>
                    </a:prstGeom>
                    <a:noFill/>
                    <a:ln>
                      <a:noFill/>
                    </a:ln>
                  </pic:spPr>
                </pic:pic>
              </a:graphicData>
            </a:graphic>
          </wp:inline>
        </w:drawing>
      </w:r>
    </w:p>
    <w:p w14:paraId="4781030B" w14:textId="06142C38" w:rsidR="00B14F9C" w:rsidRDefault="00B14F9C" w:rsidP="00B14F9C">
      <w:pPr>
        <w:pStyle w:val="Caption"/>
        <w:spacing w:before="120" w:after="0" w:line="360" w:lineRule="auto"/>
      </w:pPr>
      <w:bookmarkStart w:id="77" w:name="_Toc92746684"/>
      <w:r>
        <w:t xml:space="preserve">Hình </w:t>
      </w:r>
      <w:r w:rsidR="00A725F5">
        <w:t>23</w:t>
      </w:r>
      <w:r w:rsidRPr="001325DF">
        <w:t xml:space="preserve">. Sơ đồ </w:t>
      </w:r>
      <w:r>
        <w:t xml:space="preserve">tuần tự </w:t>
      </w:r>
      <w:r w:rsidRPr="001325DF">
        <w:t>Use Case</w:t>
      </w:r>
      <w:r>
        <w:t xml:space="preserve"> sửa nhân viên</w:t>
      </w:r>
      <w:bookmarkEnd w:id="77"/>
    </w:p>
    <w:p w14:paraId="39972064" w14:textId="3A3C44A4" w:rsidR="00B14F9C" w:rsidRPr="00B14F9C" w:rsidRDefault="00B14F9C" w:rsidP="00B14F9C">
      <w:pPr>
        <w:jc w:val="center"/>
      </w:pPr>
      <w:r>
        <w:rPr>
          <w:noProof/>
        </w:rPr>
        <w:drawing>
          <wp:inline distT="0" distB="0" distL="0" distR="0" wp14:anchorId="35220D90" wp14:editId="766F19D0">
            <wp:extent cx="4965358" cy="2576841"/>
            <wp:effectExtent l="0" t="0" r="6985" b="0"/>
            <wp:docPr id="35"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Hình ảnh 82"/>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4965358" cy="2576841"/>
                    </a:xfrm>
                    <a:prstGeom prst="rect">
                      <a:avLst/>
                    </a:prstGeom>
                    <a:noFill/>
                    <a:ln>
                      <a:noFill/>
                    </a:ln>
                  </pic:spPr>
                </pic:pic>
              </a:graphicData>
            </a:graphic>
          </wp:inline>
        </w:drawing>
      </w:r>
    </w:p>
    <w:p w14:paraId="1739B032" w14:textId="37FCE19D" w:rsidR="00B14F9C" w:rsidRDefault="00B14F9C" w:rsidP="00B14F9C">
      <w:pPr>
        <w:pStyle w:val="Caption"/>
        <w:spacing w:before="120" w:after="0" w:line="360" w:lineRule="auto"/>
      </w:pPr>
      <w:bookmarkStart w:id="78" w:name="_Toc92746685"/>
      <w:r>
        <w:t xml:space="preserve">Hình </w:t>
      </w:r>
      <w:r w:rsidR="00A725F5">
        <w:t>24</w:t>
      </w:r>
      <w:r w:rsidRPr="001325DF">
        <w:t xml:space="preserve">. Sơ đồ </w:t>
      </w:r>
      <w:r>
        <w:t xml:space="preserve">tuần tự </w:t>
      </w:r>
      <w:r w:rsidRPr="001325DF">
        <w:t>Use Case</w:t>
      </w:r>
      <w:r>
        <w:t xml:space="preserve"> xóa nhân viên</w:t>
      </w:r>
      <w:bookmarkEnd w:id="78"/>
    </w:p>
    <w:p w14:paraId="30E773AF" w14:textId="77777777" w:rsidR="00B14F9C" w:rsidRPr="00B14F9C" w:rsidRDefault="00B14F9C" w:rsidP="00B14F9C"/>
    <w:p w14:paraId="6AB96242" w14:textId="3120E3A9" w:rsidR="00942F2A" w:rsidRPr="00942F2A" w:rsidRDefault="003E5960" w:rsidP="00942F2A">
      <w:pPr>
        <w:jc w:val="center"/>
      </w:pPr>
      <w:r>
        <w:rPr>
          <w:noProof/>
        </w:rPr>
        <w:lastRenderedPageBreak/>
        <w:drawing>
          <wp:inline distT="0" distB="0" distL="0" distR="0" wp14:anchorId="55CA93F9" wp14:editId="0FE64A59">
            <wp:extent cx="5826125" cy="467614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xep ca lam.png"/>
                    <pic:cNvPicPr/>
                  </pic:nvPicPr>
                  <pic:blipFill>
                    <a:blip r:embed="rId38">
                      <a:extLst>
                        <a:ext uri="{28A0092B-C50C-407E-A947-70E740481C1C}">
                          <a14:useLocalDpi xmlns:a14="http://schemas.microsoft.com/office/drawing/2010/main" val="0"/>
                        </a:ext>
                      </a:extLst>
                    </a:blip>
                    <a:stretch>
                      <a:fillRect/>
                    </a:stretch>
                  </pic:blipFill>
                  <pic:spPr>
                    <a:xfrm>
                      <a:off x="0" y="0"/>
                      <a:ext cx="5826125" cy="4676140"/>
                    </a:xfrm>
                    <a:prstGeom prst="rect">
                      <a:avLst/>
                    </a:prstGeom>
                  </pic:spPr>
                </pic:pic>
              </a:graphicData>
            </a:graphic>
          </wp:inline>
        </w:drawing>
      </w:r>
    </w:p>
    <w:p w14:paraId="0BCDFEB3" w14:textId="130F9D78" w:rsidR="006059AB" w:rsidRDefault="00B670E3" w:rsidP="00940907">
      <w:pPr>
        <w:pStyle w:val="Caption"/>
        <w:spacing w:before="120" w:after="0" w:line="360" w:lineRule="auto"/>
      </w:pPr>
      <w:bookmarkStart w:id="79" w:name="_Toc92746686"/>
      <w:r>
        <w:t xml:space="preserve">Hình </w:t>
      </w:r>
      <w:r w:rsidR="00A725F5">
        <w:t>25</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w:t>
      </w:r>
      <w:r w:rsidR="00312CD0">
        <w:t>xếp ca làm</w:t>
      </w:r>
      <w:bookmarkEnd w:id="79"/>
    </w:p>
    <w:p w14:paraId="25E8B285" w14:textId="75B89679" w:rsidR="00325FEB" w:rsidRPr="00325FEB" w:rsidRDefault="00755774" w:rsidP="00325FEB">
      <w:pPr>
        <w:jc w:val="center"/>
      </w:pPr>
      <w:r>
        <w:rPr>
          <w:noProof/>
        </w:rPr>
        <w:lastRenderedPageBreak/>
        <w:drawing>
          <wp:inline distT="0" distB="0" distL="0" distR="0" wp14:anchorId="4571A2DB" wp14:editId="472B6A8C">
            <wp:extent cx="5826125" cy="5137150"/>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hem ton kho.png"/>
                    <pic:cNvPicPr/>
                  </pic:nvPicPr>
                  <pic:blipFill>
                    <a:blip r:embed="rId39">
                      <a:extLst>
                        <a:ext uri="{28A0092B-C50C-407E-A947-70E740481C1C}">
                          <a14:useLocalDpi xmlns:a14="http://schemas.microsoft.com/office/drawing/2010/main" val="0"/>
                        </a:ext>
                      </a:extLst>
                    </a:blip>
                    <a:stretch>
                      <a:fillRect/>
                    </a:stretch>
                  </pic:blipFill>
                  <pic:spPr>
                    <a:xfrm>
                      <a:off x="0" y="0"/>
                      <a:ext cx="5826125" cy="5137150"/>
                    </a:xfrm>
                    <a:prstGeom prst="rect">
                      <a:avLst/>
                    </a:prstGeom>
                  </pic:spPr>
                </pic:pic>
              </a:graphicData>
            </a:graphic>
          </wp:inline>
        </w:drawing>
      </w:r>
    </w:p>
    <w:p w14:paraId="78B0CBC0" w14:textId="3C54623C" w:rsidR="006059AB" w:rsidRDefault="00B670E3" w:rsidP="00940907">
      <w:pPr>
        <w:pStyle w:val="Caption"/>
        <w:spacing w:before="120" w:after="0" w:line="360" w:lineRule="auto"/>
      </w:pPr>
      <w:bookmarkStart w:id="80" w:name="_Toc92746687"/>
      <w:r>
        <w:t xml:space="preserve">Hình </w:t>
      </w:r>
      <w:r w:rsidR="00A725F5">
        <w:t>26</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w:t>
      </w:r>
      <w:r w:rsidR="00755774">
        <w:t>thêm</w:t>
      </w:r>
      <w:r w:rsidR="009F3756">
        <w:t xml:space="preserve"> tồn kho</w:t>
      </w:r>
      <w:bookmarkEnd w:id="80"/>
    </w:p>
    <w:p w14:paraId="281E84CB" w14:textId="31ABC32E" w:rsidR="00755774" w:rsidRPr="00755774" w:rsidRDefault="00755774" w:rsidP="00755774">
      <w:pPr>
        <w:jc w:val="center"/>
      </w:pPr>
      <w:r>
        <w:rPr>
          <w:noProof/>
        </w:rPr>
        <w:lastRenderedPageBreak/>
        <w:drawing>
          <wp:inline distT="0" distB="0" distL="0" distR="0" wp14:anchorId="256B8717" wp14:editId="104CB314">
            <wp:extent cx="5826125" cy="5137150"/>
            <wp:effectExtent l="0" t="0" r="317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a ton kho.png"/>
                    <pic:cNvPicPr/>
                  </pic:nvPicPr>
                  <pic:blipFill>
                    <a:blip r:embed="rId40">
                      <a:extLst>
                        <a:ext uri="{28A0092B-C50C-407E-A947-70E740481C1C}">
                          <a14:useLocalDpi xmlns:a14="http://schemas.microsoft.com/office/drawing/2010/main" val="0"/>
                        </a:ext>
                      </a:extLst>
                    </a:blip>
                    <a:stretch>
                      <a:fillRect/>
                    </a:stretch>
                  </pic:blipFill>
                  <pic:spPr>
                    <a:xfrm>
                      <a:off x="0" y="0"/>
                      <a:ext cx="5826125" cy="5137150"/>
                    </a:xfrm>
                    <a:prstGeom prst="rect">
                      <a:avLst/>
                    </a:prstGeom>
                  </pic:spPr>
                </pic:pic>
              </a:graphicData>
            </a:graphic>
          </wp:inline>
        </w:drawing>
      </w:r>
    </w:p>
    <w:p w14:paraId="4965AC22" w14:textId="6F9A9AC0" w:rsidR="00755774" w:rsidRDefault="00755774" w:rsidP="00755774">
      <w:pPr>
        <w:pStyle w:val="Caption"/>
        <w:spacing w:before="120" w:after="0" w:line="360" w:lineRule="auto"/>
      </w:pPr>
      <w:bookmarkStart w:id="81" w:name="_Toc92746688"/>
      <w:r>
        <w:t xml:space="preserve">Hình </w:t>
      </w:r>
      <w:r w:rsidR="00A725F5">
        <w:t>27</w:t>
      </w:r>
      <w:r w:rsidRPr="001325DF">
        <w:t xml:space="preserve">. Sơ đồ </w:t>
      </w:r>
      <w:r>
        <w:t xml:space="preserve">tuần tự </w:t>
      </w:r>
      <w:r w:rsidRPr="001325DF">
        <w:t>Use Case</w:t>
      </w:r>
      <w:r>
        <w:t xml:space="preserve"> sửa tồn kho</w:t>
      </w:r>
      <w:bookmarkEnd w:id="81"/>
    </w:p>
    <w:p w14:paraId="0A30A550" w14:textId="31EF7003" w:rsidR="00755774" w:rsidRPr="00755774" w:rsidRDefault="00755774" w:rsidP="00755774">
      <w:pPr>
        <w:jc w:val="center"/>
      </w:pPr>
      <w:r>
        <w:rPr>
          <w:noProof/>
        </w:rPr>
        <w:lastRenderedPageBreak/>
        <w:drawing>
          <wp:inline distT="0" distB="0" distL="0" distR="0" wp14:anchorId="49A8EB18" wp14:editId="5B821E12">
            <wp:extent cx="5826125" cy="5137150"/>
            <wp:effectExtent l="0" t="0" r="317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xoa ton kho.png"/>
                    <pic:cNvPicPr/>
                  </pic:nvPicPr>
                  <pic:blipFill>
                    <a:blip r:embed="rId41">
                      <a:extLst>
                        <a:ext uri="{28A0092B-C50C-407E-A947-70E740481C1C}">
                          <a14:useLocalDpi xmlns:a14="http://schemas.microsoft.com/office/drawing/2010/main" val="0"/>
                        </a:ext>
                      </a:extLst>
                    </a:blip>
                    <a:stretch>
                      <a:fillRect/>
                    </a:stretch>
                  </pic:blipFill>
                  <pic:spPr>
                    <a:xfrm>
                      <a:off x="0" y="0"/>
                      <a:ext cx="5826125" cy="5137150"/>
                    </a:xfrm>
                    <a:prstGeom prst="rect">
                      <a:avLst/>
                    </a:prstGeom>
                  </pic:spPr>
                </pic:pic>
              </a:graphicData>
            </a:graphic>
          </wp:inline>
        </w:drawing>
      </w:r>
    </w:p>
    <w:p w14:paraId="4B17895B" w14:textId="08FF3349" w:rsidR="00755774" w:rsidRDefault="00755774" w:rsidP="00755774">
      <w:pPr>
        <w:pStyle w:val="Caption"/>
        <w:spacing w:before="120" w:after="0" w:line="360" w:lineRule="auto"/>
      </w:pPr>
      <w:bookmarkStart w:id="82" w:name="_Toc92746689"/>
      <w:r>
        <w:t xml:space="preserve">Hình </w:t>
      </w:r>
      <w:r w:rsidR="00A725F5">
        <w:t>28</w:t>
      </w:r>
      <w:r w:rsidRPr="001325DF">
        <w:t xml:space="preserve">. Sơ đồ </w:t>
      </w:r>
      <w:r>
        <w:t xml:space="preserve">tuần tự </w:t>
      </w:r>
      <w:r w:rsidRPr="001325DF">
        <w:t>Use Case</w:t>
      </w:r>
      <w:r>
        <w:t xml:space="preserve"> xóa tồn kho</w:t>
      </w:r>
      <w:bookmarkEnd w:id="82"/>
    </w:p>
    <w:p w14:paraId="39A31ADA" w14:textId="77777777" w:rsidR="00755774" w:rsidRPr="00755774" w:rsidRDefault="00755774" w:rsidP="00755774"/>
    <w:p w14:paraId="2E150FC1" w14:textId="0B446A94" w:rsidR="002D6253" w:rsidRPr="002D6253" w:rsidRDefault="00755774" w:rsidP="002D6253">
      <w:pPr>
        <w:jc w:val="center"/>
      </w:pPr>
      <w:r>
        <w:rPr>
          <w:noProof/>
        </w:rPr>
        <w:lastRenderedPageBreak/>
        <w:drawing>
          <wp:inline distT="0" distB="0" distL="0" distR="0" wp14:anchorId="5AB974C6" wp14:editId="7A1F0BB0">
            <wp:extent cx="5826125" cy="5137150"/>
            <wp:effectExtent l="0" t="0" r="317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 mat hang.png"/>
                    <pic:cNvPicPr/>
                  </pic:nvPicPr>
                  <pic:blipFill>
                    <a:blip r:embed="rId42">
                      <a:extLst>
                        <a:ext uri="{28A0092B-C50C-407E-A947-70E740481C1C}">
                          <a14:useLocalDpi xmlns:a14="http://schemas.microsoft.com/office/drawing/2010/main" val="0"/>
                        </a:ext>
                      </a:extLst>
                    </a:blip>
                    <a:stretch>
                      <a:fillRect/>
                    </a:stretch>
                  </pic:blipFill>
                  <pic:spPr>
                    <a:xfrm>
                      <a:off x="0" y="0"/>
                      <a:ext cx="5826125" cy="5137150"/>
                    </a:xfrm>
                    <a:prstGeom prst="rect">
                      <a:avLst/>
                    </a:prstGeom>
                  </pic:spPr>
                </pic:pic>
              </a:graphicData>
            </a:graphic>
          </wp:inline>
        </w:drawing>
      </w:r>
    </w:p>
    <w:p w14:paraId="40AD481E" w14:textId="0C9B37C7" w:rsidR="00755774" w:rsidRDefault="00B670E3" w:rsidP="00940907">
      <w:pPr>
        <w:pStyle w:val="Caption"/>
        <w:spacing w:before="120" w:after="0" w:line="360" w:lineRule="auto"/>
      </w:pPr>
      <w:bookmarkStart w:id="83" w:name="_Toc92746690"/>
      <w:r>
        <w:t xml:space="preserve">Hình </w:t>
      </w:r>
      <w:r w:rsidR="00A725F5">
        <w:t>29</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xem </w:t>
      </w:r>
      <w:r w:rsidR="00755774">
        <w:t>thêm</w:t>
      </w:r>
      <w:r w:rsidR="009E3F71">
        <w:t xml:space="preserve"> mặt hảng</w:t>
      </w:r>
      <w:bookmarkEnd w:id="83"/>
    </w:p>
    <w:p w14:paraId="5B5F010D" w14:textId="35F27413" w:rsidR="00755774" w:rsidRPr="00755774" w:rsidRDefault="00755774" w:rsidP="00755774">
      <w:pPr>
        <w:jc w:val="center"/>
      </w:pPr>
      <w:r>
        <w:rPr>
          <w:noProof/>
        </w:rPr>
        <w:lastRenderedPageBreak/>
        <w:drawing>
          <wp:inline distT="0" distB="0" distL="0" distR="0" wp14:anchorId="315BC150" wp14:editId="0B00AB68">
            <wp:extent cx="5826125" cy="5137150"/>
            <wp:effectExtent l="0" t="0" r="317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ua mat hang.png"/>
                    <pic:cNvPicPr/>
                  </pic:nvPicPr>
                  <pic:blipFill>
                    <a:blip r:embed="rId43">
                      <a:extLst>
                        <a:ext uri="{28A0092B-C50C-407E-A947-70E740481C1C}">
                          <a14:useLocalDpi xmlns:a14="http://schemas.microsoft.com/office/drawing/2010/main" val="0"/>
                        </a:ext>
                      </a:extLst>
                    </a:blip>
                    <a:stretch>
                      <a:fillRect/>
                    </a:stretch>
                  </pic:blipFill>
                  <pic:spPr>
                    <a:xfrm>
                      <a:off x="0" y="0"/>
                      <a:ext cx="5826125" cy="5137150"/>
                    </a:xfrm>
                    <a:prstGeom prst="rect">
                      <a:avLst/>
                    </a:prstGeom>
                  </pic:spPr>
                </pic:pic>
              </a:graphicData>
            </a:graphic>
          </wp:inline>
        </w:drawing>
      </w:r>
    </w:p>
    <w:p w14:paraId="0A5C9CB4" w14:textId="2BA4ADF0" w:rsidR="00755774" w:rsidRDefault="00755774" w:rsidP="00940907">
      <w:pPr>
        <w:pStyle w:val="Caption"/>
        <w:spacing w:before="120" w:after="0" w:line="360" w:lineRule="auto"/>
      </w:pPr>
      <w:bookmarkStart w:id="84" w:name="_Toc92746691"/>
      <w:r>
        <w:t xml:space="preserve">Hình </w:t>
      </w:r>
      <w:r w:rsidR="00A725F5">
        <w:t>30</w:t>
      </w:r>
      <w:r w:rsidRPr="001325DF">
        <w:t xml:space="preserve">. Sơ đồ </w:t>
      </w:r>
      <w:r>
        <w:t xml:space="preserve">tuần tự </w:t>
      </w:r>
      <w:r w:rsidRPr="001325DF">
        <w:t>Use Case</w:t>
      </w:r>
      <w:r>
        <w:t xml:space="preserve"> xem sửa mặt hảng</w:t>
      </w:r>
      <w:bookmarkEnd w:id="84"/>
    </w:p>
    <w:p w14:paraId="27D341D7" w14:textId="324EAD87" w:rsidR="00755774" w:rsidRPr="00755774" w:rsidRDefault="00755774" w:rsidP="00755774">
      <w:pPr>
        <w:jc w:val="center"/>
      </w:pPr>
      <w:r>
        <w:rPr>
          <w:noProof/>
        </w:rPr>
        <w:lastRenderedPageBreak/>
        <w:drawing>
          <wp:inline distT="0" distB="0" distL="0" distR="0" wp14:anchorId="0F63F441" wp14:editId="3397C979">
            <wp:extent cx="5826125" cy="5137150"/>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oa mat hang.png"/>
                    <pic:cNvPicPr/>
                  </pic:nvPicPr>
                  <pic:blipFill>
                    <a:blip r:embed="rId44">
                      <a:extLst>
                        <a:ext uri="{28A0092B-C50C-407E-A947-70E740481C1C}">
                          <a14:useLocalDpi xmlns:a14="http://schemas.microsoft.com/office/drawing/2010/main" val="0"/>
                        </a:ext>
                      </a:extLst>
                    </a:blip>
                    <a:stretch>
                      <a:fillRect/>
                    </a:stretch>
                  </pic:blipFill>
                  <pic:spPr>
                    <a:xfrm>
                      <a:off x="0" y="0"/>
                      <a:ext cx="5826125" cy="5137150"/>
                    </a:xfrm>
                    <a:prstGeom prst="rect">
                      <a:avLst/>
                    </a:prstGeom>
                  </pic:spPr>
                </pic:pic>
              </a:graphicData>
            </a:graphic>
          </wp:inline>
        </w:drawing>
      </w:r>
    </w:p>
    <w:p w14:paraId="318583D4" w14:textId="1F9F6018" w:rsidR="007C3DD1" w:rsidRDefault="00755774" w:rsidP="00940907">
      <w:pPr>
        <w:pStyle w:val="Caption"/>
        <w:spacing w:before="120" w:after="0" w:line="360" w:lineRule="auto"/>
      </w:pPr>
      <w:bookmarkStart w:id="85" w:name="_Toc92746692"/>
      <w:r>
        <w:t xml:space="preserve">Hình </w:t>
      </w:r>
      <w:r w:rsidR="00A725F5">
        <w:t>31</w:t>
      </w:r>
      <w:r w:rsidRPr="001325DF">
        <w:t xml:space="preserve">. Sơ đồ </w:t>
      </w:r>
      <w:r>
        <w:t xml:space="preserve">tuần tự </w:t>
      </w:r>
      <w:r w:rsidRPr="001325DF">
        <w:t>Use Case</w:t>
      </w:r>
      <w:r>
        <w:t xml:space="preserve"> xem xóa mặt hảng</w:t>
      </w:r>
      <w:bookmarkEnd w:id="85"/>
      <w:r w:rsidR="007C3DD1">
        <w:br w:type="page"/>
      </w:r>
    </w:p>
    <w:p w14:paraId="3AEEA355" w14:textId="18AC5092" w:rsidR="002E6A57" w:rsidRDefault="002E6A57" w:rsidP="00940907">
      <w:pPr>
        <w:pStyle w:val="Tiumccp1"/>
      </w:pPr>
      <w:bookmarkStart w:id="86" w:name="_Toc92746851"/>
      <w:r>
        <w:lastRenderedPageBreak/>
        <w:t xml:space="preserve">3.5 Mô hình </w:t>
      </w:r>
      <w:r w:rsidR="00323CAD">
        <w:t xml:space="preserve">quan hệ </w:t>
      </w:r>
      <w:r>
        <w:t>thực thể ERD:</w:t>
      </w:r>
      <w:bookmarkEnd w:id="86"/>
    </w:p>
    <w:p w14:paraId="78A0C6D8" w14:textId="0271B0A9" w:rsidR="00A40F54" w:rsidRDefault="00BB0ED0" w:rsidP="00BB0ED0">
      <w:pPr>
        <w:jc w:val="center"/>
      </w:pPr>
      <w:r>
        <w:rPr>
          <w:noProof/>
        </w:rPr>
        <w:drawing>
          <wp:inline distT="0" distB="0" distL="0" distR="0" wp14:anchorId="5E92E6C3" wp14:editId="550DA287">
            <wp:extent cx="5826125" cy="322453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R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26125" cy="3224530"/>
                    </a:xfrm>
                    <a:prstGeom prst="rect">
                      <a:avLst/>
                    </a:prstGeom>
                  </pic:spPr>
                </pic:pic>
              </a:graphicData>
            </a:graphic>
          </wp:inline>
        </w:drawing>
      </w:r>
    </w:p>
    <w:p w14:paraId="6051F7D4" w14:textId="0BA803F0" w:rsidR="00F951C0" w:rsidRDefault="000A0BEB" w:rsidP="00940907">
      <w:pPr>
        <w:pStyle w:val="Caption"/>
        <w:spacing w:before="120"/>
      </w:pPr>
      <w:bookmarkStart w:id="87" w:name="_Toc92746693"/>
      <w:r>
        <w:t xml:space="preserve">Hình </w:t>
      </w:r>
      <w:r w:rsidR="00A725F5">
        <w:t>32</w:t>
      </w:r>
      <w:r w:rsidR="004C303A" w:rsidRPr="001325DF">
        <w:t xml:space="preserve">. </w:t>
      </w:r>
      <w:r w:rsidR="004C303A">
        <w:t xml:space="preserve">Mô hình </w:t>
      </w:r>
      <w:r w:rsidR="00323CAD">
        <w:t xml:space="preserve">quan hệ </w:t>
      </w:r>
      <w:r w:rsidR="004C303A">
        <w:t>thực thể ERD</w:t>
      </w:r>
      <w:bookmarkEnd w:id="87"/>
      <w:r w:rsidR="00F951C0">
        <w:br w:type="page"/>
      </w:r>
    </w:p>
    <w:p w14:paraId="1ED6655B" w14:textId="316A63E7" w:rsidR="00DF5A55" w:rsidRDefault="00DF5A55" w:rsidP="00DF5A55">
      <w:pPr>
        <w:pStyle w:val="Tiumccp1"/>
      </w:pPr>
      <w:bookmarkStart w:id="88" w:name="_Toc92746852"/>
      <w:r>
        <w:lastRenderedPageBreak/>
        <w:t xml:space="preserve">3.6 Mô hình </w:t>
      </w:r>
      <w:r w:rsidR="00CD2CB1">
        <w:t xml:space="preserve">dữ liệu quan hệ </w:t>
      </w:r>
      <w:r>
        <w:t>RD:</w:t>
      </w:r>
      <w:bookmarkEnd w:id="88"/>
    </w:p>
    <w:p w14:paraId="651E1084" w14:textId="2769E971" w:rsidR="00A40F54" w:rsidRDefault="00BB0ED0" w:rsidP="00BB0ED0">
      <w:pPr>
        <w:jc w:val="center"/>
      </w:pPr>
      <w:r>
        <w:rPr>
          <w:noProof/>
        </w:rPr>
        <w:drawing>
          <wp:inline distT="0" distB="0" distL="0" distR="0" wp14:anchorId="252D58D6" wp14:editId="527F8200">
            <wp:extent cx="5826125" cy="2793365"/>
            <wp:effectExtent l="0" t="0" r="3175"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R.png"/>
                    <pic:cNvPicPr/>
                  </pic:nvPicPr>
                  <pic:blipFill>
                    <a:blip r:embed="rId46">
                      <a:extLst>
                        <a:ext uri="{28A0092B-C50C-407E-A947-70E740481C1C}">
                          <a14:useLocalDpi xmlns:a14="http://schemas.microsoft.com/office/drawing/2010/main" val="0"/>
                        </a:ext>
                      </a:extLst>
                    </a:blip>
                    <a:stretch>
                      <a:fillRect/>
                    </a:stretch>
                  </pic:blipFill>
                  <pic:spPr>
                    <a:xfrm>
                      <a:off x="0" y="0"/>
                      <a:ext cx="5826125" cy="2793365"/>
                    </a:xfrm>
                    <a:prstGeom prst="rect">
                      <a:avLst/>
                    </a:prstGeom>
                  </pic:spPr>
                </pic:pic>
              </a:graphicData>
            </a:graphic>
          </wp:inline>
        </w:drawing>
      </w:r>
    </w:p>
    <w:p w14:paraId="3434FB8B" w14:textId="07D123E1" w:rsidR="006D7C8A" w:rsidRPr="00DF5A55" w:rsidRDefault="00DF5A55" w:rsidP="00DF5A55">
      <w:pPr>
        <w:pStyle w:val="Caption"/>
      </w:pPr>
      <w:bookmarkStart w:id="89" w:name="_Toc92746694"/>
      <w:r w:rsidRPr="00DF5A55">
        <w:t xml:space="preserve">Hình </w:t>
      </w:r>
      <w:r w:rsidR="00A725F5">
        <w:t>33</w:t>
      </w:r>
      <w:r w:rsidRPr="00DF5A55">
        <w:t xml:space="preserve">. Mô hình </w:t>
      </w:r>
      <w:r w:rsidR="00CD2CB1">
        <w:t xml:space="preserve">dữ liệu </w:t>
      </w:r>
      <w:r w:rsidR="00AF178B">
        <w:t>quan hệ</w:t>
      </w:r>
      <w:r w:rsidR="00CD2CB1">
        <w:t xml:space="preserve"> </w:t>
      </w:r>
      <w:r w:rsidRPr="00DF5A55">
        <w:t>RD</w:t>
      </w:r>
      <w:bookmarkEnd w:id="89"/>
      <w:r w:rsidR="006D7C8A" w:rsidRPr="00DF5A55">
        <w:br w:type="page"/>
      </w:r>
    </w:p>
    <w:p w14:paraId="6BD04611" w14:textId="15F4D6EC" w:rsidR="002E6A57" w:rsidRDefault="00DF5A55" w:rsidP="00940907">
      <w:pPr>
        <w:pStyle w:val="Tiumccp1"/>
      </w:pPr>
      <w:bookmarkStart w:id="90" w:name="_Toc92746853"/>
      <w:r>
        <w:lastRenderedPageBreak/>
        <w:t>3.7</w:t>
      </w:r>
      <w:r w:rsidR="002E6A57">
        <w:t xml:space="preserve"> </w:t>
      </w:r>
      <w:r w:rsidR="00B4160B">
        <w:t xml:space="preserve">Xây dựng </w:t>
      </w:r>
      <w:r w:rsidR="00860267">
        <w:t>sơ</w:t>
      </w:r>
      <w:r w:rsidR="00B4160B">
        <w:t xml:space="preserve"> đồ lớp</w:t>
      </w:r>
      <w:r w:rsidR="00AF7E91">
        <w:t xml:space="preserve"> </w:t>
      </w:r>
      <w:r w:rsidR="00B4160B">
        <w:t>(Class Diagram):</w:t>
      </w:r>
      <w:bookmarkEnd w:id="90"/>
    </w:p>
    <w:p w14:paraId="3BCCECB9" w14:textId="5FCAE297" w:rsidR="006D7C8A" w:rsidRDefault="00BB0ED0" w:rsidP="00A40F54">
      <w:pPr>
        <w:spacing w:before="120"/>
        <w:jc w:val="center"/>
      </w:pPr>
      <w:r>
        <w:rPr>
          <w:noProof/>
        </w:rPr>
        <w:drawing>
          <wp:inline distT="0" distB="0" distL="0" distR="0" wp14:anchorId="05639A18" wp14:editId="51AD38C0">
            <wp:extent cx="5826125" cy="3385820"/>
            <wp:effectExtent l="0" t="0" r="3175"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las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826125" cy="3385820"/>
                    </a:xfrm>
                    <a:prstGeom prst="rect">
                      <a:avLst/>
                    </a:prstGeom>
                  </pic:spPr>
                </pic:pic>
              </a:graphicData>
            </a:graphic>
          </wp:inline>
        </w:drawing>
      </w:r>
    </w:p>
    <w:p w14:paraId="140DA7AB" w14:textId="6D247DBA" w:rsidR="00FD41E5" w:rsidRDefault="000A0BEB" w:rsidP="00940907">
      <w:pPr>
        <w:pStyle w:val="Caption"/>
        <w:spacing w:before="120"/>
      </w:pPr>
      <w:bookmarkStart w:id="91" w:name="_Toc92746695"/>
      <w:r>
        <w:t xml:space="preserve">Hình </w:t>
      </w:r>
      <w:r w:rsidR="00A725F5">
        <w:t>34</w:t>
      </w:r>
      <w:r w:rsidR="00781FF9" w:rsidRPr="001325DF">
        <w:t xml:space="preserve">. </w:t>
      </w:r>
      <w:r w:rsidR="00781FF9">
        <w:t>Sơ đồ Class</w:t>
      </w:r>
      <w:bookmarkEnd w:id="91"/>
    </w:p>
    <w:p w14:paraId="06EE3BF3" w14:textId="629CE01A" w:rsidR="00E902E4" w:rsidRDefault="00E902E4" w:rsidP="00940907">
      <w:pPr>
        <w:spacing w:before="120"/>
      </w:pPr>
      <w:r>
        <w:br w:type="page"/>
      </w:r>
    </w:p>
    <w:p w14:paraId="374E42CD" w14:textId="77777777" w:rsidR="00E17F48" w:rsidRPr="00E17F48" w:rsidRDefault="00E17F48" w:rsidP="00940907">
      <w:pPr>
        <w:spacing w:before="120"/>
      </w:pPr>
    </w:p>
    <w:p w14:paraId="7DB3D93A" w14:textId="0395F18B" w:rsidR="002E6A57" w:rsidRDefault="009E4D2A" w:rsidP="00940907">
      <w:pPr>
        <w:pStyle w:val="Tiumccp1"/>
      </w:pPr>
      <w:bookmarkStart w:id="92" w:name="_Toc92746854"/>
      <w:r>
        <w:t>3.8</w:t>
      </w:r>
      <w:r w:rsidR="002E6A57">
        <w:t xml:space="preserve"> Mô hình phát triển phần mềm:</w:t>
      </w:r>
      <w:bookmarkEnd w:id="92"/>
    </w:p>
    <w:p w14:paraId="7F981C26" w14:textId="3035E68C" w:rsidR="001C5B36" w:rsidRDefault="00D406D6" w:rsidP="00940907">
      <w:pPr>
        <w:pStyle w:val="Tiumccp2"/>
        <w:spacing w:before="120"/>
        <w:ind w:left="270"/>
        <w:rPr>
          <w:rFonts w:eastAsiaTheme="majorEastAsia"/>
        </w:rPr>
      </w:pPr>
      <w:bookmarkStart w:id="93" w:name="_Toc92746855"/>
      <w:r>
        <w:rPr>
          <w:rFonts w:eastAsiaTheme="majorEastAsia"/>
        </w:rPr>
        <w:t>3.8</w:t>
      </w:r>
      <w:r w:rsidR="001C5B36">
        <w:rPr>
          <w:rFonts w:eastAsiaTheme="majorEastAsia"/>
        </w:rPr>
        <w:t>.1</w:t>
      </w:r>
      <w:r w:rsidR="003B0989">
        <w:rPr>
          <w:rFonts w:eastAsiaTheme="majorEastAsia"/>
        </w:rPr>
        <w:t>.</w:t>
      </w:r>
      <w:r w:rsidR="001C5B36">
        <w:rPr>
          <w:rFonts w:eastAsiaTheme="majorEastAsia"/>
        </w:rPr>
        <w:t xml:space="preserve"> </w:t>
      </w:r>
      <w:r w:rsidR="005765FD">
        <w:rPr>
          <w:rFonts w:eastAsiaTheme="majorEastAsia"/>
        </w:rPr>
        <w:t>Giới thiệu m</w:t>
      </w:r>
      <w:r w:rsidR="001C5B36">
        <w:rPr>
          <w:rFonts w:eastAsiaTheme="majorEastAsia"/>
        </w:rPr>
        <w:t>ô hình thác nước (Waterfall Model):</w:t>
      </w:r>
      <w:bookmarkEnd w:id="93"/>
    </w:p>
    <w:p w14:paraId="3D6DB3F9" w14:textId="12E9B52D" w:rsidR="001C5B36" w:rsidRDefault="00DB089A" w:rsidP="00940907">
      <w:pPr>
        <w:spacing w:before="120" w:line="360" w:lineRule="auto"/>
        <w:ind w:left="540" w:firstLine="450"/>
        <w:jc w:val="both"/>
        <w:rPr>
          <w:rFonts w:eastAsiaTheme="majorEastAsia"/>
        </w:rPr>
      </w:pPr>
      <w:r>
        <w:rPr>
          <w:noProof/>
        </w:rPr>
        <w:drawing>
          <wp:anchor distT="0" distB="0" distL="114300" distR="114300" simplePos="0" relativeHeight="251672576" behindDoc="0" locked="0" layoutInCell="1" allowOverlap="1" wp14:anchorId="046D90CD" wp14:editId="3D0554BC">
            <wp:simplePos x="0" y="0"/>
            <wp:positionH relativeFrom="column">
              <wp:posOffset>-679450</wp:posOffset>
            </wp:positionH>
            <wp:positionV relativeFrom="paragraph">
              <wp:posOffset>2353945</wp:posOffset>
            </wp:positionV>
            <wp:extent cx="6764655" cy="4143375"/>
            <wp:effectExtent l="0" t="0" r="0" b="9525"/>
            <wp:wrapSquare wrapText="bothSides"/>
            <wp:docPr id="8" name="Picture 8" descr="SDLC - Waterfall Model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LC - Waterfall Model - Tutorialspoin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76465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5C92">
        <w:rPr>
          <w:rFonts w:eastAsiaTheme="majorEastAsia"/>
        </w:rPr>
        <w:t xml:space="preserve">Mô hình thác nước là mô hình vòng đời tuần tự tuyến tính. </w:t>
      </w:r>
      <w:r w:rsidR="00025C92" w:rsidRPr="00025C92">
        <w:rPr>
          <w:rFonts w:eastAsiaTheme="majorEastAsia"/>
        </w:rPr>
        <w:t>Trong mô hình Thác nước này, thông thường, kết quả của một giai đoạn đóng vai trò là đầu vào cho giai đoạn tiếp theo một cách tuần tự</w:t>
      </w:r>
      <w:r w:rsidR="00025C92">
        <w:rPr>
          <w:rFonts w:eastAsiaTheme="majorEastAsia"/>
        </w:rPr>
        <w:t xml:space="preserve">, </w:t>
      </w:r>
      <w:r w:rsidR="00025C92" w:rsidRPr="00025C92">
        <w:rPr>
          <w:rFonts w:eastAsiaTheme="majorEastAsia"/>
        </w:rPr>
        <w:t>toàn bộ quá trình phát triển phần mềm được chia thành các giai đoạn riêng biệt.</w:t>
      </w:r>
      <w:r w:rsidR="00025C92">
        <w:rPr>
          <w:rFonts w:eastAsiaTheme="majorEastAsia"/>
        </w:rPr>
        <w:t xml:space="preserve"> Các giai đoạn </w:t>
      </w:r>
      <w:r w:rsidR="00025C92" w:rsidRPr="00025C92">
        <w:rPr>
          <w:rFonts w:eastAsiaTheme="majorEastAsia"/>
        </w:rPr>
        <w:t>phải được hoàn thành trước khi giai đoạn tiếp theo có thể bắt đầu và không có sự chồng chéo trong các giai đoạn.</w:t>
      </w:r>
      <w:r w:rsidR="00025C92">
        <w:rPr>
          <w:rFonts w:eastAsiaTheme="majorEastAsia"/>
        </w:rPr>
        <w:t xml:space="preserve"> Waterfall Model là mô hình có đầu tiên trong chu trình phát triển phần mềm (</w:t>
      </w:r>
      <w:r w:rsidR="00025C92">
        <w:t>Software Development Life Cycle</w:t>
      </w:r>
      <w:r w:rsidR="00025C92">
        <w:rPr>
          <w:rFonts w:eastAsiaTheme="majorEastAsia"/>
        </w:rPr>
        <w:t>). Vào năm 1970, mô hình thác nước được giới thiệu bởi Winston Royce.</w:t>
      </w:r>
    </w:p>
    <w:p w14:paraId="6CD62C81" w14:textId="26E16C6A" w:rsidR="00DB089A" w:rsidRDefault="00FF160F" w:rsidP="00940907">
      <w:pPr>
        <w:pStyle w:val="Caption"/>
        <w:spacing w:before="120"/>
        <w:rPr>
          <w:rFonts w:eastAsiaTheme="majorEastAsia"/>
        </w:rPr>
      </w:pPr>
      <w:bookmarkStart w:id="94" w:name="_Toc92746696"/>
      <w:r>
        <w:rPr>
          <w:rFonts w:eastAsiaTheme="majorEastAsia"/>
        </w:rPr>
        <w:t xml:space="preserve">Hình </w:t>
      </w:r>
      <w:r w:rsidR="00A725F5">
        <w:rPr>
          <w:rFonts w:eastAsiaTheme="majorEastAsia"/>
        </w:rPr>
        <w:t>35</w:t>
      </w:r>
      <w:r w:rsidR="00DB089A">
        <w:rPr>
          <w:rFonts w:eastAsiaTheme="majorEastAsia"/>
        </w:rPr>
        <w:t>. Mô hình thác nước (Waterfall Model)</w:t>
      </w:r>
      <w:bookmarkEnd w:id="94"/>
    </w:p>
    <w:p w14:paraId="542FA2F4" w14:textId="77777777" w:rsidR="00DB089A" w:rsidRDefault="00DB089A" w:rsidP="00940907">
      <w:pPr>
        <w:spacing w:before="120" w:line="360" w:lineRule="auto"/>
        <w:ind w:left="720" w:firstLine="720"/>
        <w:rPr>
          <w:rFonts w:eastAsiaTheme="majorEastAsia"/>
        </w:rPr>
      </w:pPr>
    </w:p>
    <w:p w14:paraId="11D1C1EF" w14:textId="21339D8B" w:rsidR="00FB0D2D" w:rsidRDefault="008A4426" w:rsidP="00940907">
      <w:pPr>
        <w:spacing w:before="120" w:line="360" w:lineRule="auto"/>
        <w:ind w:left="720" w:firstLine="270"/>
        <w:rPr>
          <w:rFonts w:eastAsiaTheme="majorEastAsia"/>
        </w:rPr>
      </w:pPr>
      <w:r>
        <w:rPr>
          <w:rFonts w:eastAsiaTheme="majorEastAsia"/>
        </w:rPr>
        <w:t>Các giai đoạn phát triển:</w:t>
      </w:r>
    </w:p>
    <w:p w14:paraId="08FDD4CE" w14:textId="520C9682" w:rsidR="008A4426" w:rsidRDefault="008A4426" w:rsidP="005D4093">
      <w:pPr>
        <w:spacing w:line="360" w:lineRule="auto"/>
        <w:ind w:left="720" w:firstLine="539"/>
        <w:rPr>
          <w:rFonts w:eastAsiaTheme="majorEastAsia"/>
        </w:rPr>
      </w:pPr>
      <w:r>
        <w:rPr>
          <w:rFonts w:eastAsiaTheme="majorEastAsia"/>
        </w:rPr>
        <w:t xml:space="preserve">- </w:t>
      </w:r>
      <w:r w:rsidRPr="008A4426">
        <w:rPr>
          <w:rFonts w:eastAsiaTheme="majorEastAsia"/>
          <w:b/>
          <w:i/>
          <w:color w:val="000000" w:themeColor="text1"/>
        </w:rPr>
        <w:t>Phân tích yêu cầu</w:t>
      </w:r>
      <w:r w:rsidRPr="008A4426">
        <w:rPr>
          <w:rFonts w:eastAsiaTheme="majorEastAsia"/>
          <w:color w:val="000000" w:themeColor="text1"/>
        </w:rPr>
        <w:t xml:space="preserve"> </w:t>
      </w:r>
      <w:r>
        <w:rPr>
          <w:rFonts w:eastAsiaTheme="majorEastAsia"/>
        </w:rPr>
        <w:t>(</w:t>
      </w:r>
      <w:r>
        <w:rPr>
          <w:color w:val="000000"/>
        </w:rPr>
        <w:t>Requirement Analysis</w:t>
      </w:r>
      <w:r>
        <w:rPr>
          <w:rFonts w:eastAsiaTheme="majorEastAsia"/>
        </w:rPr>
        <w:t>):</w:t>
      </w:r>
    </w:p>
    <w:p w14:paraId="47F6CD98" w14:textId="74666AE8" w:rsidR="008A4426" w:rsidRDefault="008A4426" w:rsidP="007616BB">
      <w:pPr>
        <w:spacing w:line="360" w:lineRule="auto"/>
        <w:ind w:left="720" w:firstLine="539"/>
        <w:rPr>
          <w:rFonts w:eastAsiaTheme="majorEastAsia"/>
        </w:rPr>
      </w:pPr>
      <w:r>
        <w:rPr>
          <w:rFonts w:eastAsiaTheme="majorEastAsia"/>
        </w:rPr>
        <w:t>+ Đây là giai đoạn thu thập và phân tích yêu cầu – Tất cả yêu cầu sẽ được ghi lại trong tài liệu đặc tả yêu cầu.</w:t>
      </w:r>
    </w:p>
    <w:p w14:paraId="18202AFD" w14:textId="0B91558A" w:rsidR="000C707F" w:rsidRDefault="000C707F" w:rsidP="005D4093">
      <w:pPr>
        <w:spacing w:line="360" w:lineRule="auto"/>
        <w:ind w:left="720" w:firstLine="539"/>
        <w:rPr>
          <w:rFonts w:eastAsiaTheme="majorEastAsia"/>
        </w:rPr>
      </w:pPr>
      <w:r>
        <w:rPr>
          <w:rFonts w:eastAsiaTheme="majorEastAsia"/>
        </w:rPr>
        <w:t xml:space="preserve">- </w:t>
      </w:r>
      <w:r w:rsidRPr="0090686C">
        <w:rPr>
          <w:rFonts w:eastAsiaTheme="majorEastAsia"/>
          <w:b/>
          <w:i/>
        </w:rPr>
        <w:t>Thiết kế hệ thống</w:t>
      </w:r>
      <w:r w:rsidR="00020123">
        <w:rPr>
          <w:rFonts w:eastAsiaTheme="majorEastAsia"/>
        </w:rPr>
        <w:t xml:space="preserve"> (</w:t>
      </w:r>
      <w:r w:rsidR="0090686C">
        <w:rPr>
          <w:rFonts w:eastAsiaTheme="majorEastAsia"/>
        </w:rPr>
        <w:t>System design</w:t>
      </w:r>
      <w:r w:rsidR="00020123">
        <w:rPr>
          <w:rFonts w:eastAsiaTheme="majorEastAsia"/>
        </w:rPr>
        <w:t>)</w:t>
      </w:r>
      <w:r w:rsidR="0090686C">
        <w:rPr>
          <w:rFonts w:eastAsiaTheme="majorEastAsia"/>
        </w:rPr>
        <w:t>:</w:t>
      </w:r>
    </w:p>
    <w:p w14:paraId="618B5963" w14:textId="3D624527" w:rsidR="00D759FB" w:rsidRDefault="00D759FB" w:rsidP="007616BB">
      <w:pPr>
        <w:spacing w:line="360" w:lineRule="auto"/>
        <w:ind w:left="720" w:firstLine="539"/>
        <w:rPr>
          <w:rFonts w:eastAsiaTheme="majorEastAsia"/>
        </w:rPr>
      </w:pPr>
      <w:r>
        <w:rPr>
          <w:rFonts w:eastAsiaTheme="majorEastAsia"/>
        </w:rPr>
        <w:t>+ Nghiên cứu các thông số kỹ thuật từ giai đoạn đầu tiên.</w:t>
      </w:r>
    </w:p>
    <w:p w14:paraId="7E03C148" w14:textId="7A3339A0" w:rsidR="00D759FB" w:rsidRDefault="00D759FB" w:rsidP="007616BB">
      <w:pPr>
        <w:spacing w:line="360" w:lineRule="auto"/>
        <w:ind w:left="720" w:firstLine="539"/>
        <w:rPr>
          <w:rFonts w:eastAsiaTheme="majorEastAsia"/>
        </w:rPr>
      </w:pPr>
      <w:r>
        <w:rPr>
          <w:rFonts w:eastAsiaTheme="majorEastAsia"/>
        </w:rPr>
        <w:t xml:space="preserve">+ </w:t>
      </w:r>
      <w:r w:rsidR="00C157AC">
        <w:rPr>
          <w:rFonts w:eastAsiaTheme="majorEastAsia"/>
        </w:rPr>
        <w:t>Nắm bắt</w:t>
      </w:r>
      <w:r w:rsidRPr="00D759FB">
        <w:rPr>
          <w:rFonts w:eastAsiaTheme="majorEastAsia"/>
        </w:rPr>
        <w:t xml:space="preserve"> các yêu cầu phần cứng và hệ thống</w:t>
      </w:r>
      <w:r w:rsidR="00421E87">
        <w:rPr>
          <w:rFonts w:eastAsiaTheme="majorEastAsia"/>
        </w:rPr>
        <w:t>.</w:t>
      </w:r>
    </w:p>
    <w:p w14:paraId="2845E86A" w14:textId="68BB5759" w:rsidR="00D759FB" w:rsidRDefault="00D759FB" w:rsidP="007616BB">
      <w:pPr>
        <w:spacing w:line="360" w:lineRule="auto"/>
        <w:ind w:left="720" w:firstLine="539"/>
        <w:rPr>
          <w:rFonts w:eastAsiaTheme="majorEastAsia"/>
        </w:rPr>
      </w:pPr>
      <w:r>
        <w:rPr>
          <w:rFonts w:eastAsiaTheme="majorEastAsia"/>
        </w:rPr>
        <w:t>+ X</w:t>
      </w:r>
      <w:r w:rsidRPr="00D759FB">
        <w:rPr>
          <w:rFonts w:eastAsiaTheme="majorEastAsia"/>
        </w:rPr>
        <w:t>ác định kiến ​​trúc hệ thống tổng thể.</w:t>
      </w:r>
    </w:p>
    <w:p w14:paraId="7612CE04" w14:textId="55A70E08" w:rsidR="00B17D83" w:rsidRDefault="00B17D83" w:rsidP="005D4093">
      <w:pPr>
        <w:spacing w:line="360" w:lineRule="auto"/>
        <w:ind w:left="720" w:firstLine="539"/>
        <w:rPr>
          <w:rFonts w:eastAsiaTheme="majorEastAsia"/>
        </w:rPr>
      </w:pPr>
      <w:r>
        <w:rPr>
          <w:rFonts w:eastAsiaTheme="majorEastAsia"/>
        </w:rPr>
        <w:t xml:space="preserve">- </w:t>
      </w:r>
      <w:r w:rsidRPr="00B17D83">
        <w:rPr>
          <w:rFonts w:eastAsiaTheme="majorEastAsia"/>
          <w:b/>
          <w:i/>
        </w:rPr>
        <w:t>Xây dựng hệ thống</w:t>
      </w:r>
      <w:r w:rsidRPr="00B17D83">
        <w:rPr>
          <w:rFonts w:eastAsiaTheme="majorEastAsia"/>
        </w:rPr>
        <w:t xml:space="preserve"> (Implementation):</w:t>
      </w:r>
    </w:p>
    <w:p w14:paraId="04D231CF" w14:textId="6F0005C8" w:rsidR="00100B7C" w:rsidRDefault="00100B7C" w:rsidP="007616BB">
      <w:pPr>
        <w:spacing w:line="360" w:lineRule="auto"/>
        <w:ind w:left="720" w:firstLine="539"/>
        <w:rPr>
          <w:rFonts w:eastAsiaTheme="majorEastAsia"/>
        </w:rPr>
      </w:pPr>
      <w:r>
        <w:rPr>
          <w:rFonts w:eastAsiaTheme="majorEastAsia"/>
        </w:rPr>
        <w:t xml:space="preserve">+ </w:t>
      </w:r>
      <w:r w:rsidR="00233DD0">
        <w:rPr>
          <w:rFonts w:eastAsiaTheme="majorEastAsia"/>
        </w:rPr>
        <w:t xml:space="preserve">Trong các chương trình nhỏ, hệ thống phát triển theo từng đơn vị và được tích hợp trong </w:t>
      </w:r>
      <w:r w:rsidR="00B9471D">
        <w:rPr>
          <w:rFonts w:eastAsiaTheme="majorEastAsia"/>
        </w:rPr>
        <w:t xml:space="preserve">giao đoạn tiếp theo. </w:t>
      </w:r>
      <w:r w:rsidR="0022494A">
        <w:rPr>
          <w:rFonts w:eastAsiaTheme="majorEastAsia"/>
        </w:rPr>
        <w:t>Phát triển và kiểm tra chức năng mỗi đơn vị được gọi là Kiểm thử đơn vị.</w:t>
      </w:r>
    </w:p>
    <w:p w14:paraId="6EEAAC09" w14:textId="5107F9D7" w:rsidR="00F938DE" w:rsidRDefault="00F938DE" w:rsidP="005D4093">
      <w:pPr>
        <w:spacing w:line="360" w:lineRule="auto"/>
        <w:ind w:left="720" w:firstLine="539"/>
        <w:rPr>
          <w:rFonts w:eastAsiaTheme="majorEastAsia"/>
        </w:rPr>
      </w:pPr>
      <w:r>
        <w:rPr>
          <w:rFonts w:eastAsiaTheme="majorEastAsia"/>
        </w:rPr>
        <w:t xml:space="preserve">- </w:t>
      </w:r>
      <w:r w:rsidRPr="00F938DE">
        <w:rPr>
          <w:rFonts w:eastAsiaTheme="majorEastAsia"/>
          <w:b/>
          <w:i/>
        </w:rPr>
        <w:t>Kiểm thử hệ thống</w:t>
      </w:r>
      <w:r w:rsidRPr="00F938DE">
        <w:rPr>
          <w:rFonts w:eastAsiaTheme="majorEastAsia"/>
        </w:rPr>
        <w:t xml:space="preserve"> (System Testing):</w:t>
      </w:r>
    </w:p>
    <w:p w14:paraId="3A0893D5" w14:textId="0D0BC565" w:rsidR="00F938DE" w:rsidRDefault="00F938DE" w:rsidP="007616BB">
      <w:pPr>
        <w:spacing w:line="360" w:lineRule="auto"/>
        <w:ind w:left="720" w:firstLine="539"/>
        <w:rPr>
          <w:rFonts w:eastAsiaTheme="majorEastAsia"/>
        </w:rPr>
      </w:pPr>
      <w:r>
        <w:rPr>
          <w:rFonts w:eastAsiaTheme="majorEastAsia"/>
        </w:rPr>
        <w:t>+ Tiến hành tích hợp t</w:t>
      </w:r>
      <w:r w:rsidRPr="00F938DE">
        <w:rPr>
          <w:rFonts w:eastAsiaTheme="majorEastAsia"/>
        </w:rPr>
        <w:t>ất cả các đơn vị được phát triển trong giai đoạn triển khai</w:t>
      </w:r>
      <w:r>
        <w:rPr>
          <w:rFonts w:eastAsiaTheme="majorEastAsia"/>
        </w:rPr>
        <w:t xml:space="preserve"> </w:t>
      </w:r>
      <w:r w:rsidRPr="00F938DE">
        <w:rPr>
          <w:rFonts w:eastAsiaTheme="majorEastAsia"/>
        </w:rPr>
        <w:t>vào một hệ thống sau khi thử nghiệm của mỗi đơn vị</w:t>
      </w:r>
      <w:r>
        <w:rPr>
          <w:rFonts w:eastAsiaTheme="majorEastAsia"/>
        </w:rPr>
        <w:t>. Khi đã tích hợp, thực hiện việc kiểm trả và sửa lỗi trên toàn bộ hệ thống.</w:t>
      </w:r>
    </w:p>
    <w:p w14:paraId="17A07615" w14:textId="3EEFD51C" w:rsidR="004436B2" w:rsidRDefault="004436B2" w:rsidP="005D4093">
      <w:pPr>
        <w:spacing w:line="360" w:lineRule="auto"/>
        <w:ind w:left="720" w:firstLine="539"/>
        <w:rPr>
          <w:rFonts w:eastAsiaTheme="majorEastAsia"/>
        </w:rPr>
      </w:pPr>
      <w:r>
        <w:rPr>
          <w:rFonts w:eastAsiaTheme="majorEastAsia"/>
        </w:rPr>
        <w:t xml:space="preserve">- </w:t>
      </w:r>
      <w:r w:rsidRPr="004436B2">
        <w:rPr>
          <w:rFonts w:eastAsiaTheme="majorEastAsia"/>
          <w:b/>
          <w:i/>
        </w:rPr>
        <w:t>Triển khai hệ thống</w:t>
      </w:r>
      <w:r w:rsidRPr="004436B2">
        <w:rPr>
          <w:rFonts w:eastAsiaTheme="majorEastAsia"/>
        </w:rPr>
        <w:t xml:space="preserve"> (System Deployment):</w:t>
      </w:r>
    </w:p>
    <w:p w14:paraId="11CF5EA1" w14:textId="11A32208" w:rsidR="00301B30" w:rsidRDefault="00301B30" w:rsidP="007616BB">
      <w:pPr>
        <w:spacing w:line="360" w:lineRule="auto"/>
        <w:ind w:left="720" w:firstLine="539"/>
        <w:rPr>
          <w:rFonts w:eastAsiaTheme="majorEastAsia"/>
        </w:rPr>
      </w:pPr>
      <w:r>
        <w:rPr>
          <w:rFonts w:eastAsiaTheme="majorEastAsia"/>
        </w:rPr>
        <w:t xml:space="preserve">+ Sau các bước kiểm tra các chức năng và phi chức năng được hoàn tất, </w:t>
      </w:r>
      <w:r w:rsidRPr="00301B30">
        <w:rPr>
          <w:rFonts w:eastAsiaTheme="majorEastAsia"/>
        </w:rPr>
        <w:t>sản phẩm được triển khai trong môi trường khách hàng hoặc được tung ra thị trường.</w:t>
      </w:r>
    </w:p>
    <w:p w14:paraId="3A5D50CB" w14:textId="1FFCB6E3" w:rsidR="008A4A10" w:rsidRDefault="008A4A10" w:rsidP="005D4093">
      <w:pPr>
        <w:spacing w:line="360" w:lineRule="auto"/>
        <w:ind w:left="720" w:firstLine="539"/>
        <w:rPr>
          <w:rFonts w:eastAsiaTheme="majorEastAsia"/>
        </w:rPr>
      </w:pPr>
      <w:r>
        <w:rPr>
          <w:rFonts w:eastAsiaTheme="majorEastAsia"/>
        </w:rPr>
        <w:t xml:space="preserve">- </w:t>
      </w:r>
      <w:r w:rsidRPr="008A4A10">
        <w:rPr>
          <w:rFonts w:eastAsiaTheme="majorEastAsia"/>
          <w:b/>
          <w:i/>
        </w:rPr>
        <w:t>Bảo trì hệ thống</w:t>
      </w:r>
      <w:r w:rsidRPr="008A4A10">
        <w:rPr>
          <w:rFonts w:eastAsiaTheme="majorEastAsia"/>
        </w:rPr>
        <w:t xml:space="preserve"> (System Maintenance):</w:t>
      </w:r>
    </w:p>
    <w:p w14:paraId="19C31C98" w14:textId="56BF7907" w:rsidR="00421E87" w:rsidRDefault="008A4A10" w:rsidP="00F32274">
      <w:pPr>
        <w:spacing w:line="360" w:lineRule="auto"/>
        <w:ind w:left="720" w:firstLine="539"/>
        <w:rPr>
          <w:rFonts w:eastAsiaTheme="majorEastAsia"/>
        </w:rPr>
      </w:pPr>
      <w:r>
        <w:rPr>
          <w:rFonts w:eastAsiaTheme="majorEastAsia"/>
        </w:rPr>
        <w:t>+ Hệ thống được bảo trì khi có các vấn đề xảy ra từ phía khách hàng.</w:t>
      </w:r>
    </w:p>
    <w:p w14:paraId="0A92F828" w14:textId="451D2BA4" w:rsidR="00421E87" w:rsidRDefault="00421E87" w:rsidP="00F32274">
      <w:pPr>
        <w:spacing w:line="360" w:lineRule="auto"/>
        <w:ind w:left="720" w:firstLine="539"/>
        <w:rPr>
          <w:rFonts w:eastAsiaTheme="majorEastAsia"/>
        </w:rPr>
      </w:pPr>
      <w:r>
        <w:rPr>
          <w:rFonts w:eastAsiaTheme="majorEastAsia"/>
        </w:rPr>
        <w:t>+ Phát hành các bản vá lỗi.</w:t>
      </w:r>
    </w:p>
    <w:p w14:paraId="0B2013C3" w14:textId="4B37627E" w:rsidR="008C1122" w:rsidRDefault="002D0EC6" w:rsidP="00F32274">
      <w:pPr>
        <w:spacing w:line="360" w:lineRule="auto"/>
        <w:ind w:left="720" w:firstLine="539"/>
        <w:rPr>
          <w:rFonts w:eastAsiaTheme="majorEastAsia"/>
        </w:rPr>
      </w:pPr>
      <w:r>
        <w:rPr>
          <w:rFonts w:eastAsiaTheme="majorEastAsia"/>
        </w:rPr>
        <w:t>+ N</w:t>
      </w:r>
      <w:r w:rsidRPr="002D0EC6">
        <w:rPr>
          <w:rFonts w:eastAsiaTheme="majorEastAsia"/>
        </w:rPr>
        <w:t xml:space="preserve">âng cao sản phẩm một số phiên bản tốt hơn </w:t>
      </w:r>
      <w:r>
        <w:rPr>
          <w:rFonts w:eastAsiaTheme="majorEastAsia"/>
        </w:rPr>
        <w:t>để</w:t>
      </w:r>
      <w:r w:rsidRPr="002D0EC6">
        <w:rPr>
          <w:rFonts w:eastAsiaTheme="majorEastAsia"/>
        </w:rPr>
        <w:t xml:space="preserve"> phát hành</w:t>
      </w:r>
      <w:r>
        <w:rPr>
          <w:rFonts w:eastAsiaTheme="majorEastAsia"/>
        </w:rPr>
        <w:t>.</w:t>
      </w:r>
      <w:r w:rsidR="008C1122">
        <w:rPr>
          <w:rFonts w:eastAsiaTheme="majorEastAsia"/>
        </w:rPr>
        <w:br w:type="page"/>
      </w:r>
    </w:p>
    <w:p w14:paraId="26CA6427" w14:textId="77777777" w:rsidR="002D0EC6" w:rsidRDefault="002D0EC6" w:rsidP="00940907">
      <w:pPr>
        <w:spacing w:before="120" w:line="360" w:lineRule="auto"/>
        <w:ind w:left="720" w:firstLine="540"/>
        <w:rPr>
          <w:rFonts w:eastAsiaTheme="majorEastAsia"/>
        </w:rPr>
      </w:pPr>
    </w:p>
    <w:p w14:paraId="2D6B4C00" w14:textId="454A744C" w:rsidR="00CC7CCB" w:rsidRPr="00741724" w:rsidRDefault="009E4D2A" w:rsidP="00940907">
      <w:pPr>
        <w:pStyle w:val="Tiumccp2"/>
        <w:spacing w:before="120"/>
        <w:ind w:left="270"/>
      </w:pPr>
      <w:bookmarkStart w:id="95" w:name="_Toc56590663"/>
      <w:bookmarkStart w:id="96" w:name="_Toc92746856"/>
      <w:r>
        <w:t>3.8</w:t>
      </w:r>
      <w:r w:rsidR="00CC7CCB" w:rsidRPr="00741724">
        <w:t>.2. Ưu điểm</w:t>
      </w:r>
      <w:bookmarkEnd w:id="95"/>
      <w:r w:rsidR="00CC7CCB" w:rsidRPr="00741724">
        <w:t>:</w:t>
      </w:r>
      <w:bookmarkEnd w:id="96"/>
    </w:p>
    <w:p w14:paraId="45B3E297" w14:textId="269677EF" w:rsidR="00390AB7" w:rsidRDefault="00390AB7" w:rsidP="00F32274">
      <w:pPr>
        <w:spacing w:line="360" w:lineRule="auto"/>
        <w:ind w:left="720"/>
      </w:pPr>
      <w:r>
        <w:t xml:space="preserve">- Dễ hiểu, đơn giản và dễ </w:t>
      </w:r>
      <w:r w:rsidR="00EA0C24">
        <w:t>sử dụng.</w:t>
      </w:r>
    </w:p>
    <w:p w14:paraId="1F4AE883" w14:textId="017F0BC1" w:rsidR="00EA0C24" w:rsidRDefault="00EA0C24" w:rsidP="00F32274">
      <w:pPr>
        <w:spacing w:line="360" w:lineRule="auto"/>
        <w:ind w:left="720"/>
      </w:pPr>
      <w:r>
        <w:t>- Độ cứng của mô hình dễ dàng quản lý.</w:t>
      </w:r>
    </w:p>
    <w:p w14:paraId="01F29C0C" w14:textId="5038E3D8" w:rsidR="00620615" w:rsidRDefault="00620615" w:rsidP="00F32274">
      <w:pPr>
        <w:spacing w:line="360" w:lineRule="auto"/>
        <w:ind w:left="720"/>
      </w:pPr>
      <w:r>
        <w:t>- C</w:t>
      </w:r>
      <w:r w:rsidRPr="00620615">
        <w:t xml:space="preserve">ó các phân phối </w:t>
      </w:r>
      <w:r>
        <w:t>cụ thể và một quy trình xem xét trong các giai đoạn</w:t>
      </w:r>
      <w:r w:rsidR="006674E9">
        <w:t>.</w:t>
      </w:r>
    </w:p>
    <w:p w14:paraId="3189AF02" w14:textId="02D87A6C" w:rsidR="006674E9" w:rsidRDefault="006674E9" w:rsidP="00F32274">
      <w:pPr>
        <w:spacing w:line="360" w:lineRule="auto"/>
        <w:ind w:left="720"/>
      </w:pPr>
      <w:r>
        <w:t>- Xử lý và hoàn thành các giai đoạn cùng lúc.</w:t>
      </w:r>
    </w:p>
    <w:p w14:paraId="2E62EFA2" w14:textId="77777777" w:rsidR="006674E9" w:rsidRDefault="006674E9" w:rsidP="00F32274">
      <w:pPr>
        <w:spacing w:line="360" w:lineRule="auto"/>
        <w:ind w:left="720"/>
      </w:pPr>
      <w:r>
        <w:t>- Các giai đoạn được xác định rõ ràng.</w:t>
      </w:r>
    </w:p>
    <w:p w14:paraId="2128C606" w14:textId="1AEC187D" w:rsidR="006674E9" w:rsidRDefault="006674E9" w:rsidP="00F32274">
      <w:pPr>
        <w:spacing w:line="360" w:lineRule="auto"/>
        <w:ind w:left="720"/>
      </w:pPr>
      <w:r>
        <w:t>- Dễ dàng sắp xếp các công việc.</w:t>
      </w:r>
    </w:p>
    <w:p w14:paraId="45DD2281" w14:textId="2B0855BB" w:rsidR="006674E9" w:rsidRDefault="006674E9" w:rsidP="00F32274">
      <w:pPr>
        <w:spacing w:line="360" w:lineRule="auto"/>
        <w:ind w:left="720"/>
      </w:pPr>
      <w:r>
        <w:t>- Quá trình và kết quả được ghi lại đầy đủ.</w:t>
      </w:r>
    </w:p>
    <w:p w14:paraId="5404C063" w14:textId="0B35EA59" w:rsidR="0064444C" w:rsidRPr="00741724" w:rsidRDefault="009E4D2A" w:rsidP="00940907">
      <w:pPr>
        <w:pStyle w:val="Tiumccp2"/>
        <w:spacing w:before="120"/>
        <w:ind w:left="270"/>
      </w:pPr>
      <w:bookmarkStart w:id="97" w:name="_Toc92746857"/>
      <w:r>
        <w:t>3.8</w:t>
      </w:r>
      <w:r w:rsidR="0064444C" w:rsidRPr="00741724">
        <w:t>.3. Nhược điểm:</w:t>
      </w:r>
      <w:bookmarkEnd w:id="97"/>
    </w:p>
    <w:p w14:paraId="79CDA4BF" w14:textId="695B1530" w:rsidR="0064444C" w:rsidRDefault="0064444C" w:rsidP="00F32274">
      <w:pPr>
        <w:spacing w:line="360" w:lineRule="auto"/>
        <w:ind w:left="720"/>
      </w:pPr>
      <w:r>
        <w:t xml:space="preserve">- </w:t>
      </w:r>
      <w:r w:rsidR="00274039">
        <w:t>Sự không chắc chắn và rủi ro cao.</w:t>
      </w:r>
    </w:p>
    <w:p w14:paraId="6648CF0B" w14:textId="3CCD732B" w:rsidR="00274039" w:rsidRDefault="00274039" w:rsidP="00F32274">
      <w:pPr>
        <w:spacing w:line="360" w:lineRule="auto"/>
        <w:ind w:left="720"/>
      </w:pPr>
      <w:r>
        <w:t>- Mô hình không phù hợp cho các dự án dài và đang diễn ra.</w:t>
      </w:r>
    </w:p>
    <w:p w14:paraId="30C81934" w14:textId="3D413F27" w:rsidR="00274039" w:rsidRDefault="00274039" w:rsidP="00F32274">
      <w:pPr>
        <w:spacing w:line="360" w:lineRule="auto"/>
        <w:ind w:left="720"/>
      </w:pPr>
      <w:r>
        <w:t>- Không đáp ứng kịp thời các yêu cầu thay đổi.</w:t>
      </w:r>
    </w:p>
    <w:p w14:paraId="0B209A8E" w14:textId="3251CA31" w:rsidR="009972BB" w:rsidRDefault="009972BB" w:rsidP="00F32274">
      <w:pPr>
        <w:spacing w:line="360" w:lineRule="auto"/>
        <w:ind w:left="720"/>
      </w:pPr>
      <w:r>
        <w:t>- Có thể kết thúc một dự án bằng việc điều chỉnh phạm vi trong vòng đời.</w:t>
      </w:r>
    </w:p>
    <w:p w14:paraId="06C69405" w14:textId="33476B64" w:rsidR="00212E92" w:rsidRPr="00390AB7" w:rsidRDefault="00212E92" w:rsidP="00F32274">
      <w:pPr>
        <w:spacing w:line="360" w:lineRule="auto"/>
        <w:ind w:left="720"/>
      </w:pPr>
      <w:r>
        <w:t>- Khả năng để đo lường sự tiến bộ trong các giai đoạn là rất khó.</w:t>
      </w:r>
    </w:p>
    <w:p w14:paraId="4809C948" w14:textId="72A1754B" w:rsidR="00AF2756" w:rsidRPr="00741724" w:rsidRDefault="009E4D2A" w:rsidP="00940907">
      <w:pPr>
        <w:pStyle w:val="Tiumccp2"/>
        <w:spacing w:before="120"/>
        <w:ind w:left="270"/>
      </w:pPr>
      <w:bookmarkStart w:id="98" w:name="_Toc92746858"/>
      <w:r>
        <w:t>3.8</w:t>
      </w:r>
      <w:r w:rsidR="00AF2756" w:rsidRPr="00741724">
        <w:t xml:space="preserve">.4. </w:t>
      </w:r>
      <w:r w:rsidR="00D4495E" w:rsidRPr="00741724">
        <w:t>Lý do chọn mô hình</w:t>
      </w:r>
      <w:r w:rsidR="00AF2756" w:rsidRPr="00741724">
        <w:t>:</w:t>
      </w:r>
      <w:bookmarkEnd w:id="98"/>
    </w:p>
    <w:p w14:paraId="3F0EDD6F" w14:textId="42C0A3B5" w:rsidR="00D82086" w:rsidRDefault="006D5A1C" w:rsidP="00F32274">
      <w:pPr>
        <w:spacing w:line="360" w:lineRule="auto"/>
        <w:ind w:left="720"/>
      </w:pPr>
      <w:r>
        <w:t xml:space="preserve">- Là một mô hình đơn giản, dễ hiểu và </w:t>
      </w:r>
      <w:r w:rsidRPr="006D5A1C">
        <w:t>dễ sử dụng.</w:t>
      </w:r>
    </w:p>
    <w:p w14:paraId="73553AC8" w14:textId="327E619F" w:rsidR="00A77B41" w:rsidRDefault="00A77B41" w:rsidP="00F32274">
      <w:pPr>
        <w:spacing w:line="360" w:lineRule="auto"/>
        <w:ind w:left="720"/>
      </w:pPr>
      <w:r>
        <w:t xml:space="preserve">- Các đặc tả yêu cầu dễ dàng </w:t>
      </w:r>
      <w:r w:rsidR="0050093F">
        <w:t xml:space="preserve">được </w:t>
      </w:r>
      <w:r>
        <w:t>ghi chép đầy đủ, rõ ràng và cố định.</w:t>
      </w:r>
    </w:p>
    <w:p w14:paraId="18B4EEB8" w14:textId="746979BE" w:rsidR="006838F5" w:rsidRDefault="006838F5" w:rsidP="00F32274">
      <w:pPr>
        <w:spacing w:line="360" w:lineRule="auto"/>
        <w:ind w:left="720"/>
      </w:pPr>
      <w:r>
        <w:t>- Phù hợp để phân chia công việc giữa các thành viên trong nhóm</w:t>
      </w:r>
      <w:r w:rsidR="009575E6">
        <w:t>.</w:t>
      </w:r>
      <w:r>
        <w:t xml:space="preserve"> </w:t>
      </w:r>
    </w:p>
    <w:p w14:paraId="6DC2204B" w14:textId="77777777" w:rsidR="001C199C" w:rsidRDefault="00157338" w:rsidP="00F32274">
      <w:pPr>
        <w:spacing w:line="360" w:lineRule="auto"/>
        <w:ind w:left="720"/>
      </w:pPr>
      <w:r>
        <w:t>- Mô hình có các giai đoạn được mô tả cụ thể với nhiệm vụ rõ ràng và dễ dàng thực hiện theo đúng tiến độ.</w:t>
      </w:r>
      <w:r w:rsidR="001C199C">
        <w:br w:type="page"/>
      </w:r>
    </w:p>
    <w:p w14:paraId="719C1D29" w14:textId="2AD371C5" w:rsidR="001C199C" w:rsidRDefault="001C199C" w:rsidP="001C199C">
      <w:pPr>
        <w:pStyle w:val="Chng"/>
        <w:numPr>
          <w:ilvl w:val="0"/>
          <w:numId w:val="0"/>
        </w:numPr>
        <w:tabs>
          <w:tab w:val="clear" w:pos="6379"/>
          <w:tab w:val="left" w:pos="3733"/>
        </w:tabs>
        <w:spacing w:after="0"/>
      </w:pPr>
      <w:bookmarkStart w:id="99" w:name="_Toc92746859"/>
      <w:r>
        <w:lastRenderedPageBreak/>
        <w:t>CHƯƠNG 4 –</w:t>
      </w:r>
      <w:r w:rsidRPr="00C0172E">
        <w:t xml:space="preserve"> </w:t>
      </w:r>
      <w:r>
        <w:t>THỰC NGHIỆM</w:t>
      </w:r>
      <w:bookmarkEnd w:id="99"/>
    </w:p>
    <w:p w14:paraId="7A8CE349" w14:textId="420C5267" w:rsidR="000E3AE6" w:rsidRDefault="000E3AE6" w:rsidP="00F32274">
      <w:pPr>
        <w:spacing w:line="360" w:lineRule="auto"/>
        <w:ind w:left="720"/>
      </w:pPr>
    </w:p>
    <w:p w14:paraId="601F13F6" w14:textId="29FC4B6F" w:rsidR="000E3AE6" w:rsidRDefault="000E3AE6" w:rsidP="000E3AE6">
      <w:pPr>
        <w:pStyle w:val="Chng"/>
        <w:numPr>
          <w:ilvl w:val="0"/>
          <w:numId w:val="0"/>
        </w:numPr>
        <w:tabs>
          <w:tab w:val="clear" w:pos="6379"/>
        </w:tabs>
        <w:spacing w:after="0"/>
      </w:pPr>
      <w:bookmarkStart w:id="100" w:name="_Toc92746860"/>
      <w:r>
        <w:lastRenderedPageBreak/>
        <w:t>CHƯƠ</w:t>
      </w:r>
      <w:r w:rsidR="001C199C">
        <w:t>NG 5</w:t>
      </w:r>
      <w:r>
        <w:t xml:space="preserve"> –</w:t>
      </w:r>
      <w:r w:rsidRPr="00C0172E">
        <w:t xml:space="preserve"> </w:t>
      </w:r>
      <w:r>
        <w:t>KẾT LUẬN</w:t>
      </w:r>
      <w:bookmarkEnd w:id="100"/>
    </w:p>
    <w:p w14:paraId="0E1CC6AD" w14:textId="0B1F6A8A" w:rsidR="000E3AE6" w:rsidRDefault="00AD676D" w:rsidP="00AB772A">
      <w:pPr>
        <w:pStyle w:val="Nidungvnbn"/>
        <w:ind w:firstLine="0"/>
      </w:pPr>
      <w:r>
        <w:t xml:space="preserve">* </w:t>
      </w:r>
      <w:bookmarkStart w:id="101" w:name="_Toc92746861"/>
      <w:bookmarkStart w:id="102" w:name="_Toc90935871"/>
      <w:r w:rsidR="000E3AE6">
        <w:t>Kết quả đạt được:</w:t>
      </w:r>
      <w:bookmarkEnd w:id="101"/>
      <w:bookmarkEnd w:id="102"/>
    </w:p>
    <w:p w14:paraId="00FEA3E8" w14:textId="79016322" w:rsidR="000E3AE6" w:rsidRPr="00826F0F" w:rsidRDefault="000E3AE6" w:rsidP="00AB772A">
      <w:pPr>
        <w:pStyle w:val="Nidungvnbn"/>
        <w:ind w:firstLine="0"/>
        <w:rPr>
          <w:i/>
        </w:rPr>
      </w:pPr>
      <w:bookmarkStart w:id="103" w:name="_Toc90935872"/>
      <w:bookmarkStart w:id="104" w:name="_Toc92746862"/>
      <w:r w:rsidRPr="00826F0F">
        <w:rPr>
          <w:i/>
        </w:rPr>
        <w:t xml:space="preserve"> Về kiến thức:</w:t>
      </w:r>
      <w:bookmarkEnd w:id="103"/>
      <w:bookmarkEnd w:id="104"/>
    </w:p>
    <w:p w14:paraId="43E2B294" w14:textId="764571A1" w:rsidR="000E3AE6" w:rsidRDefault="000E3AE6" w:rsidP="000E3AE6">
      <w:pPr>
        <w:pStyle w:val="Nidungvnbn"/>
        <w:ind w:firstLine="567"/>
      </w:pPr>
      <w:r>
        <w:t>Sau thời gian thực hiện đồ án nhóm em đã tiếp thu được nhiều kiền thức cả về mặt tìm hiểu, nghiên cứu lý thuyết lẫn kỹ năng lập trình. Có thể nói, thông qua đồ án , nhóm em đã đạt được:</w:t>
      </w:r>
    </w:p>
    <w:p w14:paraId="6AE9B38D" w14:textId="67A0A1B4" w:rsidR="000E3AE6" w:rsidRDefault="000E3AE6" w:rsidP="000E3AE6">
      <w:pPr>
        <w:pStyle w:val="Nidungvnbn"/>
        <w:numPr>
          <w:ilvl w:val="0"/>
          <w:numId w:val="8"/>
        </w:numPr>
      </w:pPr>
      <w:r>
        <w:t>Hiểu biết nhiều hơn về các kỹ thuật trong C#.</w:t>
      </w:r>
    </w:p>
    <w:p w14:paraId="229A2116" w14:textId="77777777" w:rsidR="000E3AE6" w:rsidRDefault="000E3AE6" w:rsidP="000E3AE6">
      <w:pPr>
        <w:pStyle w:val="Nidungvnbn"/>
        <w:numPr>
          <w:ilvl w:val="0"/>
          <w:numId w:val="8"/>
        </w:numPr>
      </w:pPr>
      <w:r>
        <w:t>Phân tích các thiết kế theo hướng chuyên nghiệp hơn</w:t>
      </w:r>
    </w:p>
    <w:p w14:paraId="0DF3FC06" w14:textId="3FAE2523" w:rsidR="000E3AE6" w:rsidRDefault="000E3AE6" w:rsidP="000E3AE6">
      <w:pPr>
        <w:pStyle w:val="Nidungvnbn"/>
        <w:numPr>
          <w:ilvl w:val="0"/>
          <w:numId w:val="8"/>
        </w:numPr>
      </w:pPr>
      <w:r>
        <w:t>Hiểu hơn về các hỗ trợ trong việc bán hàng</w:t>
      </w:r>
    </w:p>
    <w:p w14:paraId="64181A0A" w14:textId="77777777" w:rsidR="000E3AE6" w:rsidRDefault="000E3AE6" w:rsidP="000E3AE6">
      <w:pPr>
        <w:pStyle w:val="Nidungvnbn"/>
        <w:numPr>
          <w:ilvl w:val="0"/>
          <w:numId w:val="8"/>
        </w:numPr>
      </w:pPr>
      <w:r>
        <w:t>Nâng cao tình thần tự học hỏi và tự nghiên cứu.</w:t>
      </w:r>
    </w:p>
    <w:p w14:paraId="0BABE3C1" w14:textId="247C9AE2" w:rsidR="000E3AE6" w:rsidRPr="00826F0F" w:rsidRDefault="000E3AE6" w:rsidP="00AB772A">
      <w:pPr>
        <w:pStyle w:val="Nidungvnbn"/>
        <w:ind w:firstLine="0"/>
        <w:rPr>
          <w:i/>
        </w:rPr>
      </w:pPr>
      <w:bookmarkStart w:id="105" w:name="_Toc90935873"/>
      <w:bookmarkStart w:id="106" w:name="_Toc92746863"/>
      <w:r w:rsidRPr="00826F0F">
        <w:rPr>
          <w:i/>
        </w:rPr>
        <w:t xml:space="preserve"> Về ứng dụng:</w:t>
      </w:r>
      <w:bookmarkEnd w:id="105"/>
      <w:bookmarkEnd w:id="106"/>
    </w:p>
    <w:p w14:paraId="1254A875" w14:textId="0B712219" w:rsidR="000E3AE6" w:rsidRDefault="000E3AE6" w:rsidP="008D737E">
      <w:pPr>
        <w:pStyle w:val="Nidungvnbn"/>
        <w:ind w:firstLine="851"/>
      </w:pPr>
      <w:r>
        <w:t>Ứng dụng đã phần nào xây dựng và đáp ứng hầu hết các chức năng chính:</w:t>
      </w:r>
    </w:p>
    <w:p w14:paraId="0E6C8837" w14:textId="7C167F05" w:rsidR="00B61E1E" w:rsidRPr="00E55940" w:rsidRDefault="00B61E1E" w:rsidP="00B61E1E">
      <w:pPr>
        <w:pStyle w:val="ListParagraph"/>
        <w:numPr>
          <w:ilvl w:val="0"/>
          <w:numId w:val="4"/>
        </w:numPr>
        <w:spacing w:line="360" w:lineRule="auto"/>
        <w:ind w:left="850" w:hanging="425"/>
        <w:jc w:val="both"/>
      </w:pPr>
      <w:r w:rsidRPr="00E55940">
        <w:t>Đăng nhập</w:t>
      </w:r>
    </w:p>
    <w:p w14:paraId="74B256C2" w14:textId="77777777" w:rsidR="00B61E1E" w:rsidRDefault="00B61E1E" w:rsidP="00B61E1E">
      <w:pPr>
        <w:numPr>
          <w:ilvl w:val="0"/>
          <w:numId w:val="4"/>
        </w:numPr>
        <w:spacing w:line="360" w:lineRule="auto"/>
        <w:ind w:left="850" w:hanging="425"/>
        <w:jc w:val="both"/>
      </w:pPr>
      <w:r>
        <w:t>Bán hàng</w:t>
      </w:r>
      <w:r w:rsidRPr="00A26F6C">
        <w:t>.</w:t>
      </w:r>
    </w:p>
    <w:p w14:paraId="78B733D4" w14:textId="77777777" w:rsidR="00B61E1E" w:rsidRDefault="00B61E1E" w:rsidP="00B61E1E">
      <w:pPr>
        <w:numPr>
          <w:ilvl w:val="0"/>
          <w:numId w:val="4"/>
        </w:numPr>
        <w:spacing w:line="360" w:lineRule="auto"/>
        <w:ind w:left="850" w:hanging="425"/>
        <w:jc w:val="both"/>
      </w:pPr>
      <w:r w:rsidRPr="00A26F6C">
        <w:t xml:space="preserve">Quản lý </w:t>
      </w:r>
      <w:r>
        <w:t>hóa đơn</w:t>
      </w:r>
      <w:r w:rsidRPr="00A26F6C">
        <w:t>.</w:t>
      </w:r>
    </w:p>
    <w:p w14:paraId="274C46D3" w14:textId="77777777" w:rsidR="00B61E1E" w:rsidRDefault="00B61E1E" w:rsidP="00B61E1E">
      <w:pPr>
        <w:numPr>
          <w:ilvl w:val="0"/>
          <w:numId w:val="4"/>
        </w:numPr>
        <w:spacing w:line="360" w:lineRule="auto"/>
        <w:ind w:left="850" w:hanging="425"/>
        <w:jc w:val="both"/>
      </w:pPr>
      <w:r>
        <w:t>Quản lý nhập kho.</w:t>
      </w:r>
    </w:p>
    <w:p w14:paraId="3445DB67" w14:textId="77777777" w:rsidR="00B61E1E" w:rsidRPr="008778EA" w:rsidRDefault="00B61E1E" w:rsidP="00B61E1E">
      <w:pPr>
        <w:numPr>
          <w:ilvl w:val="0"/>
          <w:numId w:val="4"/>
        </w:numPr>
        <w:spacing w:line="360" w:lineRule="auto"/>
        <w:ind w:left="850" w:hanging="425"/>
        <w:jc w:val="both"/>
      </w:pPr>
      <w:r>
        <w:t>Quản lý tồn kho.</w:t>
      </w:r>
    </w:p>
    <w:p w14:paraId="76FED495" w14:textId="77777777" w:rsidR="00B61E1E" w:rsidRPr="00A26F6C" w:rsidRDefault="00B61E1E" w:rsidP="00B61E1E">
      <w:pPr>
        <w:numPr>
          <w:ilvl w:val="0"/>
          <w:numId w:val="4"/>
        </w:numPr>
        <w:spacing w:line="360" w:lineRule="auto"/>
        <w:ind w:left="850" w:hanging="425"/>
        <w:jc w:val="both"/>
      </w:pPr>
      <w:r w:rsidRPr="00A26F6C">
        <w:t xml:space="preserve">Quản lý </w:t>
      </w:r>
      <w:r>
        <w:t>loại, đơn vị hàng hóa</w:t>
      </w:r>
      <w:r w:rsidRPr="00A26F6C">
        <w:t>.</w:t>
      </w:r>
    </w:p>
    <w:p w14:paraId="726A89E3" w14:textId="7664A721" w:rsidR="000E3AE6" w:rsidRDefault="000E3AE6" w:rsidP="00B61E1E">
      <w:pPr>
        <w:pStyle w:val="Nidungvnbn"/>
        <w:ind w:firstLine="709"/>
      </w:pPr>
      <w:r>
        <w:t xml:space="preserve"> </w:t>
      </w:r>
      <w:bookmarkStart w:id="107" w:name="_Toc90935874"/>
      <w:r>
        <w:t>Hạn chế:</w:t>
      </w:r>
      <w:bookmarkEnd w:id="107"/>
    </w:p>
    <w:p w14:paraId="7C38BAAE" w14:textId="77777777" w:rsidR="000E3AE6" w:rsidRDefault="000E3AE6" w:rsidP="00885192">
      <w:pPr>
        <w:pStyle w:val="Nidungvnbn"/>
        <w:numPr>
          <w:ilvl w:val="0"/>
          <w:numId w:val="5"/>
        </w:numPr>
        <w:ind w:left="851"/>
      </w:pPr>
      <w:r>
        <w:t>Đề tài tương đối rộng và phong phú nên không tránh khỏi những thiếu sót nhất định. Bên cạnh đó, ứng dụng còn 1 số chức năng chưa hoàn thiện và chính xác.</w:t>
      </w:r>
    </w:p>
    <w:p w14:paraId="275E90BC" w14:textId="77777777" w:rsidR="000E3AE6" w:rsidRDefault="000E3AE6" w:rsidP="00885192">
      <w:pPr>
        <w:pStyle w:val="Nidungvnbn"/>
        <w:numPr>
          <w:ilvl w:val="0"/>
          <w:numId w:val="5"/>
        </w:numPr>
        <w:ind w:left="851"/>
      </w:pPr>
      <w:r>
        <w:t>Đây là một ứng dụng với số lượng người sử dụng khá lớn. Để đáp ứng được điều này, hệ thống đòi hỏi một máy chủ mạnh và ổn định.</w:t>
      </w:r>
    </w:p>
    <w:p w14:paraId="71E348F2" w14:textId="61E16187" w:rsidR="00773E4E" w:rsidRDefault="000E3AE6" w:rsidP="00885192">
      <w:pPr>
        <w:pStyle w:val="Nidungvnbn"/>
        <w:numPr>
          <w:ilvl w:val="0"/>
          <w:numId w:val="5"/>
        </w:numPr>
        <w:ind w:left="851"/>
      </w:pPr>
      <w:r>
        <w:t>Tuy nhiên, việc xây dựng và vận hành một máy chủ sẽ tốn rất nhiều công sức và chi phí. Đây quả thực là một khó khăn.</w:t>
      </w:r>
      <w:r w:rsidR="00773E4E">
        <w:br w:type="page"/>
      </w:r>
    </w:p>
    <w:p w14:paraId="37726526" w14:textId="6B2EF786" w:rsidR="000E3AE6" w:rsidRPr="00826F0F" w:rsidRDefault="000E3AE6" w:rsidP="00AB772A">
      <w:pPr>
        <w:pStyle w:val="Nidungvnbn"/>
        <w:ind w:firstLine="0"/>
        <w:rPr>
          <w:i/>
        </w:rPr>
      </w:pPr>
      <w:bookmarkStart w:id="108" w:name="_Toc92746864"/>
      <w:bookmarkStart w:id="109" w:name="_Toc90935875"/>
      <w:bookmarkStart w:id="110" w:name="_GoBack"/>
      <w:bookmarkEnd w:id="110"/>
      <w:r w:rsidRPr="00826F0F">
        <w:rPr>
          <w:i/>
        </w:rPr>
        <w:lastRenderedPageBreak/>
        <w:t>Hướng phát triển:</w:t>
      </w:r>
      <w:bookmarkEnd w:id="108"/>
      <w:bookmarkEnd w:id="109"/>
    </w:p>
    <w:p w14:paraId="3A9F38C0" w14:textId="77777777" w:rsidR="000E3AE6" w:rsidRDefault="000E3AE6" w:rsidP="000E3AE6">
      <w:pPr>
        <w:pStyle w:val="Nidungvnbn"/>
        <w:ind w:firstLine="0"/>
      </w:pPr>
      <w:r>
        <w:t>Để tiếp tục phát triển đề tài này và có thể áp dụng trong thực tế, nhóm em cần tiếp tục thực hiện tốt một số công việc sau:</w:t>
      </w:r>
    </w:p>
    <w:p w14:paraId="0950DE58" w14:textId="77777777" w:rsidR="000E3AE6" w:rsidRDefault="000E3AE6" w:rsidP="000E3AE6">
      <w:pPr>
        <w:pStyle w:val="Nidungvnbn"/>
        <w:numPr>
          <w:ilvl w:val="0"/>
          <w:numId w:val="8"/>
        </w:numPr>
      </w:pPr>
      <w:r>
        <w:t>Xử lý các lỗi chặt chẽ hơn trước khi đưa vào sử dụng.</w:t>
      </w:r>
    </w:p>
    <w:p w14:paraId="7E6E791B" w14:textId="77777777" w:rsidR="000E3AE6" w:rsidRDefault="000E3AE6" w:rsidP="000E3AE6">
      <w:pPr>
        <w:pStyle w:val="Nidungvnbn"/>
        <w:numPr>
          <w:ilvl w:val="0"/>
          <w:numId w:val="8"/>
        </w:numPr>
      </w:pPr>
      <w:r>
        <w:t>Mở rộng bài toán với nhiều doanh nghiệp.</w:t>
      </w:r>
    </w:p>
    <w:p w14:paraId="6F290847" w14:textId="77777777" w:rsidR="000E3AE6" w:rsidRDefault="000E3AE6" w:rsidP="000E3AE6">
      <w:pPr>
        <w:pStyle w:val="Nidungvnbn"/>
        <w:numPr>
          <w:ilvl w:val="0"/>
          <w:numId w:val="8"/>
        </w:numPr>
      </w:pPr>
      <w:r>
        <w:t>Bổ sung nhiều hơn các báo cáo và thống kê.</w:t>
      </w:r>
    </w:p>
    <w:p w14:paraId="142F7538" w14:textId="4004D8C5" w:rsidR="000E3AE6" w:rsidRDefault="000E3AE6" w:rsidP="000E3AE6">
      <w:pPr>
        <w:pStyle w:val="Nidungvnbn"/>
        <w:numPr>
          <w:ilvl w:val="0"/>
          <w:numId w:val="8"/>
        </w:numPr>
      </w:pPr>
      <w:r>
        <w:t xml:space="preserve">Hoàn thiện các chức năng phù hợp với các hoạt động </w:t>
      </w:r>
      <w:r w:rsidR="00B61E1E">
        <w:t>bán hàng</w:t>
      </w:r>
      <w:r>
        <w:t>.</w:t>
      </w:r>
    </w:p>
    <w:p w14:paraId="7BB0AEB2" w14:textId="77777777" w:rsidR="000E3AE6" w:rsidRDefault="000E3AE6" w:rsidP="000E3AE6">
      <w:pPr>
        <w:pStyle w:val="Nidungvnbn"/>
        <w:numPr>
          <w:ilvl w:val="0"/>
          <w:numId w:val="8"/>
        </w:numPr>
      </w:pPr>
      <w:r>
        <w:t>Phát triển các tính năng hỗ trợ.</w:t>
      </w:r>
    </w:p>
    <w:p w14:paraId="2AF43A94" w14:textId="77777777" w:rsidR="000E3AE6" w:rsidRPr="000E3AE6" w:rsidRDefault="000E3AE6" w:rsidP="000E3AE6"/>
    <w:p w14:paraId="0D7065FD" w14:textId="38D5BBA8" w:rsidR="00EA5B6B" w:rsidRDefault="00EA5B6B" w:rsidP="00F32274">
      <w:pPr>
        <w:spacing w:line="360" w:lineRule="auto"/>
        <w:ind w:left="720"/>
      </w:pPr>
      <w:r>
        <w:br w:type="page"/>
      </w:r>
    </w:p>
    <w:p w14:paraId="65599D5A" w14:textId="58BBA227" w:rsidR="00EA5B6B" w:rsidRDefault="00EA5B6B" w:rsidP="00EA5B6B">
      <w:pPr>
        <w:pStyle w:val="Chng"/>
        <w:numPr>
          <w:ilvl w:val="0"/>
          <w:numId w:val="0"/>
        </w:numPr>
      </w:pPr>
      <w:bookmarkStart w:id="111" w:name="_Toc90857592"/>
      <w:bookmarkStart w:id="112" w:name="_Toc92746865"/>
      <w:r>
        <w:lastRenderedPageBreak/>
        <w:t>BẢNG PHÂN CÔNG</w:t>
      </w:r>
      <w:bookmarkEnd w:id="111"/>
      <w:bookmarkEnd w:id="112"/>
    </w:p>
    <w:tbl>
      <w:tblPr>
        <w:tblStyle w:val="TableGrid"/>
        <w:tblW w:w="9493" w:type="dxa"/>
        <w:tblLook w:val="04A0" w:firstRow="1" w:lastRow="0" w:firstColumn="1" w:lastColumn="0" w:noHBand="0" w:noVBand="1"/>
      </w:tblPr>
      <w:tblGrid>
        <w:gridCol w:w="2528"/>
        <w:gridCol w:w="1256"/>
        <w:gridCol w:w="4433"/>
        <w:gridCol w:w="1276"/>
      </w:tblGrid>
      <w:tr w:rsidR="00EA5B6B" w14:paraId="14CAA86C" w14:textId="77777777" w:rsidTr="00183124">
        <w:tc>
          <w:tcPr>
            <w:tcW w:w="2528" w:type="dxa"/>
            <w:vAlign w:val="center"/>
          </w:tcPr>
          <w:p w14:paraId="3E9CE424" w14:textId="77777777" w:rsidR="00EA5B6B" w:rsidRDefault="00EA5B6B" w:rsidP="00575A0C">
            <w:pPr>
              <w:pStyle w:val="Nidungvnbn"/>
              <w:ind w:firstLine="0"/>
              <w:jc w:val="left"/>
            </w:pPr>
            <w:r>
              <w:t>Tên thành viên</w:t>
            </w:r>
          </w:p>
        </w:tc>
        <w:tc>
          <w:tcPr>
            <w:tcW w:w="1256" w:type="dxa"/>
            <w:vAlign w:val="center"/>
          </w:tcPr>
          <w:p w14:paraId="23E9037C" w14:textId="77777777" w:rsidR="00EA5B6B" w:rsidRDefault="00EA5B6B" w:rsidP="00575A0C">
            <w:pPr>
              <w:pStyle w:val="Nidungvnbn"/>
              <w:ind w:firstLine="0"/>
              <w:jc w:val="left"/>
            </w:pPr>
            <w:r>
              <w:t>MSSV</w:t>
            </w:r>
          </w:p>
        </w:tc>
        <w:tc>
          <w:tcPr>
            <w:tcW w:w="4433" w:type="dxa"/>
            <w:vAlign w:val="center"/>
          </w:tcPr>
          <w:p w14:paraId="3D376DAF" w14:textId="77777777" w:rsidR="00EA5B6B" w:rsidRDefault="00EA5B6B" w:rsidP="00575A0C">
            <w:pPr>
              <w:pStyle w:val="Nidungvnbn"/>
              <w:ind w:firstLine="0"/>
              <w:jc w:val="left"/>
            </w:pPr>
            <w:r>
              <w:t>Công việc</w:t>
            </w:r>
          </w:p>
        </w:tc>
        <w:tc>
          <w:tcPr>
            <w:tcW w:w="1276" w:type="dxa"/>
            <w:vAlign w:val="center"/>
          </w:tcPr>
          <w:p w14:paraId="1277B0E9" w14:textId="77777777" w:rsidR="00EA5B6B" w:rsidRDefault="00EA5B6B" w:rsidP="00575A0C">
            <w:pPr>
              <w:pStyle w:val="Nidungvnbn"/>
              <w:ind w:firstLine="0"/>
              <w:jc w:val="left"/>
            </w:pPr>
            <w:r>
              <w:t>Đánh giá</w:t>
            </w:r>
          </w:p>
        </w:tc>
      </w:tr>
      <w:tr w:rsidR="00EA5B6B" w14:paraId="5F65B95B" w14:textId="77777777" w:rsidTr="00183124">
        <w:tc>
          <w:tcPr>
            <w:tcW w:w="2528" w:type="dxa"/>
            <w:vAlign w:val="center"/>
          </w:tcPr>
          <w:p w14:paraId="3DABFF8A" w14:textId="505C0BAF" w:rsidR="00EA5B6B" w:rsidRDefault="00EA5B6B" w:rsidP="00575A0C">
            <w:pPr>
              <w:pStyle w:val="Nidungvnbn"/>
              <w:ind w:firstLine="0"/>
              <w:jc w:val="left"/>
            </w:pPr>
            <w:r>
              <w:t>Trần Minh Tài</w:t>
            </w:r>
          </w:p>
          <w:p w14:paraId="0A7735D7" w14:textId="77777777" w:rsidR="00EA5B6B" w:rsidRDefault="00EA5B6B" w:rsidP="00575A0C">
            <w:pPr>
              <w:pStyle w:val="Nidungvnbn"/>
              <w:ind w:firstLine="0"/>
              <w:jc w:val="left"/>
            </w:pPr>
            <w:r>
              <w:t>(nhóm trưởng)</w:t>
            </w:r>
          </w:p>
        </w:tc>
        <w:tc>
          <w:tcPr>
            <w:tcW w:w="1256" w:type="dxa"/>
            <w:vAlign w:val="center"/>
          </w:tcPr>
          <w:p w14:paraId="1A593161" w14:textId="7EAD4B8E" w:rsidR="00EA5B6B" w:rsidRDefault="00B829DF" w:rsidP="00575A0C">
            <w:pPr>
              <w:pStyle w:val="Nidungvnbn"/>
              <w:ind w:firstLine="0"/>
              <w:jc w:val="left"/>
            </w:pPr>
            <w:r>
              <w:t>51900204</w:t>
            </w:r>
          </w:p>
        </w:tc>
        <w:tc>
          <w:tcPr>
            <w:tcW w:w="4433" w:type="dxa"/>
            <w:vAlign w:val="center"/>
          </w:tcPr>
          <w:p w14:paraId="6AC81986" w14:textId="27F6E2F7" w:rsidR="00EA5B6B" w:rsidRDefault="00EA5B6B" w:rsidP="00575A0C">
            <w:pPr>
              <w:pStyle w:val="Nidungvnbn"/>
              <w:ind w:firstLine="0"/>
              <w:jc w:val="left"/>
            </w:pPr>
            <w:r>
              <w:t>- Phân công nhiệm vụ</w:t>
            </w:r>
          </w:p>
          <w:p w14:paraId="67CEC146" w14:textId="77777777" w:rsidR="002536F5" w:rsidRDefault="002536F5" w:rsidP="002536F5">
            <w:pPr>
              <w:pStyle w:val="Nidungvnbn"/>
              <w:ind w:firstLine="0"/>
              <w:jc w:val="left"/>
            </w:pPr>
            <w:r>
              <w:t>- Đặc tả hệ thống</w:t>
            </w:r>
          </w:p>
          <w:p w14:paraId="4AB144D7" w14:textId="6A2B4169" w:rsidR="00EA5B6B" w:rsidRDefault="00B8014A" w:rsidP="00575A0C">
            <w:pPr>
              <w:pStyle w:val="Nidungvnbn"/>
              <w:ind w:firstLine="0"/>
              <w:jc w:val="left"/>
            </w:pPr>
            <w:r>
              <w:t>- Biểu đồ Use Case</w:t>
            </w:r>
          </w:p>
          <w:p w14:paraId="18794E7C" w14:textId="420A42E5" w:rsidR="00123E8F" w:rsidRDefault="00123E8F" w:rsidP="00575A0C">
            <w:pPr>
              <w:pStyle w:val="Nidungvnbn"/>
              <w:ind w:firstLine="0"/>
              <w:jc w:val="left"/>
            </w:pPr>
            <w:r>
              <w:t>- Xác định Use Case</w:t>
            </w:r>
          </w:p>
          <w:p w14:paraId="34D293B5" w14:textId="77777777" w:rsidR="003529D4" w:rsidRDefault="00B8014A" w:rsidP="003529D4">
            <w:pPr>
              <w:pStyle w:val="Nidungvnbn"/>
              <w:ind w:firstLine="0"/>
              <w:jc w:val="left"/>
            </w:pPr>
            <w:r>
              <w:t xml:space="preserve">- </w:t>
            </w:r>
            <w:r w:rsidR="00123E8F">
              <w:t>Đặc tả Use C</w:t>
            </w:r>
            <w:r>
              <w:t>ase</w:t>
            </w:r>
            <w:r w:rsidR="00FD5659">
              <w:t xml:space="preserve"> (1-8)</w:t>
            </w:r>
          </w:p>
          <w:p w14:paraId="7A0EEE89" w14:textId="061418DE" w:rsidR="003529D4" w:rsidRDefault="003529D4" w:rsidP="003529D4">
            <w:pPr>
              <w:pStyle w:val="Nidungvnbn"/>
              <w:ind w:firstLine="0"/>
              <w:jc w:val="left"/>
            </w:pPr>
            <w:r>
              <w:t>- Sơ đồ hoạt động</w:t>
            </w:r>
          </w:p>
        </w:tc>
        <w:tc>
          <w:tcPr>
            <w:tcW w:w="1276" w:type="dxa"/>
            <w:vAlign w:val="center"/>
          </w:tcPr>
          <w:p w14:paraId="29E20850" w14:textId="77777777" w:rsidR="00EA5B6B" w:rsidRDefault="00EA5B6B" w:rsidP="00183124">
            <w:pPr>
              <w:pStyle w:val="Nidungvnbn"/>
              <w:ind w:firstLine="0"/>
              <w:jc w:val="center"/>
            </w:pPr>
            <w:r>
              <w:t>10/10</w:t>
            </w:r>
          </w:p>
        </w:tc>
      </w:tr>
      <w:tr w:rsidR="00EA5B6B" w14:paraId="054EA758" w14:textId="77777777" w:rsidTr="00183124">
        <w:tc>
          <w:tcPr>
            <w:tcW w:w="2528" w:type="dxa"/>
            <w:vAlign w:val="center"/>
          </w:tcPr>
          <w:p w14:paraId="5C84BF29" w14:textId="46E22445" w:rsidR="00EA5B6B" w:rsidRDefault="00EA5B6B" w:rsidP="00575A0C">
            <w:pPr>
              <w:pStyle w:val="Nidungvnbn"/>
              <w:ind w:firstLine="0"/>
              <w:jc w:val="left"/>
            </w:pPr>
            <w:r>
              <w:t>Lê Minh Đức</w:t>
            </w:r>
          </w:p>
        </w:tc>
        <w:tc>
          <w:tcPr>
            <w:tcW w:w="1256" w:type="dxa"/>
            <w:vAlign w:val="center"/>
          </w:tcPr>
          <w:p w14:paraId="6BA65F55" w14:textId="097316E1" w:rsidR="00EA5B6B" w:rsidRDefault="00B829DF" w:rsidP="00575A0C">
            <w:pPr>
              <w:pStyle w:val="Nidungvnbn"/>
              <w:ind w:firstLine="0"/>
              <w:jc w:val="left"/>
            </w:pPr>
            <w:r>
              <w:t>51800967</w:t>
            </w:r>
          </w:p>
        </w:tc>
        <w:tc>
          <w:tcPr>
            <w:tcW w:w="4433" w:type="dxa"/>
            <w:vAlign w:val="center"/>
          </w:tcPr>
          <w:p w14:paraId="4A5836B1" w14:textId="77777777" w:rsidR="00EA5B6B" w:rsidRDefault="00B8014A" w:rsidP="00575A0C">
            <w:pPr>
              <w:pStyle w:val="Nidungvnbn"/>
              <w:ind w:firstLine="0"/>
              <w:jc w:val="left"/>
            </w:pPr>
            <w:r>
              <w:t>- Biểu đồ Use Case</w:t>
            </w:r>
          </w:p>
          <w:p w14:paraId="484A62F7" w14:textId="15CA8D10" w:rsidR="00B8014A" w:rsidRDefault="00B8014A" w:rsidP="00575A0C">
            <w:pPr>
              <w:pStyle w:val="Nidungvnbn"/>
              <w:ind w:firstLine="0"/>
              <w:jc w:val="left"/>
            </w:pPr>
            <w:r>
              <w:t xml:space="preserve">- </w:t>
            </w:r>
            <w:r w:rsidR="00E9549C">
              <w:t>Đặc tả Use C</w:t>
            </w:r>
            <w:r>
              <w:t>ase</w:t>
            </w:r>
            <w:r w:rsidR="00FD5659">
              <w:t xml:space="preserve"> (9-17)</w:t>
            </w:r>
          </w:p>
          <w:p w14:paraId="303740B6" w14:textId="30E4875B" w:rsidR="00123E8F" w:rsidRDefault="00123E8F" w:rsidP="00575A0C">
            <w:pPr>
              <w:pStyle w:val="Nidungvnbn"/>
              <w:ind w:firstLine="0"/>
              <w:jc w:val="left"/>
            </w:pPr>
            <w:r>
              <w:t>- Xác định các Actor</w:t>
            </w:r>
          </w:p>
          <w:p w14:paraId="191E5E81" w14:textId="77777777" w:rsidR="00A55581" w:rsidRDefault="00A55581" w:rsidP="00A55581">
            <w:pPr>
              <w:pStyle w:val="Nidungvnbn"/>
              <w:ind w:firstLine="0"/>
              <w:jc w:val="left"/>
            </w:pPr>
            <w:r>
              <w:t>- Sơ đồ lớp</w:t>
            </w:r>
          </w:p>
          <w:p w14:paraId="21DC25DD" w14:textId="08948176" w:rsidR="0053397C" w:rsidRDefault="0053397C" w:rsidP="00575A0C">
            <w:pPr>
              <w:pStyle w:val="Nidungvnbn"/>
              <w:ind w:firstLine="0"/>
              <w:jc w:val="left"/>
            </w:pPr>
            <w:r>
              <w:t>- Mô hình phát triển</w:t>
            </w:r>
          </w:p>
        </w:tc>
        <w:tc>
          <w:tcPr>
            <w:tcW w:w="1276" w:type="dxa"/>
            <w:vAlign w:val="center"/>
          </w:tcPr>
          <w:p w14:paraId="15A56634" w14:textId="77777777" w:rsidR="00EA5B6B" w:rsidRDefault="00EA5B6B" w:rsidP="00183124">
            <w:pPr>
              <w:pStyle w:val="Nidungvnbn"/>
              <w:ind w:firstLine="0"/>
              <w:jc w:val="center"/>
            </w:pPr>
            <w:r>
              <w:t>10/10</w:t>
            </w:r>
          </w:p>
        </w:tc>
      </w:tr>
      <w:tr w:rsidR="00EA5B6B" w14:paraId="6C8F552D" w14:textId="77777777" w:rsidTr="00183124">
        <w:tc>
          <w:tcPr>
            <w:tcW w:w="2528" w:type="dxa"/>
            <w:vAlign w:val="center"/>
          </w:tcPr>
          <w:p w14:paraId="35769544" w14:textId="2C494BB5" w:rsidR="00EA5B6B" w:rsidRDefault="00EA5B6B" w:rsidP="00575A0C">
            <w:pPr>
              <w:pStyle w:val="Nidungvnbn"/>
              <w:ind w:firstLine="0"/>
              <w:jc w:val="left"/>
            </w:pPr>
            <w:r>
              <w:t>Hoàng Nhật Tân</w:t>
            </w:r>
          </w:p>
        </w:tc>
        <w:tc>
          <w:tcPr>
            <w:tcW w:w="1256" w:type="dxa"/>
            <w:vAlign w:val="center"/>
          </w:tcPr>
          <w:p w14:paraId="21491152" w14:textId="7EAC9BB5" w:rsidR="00EA5B6B" w:rsidRDefault="00B829DF" w:rsidP="00575A0C">
            <w:pPr>
              <w:pStyle w:val="Nidungvnbn"/>
              <w:ind w:firstLine="0"/>
              <w:jc w:val="left"/>
            </w:pPr>
            <w:r>
              <w:t>51900206</w:t>
            </w:r>
          </w:p>
        </w:tc>
        <w:tc>
          <w:tcPr>
            <w:tcW w:w="4433" w:type="dxa"/>
            <w:vAlign w:val="center"/>
          </w:tcPr>
          <w:p w14:paraId="16FE86AB" w14:textId="518515CC" w:rsidR="00B8014A" w:rsidRDefault="00B8014A" w:rsidP="00575A0C">
            <w:pPr>
              <w:pStyle w:val="Nidungvnbn"/>
              <w:ind w:firstLine="0"/>
              <w:jc w:val="left"/>
            </w:pPr>
            <w:r>
              <w:t>- Khảo sát</w:t>
            </w:r>
          </w:p>
          <w:p w14:paraId="577FCACC" w14:textId="6F9089AC" w:rsidR="00B8014A" w:rsidRDefault="00B8014A" w:rsidP="00575A0C">
            <w:pPr>
              <w:pStyle w:val="Nidungvnbn"/>
              <w:ind w:firstLine="0"/>
              <w:jc w:val="left"/>
            </w:pPr>
            <w:r>
              <w:t>- Biểu đồ Use Case</w:t>
            </w:r>
          </w:p>
          <w:p w14:paraId="30ADCA07" w14:textId="4199C869" w:rsidR="00EA5B6B" w:rsidRDefault="00EA5B6B" w:rsidP="00575A0C">
            <w:pPr>
              <w:pStyle w:val="Nidungvnbn"/>
              <w:ind w:firstLine="0"/>
              <w:jc w:val="left"/>
            </w:pPr>
            <w:r>
              <w:t xml:space="preserve">- </w:t>
            </w:r>
            <w:r w:rsidR="00E9549C">
              <w:t>Đặc tả Use C</w:t>
            </w:r>
            <w:r>
              <w:t>ase</w:t>
            </w:r>
            <w:r w:rsidR="00FD5659">
              <w:t xml:space="preserve"> (18-26)</w:t>
            </w:r>
          </w:p>
          <w:p w14:paraId="09D2500A" w14:textId="77777777" w:rsidR="00EA5B6B" w:rsidRDefault="00EA5B6B" w:rsidP="00EA5B6B">
            <w:pPr>
              <w:pStyle w:val="Nidungvnbn"/>
              <w:ind w:firstLine="0"/>
              <w:jc w:val="left"/>
            </w:pPr>
            <w:r>
              <w:t>- ERD</w:t>
            </w:r>
          </w:p>
          <w:p w14:paraId="6CDD9647" w14:textId="0F450FCF" w:rsidR="00EA5B6B" w:rsidRDefault="00EA5B6B" w:rsidP="00EA5B6B">
            <w:pPr>
              <w:pStyle w:val="Nidungvnbn"/>
              <w:ind w:firstLine="0"/>
              <w:jc w:val="left"/>
            </w:pPr>
            <w:r>
              <w:t xml:space="preserve">- ERD </w:t>
            </w:r>
            <w:r>
              <w:sym w:font="Wingdings" w:char="F0E0"/>
            </w:r>
            <w:r>
              <w:t xml:space="preserve"> mô hình quan hệ</w:t>
            </w:r>
          </w:p>
        </w:tc>
        <w:tc>
          <w:tcPr>
            <w:tcW w:w="1276" w:type="dxa"/>
            <w:vAlign w:val="center"/>
          </w:tcPr>
          <w:p w14:paraId="0BDB065A" w14:textId="77777777" w:rsidR="00EA5B6B" w:rsidRDefault="00EA5B6B" w:rsidP="00183124">
            <w:pPr>
              <w:pStyle w:val="Nidungvnbn"/>
              <w:ind w:firstLine="0"/>
              <w:jc w:val="center"/>
            </w:pPr>
            <w:r>
              <w:t>10/10</w:t>
            </w:r>
          </w:p>
        </w:tc>
      </w:tr>
      <w:tr w:rsidR="00EA5B6B" w14:paraId="2BE928F3" w14:textId="77777777" w:rsidTr="00183124">
        <w:tc>
          <w:tcPr>
            <w:tcW w:w="2528" w:type="dxa"/>
            <w:vAlign w:val="center"/>
          </w:tcPr>
          <w:p w14:paraId="51C39F2D" w14:textId="19A35C3A" w:rsidR="00EA5B6B" w:rsidRDefault="00EA5B6B" w:rsidP="00575A0C">
            <w:pPr>
              <w:pStyle w:val="Nidungvnbn"/>
              <w:ind w:firstLine="0"/>
              <w:jc w:val="left"/>
            </w:pPr>
            <w:r>
              <w:t>Nguyễn Khánh Minh</w:t>
            </w:r>
          </w:p>
        </w:tc>
        <w:tc>
          <w:tcPr>
            <w:tcW w:w="1256" w:type="dxa"/>
            <w:vAlign w:val="center"/>
          </w:tcPr>
          <w:p w14:paraId="58BE56B1" w14:textId="795F0D7F" w:rsidR="00EA5B6B" w:rsidRDefault="00B829DF" w:rsidP="00575A0C">
            <w:pPr>
              <w:pStyle w:val="Nidungvnbn"/>
              <w:ind w:firstLine="0"/>
              <w:jc w:val="left"/>
            </w:pPr>
            <w:r>
              <w:t>51900132</w:t>
            </w:r>
          </w:p>
        </w:tc>
        <w:tc>
          <w:tcPr>
            <w:tcW w:w="4433" w:type="dxa"/>
            <w:vAlign w:val="center"/>
          </w:tcPr>
          <w:p w14:paraId="191099DF" w14:textId="11D27F48" w:rsidR="00EA5B6B" w:rsidRDefault="00EA5B6B" w:rsidP="00575A0C">
            <w:pPr>
              <w:pStyle w:val="Nidungvnbn"/>
              <w:ind w:firstLine="0"/>
              <w:jc w:val="left"/>
            </w:pPr>
            <w:r>
              <w:t xml:space="preserve">- Viết </w:t>
            </w:r>
            <w:r w:rsidR="00CA746D">
              <w:t>phần tóm tắt</w:t>
            </w:r>
          </w:p>
          <w:p w14:paraId="2CEBC41F" w14:textId="16EDC171" w:rsidR="00EA5B6B" w:rsidRDefault="00EA5B6B" w:rsidP="00575A0C">
            <w:pPr>
              <w:pStyle w:val="Nidungvnbn"/>
              <w:ind w:firstLine="0"/>
              <w:jc w:val="left"/>
            </w:pPr>
            <w:r>
              <w:t xml:space="preserve">- Viết </w:t>
            </w:r>
            <w:r w:rsidR="00B8014A">
              <w:t>giới thiệu</w:t>
            </w:r>
            <w:r w:rsidR="002F7C60">
              <w:t xml:space="preserve"> mục khảo sát hệ thống</w:t>
            </w:r>
          </w:p>
          <w:p w14:paraId="2C2FE4B9" w14:textId="7F59FA65" w:rsidR="00EA5B6B" w:rsidRDefault="00EA5B6B" w:rsidP="00575A0C">
            <w:pPr>
              <w:pStyle w:val="Nidungvnbn"/>
              <w:ind w:firstLine="0"/>
              <w:jc w:val="left"/>
            </w:pPr>
            <w:r>
              <w:t xml:space="preserve">- </w:t>
            </w:r>
            <w:r w:rsidR="00B8014A">
              <w:t xml:space="preserve">Đặc tả </w:t>
            </w:r>
            <w:r>
              <w:t>yêu cầu</w:t>
            </w:r>
          </w:p>
          <w:p w14:paraId="39E7FB43" w14:textId="49C53C48" w:rsidR="00B8014A" w:rsidRDefault="00B8014A" w:rsidP="00575A0C">
            <w:pPr>
              <w:pStyle w:val="Nidungvnbn"/>
              <w:ind w:firstLine="0"/>
              <w:jc w:val="left"/>
            </w:pPr>
            <w:r>
              <w:t>- Biểu đồ Use Case</w:t>
            </w:r>
          </w:p>
          <w:p w14:paraId="7953A0C7" w14:textId="03B220B3" w:rsidR="00FD5659" w:rsidRDefault="00FD5659" w:rsidP="00FD5659">
            <w:pPr>
              <w:pStyle w:val="Nidungvnbn"/>
              <w:ind w:firstLine="0"/>
              <w:jc w:val="left"/>
            </w:pPr>
            <w:r>
              <w:t>- Đặc tả Use Case (27-32)</w:t>
            </w:r>
          </w:p>
          <w:p w14:paraId="639D2E98" w14:textId="4BC9FB11" w:rsidR="00E272B2" w:rsidRDefault="00E272B2" w:rsidP="00FD5659">
            <w:pPr>
              <w:pStyle w:val="Nidungvnbn"/>
              <w:ind w:firstLine="0"/>
              <w:jc w:val="left"/>
            </w:pPr>
            <w:r>
              <w:t>- Sơ đồ tuần tự</w:t>
            </w:r>
          </w:p>
          <w:p w14:paraId="4796C689" w14:textId="1F7D425C" w:rsidR="00FB2D3B" w:rsidRDefault="00FB2D3B" w:rsidP="00575A0C">
            <w:pPr>
              <w:pStyle w:val="Nidungvnbn"/>
              <w:ind w:firstLine="0"/>
              <w:jc w:val="left"/>
            </w:pPr>
            <w:r>
              <w:t>- Tổng hợp và hoàn thiện báo cáo</w:t>
            </w:r>
          </w:p>
        </w:tc>
        <w:tc>
          <w:tcPr>
            <w:tcW w:w="1276" w:type="dxa"/>
            <w:vAlign w:val="center"/>
          </w:tcPr>
          <w:p w14:paraId="7E4B5AD9" w14:textId="77777777" w:rsidR="00EA5B6B" w:rsidRDefault="00EA5B6B" w:rsidP="00183124">
            <w:pPr>
              <w:pStyle w:val="Nidungvnbn"/>
              <w:ind w:firstLine="0"/>
              <w:jc w:val="center"/>
            </w:pPr>
            <w:r>
              <w:t>10/10</w:t>
            </w:r>
          </w:p>
        </w:tc>
      </w:tr>
    </w:tbl>
    <w:p w14:paraId="31488890" w14:textId="77777777" w:rsidR="00EA5B6B" w:rsidRPr="00EA5B6B" w:rsidRDefault="00EA5B6B" w:rsidP="00EA5B6B">
      <w:pPr>
        <w:jc w:val="center"/>
      </w:pPr>
    </w:p>
    <w:p w14:paraId="35016B29" w14:textId="0BE3DCB8" w:rsidR="00EA5B6B" w:rsidRDefault="003E51A9" w:rsidP="00EA5B6B">
      <w:pPr>
        <w:pStyle w:val="Chng"/>
        <w:numPr>
          <w:ilvl w:val="0"/>
          <w:numId w:val="0"/>
        </w:numPr>
      </w:pPr>
      <w:bookmarkStart w:id="113" w:name="_Toc92746866"/>
      <w:r w:rsidRPr="003E51A9">
        <w:lastRenderedPageBreak/>
        <w:t>TÀI LIỆU THAM KHẢO</w:t>
      </w:r>
      <w:bookmarkEnd w:id="113"/>
    </w:p>
    <w:p w14:paraId="25B4DDA1" w14:textId="143D783F" w:rsidR="00824F13" w:rsidRDefault="00824F13" w:rsidP="000B5B16">
      <w:pPr>
        <w:pStyle w:val="ListParagraph"/>
        <w:numPr>
          <w:ilvl w:val="0"/>
          <w:numId w:val="7"/>
        </w:numPr>
        <w:spacing w:line="360" w:lineRule="auto"/>
        <w:ind w:left="567" w:hanging="589"/>
      </w:pPr>
      <w:r>
        <w:t>Tài liệu tiếng việt:</w:t>
      </w:r>
    </w:p>
    <w:p w14:paraId="393EA28E" w14:textId="587899E5" w:rsidR="00157338" w:rsidRDefault="00575A0C" w:rsidP="000B5B16">
      <w:pPr>
        <w:pStyle w:val="ListParagraph"/>
        <w:numPr>
          <w:ilvl w:val="0"/>
          <w:numId w:val="6"/>
        </w:numPr>
        <w:spacing w:line="360" w:lineRule="auto"/>
      </w:pPr>
      <w:hyperlink r:id="rId49" w:history="1">
        <w:r w:rsidR="00824F13" w:rsidRPr="00481BCE">
          <w:rPr>
            <w:rStyle w:val="Hyperlink"/>
          </w:rPr>
          <w:t>https://cuuduongthancong.com/s/cong-nghe-phan-mem</w:t>
        </w:r>
      </w:hyperlink>
    </w:p>
    <w:p w14:paraId="22898868" w14:textId="1436E642" w:rsidR="00824F13" w:rsidRDefault="00575A0C" w:rsidP="000B5B16">
      <w:pPr>
        <w:pStyle w:val="ListParagraph"/>
        <w:numPr>
          <w:ilvl w:val="0"/>
          <w:numId w:val="6"/>
        </w:numPr>
        <w:spacing w:line="360" w:lineRule="auto"/>
      </w:pPr>
      <w:hyperlink r:id="rId50" w:history="1">
        <w:r w:rsidR="00824F13" w:rsidRPr="00481BCE">
          <w:rPr>
            <w:rStyle w:val="Hyperlink"/>
          </w:rPr>
          <w:t>https://123docz.net/timkiem/t%C3%A0i+li%E1%BB%87u+tham+kh%E1%BA%A3o+m%C3%B4n+c%C3%B4ng+ngh%E1%BB%87+ph%E1%BA%A7n+m%E1%BB%81m.htm</w:t>
        </w:r>
      </w:hyperlink>
    </w:p>
    <w:p w14:paraId="3F156806" w14:textId="70A833CB" w:rsidR="00824F13" w:rsidRDefault="00575A0C" w:rsidP="000B5B16">
      <w:pPr>
        <w:pStyle w:val="ListParagraph"/>
        <w:numPr>
          <w:ilvl w:val="0"/>
          <w:numId w:val="6"/>
        </w:numPr>
        <w:spacing w:line="360" w:lineRule="auto"/>
      </w:pPr>
      <w:hyperlink r:id="rId51" w:history="1">
        <w:r w:rsidR="00824F13" w:rsidRPr="00481BCE">
          <w:rPr>
            <w:rStyle w:val="Hyperlink"/>
          </w:rPr>
          <w:t>https://tailieu.vn/doc/giao-trinh-nhap-mon-cong-nghe-phan-mem-1493216.html</w:t>
        </w:r>
      </w:hyperlink>
    </w:p>
    <w:p w14:paraId="6D65AC92" w14:textId="62EF545F" w:rsidR="00824F13" w:rsidRDefault="00575A0C" w:rsidP="000B5B16">
      <w:pPr>
        <w:pStyle w:val="ListParagraph"/>
        <w:numPr>
          <w:ilvl w:val="0"/>
          <w:numId w:val="6"/>
        </w:numPr>
        <w:spacing w:line="360" w:lineRule="auto"/>
      </w:pPr>
      <w:hyperlink r:id="rId52" w:history="1">
        <w:r w:rsidR="00824F13" w:rsidRPr="00481BCE">
          <w:rPr>
            <w:rStyle w:val="Hyperlink"/>
          </w:rPr>
          <w:t>https://www.tailieubkhn.com/2021/09/nhap-mon-cong-nghe-phan-mem-tai-lieu-co.html</w:t>
        </w:r>
      </w:hyperlink>
    </w:p>
    <w:p w14:paraId="2D570137" w14:textId="005746CF" w:rsidR="00824F13" w:rsidRDefault="00575A0C" w:rsidP="000B5B16">
      <w:pPr>
        <w:pStyle w:val="ListParagraph"/>
        <w:numPr>
          <w:ilvl w:val="0"/>
          <w:numId w:val="6"/>
        </w:numPr>
        <w:spacing w:line="360" w:lineRule="auto"/>
      </w:pPr>
      <w:hyperlink r:id="rId53" w:history="1">
        <w:r w:rsidR="00824F13" w:rsidRPr="00481BCE">
          <w:rPr>
            <w:rStyle w:val="Hyperlink"/>
          </w:rPr>
          <w:t>https://ngnamfit.files.wordpress.com/2013/12/cnpm-c1-tongquan-sv.pdf</w:t>
        </w:r>
      </w:hyperlink>
    </w:p>
    <w:p w14:paraId="2F4419A4" w14:textId="017AC93C" w:rsidR="00824F13" w:rsidRDefault="00824F13" w:rsidP="000B5B16">
      <w:pPr>
        <w:pStyle w:val="ListParagraph"/>
        <w:numPr>
          <w:ilvl w:val="0"/>
          <w:numId w:val="7"/>
        </w:numPr>
        <w:spacing w:line="360" w:lineRule="auto"/>
        <w:ind w:left="567" w:hanging="589"/>
      </w:pPr>
      <w:r>
        <w:t>Tài liệu tiếng anh:</w:t>
      </w:r>
    </w:p>
    <w:p w14:paraId="3667A7DB" w14:textId="100A04ED" w:rsidR="00824F13" w:rsidRDefault="00575A0C" w:rsidP="000B5B16">
      <w:pPr>
        <w:pStyle w:val="ListParagraph"/>
        <w:numPr>
          <w:ilvl w:val="0"/>
          <w:numId w:val="6"/>
        </w:numPr>
        <w:spacing w:line="360" w:lineRule="auto"/>
      </w:pPr>
      <w:hyperlink r:id="rId54" w:history="1">
        <w:r w:rsidR="00824F13" w:rsidRPr="00481BCE">
          <w:rPr>
            <w:rStyle w:val="Hyperlink"/>
          </w:rPr>
          <w:t>https://www.google.com/aclk?sa=L&amp;ai=DChcSEwjYxtuarqT1AhWPmGYCHaH7A30YABAAGgJzbQ&amp;ae=2&amp;sig=AOD64_3et_gY3WZsNdPY9UCgSPLBlC8xmQ&amp;q&amp;adurl&amp;ved=2ahUKEwiXitOarqT1AhXdwTgGHQ0RDeE4ChDRDHoECAIQAQ</w:t>
        </w:r>
      </w:hyperlink>
    </w:p>
    <w:p w14:paraId="6B031926" w14:textId="5F7FD4AE" w:rsidR="00824F13" w:rsidRDefault="00575A0C" w:rsidP="000B5B16">
      <w:pPr>
        <w:pStyle w:val="ListParagraph"/>
        <w:numPr>
          <w:ilvl w:val="0"/>
          <w:numId w:val="6"/>
        </w:numPr>
        <w:spacing w:line="360" w:lineRule="auto"/>
      </w:pPr>
      <w:hyperlink r:id="rId55" w:history="1">
        <w:r w:rsidR="00824F13" w:rsidRPr="00481BCE">
          <w:rPr>
            <w:rStyle w:val="Hyperlink"/>
          </w:rPr>
          <w:t>https://www.fullstackacademy.com/blog/what-do-software-engineers-do</w:t>
        </w:r>
      </w:hyperlink>
    </w:p>
    <w:p w14:paraId="7201F074" w14:textId="5DAC6CF4" w:rsidR="00824F13" w:rsidRDefault="00575A0C" w:rsidP="000B5B16">
      <w:pPr>
        <w:pStyle w:val="ListParagraph"/>
        <w:numPr>
          <w:ilvl w:val="0"/>
          <w:numId w:val="6"/>
        </w:numPr>
        <w:spacing w:line="360" w:lineRule="auto"/>
      </w:pPr>
      <w:hyperlink r:id="rId56" w:history="1">
        <w:r w:rsidR="00824F13" w:rsidRPr="00481BCE">
          <w:rPr>
            <w:rStyle w:val="Hyperlink"/>
          </w:rPr>
          <w:t>https://www.unr.edu/cse/undergraduates/prospective-students/what-is-software-engineering</w:t>
        </w:r>
      </w:hyperlink>
    </w:p>
    <w:p w14:paraId="67A0D51B" w14:textId="57405865" w:rsidR="00824F13" w:rsidRDefault="00575A0C" w:rsidP="000B5B16">
      <w:pPr>
        <w:pStyle w:val="ListParagraph"/>
        <w:numPr>
          <w:ilvl w:val="0"/>
          <w:numId w:val="6"/>
        </w:numPr>
        <w:spacing w:line="360" w:lineRule="auto"/>
      </w:pPr>
      <w:hyperlink r:id="rId57" w:history="1">
        <w:r w:rsidR="00824F13" w:rsidRPr="00481BCE">
          <w:rPr>
            <w:rStyle w:val="Hyperlink"/>
          </w:rPr>
          <w:t>https://elu.nl/what-is-software-engineering-and-its-importance-in-our-daily-life/</w:t>
        </w:r>
      </w:hyperlink>
    </w:p>
    <w:p w14:paraId="570FFD38" w14:textId="000ACED8" w:rsidR="00824F13" w:rsidRDefault="00575A0C" w:rsidP="000B5B16">
      <w:pPr>
        <w:pStyle w:val="ListParagraph"/>
        <w:numPr>
          <w:ilvl w:val="0"/>
          <w:numId w:val="6"/>
        </w:numPr>
        <w:spacing w:line="360" w:lineRule="auto"/>
      </w:pPr>
      <w:hyperlink r:id="rId58" w:history="1">
        <w:r w:rsidR="00824F13" w:rsidRPr="00481BCE">
          <w:rPr>
            <w:rStyle w:val="Hyperlink"/>
          </w:rPr>
          <w:t>https://www.guru99.com/what-is-software-engineering.html</w:t>
        </w:r>
      </w:hyperlink>
    </w:p>
    <w:p w14:paraId="2C921657" w14:textId="77777777" w:rsidR="00824F13" w:rsidRPr="006D5A1C" w:rsidRDefault="00824F13" w:rsidP="00824F13">
      <w:pPr>
        <w:pStyle w:val="ListParagraph"/>
      </w:pPr>
    </w:p>
    <w:p w14:paraId="243B37C4" w14:textId="77777777" w:rsidR="008A4426" w:rsidRPr="002E6A57" w:rsidRDefault="008A4426" w:rsidP="00940907">
      <w:pPr>
        <w:spacing w:before="120" w:line="360" w:lineRule="auto"/>
        <w:ind w:left="720" w:firstLine="720"/>
        <w:rPr>
          <w:rFonts w:eastAsiaTheme="majorEastAsia"/>
        </w:rPr>
      </w:pPr>
    </w:p>
    <w:sectPr w:rsidR="008A4426" w:rsidRPr="002E6A57" w:rsidSect="000E4F67">
      <w:headerReference w:type="default" r:id="rId59"/>
      <w:pgSz w:w="12240" w:h="15840"/>
      <w:pgMar w:top="1702" w:right="1080"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F3B1A9" w14:textId="77777777" w:rsidR="00AD5F6B" w:rsidRDefault="00AD5F6B" w:rsidP="00453AB1">
      <w:r>
        <w:separator/>
      </w:r>
    </w:p>
    <w:p w14:paraId="51F38120" w14:textId="77777777" w:rsidR="00AD5F6B" w:rsidRDefault="00AD5F6B"/>
  </w:endnote>
  <w:endnote w:type="continuationSeparator" w:id="0">
    <w:p w14:paraId="6F4FDFEC" w14:textId="77777777" w:rsidR="00AD5F6B" w:rsidRDefault="00AD5F6B" w:rsidP="00453AB1">
      <w:r>
        <w:continuationSeparator/>
      </w:r>
    </w:p>
    <w:p w14:paraId="664E516D" w14:textId="77777777" w:rsidR="00AD5F6B" w:rsidRDefault="00AD5F6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Yu Gothic UI"/>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79C99" w14:textId="77777777" w:rsidR="00AD5F6B" w:rsidRDefault="00AD5F6B" w:rsidP="00453AB1">
      <w:r>
        <w:separator/>
      </w:r>
    </w:p>
    <w:p w14:paraId="6B6F6D46" w14:textId="77777777" w:rsidR="00AD5F6B" w:rsidRDefault="00AD5F6B"/>
  </w:footnote>
  <w:footnote w:type="continuationSeparator" w:id="0">
    <w:p w14:paraId="5F92FDA2" w14:textId="77777777" w:rsidR="00AD5F6B" w:rsidRDefault="00AD5F6B" w:rsidP="00453AB1">
      <w:r>
        <w:continuationSeparator/>
      </w:r>
    </w:p>
    <w:p w14:paraId="25192C16" w14:textId="77777777" w:rsidR="00AD5F6B" w:rsidRDefault="00AD5F6B"/>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023A7" w14:textId="77777777" w:rsidR="002E2149" w:rsidRDefault="002E2149">
    <w:pPr>
      <w:pStyle w:val="Header"/>
      <w:jc w:val="center"/>
    </w:pPr>
  </w:p>
  <w:p w14:paraId="40549782" w14:textId="77777777" w:rsidR="002E2149" w:rsidRDefault="002E214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50260418"/>
      <w:docPartObj>
        <w:docPartGallery w:val="Page Numbers (Top of Page)"/>
        <w:docPartUnique/>
      </w:docPartObj>
    </w:sdtPr>
    <w:sdtEndPr>
      <w:rPr>
        <w:noProof/>
      </w:rPr>
    </w:sdtEndPr>
    <w:sdtContent>
      <w:p w14:paraId="3A78C547" w14:textId="73AAB4CE" w:rsidR="002E2149" w:rsidRDefault="002E2149">
        <w:pPr>
          <w:pStyle w:val="Header"/>
          <w:jc w:val="center"/>
        </w:pPr>
        <w:r>
          <w:fldChar w:fldCharType="begin"/>
        </w:r>
        <w:r>
          <w:instrText xml:space="preserve"> PAGE   \* MERGEFORMAT </w:instrText>
        </w:r>
        <w:r>
          <w:fldChar w:fldCharType="separate"/>
        </w:r>
        <w:r w:rsidR="00AD676D">
          <w:rPr>
            <w:noProof/>
          </w:rPr>
          <w:t>iv</w:t>
        </w:r>
        <w:r>
          <w:rPr>
            <w:noProof/>
          </w:rPr>
          <w:fldChar w:fldCharType="end"/>
        </w:r>
      </w:p>
    </w:sdtContent>
  </w:sdt>
  <w:p w14:paraId="46350E08" w14:textId="77777777" w:rsidR="002E2149" w:rsidRDefault="002E2149">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296369"/>
      <w:docPartObj>
        <w:docPartGallery w:val="Page Numbers (Top of Page)"/>
        <w:docPartUnique/>
      </w:docPartObj>
    </w:sdtPr>
    <w:sdtEndPr>
      <w:rPr>
        <w:noProof/>
      </w:rPr>
    </w:sdtEndPr>
    <w:sdtContent>
      <w:p w14:paraId="43F554F2" w14:textId="6F8534D2" w:rsidR="002E2149" w:rsidRDefault="002E2149">
        <w:pPr>
          <w:pStyle w:val="Header"/>
          <w:jc w:val="center"/>
        </w:pPr>
        <w:r>
          <w:fldChar w:fldCharType="begin"/>
        </w:r>
        <w:r>
          <w:instrText xml:space="preserve"> PAGE   \* MERGEFORMAT </w:instrText>
        </w:r>
        <w:r>
          <w:fldChar w:fldCharType="separate"/>
        </w:r>
        <w:r w:rsidR="00826F0F">
          <w:rPr>
            <w:noProof/>
          </w:rPr>
          <w:t>81</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41ED6"/>
    <w:multiLevelType w:val="hybridMultilevel"/>
    <w:tmpl w:val="CCF8D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6A335D"/>
    <w:multiLevelType w:val="hybridMultilevel"/>
    <w:tmpl w:val="B9A0D2FC"/>
    <w:lvl w:ilvl="0" w:tplc="484CEEFC">
      <w:start w:val="1"/>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 w15:restartNumberingAfterBreak="0">
    <w:nsid w:val="28894ADA"/>
    <w:multiLevelType w:val="multilevel"/>
    <w:tmpl w:val="C5E8E64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37B6128B"/>
    <w:multiLevelType w:val="multilevel"/>
    <w:tmpl w:val="3396586E"/>
    <w:lvl w:ilvl="0">
      <w:start w:val="1"/>
      <w:numFmt w:val="decimal"/>
      <w:pStyle w:val="Chng"/>
      <w:suff w:val="nothing"/>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3D2C0CE9"/>
    <w:multiLevelType w:val="hybridMultilevel"/>
    <w:tmpl w:val="14C07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DA1166A"/>
    <w:multiLevelType w:val="hybridMultilevel"/>
    <w:tmpl w:val="67CA0D3C"/>
    <w:lvl w:ilvl="0" w:tplc="B55C2E9C">
      <w:numFmt w:val="bullet"/>
      <w:lvlText w:val="•"/>
      <w:lvlJc w:val="left"/>
      <w:pPr>
        <w:ind w:left="810" w:hanging="360"/>
      </w:pPr>
      <w:rPr>
        <w:rFonts w:ascii="Times New Roman" w:eastAsia="Times New Roman" w:hAnsi="Times New Roman" w:cs="Times New Roman"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 w15:restartNumberingAfterBreak="0">
    <w:nsid w:val="44177290"/>
    <w:multiLevelType w:val="hybridMultilevel"/>
    <w:tmpl w:val="AA64373C"/>
    <w:lvl w:ilvl="0" w:tplc="B55C2E9C">
      <w:numFmt w:val="bullet"/>
      <w:lvlText w:val="•"/>
      <w:lvlJc w:val="left"/>
      <w:pPr>
        <w:ind w:left="137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4D4818B5"/>
    <w:multiLevelType w:val="hybridMultilevel"/>
    <w:tmpl w:val="351A75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749C6469"/>
    <w:multiLevelType w:val="multilevel"/>
    <w:tmpl w:val="B13A7108"/>
    <w:lvl w:ilvl="0">
      <w:start w:val="1"/>
      <w:numFmt w:val="decimal"/>
      <w:lvlText w:val="%1"/>
      <w:lvlJc w:val="left"/>
      <w:pPr>
        <w:ind w:left="576" w:hanging="576"/>
      </w:pPr>
      <w:rPr>
        <w:rFonts w:hint="default"/>
      </w:rPr>
    </w:lvl>
    <w:lvl w:ilvl="1">
      <w:start w:val="3"/>
      <w:numFmt w:val="decimal"/>
      <w:lvlText w:val="%1.%2"/>
      <w:lvlJc w:val="left"/>
      <w:pPr>
        <w:ind w:left="801"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num w:numId="1">
    <w:abstractNumId w:val="3"/>
  </w:num>
  <w:num w:numId="2">
    <w:abstractNumId w:val="8"/>
  </w:num>
  <w:num w:numId="3">
    <w:abstractNumId w:val="5"/>
  </w:num>
  <w:num w:numId="4">
    <w:abstractNumId w:val="6"/>
  </w:num>
  <w:num w:numId="5">
    <w:abstractNumId w:val="0"/>
  </w:num>
  <w:num w:numId="6">
    <w:abstractNumId w:val="4"/>
  </w:num>
  <w:num w:numId="7">
    <w:abstractNumId w:val="7"/>
  </w:num>
  <w:num w:numId="8">
    <w:abstractNumId w:val="1"/>
  </w:num>
  <w:num w:numId="9">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01A23"/>
    <w:rsid w:val="00001CE9"/>
    <w:rsid w:val="00002594"/>
    <w:rsid w:val="00005667"/>
    <w:rsid w:val="00005F49"/>
    <w:rsid w:val="000079CD"/>
    <w:rsid w:val="000120B7"/>
    <w:rsid w:val="0001239F"/>
    <w:rsid w:val="00012636"/>
    <w:rsid w:val="00017B80"/>
    <w:rsid w:val="00020123"/>
    <w:rsid w:val="00022CC4"/>
    <w:rsid w:val="00024496"/>
    <w:rsid w:val="000250B0"/>
    <w:rsid w:val="0002557E"/>
    <w:rsid w:val="00025C92"/>
    <w:rsid w:val="000268C7"/>
    <w:rsid w:val="00031268"/>
    <w:rsid w:val="00031347"/>
    <w:rsid w:val="000323C0"/>
    <w:rsid w:val="00032959"/>
    <w:rsid w:val="000329A5"/>
    <w:rsid w:val="000341C9"/>
    <w:rsid w:val="00034D3B"/>
    <w:rsid w:val="00037402"/>
    <w:rsid w:val="00040AAF"/>
    <w:rsid w:val="00041832"/>
    <w:rsid w:val="00042F47"/>
    <w:rsid w:val="000436BA"/>
    <w:rsid w:val="000438E3"/>
    <w:rsid w:val="00044822"/>
    <w:rsid w:val="00045CF6"/>
    <w:rsid w:val="0004689E"/>
    <w:rsid w:val="000469F8"/>
    <w:rsid w:val="0004780B"/>
    <w:rsid w:val="00054F2F"/>
    <w:rsid w:val="00055BA5"/>
    <w:rsid w:val="00055FC3"/>
    <w:rsid w:val="00056FA6"/>
    <w:rsid w:val="00057B21"/>
    <w:rsid w:val="00061BF6"/>
    <w:rsid w:val="000643CC"/>
    <w:rsid w:val="00064F6E"/>
    <w:rsid w:val="00065EEE"/>
    <w:rsid w:val="00071E8C"/>
    <w:rsid w:val="0007326B"/>
    <w:rsid w:val="00075490"/>
    <w:rsid w:val="00075C47"/>
    <w:rsid w:val="000775BF"/>
    <w:rsid w:val="000802C0"/>
    <w:rsid w:val="000819D9"/>
    <w:rsid w:val="0008249F"/>
    <w:rsid w:val="00085DC8"/>
    <w:rsid w:val="00086132"/>
    <w:rsid w:val="000878AF"/>
    <w:rsid w:val="00087EC9"/>
    <w:rsid w:val="00090BFB"/>
    <w:rsid w:val="00090FE0"/>
    <w:rsid w:val="000919F5"/>
    <w:rsid w:val="0009352E"/>
    <w:rsid w:val="00096858"/>
    <w:rsid w:val="00097986"/>
    <w:rsid w:val="000A0BEB"/>
    <w:rsid w:val="000A41CE"/>
    <w:rsid w:val="000A4457"/>
    <w:rsid w:val="000A7D61"/>
    <w:rsid w:val="000B2CBA"/>
    <w:rsid w:val="000B3E77"/>
    <w:rsid w:val="000B4F26"/>
    <w:rsid w:val="000B5B16"/>
    <w:rsid w:val="000C4746"/>
    <w:rsid w:val="000C50CA"/>
    <w:rsid w:val="000C6A97"/>
    <w:rsid w:val="000C6E26"/>
    <w:rsid w:val="000C707F"/>
    <w:rsid w:val="000D0C78"/>
    <w:rsid w:val="000D2E12"/>
    <w:rsid w:val="000D392E"/>
    <w:rsid w:val="000D3B68"/>
    <w:rsid w:val="000D4A14"/>
    <w:rsid w:val="000D4A39"/>
    <w:rsid w:val="000D7185"/>
    <w:rsid w:val="000D7C07"/>
    <w:rsid w:val="000E32DB"/>
    <w:rsid w:val="000E3AE6"/>
    <w:rsid w:val="000E4C70"/>
    <w:rsid w:val="000E4C98"/>
    <w:rsid w:val="000E4F67"/>
    <w:rsid w:val="000E5DA0"/>
    <w:rsid w:val="000E6D07"/>
    <w:rsid w:val="000F04B2"/>
    <w:rsid w:val="000F0B94"/>
    <w:rsid w:val="000F283A"/>
    <w:rsid w:val="000F3C40"/>
    <w:rsid w:val="000F52A2"/>
    <w:rsid w:val="000F6F54"/>
    <w:rsid w:val="000F7D53"/>
    <w:rsid w:val="00100B7C"/>
    <w:rsid w:val="00101B53"/>
    <w:rsid w:val="001025F2"/>
    <w:rsid w:val="00103B74"/>
    <w:rsid w:val="00104484"/>
    <w:rsid w:val="0010697F"/>
    <w:rsid w:val="00106A45"/>
    <w:rsid w:val="00107716"/>
    <w:rsid w:val="00107DB8"/>
    <w:rsid w:val="001104D9"/>
    <w:rsid w:val="00110EAD"/>
    <w:rsid w:val="001111B9"/>
    <w:rsid w:val="001133F6"/>
    <w:rsid w:val="00113410"/>
    <w:rsid w:val="001152CF"/>
    <w:rsid w:val="001154DA"/>
    <w:rsid w:val="00120509"/>
    <w:rsid w:val="00121D2D"/>
    <w:rsid w:val="00122162"/>
    <w:rsid w:val="00123E5A"/>
    <w:rsid w:val="00123E8F"/>
    <w:rsid w:val="00125940"/>
    <w:rsid w:val="00125CB8"/>
    <w:rsid w:val="00126E80"/>
    <w:rsid w:val="001275D5"/>
    <w:rsid w:val="00131838"/>
    <w:rsid w:val="001323E8"/>
    <w:rsid w:val="001325DF"/>
    <w:rsid w:val="0013392A"/>
    <w:rsid w:val="00133BB1"/>
    <w:rsid w:val="00135476"/>
    <w:rsid w:val="00136E9D"/>
    <w:rsid w:val="00137133"/>
    <w:rsid w:val="00137B73"/>
    <w:rsid w:val="00140BD7"/>
    <w:rsid w:val="00141470"/>
    <w:rsid w:val="001435A8"/>
    <w:rsid w:val="00144DAE"/>
    <w:rsid w:val="001457BF"/>
    <w:rsid w:val="00145E53"/>
    <w:rsid w:val="00146156"/>
    <w:rsid w:val="00146A96"/>
    <w:rsid w:val="00147E71"/>
    <w:rsid w:val="00147EAE"/>
    <w:rsid w:val="00147F32"/>
    <w:rsid w:val="00150154"/>
    <w:rsid w:val="001502F8"/>
    <w:rsid w:val="00150706"/>
    <w:rsid w:val="001528A2"/>
    <w:rsid w:val="00153942"/>
    <w:rsid w:val="00154DFC"/>
    <w:rsid w:val="00154EDC"/>
    <w:rsid w:val="00155747"/>
    <w:rsid w:val="0015581F"/>
    <w:rsid w:val="00156109"/>
    <w:rsid w:val="00157338"/>
    <w:rsid w:val="0016020A"/>
    <w:rsid w:val="0016083F"/>
    <w:rsid w:val="00161364"/>
    <w:rsid w:val="00162920"/>
    <w:rsid w:val="00162CED"/>
    <w:rsid w:val="0016481A"/>
    <w:rsid w:val="00166479"/>
    <w:rsid w:val="00170F66"/>
    <w:rsid w:val="00171C88"/>
    <w:rsid w:val="00173070"/>
    <w:rsid w:val="00176EB2"/>
    <w:rsid w:val="001770E1"/>
    <w:rsid w:val="00177B8D"/>
    <w:rsid w:val="0018016B"/>
    <w:rsid w:val="0018108E"/>
    <w:rsid w:val="001812F9"/>
    <w:rsid w:val="00182E53"/>
    <w:rsid w:val="00183124"/>
    <w:rsid w:val="00183277"/>
    <w:rsid w:val="00184633"/>
    <w:rsid w:val="00193CF6"/>
    <w:rsid w:val="00196087"/>
    <w:rsid w:val="001A1189"/>
    <w:rsid w:val="001A1731"/>
    <w:rsid w:val="001A1A17"/>
    <w:rsid w:val="001A3D82"/>
    <w:rsid w:val="001A4386"/>
    <w:rsid w:val="001A74F0"/>
    <w:rsid w:val="001B36BA"/>
    <w:rsid w:val="001B3973"/>
    <w:rsid w:val="001B4964"/>
    <w:rsid w:val="001C0DA1"/>
    <w:rsid w:val="001C1405"/>
    <w:rsid w:val="001C199C"/>
    <w:rsid w:val="001C25E5"/>
    <w:rsid w:val="001C378B"/>
    <w:rsid w:val="001C4CD2"/>
    <w:rsid w:val="001C5B36"/>
    <w:rsid w:val="001C6AE0"/>
    <w:rsid w:val="001C7A6A"/>
    <w:rsid w:val="001C7E8B"/>
    <w:rsid w:val="001C7EBC"/>
    <w:rsid w:val="001D4280"/>
    <w:rsid w:val="001D61AF"/>
    <w:rsid w:val="001D7C85"/>
    <w:rsid w:val="001E2B0E"/>
    <w:rsid w:val="001E2E3B"/>
    <w:rsid w:val="001E322F"/>
    <w:rsid w:val="001E4267"/>
    <w:rsid w:val="001E4A6A"/>
    <w:rsid w:val="001E521E"/>
    <w:rsid w:val="001E6712"/>
    <w:rsid w:val="001E6B0F"/>
    <w:rsid w:val="001E792C"/>
    <w:rsid w:val="001F0DCB"/>
    <w:rsid w:val="001F0E91"/>
    <w:rsid w:val="001F2F01"/>
    <w:rsid w:val="001F699E"/>
    <w:rsid w:val="00200CC9"/>
    <w:rsid w:val="00201570"/>
    <w:rsid w:val="002040AA"/>
    <w:rsid w:val="00204F17"/>
    <w:rsid w:val="00206556"/>
    <w:rsid w:val="00206A20"/>
    <w:rsid w:val="00207DC2"/>
    <w:rsid w:val="0021025A"/>
    <w:rsid w:val="00210F50"/>
    <w:rsid w:val="002116F6"/>
    <w:rsid w:val="00212000"/>
    <w:rsid w:val="002123A4"/>
    <w:rsid w:val="002124A6"/>
    <w:rsid w:val="00212E92"/>
    <w:rsid w:val="00213BC6"/>
    <w:rsid w:val="00214CC3"/>
    <w:rsid w:val="00214D0F"/>
    <w:rsid w:val="002152AA"/>
    <w:rsid w:val="00217833"/>
    <w:rsid w:val="00221A29"/>
    <w:rsid w:val="0022329B"/>
    <w:rsid w:val="0022409F"/>
    <w:rsid w:val="0022443C"/>
    <w:rsid w:val="0022494A"/>
    <w:rsid w:val="00224D3B"/>
    <w:rsid w:val="00230F68"/>
    <w:rsid w:val="0023219C"/>
    <w:rsid w:val="00233DD0"/>
    <w:rsid w:val="00234FC4"/>
    <w:rsid w:val="00235599"/>
    <w:rsid w:val="002358B5"/>
    <w:rsid w:val="00235E33"/>
    <w:rsid w:val="002372DC"/>
    <w:rsid w:val="00241993"/>
    <w:rsid w:val="0024386B"/>
    <w:rsid w:val="002444CC"/>
    <w:rsid w:val="002444CF"/>
    <w:rsid w:val="00245884"/>
    <w:rsid w:val="00246927"/>
    <w:rsid w:val="00246A41"/>
    <w:rsid w:val="00246A70"/>
    <w:rsid w:val="0024711E"/>
    <w:rsid w:val="002502A3"/>
    <w:rsid w:val="0025152B"/>
    <w:rsid w:val="002516CE"/>
    <w:rsid w:val="00251747"/>
    <w:rsid w:val="00252C6B"/>
    <w:rsid w:val="00252F26"/>
    <w:rsid w:val="002536F5"/>
    <w:rsid w:val="00253FA1"/>
    <w:rsid w:val="002547FC"/>
    <w:rsid w:val="00254D5E"/>
    <w:rsid w:val="00256952"/>
    <w:rsid w:val="00257D18"/>
    <w:rsid w:val="002618D9"/>
    <w:rsid w:val="00262146"/>
    <w:rsid w:val="00262C01"/>
    <w:rsid w:val="002647D9"/>
    <w:rsid w:val="0026487E"/>
    <w:rsid w:val="002654D5"/>
    <w:rsid w:val="0026575B"/>
    <w:rsid w:val="00266F01"/>
    <w:rsid w:val="00267DF7"/>
    <w:rsid w:val="00272147"/>
    <w:rsid w:val="00272C93"/>
    <w:rsid w:val="00274039"/>
    <w:rsid w:val="00275042"/>
    <w:rsid w:val="00276B96"/>
    <w:rsid w:val="002813A5"/>
    <w:rsid w:val="002847F4"/>
    <w:rsid w:val="00286A12"/>
    <w:rsid w:val="00286ABC"/>
    <w:rsid w:val="002872EF"/>
    <w:rsid w:val="002876DE"/>
    <w:rsid w:val="002878A7"/>
    <w:rsid w:val="00290C38"/>
    <w:rsid w:val="002913F0"/>
    <w:rsid w:val="00291438"/>
    <w:rsid w:val="00291721"/>
    <w:rsid w:val="00291B4F"/>
    <w:rsid w:val="002932FF"/>
    <w:rsid w:val="00294F25"/>
    <w:rsid w:val="002A09A1"/>
    <w:rsid w:val="002A3CB7"/>
    <w:rsid w:val="002A6305"/>
    <w:rsid w:val="002A76D5"/>
    <w:rsid w:val="002A791C"/>
    <w:rsid w:val="002B0493"/>
    <w:rsid w:val="002B058F"/>
    <w:rsid w:val="002B2A74"/>
    <w:rsid w:val="002B690E"/>
    <w:rsid w:val="002B6A9D"/>
    <w:rsid w:val="002C058B"/>
    <w:rsid w:val="002C08F4"/>
    <w:rsid w:val="002C11DF"/>
    <w:rsid w:val="002C125C"/>
    <w:rsid w:val="002C1A95"/>
    <w:rsid w:val="002C272D"/>
    <w:rsid w:val="002C3EDC"/>
    <w:rsid w:val="002C4278"/>
    <w:rsid w:val="002C4FFF"/>
    <w:rsid w:val="002C5C49"/>
    <w:rsid w:val="002C65E6"/>
    <w:rsid w:val="002C6F1A"/>
    <w:rsid w:val="002C7362"/>
    <w:rsid w:val="002D0EC6"/>
    <w:rsid w:val="002D144B"/>
    <w:rsid w:val="002D2110"/>
    <w:rsid w:val="002D27F3"/>
    <w:rsid w:val="002D37AD"/>
    <w:rsid w:val="002D45F5"/>
    <w:rsid w:val="002D4629"/>
    <w:rsid w:val="002D50D2"/>
    <w:rsid w:val="002D522E"/>
    <w:rsid w:val="002D59D7"/>
    <w:rsid w:val="002D6253"/>
    <w:rsid w:val="002D66E8"/>
    <w:rsid w:val="002D6963"/>
    <w:rsid w:val="002D74F6"/>
    <w:rsid w:val="002D796D"/>
    <w:rsid w:val="002D7D36"/>
    <w:rsid w:val="002E0FE6"/>
    <w:rsid w:val="002E2149"/>
    <w:rsid w:val="002E433D"/>
    <w:rsid w:val="002E5A66"/>
    <w:rsid w:val="002E5F5A"/>
    <w:rsid w:val="002E67F1"/>
    <w:rsid w:val="002E6A57"/>
    <w:rsid w:val="002E6DF8"/>
    <w:rsid w:val="002E7629"/>
    <w:rsid w:val="002F15E3"/>
    <w:rsid w:val="002F1FB6"/>
    <w:rsid w:val="002F5B08"/>
    <w:rsid w:val="002F6097"/>
    <w:rsid w:val="002F6AAC"/>
    <w:rsid w:val="002F7C60"/>
    <w:rsid w:val="0030017D"/>
    <w:rsid w:val="00300881"/>
    <w:rsid w:val="003008C5"/>
    <w:rsid w:val="00300FF9"/>
    <w:rsid w:val="0030132C"/>
    <w:rsid w:val="00301B30"/>
    <w:rsid w:val="00302132"/>
    <w:rsid w:val="00302338"/>
    <w:rsid w:val="00304823"/>
    <w:rsid w:val="0030494E"/>
    <w:rsid w:val="003055E0"/>
    <w:rsid w:val="00305A71"/>
    <w:rsid w:val="00310762"/>
    <w:rsid w:val="003109E2"/>
    <w:rsid w:val="00312CD0"/>
    <w:rsid w:val="00312D2B"/>
    <w:rsid w:val="00313767"/>
    <w:rsid w:val="003148C8"/>
    <w:rsid w:val="00314E90"/>
    <w:rsid w:val="0031501D"/>
    <w:rsid w:val="003218FF"/>
    <w:rsid w:val="00321D99"/>
    <w:rsid w:val="00323CAD"/>
    <w:rsid w:val="003241F7"/>
    <w:rsid w:val="0032532B"/>
    <w:rsid w:val="003258A4"/>
    <w:rsid w:val="00325A08"/>
    <w:rsid w:val="00325AB5"/>
    <w:rsid w:val="00325D2B"/>
    <w:rsid w:val="00325FEB"/>
    <w:rsid w:val="00330F8C"/>
    <w:rsid w:val="00331524"/>
    <w:rsid w:val="00331A74"/>
    <w:rsid w:val="003411A9"/>
    <w:rsid w:val="00343F26"/>
    <w:rsid w:val="003447A5"/>
    <w:rsid w:val="003464C0"/>
    <w:rsid w:val="00346CA8"/>
    <w:rsid w:val="00346E10"/>
    <w:rsid w:val="00346FE8"/>
    <w:rsid w:val="00350154"/>
    <w:rsid w:val="0035230A"/>
    <w:rsid w:val="003529D4"/>
    <w:rsid w:val="00352C60"/>
    <w:rsid w:val="00352CE6"/>
    <w:rsid w:val="00355993"/>
    <w:rsid w:val="00356295"/>
    <w:rsid w:val="003565E8"/>
    <w:rsid w:val="00357D37"/>
    <w:rsid w:val="003601F3"/>
    <w:rsid w:val="0036166F"/>
    <w:rsid w:val="00361847"/>
    <w:rsid w:val="00361B58"/>
    <w:rsid w:val="003637FE"/>
    <w:rsid w:val="003653E1"/>
    <w:rsid w:val="00365E53"/>
    <w:rsid w:val="0036673B"/>
    <w:rsid w:val="00366FA6"/>
    <w:rsid w:val="00371A7B"/>
    <w:rsid w:val="00371BDC"/>
    <w:rsid w:val="00371BE3"/>
    <w:rsid w:val="00372048"/>
    <w:rsid w:val="003730C5"/>
    <w:rsid w:val="00373594"/>
    <w:rsid w:val="003737DD"/>
    <w:rsid w:val="00374313"/>
    <w:rsid w:val="003762D4"/>
    <w:rsid w:val="00377519"/>
    <w:rsid w:val="0037781E"/>
    <w:rsid w:val="00377AE7"/>
    <w:rsid w:val="00380844"/>
    <w:rsid w:val="00380B34"/>
    <w:rsid w:val="003817AF"/>
    <w:rsid w:val="003844EC"/>
    <w:rsid w:val="003851C2"/>
    <w:rsid w:val="003851FB"/>
    <w:rsid w:val="00387132"/>
    <w:rsid w:val="00387321"/>
    <w:rsid w:val="0038741F"/>
    <w:rsid w:val="003875AC"/>
    <w:rsid w:val="0039025A"/>
    <w:rsid w:val="00390AB7"/>
    <w:rsid w:val="0039332D"/>
    <w:rsid w:val="003A0835"/>
    <w:rsid w:val="003A13B8"/>
    <w:rsid w:val="003A3EB6"/>
    <w:rsid w:val="003A64A9"/>
    <w:rsid w:val="003A74D2"/>
    <w:rsid w:val="003A7F90"/>
    <w:rsid w:val="003B043D"/>
    <w:rsid w:val="003B0989"/>
    <w:rsid w:val="003B1E2B"/>
    <w:rsid w:val="003B2056"/>
    <w:rsid w:val="003B3108"/>
    <w:rsid w:val="003B349E"/>
    <w:rsid w:val="003B3F11"/>
    <w:rsid w:val="003B43C6"/>
    <w:rsid w:val="003C11F8"/>
    <w:rsid w:val="003C1656"/>
    <w:rsid w:val="003C2011"/>
    <w:rsid w:val="003C4486"/>
    <w:rsid w:val="003C4741"/>
    <w:rsid w:val="003C5163"/>
    <w:rsid w:val="003C6F77"/>
    <w:rsid w:val="003C763A"/>
    <w:rsid w:val="003C79F4"/>
    <w:rsid w:val="003D097B"/>
    <w:rsid w:val="003D226B"/>
    <w:rsid w:val="003D2EA3"/>
    <w:rsid w:val="003D45AC"/>
    <w:rsid w:val="003D5166"/>
    <w:rsid w:val="003D5543"/>
    <w:rsid w:val="003D6156"/>
    <w:rsid w:val="003D68C8"/>
    <w:rsid w:val="003D6988"/>
    <w:rsid w:val="003D6BFD"/>
    <w:rsid w:val="003D71ED"/>
    <w:rsid w:val="003E0FFD"/>
    <w:rsid w:val="003E3164"/>
    <w:rsid w:val="003E4781"/>
    <w:rsid w:val="003E51A9"/>
    <w:rsid w:val="003E58C9"/>
    <w:rsid w:val="003E5960"/>
    <w:rsid w:val="003E651A"/>
    <w:rsid w:val="003E6A81"/>
    <w:rsid w:val="003F0C42"/>
    <w:rsid w:val="003F0C80"/>
    <w:rsid w:val="003F1916"/>
    <w:rsid w:val="003F36DF"/>
    <w:rsid w:val="003F4111"/>
    <w:rsid w:val="003F4647"/>
    <w:rsid w:val="003F58CE"/>
    <w:rsid w:val="003F5CBF"/>
    <w:rsid w:val="003F5F98"/>
    <w:rsid w:val="00400329"/>
    <w:rsid w:val="0040124B"/>
    <w:rsid w:val="00402ED0"/>
    <w:rsid w:val="00403AFA"/>
    <w:rsid w:val="00403C10"/>
    <w:rsid w:val="00404C6A"/>
    <w:rsid w:val="00406B46"/>
    <w:rsid w:val="00407466"/>
    <w:rsid w:val="00411208"/>
    <w:rsid w:val="00411537"/>
    <w:rsid w:val="00411A4C"/>
    <w:rsid w:val="004144CE"/>
    <w:rsid w:val="00414948"/>
    <w:rsid w:val="00414F5F"/>
    <w:rsid w:val="00417DAC"/>
    <w:rsid w:val="0042121C"/>
    <w:rsid w:val="0042146D"/>
    <w:rsid w:val="00421DCE"/>
    <w:rsid w:val="00421E87"/>
    <w:rsid w:val="004251A8"/>
    <w:rsid w:val="0042527C"/>
    <w:rsid w:val="004255E8"/>
    <w:rsid w:val="00425D4B"/>
    <w:rsid w:val="00431902"/>
    <w:rsid w:val="0043382A"/>
    <w:rsid w:val="00433C1F"/>
    <w:rsid w:val="00433D2A"/>
    <w:rsid w:val="00435412"/>
    <w:rsid w:val="00435D85"/>
    <w:rsid w:val="00435F31"/>
    <w:rsid w:val="0043670E"/>
    <w:rsid w:val="00436863"/>
    <w:rsid w:val="00436C45"/>
    <w:rsid w:val="00437113"/>
    <w:rsid w:val="00437792"/>
    <w:rsid w:val="00440009"/>
    <w:rsid w:val="00441D96"/>
    <w:rsid w:val="004426AA"/>
    <w:rsid w:val="004436B2"/>
    <w:rsid w:val="00443EEB"/>
    <w:rsid w:val="00444368"/>
    <w:rsid w:val="00445DB2"/>
    <w:rsid w:val="00451C3C"/>
    <w:rsid w:val="00451D20"/>
    <w:rsid w:val="004527AB"/>
    <w:rsid w:val="00453A94"/>
    <w:rsid w:val="00453AB1"/>
    <w:rsid w:val="00455C15"/>
    <w:rsid w:val="004563E0"/>
    <w:rsid w:val="004570EB"/>
    <w:rsid w:val="0045749E"/>
    <w:rsid w:val="004611DC"/>
    <w:rsid w:val="0046123A"/>
    <w:rsid w:val="00462C8C"/>
    <w:rsid w:val="00463043"/>
    <w:rsid w:val="00463AA2"/>
    <w:rsid w:val="00465049"/>
    <w:rsid w:val="00473269"/>
    <w:rsid w:val="00476C95"/>
    <w:rsid w:val="0048006F"/>
    <w:rsid w:val="004802C8"/>
    <w:rsid w:val="0048567D"/>
    <w:rsid w:val="00491C81"/>
    <w:rsid w:val="00492C7E"/>
    <w:rsid w:val="00493CF2"/>
    <w:rsid w:val="00494985"/>
    <w:rsid w:val="00495EC3"/>
    <w:rsid w:val="00496E62"/>
    <w:rsid w:val="004A00BB"/>
    <w:rsid w:val="004A1826"/>
    <w:rsid w:val="004A253D"/>
    <w:rsid w:val="004A3051"/>
    <w:rsid w:val="004A32CA"/>
    <w:rsid w:val="004A3943"/>
    <w:rsid w:val="004A416F"/>
    <w:rsid w:val="004A5426"/>
    <w:rsid w:val="004A6F1A"/>
    <w:rsid w:val="004A7C17"/>
    <w:rsid w:val="004A7C39"/>
    <w:rsid w:val="004B14FB"/>
    <w:rsid w:val="004B1E51"/>
    <w:rsid w:val="004B39C7"/>
    <w:rsid w:val="004B5268"/>
    <w:rsid w:val="004C0536"/>
    <w:rsid w:val="004C0CA2"/>
    <w:rsid w:val="004C166D"/>
    <w:rsid w:val="004C303A"/>
    <w:rsid w:val="004C3646"/>
    <w:rsid w:val="004C4755"/>
    <w:rsid w:val="004C483A"/>
    <w:rsid w:val="004C49F8"/>
    <w:rsid w:val="004C5DC2"/>
    <w:rsid w:val="004C6569"/>
    <w:rsid w:val="004C6E33"/>
    <w:rsid w:val="004C7537"/>
    <w:rsid w:val="004D0344"/>
    <w:rsid w:val="004D104D"/>
    <w:rsid w:val="004D275B"/>
    <w:rsid w:val="004D74A5"/>
    <w:rsid w:val="004D7503"/>
    <w:rsid w:val="004D7AAE"/>
    <w:rsid w:val="004D7C3E"/>
    <w:rsid w:val="004E29DD"/>
    <w:rsid w:val="004E30E7"/>
    <w:rsid w:val="004E3C16"/>
    <w:rsid w:val="004E3FD1"/>
    <w:rsid w:val="004E5B2C"/>
    <w:rsid w:val="004E6198"/>
    <w:rsid w:val="004E6A51"/>
    <w:rsid w:val="004E712E"/>
    <w:rsid w:val="004E7B8B"/>
    <w:rsid w:val="004F0EA5"/>
    <w:rsid w:val="004F1293"/>
    <w:rsid w:val="004F2A9E"/>
    <w:rsid w:val="004F3010"/>
    <w:rsid w:val="004F5A24"/>
    <w:rsid w:val="004F6494"/>
    <w:rsid w:val="004F6EB0"/>
    <w:rsid w:val="004F728C"/>
    <w:rsid w:val="004F7507"/>
    <w:rsid w:val="004F76E3"/>
    <w:rsid w:val="0050093F"/>
    <w:rsid w:val="00501FC2"/>
    <w:rsid w:val="00503B2F"/>
    <w:rsid w:val="00506412"/>
    <w:rsid w:val="00507B3C"/>
    <w:rsid w:val="005108DD"/>
    <w:rsid w:val="00510907"/>
    <w:rsid w:val="00510A1A"/>
    <w:rsid w:val="00511654"/>
    <w:rsid w:val="00511E23"/>
    <w:rsid w:val="00512E16"/>
    <w:rsid w:val="00513195"/>
    <w:rsid w:val="00513695"/>
    <w:rsid w:val="00514225"/>
    <w:rsid w:val="00515D97"/>
    <w:rsid w:val="005218AA"/>
    <w:rsid w:val="00521F0C"/>
    <w:rsid w:val="00523BA4"/>
    <w:rsid w:val="00524A00"/>
    <w:rsid w:val="00526494"/>
    <w:rsid w:val="00530247"/>
    <w:rsid w:val="005303CF"/>
    <w:rsid w:val="00530413"/>
    <w:rsid w:val="0053068E"/>
    <w:rsid w:val="00530B5E"/>
    <w:rsid w:val="0053397C"/>
    <w:rsid w:val="00535EAB"/>
    <w:rsid w:val="005360E9"/>
    <w:rsid w:val="00540E80"/>
    <w:rsid w:val="0054239A"/>
    <w:rsid w:val="00543707"/>
    <w:rsid w:val="005529DB"/>
    <w:rsid w:val="00553550"/>
    <w:rsid w:val="00553F04"/>
    <w:rsid w:val="00554EDB"/>
    <w:rsid w:val="00555B4F"/>
    <w:rsid w:val="00556250"/>
    <w:rsid w:val="00556807"/>
    <w:rsid w:val="00560CD3"/>
    <w:rsid w:val="00560EDC"/>
    <w:rsid w:val="00564CF5"/>
    <w:rsid w:val="0056615C"/>
    <w:rsid w:val="0056627F"/>
    <w:rsid w:val="00566A39"/>
    <w:rsid w:val="00566C84"/>
    <w:rsid w:val="00566EEB"/>
    <w:rsid w:val="00570952"/>
    <w:rsid w:val="0057220F"/>
    <w:rsid w:val="00572BF3"/>
    <w:rsid w:val="00572F22"/>
    <w:rsid w:val="00573127"/>
    <w:rsid w:val="0057356A"/>
    <w:rsid w:val="0057363C"/>
    <w:rsid w:val="00575A0C"/>
    <w:rsid w:val="00576431"/>
    <w:rsid w:val="005764C6"/>
    <w:rsid w:val="005765FD"/>
    <w:rsid w:val="00576855"/>
    <w:rsid w:val="00581EA3"/>
    <w:rsid w:val="0058250D"/>
    <w:rsid w:val="0058300D"/>
    <w:rsid w:val="00583420"/>
    <w:rsid w:val="005854AE"/>
    <w:rsid w:val="00591570"/>
    <w:rsid w:val="00593027"/>
    <w:rsid w:val="00593511"/>
    <w:rsid w:val="00593E52"/>
    <w:rsid w:val="005946FF"/>
    <w:rsid w:val="00594A25"/>
    <w:rsid w:val="00594B4A"/>
    <w:rsid w:val="005A4A9F"/>
    <w:rsid w:val="005A50EC"/>
    <w:rsid w:val="005A54D4"/>
    <w:rsid w:val="005A614D"/>
    <w:rsid w:val="005A7424"/>
    <w:rsid w:val="005B2125"/>
    <w:rsid w:val="005B34FC"/>
    <w:rsid w:val="005B44CC"/>
    <w:rsid w:val="005B4FCD"/>
    <w:rsid w:val="005B5E51"/>
    <w:rsid w:val="005C4060"/>
    <w:rsid w:val="005C43EC"/>
    <w:rsid w:val="005C73D8"/>
    <w:rsid w:val="005C79CE"/>
    <w:rsid w:val="005D1497"/>
    <w:rsid w:val="005D1741"/>
    <w:rsid w:val="005D1A1C"/>
    <w:rsid w:val="005D2414"/>
    <w:rsid w:val="005D26E8"/>
    <w:rsid w:val="005D36A8"/>
    <w:rsid w:val="005D4093"/>
    <w:rsid w:val="005D4DF6"/>
    <w:rsid w:val="005D5869"/>
    <w:rsid w:val="005D58F2"/>
    <w:rsid w:val="005D5C20"/>
    <w:rsid w:val="005D5E16"/>
    <w:rsid w:val="005D76A8"/>
    <w:rsid w:val="005D7912"/>
    <w:rsid w:val="005E0C3B"/>
    <w:rsid w:val="005E0D9E"/>
    <w:rsid w:val="005E10B6"/>
    <w:rsid w:val="005E125A"/>
    <w:rsid w:val="005E2B72"/>
    <w:rsid w:val="005E384D"/>
    <w:rsid w:val="005E3C36"/>
    <w:rsid w:val="005E65F8"/>
    <w:rsid w:val="005E6AFA"/>
    <w:rsid w:val="005E7118"/>
    <w:rsid w:val="005E75F4"/>
    <w:rsid w:val="005E7606"/>
    <w:rsid w:val="005E7D7D"/>
    <w:rsid w:val="005F1B2D"/>
    <w:rsid w:val="005F2951"/>
    <w:rsid w:val="005F6B40"/>
    <w:rsid w:val="00601C2F"/>
    <w:rsid w:val="00603715"/>
    <w:rsid w:val="00604E67"/>
    <w:rsid w:val="006059AB"/>
    <w:rsid w:val="006059B4"/>
    <w:rsid w:val="0060635E"/>
    <w:rsid w:val="00606671"/>
    <w:rsid w:val="006067BC"/>
    <w:rsid w:val="00611B22"/>
    <w:rsid w:val="00615E41"/>
    <w:rsid w:val="0062032E"/>
    <w:rsid w:val="00620615"/>
    <w:rsid w:val="0062250E"/>
    <w:rsid w:val="00622706"/>
    <w:rsid w:val="006228A0"/>
    <w:rsid w:val="00623994"/>
    <w:rsid w:val="00623E65"/>
    <w:rsid w:val="006247E1"/>
    <w:rsid w:val="00624FEA"/>
    <w:rsid w:val="00627987"/>
    <w:rsid w:val="00632693"/>
    <w:rsid w:val="00632773"/>
    <w:rsid w:val="00633646"/>
    <w:rsid w:val="006336FB"/>
    <w:rsid w:val="00634EE0"/>
    <w:rsid w:val="00634EF1"/>
    <w:rsid w:val="006350E1"/>
    <w:rsid w:val="0063623B"/>
    <w:rsid w:val="006377F1"/>
    <w:rsid w:val="00637DCC"/>
    <w:rsid w:val="006411A8"/>
    <w:rsid w:val="0064189C"/>
    <w:rsid w:val="0064444C"/>
    <w:rsid w:val="00646030"/>
    <w:rsid w:val="00647671"/>
    <w:rsid w:val="006500CD"/>
    <w:rsid w:val="00650D6A"/>
    <w:rsid w:val="00650E19"/>
    <w:rsid w:val="00651480"/>
    <w:rsid w:val="00652C2E"/>
    <w:rsid w:val="00653722"/>
    <w:rsid w:val="00655021"/>
    <w:rsid w:val="0066000B"/>
    <w:rsid w:val="00661531"/>
    <w:rsid w:val="006639DE"/>
    <w:rsid w:val="00664656"/>
    <w:rsid w:val="00664735"/>
    <w:rsid w:val="006660FE"/>
    <w:rsid w:val="00666E2C"/>
    <w:rsid w:val="006674E9"/>
    <w:rsid w:val="0066754A"/>
    <w:rsid w:val="006701A7"/>
    <w:rsid w:val="00670D3D"/>
    <w:rsid w:val="00672766"/>
    <w:rsid w:val="006739BE"/>
    <w:rsid w:val="0067410A"/>
    <w:rsid w:val="00674696"/>
    <w:rsid w:val="00676326"/>
    <w:rsid w:val="006767DA"/>
    <w:rsid w:val="006769DE"/>
    <w:rsid w:val="00676B93"/>
    <w:rsid w:val="00676D3B"/>
    <w:rsid w:val="006773AD"/>
    <w:rsid w:val="00680C38"/>
    <w:rsid w:val="0068177D"/>
    <w:rsid w:val="0068280D"/>
    <w:rsid w:val="006838F5"/>
    <w:rsid w:val="00686D32"/>
    <w:rsid w:val="006870FC"/>
    <w:rsid w:val="006875E3"/>
    <w:rsid w:val="00690822"/>
    <w:rsid w:val="00693964"/>
    <w:rsid w:val="00696D86"/>
    <w:rsid w:val="00696DD3"/>
    <w:rsid w:val="00696EA0"/>
    <w:rsid w:val="006974C2"/>
    <w:rsid w:val="00697F13"/>
    <w:rsid w:val="006A06B5"/>
    <w:rsid w:val="006A09F3"/>
    <w:rsid w:val="006A0DFC"/>
    <w:rsid w:val="006A0E3F"/>
    <w:rsid w:val="006A2202"/>
    <w:rsid w:val="006A2A74"/>
    <w:rsid w:val="006A39CA"/>
    <w:rsid w:val="006A446D"/>
    <w:rsid w:val="006A56F0"/>
    <w:rsid w:val="006A74C9"/>
    <w:rsid w:val="006B0714"/>
    <w:rsid w:val="006B1B4B"/>
    <w:rsid w:val="006B2539"/>
    <w:rsid w:val="006B6946"/>
    <w:rsid w:val="006B724F"/>
    <w:rsid w:val="006B73F6"/>
    <w:rsid w:val="006C2120"/>
    <w:rsid w:val="006C5CF5"/>
    <w:rsid w:val="006C6739"/>
    <w:rsid w:val="006D1553"/>
    <w:rsid w:val="006D1607"/>
    <w:rsid w:val="006D238A"/>
    <w:rsid w:val="006D2A71"/>
    <w:rsid w:val="006D3C17"/>
    <w:rsid w:val="006D4C01"/>
    <w:rsid w:val="006D4F82"/>
    <w:rsid w:val="006D5A1C"/>
    <w:rsid w:val="006D67B3"/>
    <w:rsid w:val="006D69D0"/>
    <w:rsid w:val="006D6DCD"/>
    <w:rsid w:val="006D7C8A"/>
    <w:rsid w:val="006E1109"/>
    <w:rsid w:val="006E1DC8"/>
    <w:rsid w:val="006E246E"/>
    <w:rsid w:val="006E2826"/>
    <w:rsid w:val="006E2BC6"/>
    <w:rsid w:val="006E4346"/>
    <w:rsid w:val="006E445D"/>
    <w:rsid w:val="006E61EF"/>
    <w:rsid w:val="006E7406"/>
    <w:rsid w:val="006F0BF2"/>
    <w:rsid w:val="006F3A44"/>
    <w:rsid w:val="006F3E3D"/>
    <w:rsid w:val="006F4664"/>
    <w:rsid w:val="006F49B2"/>
    <w:rsid w:val="006F5388"/>
    <w:rsid w:val="006F5D95"/>
    <w:rsid w:val="006F5FD2"/>
    <w:rsid w:val="006F667D"/>
    <w:rsid w:val="00701078"/>
    <w:rsid w:val="00703BE0"/>
    <w:rsid w:val="007046FF"/>
    <w:rsid w:val="00712A68"/>
    <w:rsid w:val="00713A05"/>
    <w:rsid w:val="007166C2"/>
    <w:rsid w:val="007168F3"/>
    <w:rsid w:val="007178F6"/>
    <w:rsid w:val="00721465"/>
    <w:rsid w:val="007218C1"/>
    <w:rsid w:val="0072310C"/>
    <w:rsid w:val="007246A0"/>
    <w:rsid w:val="00724F2A"/>
    <w:rsid w:val="0072514D"/>
    <w:rsid w:val="00725E8B"/>
    <w:rsid w:val="0072623F"/>
    <w:rsid w:val="00726242"/>
    <w:rsid w:val="00726738"/>
    <w:rsid w:val="00727E52"/>
    <w:rsid w:val="00730049"/>
    <w:rsid w:val="00731231"/>
    <w:rsid w:val="00731837"/>
    <w:rsid w:val="00732D80"/>
    <w:rsid w:val="007334EB"/>
    <w:rsid w:val="00733A4C"/>
    <w:rsid w:val="00734296"/>
    <w:rsid w:val="0073664E"/>
    <w:rsid w:val="00736FA8"/>
    <w:rsid w:val="00737340"/>
    <w:rsid w:val="00737E22"/>
    <w:rsid w:val="0074002C"/>
    <w:rsid w:val="00740EB2"/>
    <w:rsid w:val="00741724"/>
    <w:rsid w:val="00742586"/>
    <w:rsid w:val="00742660"/>
    <w:rsid w:val="00742771"/>
    <w:rsid w:val="007447E1"/>
    <w:rsid w:val="00744E1E"/>
    <w:rsid w:val="0075259A"/>
    <w:rsid w:val="00754A4F"/>
    <w:rsid w:val="00755232"/>
    <w:rsid w:val="00755774"/>
    <w:rsid w:val="00756F1D"/>
    <w:rsid w:val="007571BB"/>
    <w:rsid w:val="00761672"/>
    <w:rsid w:val="007616BB"/>
    <w:rsid w:val="00762023"/>
    <w:rsid w:val="00762169"/>
    <w:rsid w:val="00762873"/>
    <w:rsid w:val="007645F0"/>
    <w:rsid w:val="00764602"/>
    <w:rsid w:val="007648DE"/>
    <w:rsid w:val="0076495D"/>
    <w:rsid w:val="00764BFF"/>
    <w:rsid w:val="0076506A"/>
    <w:rsid w:val="00765A5D"/>
    <w:rsid w:val="007703F6"/>
    <w:rsid w:val="00770842"/>
    <w:rsid w:val="007718C2"/>
    <w:rsid w:val="00772985"/>
    <w:rsid w:val="00773E4E"/>
    <w:rsid w:val="00774148"/>
    <w:rsid w:val="00775131"/>
    <w:rsid w:val="00777E2D"/>
    <w:rsid w:val="00777F02"/>
    <w:rsid w:val="00780034"/>
    <w:rsid w:val="00781450"/>
    <w:rsid w:val="00781FF9"/>
    <w:rsid w:val="0078239C"/>
    <w:rsid w:val="00785843"/>
    <w:rsid w:val="00785972"/>
    <w:rsid w:val="00786813"/>
    <w:rsid w:val="00791EED"/>
    <w:rsid w:val="00791FB4"/>
    <w:rsid w:val="0079275D"/>
    <w:rsid w:val="00792DDC"/>
    <w:rsid w:val="007936C6"/>
    <w:rsid w:val="007954C9"/>
    <w:rsid w:val="00796540"/>
    <w:rsid w:val="007A23D3"/>
    <w:rsid w:val="007A32F0"/>
    <w:rsid w:val="007A5028"/>
    <w:rsid w:val="007A5095"/>
    <w:rsid w:val="007B020D"/>
    <w:rsid w:val="007B0E77"/>
    <w:rsid w:val="007B1A23"/>
    <w:rsid w:val="007B278E"/>
    <w:rsid w:val="007B574C"/>
    <w:rsid w:val="007B58CE"/>
    <w:rsid w:val="007B58E1"/>
    <w:rsid w:val="007B5975"/>
    <w:rsid w:val="007B7FF5"/>
    <w:rsid w:val="007C12AC"/>
    <w:rsid w:val="007C2662"/>
    <w:rsid w:val="007C2F26"/>
    <w:rsid w:val="007C33E9"/>
    <w:rsid w:val="007C3DD1"/>
    <w:rsid w:val="007C40D0"/>
    <w:rsid w:val="007C6445"/>
    <w:rsid w:val="007D0CDE"/>
    <w:rsid w:val="007D258E"/>
    <w:rsid w:val="007D2765"/>
    <w:rsid w:val="007D3C0B"/>
    <w:rsid w:val="007D50A4"/>
    <w:rsid w:val="007D5A75"/>
    <w:rsid w:val="007D6CC7"/>
    <w:rsid w:val="007D79B1"/>
    <w:rsid w:val="007D7B86"/>
    <w:rsid w:val="007E0E0F"/>
    <w:rsid w:val="007E2009"/>
    <w:rsid w:val="007E3F2D"/>
    <w:rsid w:val="007E4296"/>
    <w:rsid w:val="007E5F85"/>
    <w:rsid w:val="007E6894"/>
    <w:rsid w:val="007E6AB9"/>
    <w:rsid w:val="007E76ED"/>
    <w:rsid w:val="007E7C3B"/>
    <w:rsid w:val="007E7FF7"/>
    <w:rsid w:val="007F0123"/>
    <w:rsid w:val="007F01F0"/>
    <w:rsid w:val="007F19A0"/>
    <w:rsid w:val="007F224A"/>
    <w:rsid w:val="007F2A32"/>
    <w:rsid w:val="007F2BB1"/>
    <w:rsid w:val="007F31BF"/>
    <w:rsid w:val="007F3C60"/>
    <w:rsid w:val="007F3CEF"/>
    <w:rsid w:val="007F4B92"/>
    <w:rsid w:val="007F5C5A"/>
    <w:rsid w:val="007F662C"/>
    <w:rsid w:val="007F6D41"/>
    <w:rsid w:val="007F79EA"/>
    <w:rsid w:val="00800573"/>
    <w:rsid w:val="00801504"/>
    <w:rsid w:val="00801CF3"/>
    <w:rsid w:val="00803FB4"/>
    <w:rsid w:val="008052C4"/>
    <w:rsid w:val="0080535A"/>
    <w:rsid w:val="008053B7"/>
    <w:rsid w:val="00807304"/>
    <w:rsid w:val="00810B8D"/>
    <w:rsid w:val="00811C6A"/>
    <w:rsid w:val="00812272"/>
    <w:rsid w:val="00813C24"/>
    <w:rsid w:val="0081472C"/>
    <w:rsid w:val="00814A57"/>
    <w:rsid w:val="00814BAC"/>
    <w:rsid w:val="00815FED"/>
    <w:rsid w:val="00817F2C"/>
    <w:rsid w:val="00822342"/>
    <w:rsid w:val="00822382"/>
    <w:rsid w:val="0082396B"/>
    <w:rsid w:val="00823CB3"/>
    <w:rsid w:val="00823E69"/>
    <w:rsid w:val="00824483"/>
    <w:rsid w:val="00824F13"/>
    <w:rsid w:val="008253CE"/>
    <w:rsid w:val="00826F0F"/>
    <w:rsid w:val="0082794B"/>
    <w:rsid w:val="00827DDD"/>
    <w:rsid w:val="008307BE"/>
    <w:rsid w:val="00832439"/>
    <w:rsid w:val="00832F4D"/>
    <w:rsid w:val="00833A18"/>
    <w:rsid w:val="00835F63"/>
    <w:rsid w:val="00837A3A"/>
    <w:rsid w:val="00840954"/>
    <w:rsid w:val="008445BD"/>
    <w:rsid w:val="008458C3"/>
    <w:rsid w:val="0085025E"/>
    <w:rsid w:val="00850914"/>
    <w:rsid w:val="00851BE2"/>
    <w:rsid w:val="00851ED9"/>
    <w:rsid w:val="00852A14"/>
    <w:rsid w:val="00853305"/>
    <w:rsid w:val="0085348E"/>
    <w:rsid w:val="00856069"/>
    <w:rsid w:val="00860267"/>
    <w:rsid w:val="00860A35"/>
    <w:rsid w:val="0086178C"/>
    <w:rsid w:val="00862463"/>
    <w:rsid w:val="00863832"/>
    <w:rsid w:val="00864ABE"/>
    <w:rsid w:val="00864E8F"/>
    <w:rsid w:val="00867C2D"/>
    <w:rsid w:val="008706C1"/>
    <w:rsid w:val="008737E0"/>
    <w:rsid w:val="00873C04"/>
    <w:rsid w:val="00875A9F"/>
    <w:rsid w:val="008774A8"/>
    <w:rsid w:val="00880D36"/>
    <w:rsid w:val="00881733"/>
    <w:rsid w:val="00881E23"/>
    <w:rsid w:val="00881E3A"/>
    <w:rsid w:val="00885192"/>
    <w:rsid w:val="008852C2"/>
    <w:rsid w:val="008856AC"/>
    <w:rsid w:val="00885BBE"/>
    <w:rsid w:val="00886A4A"/>
    <w:rsid w:val="00890D54"/>
    <w:rsid w:val="00891BF8"/>
    <w:rsid w:val="0089395B"/>
    <w:rsid w:val="008963E8"/>
    <w:rsid w:val="008A03D9"/>
    <w:rsid w:val="008A0860"/>
    <w:rsid w:val="008A0FF0"/>
    <w:rsid w:val="008A30AD"/>
    <w:rsid w:val="008A4426"/>
    <w:rsid w:val="008A4A10"/>
    <w:rsid w:val="008A5212"/>
    <w:rsid w:val="008A6843"/>
    <w:rsid w:val="008A696F"/>
    <w:rsid w:val="008A7ECE"/>
    <w:rsid w:val="008B0AD7"/>
    <w:rsid w:val="008B0E50"/>
    <w:rsid w:val="008B1B17"/>
    <w:rsid w:val="008B3FAB"/>
    <w:rsid w:val="008B65B4"/>
    <w:rsid w:val="008C04BF"/>
    <w:rsid w:val="008C1122"/>
    <w:rsid w:val="008C2ED4"/>
    <w:rsid w:val="008C30DB"/>
    <w:rsid w:val="008C3C78"/>
    <w:rsid w:val="008C3F33"/>
    <w:rsid w:val="008C4408"/>
    <w:rsid w:val="008C628C"/>
    <w:rsid w:val="008C6C5D"/>
    <w:rsid w:val="008C6D98"/>
    <w:rsid w:val="008C7368"/>
    <w:rsid w:val="008D397A"/>
    <w:rsid w:val="008D3B6D"/>
    <w:rsid w:val="008D40D4"/>
    <w:rsid w:val="008D5002"/>
    <w:rsid w:val="008D737E"/>
    <w:rsid w:val="008E0C75"/>
    <w:rsid w:val="008E14C7"/>
    <w:rsid w:val="008E1691"/>
    <w:rsid w:val="008E2716"/>
    <w:rsid w:val="008E36BF"/>
    <w:rsid w:val="008E47DE"/>
    <w:rsid w:val="008E6453"/>
    <w:rsid w:val="008E6DE8"/>
    <w:rsid w:val="008E70FE"/>
    <w:rsid w:val="008F00FB"/>
    <w:rsid w:val="008F1AE1"/>
    <w:rsid w:val="008F2C11"/>
    <w:rsid w:val="008F2D53"/>
    <w:rsid w:val="008F3EBB"/>
    <w:rsid w:val="008F4D27"/>
    <w:rsid w:val="008F5173"/>
    <w:rsid w:val="00903F8B"/>
    <w:rsid w:val="00904D07"/>
    <w:rsid w:val="00904F5F"/>
    <w:rsid w:val="009056DF"/>
    <w:rsid w:val="00906276"/>
    <w:rsid w:val="00906833"/>
    <w:rsid w:val="0090686C"/>
    <w:rsid w:val="00907E3D"/>
    <w:rsid w:val="00907F10"/>
    <w:rsid w:val="0091190E"/>
    <w:rsid w:val="00912E62"/>
    <w:rsid w:val="00913185"/>
    <w:rsid w:val="009134E2"/>
    <w:rsid w:val="00913FE1"/>
    <w:rsid w:val="00914BCF"/>
    <w:rsid w:val="009154A2"/>
    <w:rsid w:val="00917BBA"/>
    <w:rsid w:val="0092082E"/>
    <w:rsid w:val="00920CFC"/>
    <w:rsid w:val="00921637"/>
    <w:rsid w:val="00921944"/>
    <w:rsid w:val="00922718"/>
    <w:rsid w:val="0092431A"/>
    <w:rsid w:val="0092463D"/>
    <w:rsid w:val="00930006"/>
    <w:rsid w:val="0093033E"/>
    <w:rsid w:val="00931D2C"/>
    <w:rsid w:val="00931E1F"/>
    <w:rsid w:val="009327E4"/>
    <w:rsid w:val="00932FB1"/>
    <w:rsid w:val="00933D95"/>
    <w:rsid w:val="00934000"/>
    <w:rsid w:val="009356F0"/>
    <w:rsid w:val="009372C0"/>
    <w:rsid w:val="00940907"/>
    <w:rsid w:val="00942B81"/>
    <w:rsid w:val="00942C93"/>
    <w:rsid w:val="00942C9D"/>
    <w:rsid w:val="00942F2A"/>
    <w:rsid w:val="00943CDE"/>
    <w:rsid w:val="009441A7"/>
    <w:rsid w:val="0094476B"/>
    <w:rsid w:val="00944C91"/>
    <w:rsid w:val="00946A6F"/>
    <w:rsid w:val="00946CE9"/>
    <w:rsid w:val="0095001D"/>
    <w:rsid w:val="0095020D"/>
    <w:rsid w:val="00952B26"/>
    <w:rsid w:val="00952E0E"/>
    <w:rsid w:val="00953A0C"/>
    <w:rsid w:val="00954D07"/>
    <w:rsid w:val="0095591C"/>
    <w:rsid w:val="00955948"/>
    <w:rsid w:val="00956137"/>
    <w:rsid w:val="00957574"/>
    <w:rsid w:val="009575E6"/>
    <w:rsid w:val="0096044F"/>
    <w:rsid w:val="00960FE5"/>
    <w:rsid w:val="00963304"/>
    <w:rsid w:val="00964091"/>
    <w:rsid w:val="009655CD"/>
    <w:rsid w:val="00966358"/>
    <w:rsid w:val="00971BA1"/>
    <w:rsid w:val="0097202E"/>
    <w:rsid w:val="0097216C"/>
    <w:rsid w:val="00974EF9"/>
    <w:rsid w:val="00974FBE"/>
    <w:rsid w:val="00975858"/>
    <w:rsid w:val="009767CB"/>
    <w:rsid w:val="009775F5"/>
    <w:rsid w:val="0097794D"/>
    <w:rsid w:val="00977CF5"/>
    <w:rsid w:val="00982BEA"/>
    <w:rsid w:val="0098547D"/>
    <w:rsid w:val="0098620D"/>
    <w:rsid w:val="009901A5"/>
    <w:rsid w:val="00990285"/>
    <w:rsid w:val="009908BA"/>
    <w:rsid w:val="00991DF5"/>
    <w:rsid w:val="00992BED"/>
    <w:rsid w:val="00994566"/>
    <w:rsid w:val="009949E7"/>
    <w:rsid w:val="00994C49"/>
    <w:rsid w:val="00995692"/>
    <w:rsid w:val="009972BB"/>
    <w:rsid w:val="00997B26"/>
    <w:rsid w:val="00997F3D"/>
    <w:rsid w:val="009A0AAD"/>
    <w:rsid w:val="009A1DB1"/>
    <w:rsid w:val="009A1E1B"/>
    <w:rsid w:val="009A260B"/>
    <w:rsid w:val="009A2E14"/>
    <w:rsid w:val="009A68EB"/>
    <w:rsid w:val="009A6927"/>
    <w:rsid w:val="009B1160"/>
    <w:rsid w:val="009B25F9"/>
    <w:rsid w:val="009B4060"/>
    <w:rsid w:val="009B6E38"/>
    <w:rsid w:val="009C1FEF"/>
    <w:rsid w:val="009C2D16"/>
    <w:rsid w:val="009C3A97"/>
    <w:rsid w:val="009C59E4"/>
    <w:rsid w:val="009D0508"/>
    <w:rsid w:val="009D052C"/>
    <w:rsid w:val="009D0A86"/>
    <w:rsid w:val="009D1D27"/>
    <w:rsid w:val="009D28C9"/>
    <w:rsid w:val="009D453A"/>
    <w:rsid w:val="009D5060"/>
    <w:rsid w:val="009D63C0"/>
    <w:rsid w:val="009D6698"/>
    <w:rsid w:val="009D7CFE"/>
    <w:rsid w:val="009E0469"/>
    <w:rsid w:val="009E1471"/>
    <w:rsid w:val="009E31BA"/>
    <w:rsid w:val="009E3F71"/>
    <w:rsid w:val="009E4D2A"/>
    <w:rsid w:val="009E5064"/>
    <w:rsid w:val="009E5226"/>
    <w:rsid w:val="009E692F"/>
    <w:rsid w:val="009F0F7E"/>
    <w:rsid w:val="009F1834"/>
    <w:rsid w:val="009F2434"/>
    <w:rsid w:val="009F3451"/>
    <w:rsid w:val="009F3756"/>
    <w:rsid w:val="009F3D56"/>
    <w:rsid w:val="009F71F3"/>
    <w:rsid w:val="009F7DF7"/>
    <w:rsid w:val="00A00B64"/>
    <w:rsid w:val="00A01C1F"/>
    <w:rsid w:val="00A054DA"/>
    <w:rsid w:val="00A0611C"/>
    <w:rsid w:val="00A1079E"/>
    <w:rsid w:val="00A11343"/>
    <w:rsid w:val="00A11576"/>
    <w:rsid w:val="00A118C1"/>
    <w:rsid w:val="00A11AD5"/>
    <w:rsid w:val="00A11C6B"/>
    <w:rsid w:val="00A12FE2"/>
    <w:rsid w:val="00A14280"/>
    <w:rsid w:val="00A1449C"/>
    <w:rsid w:val="00A151CB"/>
    <w:rsid w:val="00A1528A"/>
    <w:rsid w:val="00A15C57"/>
    <w:rsid w:val="00A177BB"/>
    <w:rsid w:val="00A22AB1"/>
    <w:rsid w:val="00A259A7"/>
    <w:rsid w:val="00A27FF1"/>
    <w:rsid w:val="00A3246C"/>
    <w:rsid w:val="00A35BEF"/>
    <w:rsid w:val="00A40F02"/>
    <w:rsid w:val="00A40F54"/>
    <w:rsid w:val="00A41F34"/>
    <w:rsid w:val="00A42D5A"/>
    <w:rsid w:val="00A43D08"/>
    <w:rsid w:val="00A4494D"/>
    <w:rsid w:val="00A45E42"/>
    <w:rsid w:val="00A4789F"/>
    <w:rsid w:val="00A4798E"/>
    <w:rsid w:val="00A52EAB"/>
    <w:rsid w:val="00A53B52"/>
    <w:rsid w:val="00A53DA5"/>
    <w:rsid w:val="00A5415D"/>
    <w:rsid w:val="00A55035"/>
    <w:rsid w:val="00A550EC"/>
    <w:rsid w:val="00A55581"/>
    <w:rsid w:val="00A5578B"/>
    <w:rsid w:val="00A561F5"/>
    <w:rsid w:val="00A56CF7"/>
    <w:rsid w:val="00A57991"/>
    <w:rsid w:val="00A6040A"/>
    <w:rsid w:val="00A60EBF"/>
    <w:rsid w:val="00A611D9"/>
    <w:rsid w:val="00A627FB"/>
    <w:rsid w:val="00A6480C"/>
    <w:rsid w:val="00A64B03"/>
    <w:rsid w:val="00A6529F"/>
    <w:rsid w:val="00A66121"/>
    <w:rsid w:val="00A6704B"/>
    <w:rsid w:val="00A67753"/>
    <w:rsid w:val="00A678A3"/>
    <w:rsid w:val="00A70979"/>
    <w:rsid w:val="00A71411"/>
    <w:rsid w:val="00A725F5"/>
    <w:rsid w:val="00A774F9"/>
    <w:rsid w:val="00A77B41"/>
    <w:rsid w:val="00A8471A"/>
    <w:rsid w:val="00A84BDB"/>
    <w:rsid w:val="00A85BD4"/>
    <w:rsid w:val="00A85F82"/>
    <w:rsid w:val="00A86F96"/>
    <w:rsid w:val="00A91BCD"/>
    <w:rsid w:val="00A93458"/>
    <w:rsid w:val="00A9383F"/>
    <w:rsid w:val="00A9405D"/>
    <w:rsid w:val="00A96C9D"/>
    <w:rsid w:val="00A97A29"/>
    <w:rsid w:val="00AA0695"/>
    <w:rsid w:val="00AA0C2E"/>
    <w:rsid w:val="00AA0CD3"/>
    <w:rsid w:val="00AA0CFE"/>
    <w:rsid w:val="00AA1098"/>
    <w:rsid w:val="00AA1842"/>
    <w:rsid w:val="00AA2A79"/>
    <w:rsid w:val="00AA3F0C"/>
    <w:rsid w:val="00AB0957"/>
    <w:rsid w:val="00AB2E98"/>
    <w:rsid w:val="00AB6896"/>
    <w:rsid w:val="00AB772A"/>
    <w:rsid w:val="00AB7EF9"/>
    <w:rsid w:val="00AC3697"/>
    <w:rsid w:val="00AC3938"/>
    <w:rsid w:val="00AC53A9"/>
    <w:rsid w:val="00AC5D56"/>
    <w:rsid w:val="00AC7D88"/>
    <w:rsid w:val="00AD074A"/>
    <w:rsid w:val="00AD0D91"/>
    <w:rsid w:val="00AD1DEB"/>
    <w:rsid w:val="00AD40E6"/>
    <w:rsid w:val="00AD5F6B"/>
    <w:rsid w:val="00AD676D"/>
    <w:rsid w:val="00AD7CBE"/>
    <w:rsid w:val="00AE0267"/>
    <w:rsid w:val="00AE02DB"/>
    <w:rsid w:val="00AE1100"/>
    <w:rsid w:val="00AE5045"/>
    <w:rsid w:val="00AE5520"/>
    <w:rsid w:val="00AE6FFB"/>
    <w:rsid w:val="00AE71A8"/>
    <w:rsid w:val="00AF178B"/>
    <w:rsid w:val="00AF2756"/>
    <w:rsid w:val="00AF2928"/>
    <w:rsid w:val="00AF36BE"/>
    <w:rsid w:val="00AF4D64"/>
    <w:rsid w:val="00AF6153"/>
    <w:rsid w:val="00AF7974"/>
    <w:rsid w:val="00AF7E91"/>
    <w:rsid w:val="00B00244"/>
    <w:rsid w:val="00B03016"/>
    <w:rsid w:val="00B04514"/>
    <w:rsid w:val="00B05087"/>
    <w:rsid w:val="00B05E8A"/>
    <w:rsid w:val="00B05ED0"/>
    <w:rsid w:val="00B06138"/>
    <w:rsid w:val="00B06378"/>
    <w:rsid w:val="00B07949"/>
    <w:rsid w:val="00B10A3C"/>
    <w:rsid w:val="00B10DD7"/>
    <w:rsid w:val="00B118C8"/>
    <w:rsid w:val="00B11E66"/>
    <w:rsid w:val="00B131E3"/>
    <w:rsid w:val="00B138F6"/>
    <w:rsid w:val="00B14F9C"/>
    <w:rsid w:val="00B178D7"/>
    <w:rsid w:val="00B17C30"/>
    <w:rsid w:val="00B17D83"/>
    <w:rsid w:val="00B17DD4"/>
    <w:rsid w:val="00B17F6B"/>
    <w:rsid w:val="00B21AFE"/>
    <w:rsid w:val="00B24442"/>
    <w:rsid w:val="00B247D7"/>
    <w:rsid w:val="00B25892"/>
    <w:rsid w:val="00B269A7"/>
    <w:rsid w:val="00B269F1"/>
    <w:rsid w:val="00B276BC"/>
    <w:rsid w:val="00B31DED"/>
    <w:rsid w:val="00B320F5"/>
    <w:rsid w:val="00B328E7"/>
    <w:rsid w:val="00B334EF"/>
    <w:rsid w:val="00B33622"/>
    <w:rsid w:val="00B33B1F"/>
    <w:rsid w:val="00B34D8C"/>
    <w:rsid w:val="00B3588C"/>
    <w:rsid w:val="00B35A25"/>
    <w:rsid w:val="00B3619B"/>
    <w:rsid w:val="00B40B07"/>
    <w:rsid w:val="00B41396"/>
    <w:rsid w:val="00B414DA"/>
    <w:rsid w:val="00B4160B"/>
    <w:rsid w:val="00B41C03"/>
    <w:rsid w:val="00B41CCC"/>
    <w:rsid w:val="00B44D67"/>
    <w:rsid w:val="00B4563D"/>
    <w:rsid w:val="00B46789"/>
    <w:rsid w:val="00B47097"/>
    <w:rsid w:val="00B47492"/>
    <w:rsid w:val="00B512B4"/>
    <w:rsid w:val="00B51671"/>
    <w:rsid w:val="00B52BD0"/>
    <w:rsid w:val="00B5321B"/>
    <w:rsid w:val="00B53B64"/>
    <w:rsid w:val="00B53EED"/>
    <w:rsid w:val="00B54767"/>
    <w:rsid w:val="00B57BDC"/>
    <w:rsid w:val="00B6144E"/>
    <w:rsid w:val="00B61E1E"/>
    <w:rsid w:val="00B6216C"/>
    <w:rsid w:val="00B622B8"/>
    <w:rsid w:val="00B625B3"/>
    <w:rsid w:val="00B62922"/>
    <w:rsid w:val="00B63646"/>
    <w:rsid w:val="00B63650"/>
    <w:rsid w:val="00B637D5"/>
    <w:rsid w:val="00B654BC"/>
    <w:rsid w:val="00B6594C"/>
    <w:rsid w:val="00B659B3"/>
    <w:rsid w:val="00B66DD4"/>
    <w:rsid w:val="00B670E3"/>
    <w:rsid w:val="00B704FB"/>
    <w:rsid w:val="00B706A3"/>
    <w:rsid w:val="00B728F4"/>
    <w:rsid w:val="00B73630"/>
    <w:rsid w:val="00B7493E"/>
    <w:rsid w:val="00B74EC9"/>
    <w:rsid w:val="00B77E48"/>
    <w:rsid w:val="00B8014A"/>
    <w:rsid w:val="00B81003"/>
    <w:rsid w:val="00B8142A"/>
    <w:rsid w:val="00B829DF"/>
    <w:rsid w:val="00B82E7D"/>
    <w:rsid w:val="00B8307B"/>
    <w:rsid w:val="00B8326A"/>
    <w:rsid w:val="00B83BEF"/>
    <w:rsid w:val="00B8489D"/>
    <w:rsid w:val="00B84B6B"/>
    <w:rsid w:val="00B8527B"/>
    <w:rsid w:val="00B85CB3"/>
    <w:rsid w:val="00B867F5"/>
    <w:rsid w:val="00B869E2"/>
    <w:rsid w:val="00B87393"/>
    <w:rsid w:val="00B91338"/>
    <w:rsid w:val="00B91DB9"/>
    <w:rsid w:val="00B92BF7"/>
    <w:rsid w:val="00B9471D"/>
    <w:rsid w:val="00B96334"/>
    <w:rsid w:val="00B9723E"/>
    <w:rsid w:val="00BA0ACF"/>
    <w:rsid w:val="00BA12E3"/>
    <w:rsid w:val="00BA13AB"/>
    <w:rsid w:val="00BA2C3F"/>
    <w:rsid w:val="00BA399B"/>
    <w:rsid w:val="00BA39E0"/>
    <w:rsid w:val="00BA3CF2"/>
    <w:rsid w:val="00BA5196"/>
    <w:rsid w:val="00BA7606"/>
    <w:rsid w:val="00BB0817"/>
    <w:rsid w:val="00BB0B04"/>
    <w:rsid w:val="00BB0ED0"/>
    <w:rsid w:val="00BB2B2A"/>
    <w:rsid w:val="00BB3640"/>
    <w:rsid w:val="00BB434B"/>
    <w:rsid w:val="00BB533C"/>
    <w:rsid w:val="00BB56D3"/>
    <w:rsid w:val="00BB6011"/>
    <w:rsid w:val="00BB72B4"/>
    <w:rsid w:val="00BC166F"/>
    <w:rsid w:val="00BC1837"/>
    <w:rsid w:val="00BC2B2E"/>
    <w:rsid w:val="00BC3AA9"/>
    <w:rsid w:val="00BC6265"/>
    <w:rsid w:val="00BC6B16"/>
    <w:rsid w:val="00BC7F75"/>
    <w:rsid w:val="00BD01AC"/>
    <w:rsid w:val="00BD1AA1"/>
    <w:rsid w:val="00BD2962"/>
    <w:rsid w:val="00BD3F44"/>
    <w:rsid w:val="00BD44C0"/>
    <w:rsid w:val="00BD5E0A"/>
    <w:rsid w:val="00BD720E"/>
    <w:rsid w:val="00BD7CEE"/>
    <w:rsid w:val="00BE08B5"/>
    <w:rsid w:val="00BE12D7"/>
    <w:rsid w:val="00BE2694"/>
    <w:rsid w:val="00BE342D"/>
    <w:rsid w:val="00BE35A7"/>
    <w:rsid w:val="00BE3888"/>
    <w:rsid w:val="00BE42A6"/>
    <w:rsid w:val="00BE783C"/>
    <w:rsid w:val="00BF09CA"/>
    <w:rsid w:val="00BF1A79"/>
    <w:rsid w:val="00BF2664"/>
    <w:rsid w:val="00BF47E9"/>
    <w:rsid w:val="00BF50AF"/>
    <w:rsid w:val="00BF52E5"/>
    <w:rsid w:val="00BF7B60"/>
    <w:rsid w:val="00C00994"/>
    <w:rsid w:val="00C00B46"/>
    <w:rsid w:val="00C0172E"/>
    <w:rsid w:val="00C01F2B"/>
    <w:rsid w:val="00C02103"/>
    <w:rsid w:val="00C0227B"/>
    <w:rsid w:val="00C043D1"/>
    <w:rsid w:val="00C046F7"/>
    <w:rsid w:val="00C063E0"/>
    <w:rsid w:val="00C06986"/>
    <w:rsid w:val="00C1159F"/>
    <w:rsid w:val="00C11948"/>
    <w:rsid w:val="00C11E6D"/>
    <w:rsid w:val="00C13115"/>
    <w:rsid w:val="00C15081"/>
    <w:rsid w:val="00C157AC"/>
    <w:rsid w:val="00C15EE1"/>
    <w:rsid w:val="00C16C89"/>
    <w:rsid w:val="00C200A4"/>
    <w:rsid w:val="00C20293"/>
    <w:rsid w:val="00C2236A"/>
    <w:rsid w:val="00C23E96"/>
    <w:rsid w:val="00C270AA"/>
    <w:rsid w:val="00C279A6"/>
    <w:rsid w:val="00C27CF2"/>
    <w:rsid w:val="00C311A8"/>
    <w:rsid w:val="00C355CD"/>
    <w:rsid w:val="00C35D7C"/>
    <w:rsid w:val="00C36665"/>
    <w:rsid w:val="00C40222"/>
    <w:rsid w:val="00C40AB4"/>
    <w:rsid w:val="00C40D41"/>
    <w:rsid w:val="00C41DED"/>
    <w:rsid w:val="00C4241B"/>
    <w:rsid w:val="00C458F6"/>
    <w:rsid w:val="00C463B7"/>
    <w:rsid w:val="00C46EE8"/>
    <w:rsid w:val="00C479E6"/>
    <w:rsid w:val="00C47DEB"/>
    <w:rsid w:val="00C50417"/>
    <w:rsid w:val="00C50A8C"/>
    <w:rsid w:val="00C50C9E"/>
    <w:rsid w:val="00C5174F"/>
    <w:rsid w:val="00C51D75"/>
    <w:rsid w:val="00C54EAE"/>
    <w:rsid w:val="00C56904"/>
    <w:rsid w:val="00C56FBC"/>
    <w:rsid w:val="00C56FCE"/>
    <w:rsid w:val="00C57EE8"/>
    <w:rsid w:val="00C60836"/>
    <w:rsid w:val="00C60BC2"/>
    <w:rsid w:val="00C6256D"/>
    <w:rsid w:val="00C63699"/>
    <w:rsid w:val="00C6448F"/>
    <w:rsid w:val="00C6471D"/>
    <w:rsid w:val="00C65BE3"/>
    <w:rsid w:val="00C661DF"/>
    <w:rsid w:val="00C667A6"/>
    <w:rsid w:val="00C674B0"/>
    <w:rsid w:val="00C67799"/>
    <w:rsid w:val="00C67C29"/>
    <w:rsid w:val="00C70525"/>
    <w:rsid w:val="00C70A1B"/>
    <w:rsid w:val="00C718AA"/>
    <w:rsid w:val="00C71BEC"/>
    <w:rsid w:val="00C7366C"/>
    <w:rsid w:val="00C73912"/>
    <w:rsid w:val="00C75086"/>
    <w:rsid w:val="00C7700F"/>
    <w:rsid w:val="00C772BA"/>
    <w:rsid w:val="00C8281C"/>
    <w:rsid w:val="00C82D61"/>
    <w:rsid w:val="00C837FF"/>
    <w:rsid w:val="00C83FC8"/>
    <w:rsid w:val="00C8671E"/>
    <w:rsid w:val="00C8745A"/>
    <w:rsid w:val="00C90F54"/>
    <w:rsid w:val="00C93E6C"/>
    <w:rsid w:val="00C9461E"/>
    <w:rsid w:val="00CA1C39"/>
    <w:rsid w:val="00CA222D"/>
    <w:rsid w:val="00CA3881"/>
    <w:rsid w:val="00CA3984"/>
    <w:rsid w:val="00CA3DC4"/>
    <w:rsid w:val="00CA3FDE"/>
    <w:rsid w:val="00CA5646"/>
    <w:rsid w:val="00CA7076"/>
    <w:rsid w:val="00CA7096"/>
    <w:rsid w:val="00CA746D"/>
    <w:rsid w:val="00CA7F08"/>
    <w:rsid w:val="00CB0317"/>
    <w:rsid w:val="00CB0AB2"/>
    <w:rsid w:val="00CB0E83"/>
    <w:rsid w:val="00CB3614"/>
    <w:rsid w:val="00CB4BDC"/>
    <w:rsid w:val="00CB558A"/>
    <w:rsid w:val="00CB59DD"/>
    <w:rsid w:val="00CB5A0E"/>
    <w:rsid w:val="00CB5F4E"/>
    <w:rsid w:val="00CB6995"/>
    <w:rsid w:val="00CC1792"/>
    <w:rsid w:val="00CC31FD"/>
    <w:rsid w:val="00CC3A9A"/>
    <w:rsid w:val="00CC597F"/>
    <w:rsid w:val="00CC5A97"/>
    <w:rsid w:val="00CC75E5"/>
    <w:rsid w:val="00CC7CCB"/>
    <w:rsid w:val="00CD04D6"/>
    <w:rsid w:val="00CD05D2"/>
    <w:rsid w:val="00CD0A66"/>
    <w:rsid w:val="00CD13EC"/>
    <w:rsid w:val="00CD1830"/>
    <w:rsid w:val="00CD2CB1"/>
    <w:rsid w:val="00CD3D76"/>
    <w:rsid w:val="00CD3FDC"/>
    <w:rsid w:val="00CD4209"/>
    <w:rsid w:val="00CD63AF"/>
    <w:rsid w:val="00CD7690"/>
    <w:rsid w:val="00CE03CC"/>
    <w:rsid w:val="00CE0E41"/>
    <w:rsid w:val="00CE23E1"/>
    <w:rsid w:val="00CE28E3"/>
    <w:rsid w:val="00CE3752"/>
    <w:rsid w:val="00CE50BB"/>
    <w:rsid w:val="00CE5555"/>
    <w:rsid w:val="00CE71D8"/>
    <w:rsid w:val="00CE7F76"/>
    <w:rsid w:val="00CF075E"/>
    <w:rsid w:val="00CF132C"/>
    <w:rsid w:val="00CF24E5"/>
    <w:rsid w:val="00CF25D9"/>
    <w:rsid w:val="00CF291F"/>
    <w:rsid w:val="00CF2AB5"/>
    <w:rsid w:val="00CF4387"/>
    <w:rsid w:val="00CF4477"/>
    <w:rsid w:val="00CF6D18"/>
    <w:rsid w:val="00CF6E4B"/>
    <w:rsid w:val="00D024CC"/>
    <w:rsid w:val="00D02F20"/>
    <w:rsid w:val="00D0377A"/>
    <w:rsid w:val="00D04F19"/>
    <w:rsid w:val="00D06B9D"/>
    <w:rsid w:val="00D12A1C"/>
    <w:rsid w:val="00D12AAE"/>
    <w:rsid w:val="00D14F10"/>
    <w:rsid w:val="00D158E9"/>
    <w:rsid w:val="00D15CDE"/>
    <w:rsid w:val="00D17825"/>
    <w:rsid w:val="00D25331"/>
    <w:rsid w:val="00D25AD9"/>
    <w:rsid w:val="00D308B5"/>
    <w:rsid w:val="00D335EB"/>
    <w:rsid w:val="00D33FFC"/>
    <w:rsid w:val="00D3427B"/>
    <w:rsid w:val="00D348AE"/>
    <w:rsid w:val="00D34D21"/>
    <w:rsid w:val="00D35D43"/>
    <w:rsid w:val="00D36182"/>
    <w:rsid w:val="00D4028D"/>
    <w:rsid w:val="00D403DF"/>
    <w:rsid w:val="00D406D6"/>
    <w:rsid w:val="00D40DFC"/>
    <w:rsid w:val="00D411CD"/>
    <w:rsid w:val="00D4495E"/>
    <w:rsid w:val="00D45AE5"/>
    <w:rsid w:val="00D45FFF"/>
    <w:rsid w:val="00D462B0"/>
    <w:rsid w:val="00D51047"/>
    <w:rsid w:val="00D5718F"/>
    <w:rsid w:val="00D61457"/>
    <w:rsid w:val="00D632E2"/>
    <w:rsid w:val="00D664E8"/>
    <w:rsid w:val="00D666BD"/>
    <w:rsid w:val="00D66908"/>
    <w:rsid w:val="00D71298"/>
    <w:rsid w:val="00D73BBC"/>
    <w:rsid w:val="00D73D1F"/>
    <w:rsid w:val="00D73D64"/>
    <w:rsid w:val="00D74B83"/>
    <w:rsid w:val="00D7543D"/>
    <w:rsid w:val="00D75702"/>
    <w:rsid w:val="00D759FB"/>
    <w:rsid w:val="00D75ACE"/>
    <w:rsid w:val="00D75C63"/>
    <w:rsid w:val="00D805A0"/>
    <w:rsid w:val="00D80FE7"/>
    <w:rsid w:val="00D81308"/>
    <w:rsid w:val="00D82086"/>
    <w:rsid w:val="00D85A13"/>
    <w:rsid w:val="00D8601D"/>
    <w:rsid w:val="00D86CEA"/>
    <w:rsid w:val="00D92EF4"/>
    <w:rsid w:val="00D95268"/>
    <w:rsid w:val="00D95D97"/>
    <w:rsid w:val="00D96020"/>
    <w:rsid w:val="00D96766"/>
    <w:rsid w:val="00D96B78"/>
    <w:rsid w:val="00DA050E"/>
    <w:rsid w:val="00DA450C"/>
    <w:rsid w:val="00DA5E8B"/>
    <w:rsid w:val="00DA6C23"/>
    <w:rsid w:val="00DA7171"/>
    <w:rsid w:val="00DB089A"/>
    <w:rsid w:val="00DB21A0"/>
    <w:rsid w:val="00DB3351"/>
    <w:rsid w:val="00DB599E"/>
    <w:rsid w:val="00DB627E"/>
    <w:rsid w:val="00DB7595"/>
    <w:rsid w:val="00DB7726"/>
    <w:rsid w:val="00DB773B"/>
    <w:rsid w:val="00DC136E"/>
    <w:rsid w:val="00DC2276"/>
    <w:rsid w:val="00DC2D6E"/>
    <w:rsid w:val="00DC38E0"/>
    <w:rsid w:val="00DC3AFD"/>
    <w:rsid w:val="00DC6090"/>
    <w:rsid w:val="00DD057E"/>
    <w:rsid w:val="00DD318A"/>
    <w:rsid w:val="00DD3779"/>
    <w:rsid w:val="00DD74FD"/>
    <w:rsid w:val="00DE0AEE"/>
    <w:rsid w:val="00DE187F"/>
    <w:rsid w:val="00DE5F9A"/>
    <w:rsid w:val="00DE681C"/>
    <w:rsid w:val="00DE761B"/>
    <w:rsid w:val="00DE7812"/>
    <w:rsid w:val="00DE7A68"/>
    <w:rsid w:val="00DF10F0"/>
    <w:rsid w:val="00DF5A55"/>
    <w:rsid w:val="00DF7735"/>
    <w:rsid w:val="00DF790C"/>
    <w:rsid w:val="00E004EE"/>
    <w:rsid w:val="00E01827"/>
    <w:rsid w:val="00E01BF5"/>
    <w:rsid w:val="00E02C8A"/>
    <w:rsid w:val="00E03720"/>
    <w:rsid w:val="00E03AFA"/>
    <w:rsid w:val="00E04FD6"/>
    <w:rsid w:val="00E051AB"/>
    <w:rsid w:val="00E066AA"/>
    <w:rsid w:val="00E1194B"/>
    <w:rsid w:val="00E120BC"/>
    <w:rsid w:val="00E1235A"/>
    <w:rsid w:val="00E130FB"/>
    <w:rsid w:val="00E14207"/>
    <w:rsid w:val="00E14DB6"/>
    <w:rsid w:val="00E157C0"/>
    <w:rsid w:val="00E160B5"/>
    <w:rsid w:val="00E16C33"/>
    <w:rsid w:val="00E16DF3"/>
    <w:rsid w:val="00E1742F"/>
    <w:rsid w:val="00E17F48"/>
    <w:rsid w:val="00E20295"/>
    <w:rsid w:val="00E2145F"/>
    <w:rsid w:val="00E2217C"/>
    <w:rsid w:val="00E22BEE"/>
    <w:rsid w:val="00E24454"/>
    <w:rsid w:val="00E253DE"/>
    <w:rsid w:val="00E2544B"/>
    <w:rsid w:val="00E25E89"/>
    <w:rsid w:val="00E262DD"/>
    <w:rsid w:val="00E26453"/>
    <w:rsid w:val="00E27002"/>
    <w:rsid w:val="00E272B2"/>
    <w:rsid w:val="00E3079C"/>
    <w:rsid w:val="00E3156A"/>
    <w:rsid w:val="00E3324A"/>
    <w:rsid w:val="00E347C2"/>
    <w:rsid w:val="00E35680"/>
    <w:rsid w:val="00E42636"/>
    <w:rsid w:val="00E4461B"/>
    <w:rsid w:val="00E44965"/>
    <w:rsid w:val="00E45785"/>
    <w:rsid w:val="00E5180F"/>
    <w:rsid w:val="00E51ECC"/>
    <w:rsid w:val="00E53C9A"/>
    <w:rsid w:val="00E543AC"/>
    <w:rsid w:val="00E5462A"/>
    <w:rsid w:val="00E55897"/>
    <w:rsid w:val="00E55D24"/>
    <w:rsid w:val="00E56901"/>
    <w:rsid w:val="00E56EC4"/>
    <w:rsid w:val="00E56FE3"/>
    <w:rsid w:val="00E60BE3"/>
    <w:rsid w:val="00E618BC"/>
    <w:rsid w:val="00E61F9A"/>
    <w:rsid w:val="00E62F76"/>
    <w:rsid w:val="00E63892"/>
    <w:rsid w:val="00E66499"/>
    <w:rsid w:val="00E70925"/>
    <w:rsid w:val="00E719A2"/>
    <w:rsid w:val="00E71AA2"/>
    <w:rsid w:val="00E71FE3"/>
    <w:rsid w:val="00E73E69"/>
    <w:rsid w:val="00E76292"/>
    <w:rsid w:val="00E766EA"/>
    <w:rsid w:val="00E771CC"/>
    <w:rsid w:val="00E809C1"/>
    <w:rsid w:val="00E80EB4"/>
    <w:rsid w:val="00E810EF"/>
    <w:rsid w:val="00E8240E"/>
    <w:rsid w:val="00E855CF"/>
    <w:rsid w:val="00E85E6E"/>
    <w:rsid w:val="00E85EFA"/>
    <w:rsid w:val="00E867B2"/>
    <w:rsid w:val="00E86AE7"/>
    <w:rsid w:val="00E86E5E"/>
    <w:rsid w:val="00E90244"/>
    <w:rsid w:val="00E9028D"/>
    <w:rsid w:val="00E902E4"/>
    <w:rsid w:val="00E90FD6"/>
    <w:rsid w:val="00E91171"/>
    <w:rsid w:val="00E92A96"/>
    <w:rsid w:val="00E92CE7"/>
    <w:rsid w:val="00E92D91"/>
    <w:rsid w:val="00E94F05"/>
    <w:rsid w:val="00E94FB4"/>
    <w:rsid w:val="00E95456"/>
    <w:rsid w:val="00E9549C"/>
    <w:rsid w:val="00E954AF"/>
    <w:rsid w:val="00E95A82"/>
    <w:rsid w:val="00E97E2D"/>
    <w:rsid w:val="00EA0C24"/>
    <w:rsid w:val="00EA1E7E"/>
    <w:rsid w:val="00EA1FD7"/>
    <w:rsid w:val="00EA2327"/>
    <w:rsid w:val="00EA2583"/>
    <w:rsid w:val="00EA3A6D"/>
    <w:rsid w:val="00EA4B92"/>
    <w:rsid w:val="00EA531E"/>
    <w:rsid w:val="00EA5B6B"/>
    <w:rsid w:val="00EA5CBD"/>
    <w:rsid w:val="00EA5D1E"/>
    <w:rsid w:val="00EA6116"/>
    <w:rsid w:val="00EA6AD2"/>
    <w:rsid w:val="00EA7C5D"/>
    <w:rsid w:val="00EB13E1"/>
    <w:rsid w:val="00EB6C3B"/>
    <w:rsid w:val="00EC03DB"/>
    <w:rsid w:val="00EC1109"/>
    <w:rsid w:val="00EC26AD"/>
    <w:rsid w:val="00EC3618"/>
    <w:rsid w:val="00EC41D7"/>
    <w:rsid w:val="00EC5341"/>
    <w:rsid w:val="00EC5EAE"/>
    <w:rsid w:val="00EC6074"/>
    <w:rsid w:val="00EC7752"/>
    <w:rsid w:val="00ED2792"/>
    <w:rsid w:val="00ED4B66"/>
    <w:rsid w:val="00ED6742"/>
    <w:rsid w:val="00ED6D8B"/>
    <w:rsid w:val="00ED74C5"/>
    <w:rsid w:val="00ED78BB"/>
    <w:rsid w:val="00ED7C0A"/>
    <w:rsid w:val="00EE48C6"/>
    <w:rsid w:val="00EF0272"/>
    <w:rsid w:val="00EF16B6"/>
    <w:rsid w:val="00EF2264"/>
    <w:rsid w:val="00EF277D"/>
    <w:rsid w:val="00EF3E74"/>
    <w:rsid w:val="00EF4C2B"/>
    <w:rsid w:val="00EF58A4"/>
    <w:rsid w:val="00EF63FD"/>
    <w:rsid w:val="00F001DD"/>
    <w:rsid w:val="00F01F0E"/>
    <w:rsid w:val="00F03951"/>
    <w:rsid w:val="00F04315"/>
    <w:rsid w:val="00F04340"/>
    <w:rsid w:val="00F0537F"/>
    <w:rsid w:val="00F054EC"/>
    <w:rsid w:val="00F05BDA"/>
    <w:rsid w:val="00F07FB0"/>
    <w:rsid w:val="00F10302"/>
    <w:rsid w:val="00F10865"/>
    <w:rsid w:val="00F10DC7"/>
    <w:rsid w:val="00F11F55"/>
    <w:rsid w:val="00F13149"/>
    <w:rsid w:val="00F13464"/>
    <w:rsid w:val="00F138D6"/>
    <w:rsid w:val="00F14C6D"/>
    <w:rsid w:val="00F1524B"/>
    <w:rsid w:val="00F152E4"/>
    <w:rsid w:val="00F157C8"/>
    <w:rsid w:val="00F17E3B"/>
    <w:rsid w:val="00F17F04"/>
    <w:rsid w:val="00F24B63"/>
    <w:rsid w:val="00F271C0"/>
    <w:rsid w:val="00F31176"/>
    <w:rsid w:val="00F3158D"/>
    <w:rsid w:val="00F31EAB"/>
    <w:rsid w:val="00F32274"/>
    <w:rsid w:val="00F33B1E"/>
    <w:rsid w:val="00F34881"/>
    <w:rsid w:val="00F34B4C"/>
    <w:rsid w:val="00F3515C"/>
    <w:rsid w:val="00F3517E"/>
    <w:rsid w:val="00F35283"/>
    <w:rsid w:val="00F35F0C"/>
    <w:rsid w:val="00F37A94"/>
    <w:rsid w:val="00F4142F"/>
    <w:rsid w:val="00F41990"/>
    <w:rsid w:val="00F424A6"/>
    <w:rsid w:val="00F44D19"/>
    <w:rsid w:val="00F44E9A"/>
    <w:rsid w:val="00F45D8E"/>
    <w:rsid w:val="00F46AF8"/>
    <w:rsid w:val="00F50972"/>
    <w:rsid w:val="00F509B0"/>
    <w:rsid w:val="00F511B3"/>
    <w:rsid w:val="00F52432"/>
    <w:rsid w:val="00F5424F"/>
    <w:rsid w:val="00F5475D"/>
    <w:rsid w:val="00F5555C"/>
    <w:rsid w:val="00F559A0"/>
    <w:rsid w:val="00F55CD1"/>
    <w:rsid w:val="00F5718E"/>
    <w:rsid w:val="00F57C3C"/>
    <w:rsid w:val="00F60FD2"/>
    <w:rsid w:val="00F617B4"/>
    <w:rsid w:val="00F6183C"/>
    <w:rsid w:val="00F61E16"/>
    <w:rsid w:val="00F65C0C"/>
    <w:rsid w:val="00F66AFA"/>
    <w:rsid w:val="00F67473"/>
    <w:rsid w:val="00F67E0E"/>
    <w:rsid w:val="00F71469"/>
    <w:rsid w:val="00F72787"/>
    <w:rsid w:val="00F72839"/>
    <w:rsid w:val="00F7287D"/>
    <w:rsid w:val="00F72948"/>
    <w:rsid w:val="00F7302D"/>
    <w:rsid w:val="00F73468"/>
    <w:rsid w:val="00F7391E"/>
    <w:rsid w:val="00F770C4"/>
    <w:rsid w:val="00F773DE"/>
    <w:rsid w:val="00F820EC"/>
    <w:rsid w:val="00F82BBD"/>
    <w:rsid w:val="00F8419F"/>
    <w:rsid w:val="00F847B0"/>
    <w:rsid w:val="00F91531"/>
    <w:rsid w:val="00F91FCD"/>
    <w:rsid w:val="00F938DE"/>
    <w:rsid w:val="00F951C0"/>
    <w:rsid w:val="00F952D4"/>
    <w:rsid w:val="00F9708D"/>
    <w:rsid w:val="00F97A23"/>
    <w:rsid w:val="00FA0719"/>
    <w:rsid w:val="00FA1C71"/>
    <w:rsid w:val="00FA2D84"/>
    <w:rsid w:val="00FA3749"/>
    <w:rsid w:val="00FA3F02"/>
    <w:rsid w:val="00FA45A3"/>
    <w:rsid w:val="00FA5C14"/>
    <w:rsid w:val="00FB0964"/>
    <w:rsid w:val="00FB0D2D"/>
    <w:rsid w:val="00FB1272"/>
    <w:rsid w:val="00FB1344"/>
    <w:rsid w:val="00FB15D2"/>
    <w:rsid w:val="00FB2D3B"/>
    <w:rsid w:val="00FB3755"/>
    <w:rsid w:val="00FB4B8E"/>
    <w:rsid w:val="00FB5A06"/>
    <w:rsid w:val="00FC1038"/>
    <w:rsid w:val="00FC1A10"/>
    <w:rsid w:val="00FC2682"/>
    <w:rsid w:val="00FC2B0C"/>
    <w:rsid w:val="00FC37A5"/>
    <w:rsid w:val="00FC4D16"/>
    <w:rsid w:val="00FC578A"/>
    <w:rsid w:val="00FD09AC"/>
    <w:rsid w:val="00FD0A76"/>
    <w:rsid w:val="00FD0DB4"/>
    <w:rsid w:val="00FD2657"/>
    <w:rsid w:val="00FD307C"/>
    <w:rsid w:val="00FD3667"/>
    <w:rsid w:val="00FD3D36"/>
    <w:rsid w:val="00FD41E5"/>
    <w:rsid w:val="00FD5659"/>
    <w:rsid w:val="00FD62BB"/>
    <w:rsid w:val="00FD6BEB"/>
    <w:rsid w:val="00FD6D1E"/>
    <w:rsid w:val="00FE121C"/>
    <w:rsid w:val="00FE1AD6"/>
    <w:rsid w:val="00FE22B8"/>
    <w:rsid w:val="00FE30CE"/>
    <w:rsid w:val="00FE3962"/>
    <w:rsid w:val="00FE42BA"/>
    <w:rsid w:val="00FE47B8"/>
    <w:rsid w:val="00FE5A0D"/>
    <w:rsid w:val="00FE6024"/>
    <w:rsid w:val="00FE6791"/>
    <w:rsid w:val="00FE6D4F"/>
    <w:rsid w:val="00FE743B"/>
    <w:rsid w:val="00FF160F"/>
    <w:rsid w:val="00FF1719"/>
    <w:rsid w:val="00FF1AA9"/>
    <w:rsid w:val="00FF1D50"/>
    <w:rsid w:val="00FF23BA"/>
    <w:rsid w:val="00FF2479"/>
    <w:rsid w:val="00FF4528"/>
    <w:rsid w:val="00FF727A"/>
    <w:rsid w:val="00FF75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61E1E"/>
    <w:pPr>
      <w:spacing w:after="0" w:line="240" w:lineRule="auto"/>
    </w:pPr>
    <w:rPr>
      <w:rFonts w:eastAsia="Times New Roman" w:cs="Times New Roman"/>
      <w:sz w:val="26"/>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qFormat/>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D4028D"/>
    <w:pPr>
      <w:pageBreakBefore/>
      <w:numPr>
        <w:numId w:val="1"/>
      </w:numPr>
      <w:tabs>
        <w:tab w:val="center" w:pos="6379"/>
      </w:tabs>
      <w:spacing w:before="120" w:after="120" w:line="360" w:lineRule="auto"/>
      <w:ind w:left="357" w:hanging="357"/>
      <w:jc w:val="center"/>
    </w:pPr>
    <w:rPr>
      <w:b/>
      <w:sz w:val="32"/>
      <w:szCs w:val="32"/>
    </w:rPr>
  </w:style>
  <w:style w:type="paragraph" w:customStyle="1" w:styleId="Tiumccp1">
    <w:name w:val="Tiểu mục cấp 1"/>
    <w:basedOn w:val="Normal"/>
    <w:link w:val="Tiumccp1Char"/>
    <w:qFormat/>
    <w:rsid w:val="00031347"/>
    <w:pPr>
      <w:tabs>
        <w:tab w:val="center" w:pos="6379"/>
      </w:tabs>
      <w:spacing w:before="120" w:after="120" w:line="360" w:lineRule="auto"/>
    </w:pPr>
    <w:rPr>
      <w:b/>
      <w:szCs w:val="28"/>
    </w:rPr>
  </w:style>
  <w:style w:type="character" w:customStyle="1" w:styleId="ChngChar">
    <w:name w:val="Chương Char"/>
    <w:basedOn w:val="DefaultParagraphFont"/>
    <w:link w:val="Chng"/>
    <w:rsid w:val="00D4028D"/>
    <w:rPr>
      <w:rFonts w:eastAsia="Times New Roman" w:cs="Times New Roman"/>
      <w:b/>
      <w:sz w:val="32"/>
      <w:szCs w:val="32"/>
    </w:rPr>
  </w:style>
  <w:style w:type="paragraph" w:customStyle="1" w:styleId="Tiumccp2">
    <w:name w:val="Tiểu mục cấp 2"/>
    <w:basedOn w:val="Normal"/>
    <w:link w:val="Tiumccp2Char"/>
    <w:qFormat/>
    <w:rsid w:val="00031347"/>
    <w:pPr>
      <w:tabs>
        <w:tab w:val="center" w:pos="6379"/>
      </w:tabs>
      <w:spacing w:line="360" w:lineRule="auto"/>
    </w:pPr>
    <w:rPr>
      <w:b/>
      <w:i/>
      <w:szCs w:val="26"/>
    </w:rPr>
  </w:style>
  <w:style w:type="character" w:customStyle="1" w:styleId="Tiumccp1Char">
    <w:name w:val="Tiểu mục cấp 1 Char"/>
    <w:basedOn w:val="DefaultParagraphFont"/>
    <w:link w:val="Tiumccp1"/>
    <w:qFormat/>
    <w:rsid w:val="00031347"/>
    <w:rPr>
      <w:rFonts w:eastAsia="Times New Roman" w:cs="Times New Roman"/>
      <w:b/>
      <w:sz w:val="26"/>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031347"/>
    <w:rPr>
      <w:rFonts w:eastAsia="Times New Roman" w:cs="Times New Roman"/>
      <w:b/>
      <w:i/>
      <w:sz w:val="26"/>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0E4F67"/>
    <w:pPr>
      <w:tabs>
        <w:tab w:val="right" w:leader="dot" w:pos="9165"/>
      </w:tabs>
      <w:spacing w:line="360" w:lineRule="auto"/>
    </w:pPr>
    <w:rPr>
      <w:noProof/>
    </w:r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D4028D"/>
    <w:pPr>
      <w:spacing w:before="120" w:after="120" w:line="360" w:lineRule="auto"/>
      <w:ind w:firstLine="720"/>
      <w:jc w:val="center"/>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D4028D"/>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link w:val="ListParagraphChar"/>
    <w:uiPriority w:val="34"/>
    <w:qFormat/>
    <w:rsid w:val="00952B26"/>
    <w:pPr>
      <w:ind w:left="720"/>
      <w:contextualSpacing/>
    </w:pPr>
  </w:style>
  <w:style w:type="character" w:styleId="PlaceholderText">
    <w:name w:val="Placeholder Text"/>
    <w:basedOn w:val="DefaultParagraphFont"/>
    <w:uiPriority w:val="99"/>
    <w:semiHidden/>
    <w:rsid w:val="00302132"/>
    <w:rPr>
      <w:color w:val="808080"/>
    </w:rPr>
  </w:style>
  <w:style w:type="paragraph" w:styleId="TOC5">
    <w:name w:val="toc 5"/>
    <w:basedOn w:val="Normal"/>
    <w:next w:val="Normal"/>
    <w:autoRedefine/>
    <w:uiPriority w:val="39"/>
    <w:unhideWhenUsed/>
    <w:rsid w:val="00BF50AF"/>
    <w:pPr>
      <w:spacing w:after="100" w:line="259" w:lineRule="auto"/>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F50AF"/>
    <w:pPr>
      <w:spacing w:after="100" w:line="259" w:lineRule="auto"/>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F50AF"/>
    <w:pPr>
      <w:spacing w:after="100" w:line="259" w:lineRule="auto"/>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F50AF"/>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F50AF"/>
    <w:pPr>
      <w:spacing w:after="100" w:line="259" w:lineRule="auto"/>
      <w:ind w:left="1760"/>
    </w:pPr>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unhideWhenUsed/>
    <w:qFormat/>
    <w:rsid w:val="00CA3DC4"/>
    <w:pPr>
      <w:spacing w:before="240" w:line="259" w:lineRule="auto"/>
      <w:outlineLvl w:val="9"/>
    </w:pPr>
    <w:rPr>
      <w:b w:val="0"/>
      <w:bCs w:val="0"/>
      <w:sz w:val="32"/>
      <w:szCs w:val="32"/>
    </w:rPr>
  </w:style>
  <w:style w:type="table" w:styleId="GridTable2">
    <w:name w:val="Grid Table 2"/>
    <w:basedOn w:val="TableNormal"/>
    <w:uiPriority w:val="47"/>
    <w:rsid w:val="0077298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2502A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ListParagraphChar">
    <w:name w:val="List Paragraph Char"/>
    <w:link w:val="ListParagraph"/>
    <w:uiPriority w:val="34"/>
    <w:locked/>
    <w:rsid w:val="009775F5"/>
    <w:rPr>
      <w:rFonts w:eastAsia="Times New Roman" w:cs="Times New Roman"/>
      <w:sz w:val="26"/>
      <w:szCs w:val="24"/>
    </w:rPr>
  </w:style>
  <w:style w:type="paragraph" w:customStyle="1" w:styleId="ct">
    <w:name w:val="Đặc tả"/>
    <w:link w:val="ctChar"/>
    <w:qFormat/>
    <w:rsid w:val="00BC3AA9"/>
    <w:pPr>
      <w:spacing w:after="0" w:line="360" w:lineRule="auto"/>
    </w:pPr>
    <w:rPr>
      <w:sz w:val="26"/>
      <w:szCs w:val="26"/>
    </w:rPr>
  </w:style>
  <w:style w:type="character" w:customStyle="1" w:styleId="ctChar">
    <w:name w:val="Đặc tả Char"/>
    <w:basedOn w:val="DefaultParagraphFont"/>
    <w:link w:val="ct"/>
    <w:rsid w:val="00BC3AA9"/>
    <w:rPr>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642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microsoft.com/office/2007/relationships/hdphoto" Target="media/hdphoto2.wdp"/><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s://123docz.net/timkiem/t%C3%A0i+li%E1%BB%87u+tham+kh%E1%BA%A3o+m%C3%B4n+c%C3%B4ng+ngh%E1%BB%87+ph%E1%BA%A7n+m%E1%BB%81m.htm" TargetMode="External"/><Relationship Id="rId55" Type="http://schemas.openxmlformats.org/officeDocument/2006/relationships/hyperlink" Target="https://www.fullstackacademy.com/blog/what-do-software-engineers-do"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2.jpeg"/><Relationship Id="rId24" Type="http://schemas.openxmlformats.org/officeDocument/2006/relationships/image" Target="media/image12.jp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ngnamfit.files.wordpress.com/2013/12/cnpm-c1-tongquan-sv.pdf" TargetMode="External"/><Relationship Id="rId58" Type="http://schemas.openxmlformats.org/officeDocument/2006/relationships/hyperlink" Target="https://www.guru99.com/what-is-software-engineering.html"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hyperlink" Target="https://www.unr.edu/cse/undergraduates/prospective-students/what-is-software-engineering" TargetMode="External"/><Relationship Id="rId8" Type="http://schemas.openxmlformats.org/officeDocument/2006/relationships/image" Target="media/image1.png"/><Relationship Id="rId51" Type="http://schemas.openxmlformats.org/officeDocument/2006/relationships/hyperlink" Target="https://tailieu.vn/doc/giao-trinh-nhap-mon-cong-nghe-phan-mem-1493216.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20" Type="http://schemas.microsoft.com/office/2007/relationships/hdphoto" Target="media/hdphoto3.wdp"/><Relationship Id="rId41" Type="http://schemas.openxmlformats.org/officeDocument/2006/relationships/image" Target="media/image29.png"/><Relationship Id="rId54" Type="http://schemas.openxmlformats.org/officeDocument/2006/relationships/hyperlink" Target="https://www.google.com/aclk?sa=L&amp;ai=DChcSEwjYxtuarqT1AhWPmGYCHaH7A30YABAAGgJzbQ&amp;ae=2&amp;sig=AOD64_3et_gY3WZsNdPY9UCgSPLBlC8xmQ&amp;q&amp;adurl&amp;ved=2ahUKEwiXitOarqT1AhXdwTgGHQ0RDeE4ChDRDHoECAIQAQ"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cuuduongthancong.com/s/cong-nghe-phan-mem" TargetMode="External"/><Relationship Id="rId57" Type="http://schemas.openxmlformats.org/officeDocument/2006/relationships/hyperlink" Target="https://elu.nl/what-is-software-engineering-and-its-importance-in-our-daily-life/" TargetMode="Externa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s://www.tailieubkhn.com/2021/09/nhap-mon-cong-nghe-phan-mem-tai-lieu-co.html"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B66A47-AC83-47F6-96C4-434A3CF2B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2259</TotalTime>
  <Pages>89</Pages>
  <Words>8518</Words>
  <Characters>48553</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Minh Nguyen Khanh</cp:lastModifiedBy>
  <cp:revision>865</cp:revision>
  <cp:lastPrinted>2019-11-09T12:22:00Z</cp:lastPrinted>
  <dcterms:created xsi:type="dcterms:W3CDTF">2021-04-12T15:40:00Z</dcterms:created>
  <dcterms:modified xsi:type="dcterms:W3CDTF">2022-01-10T15:42:00Z</dcterms:modified>
</cp:coreProperties>
</file>